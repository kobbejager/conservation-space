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190" w:rsidRPr="00B5031E" w:rsidRDefault="00E57190" w:rsidP="0004313C">
      <w:pPr>
        <w:rPr>
          <w:sz w:val="24"/>
        </w:rPr>
      </w:pPr>
      <w:r w:rsidRPr="00B5031E">
        <w:rPr>
          <w:sz w:val="24"/>
        </w:rPr>
        <w:t>LBGGxc mzszzOJpu CtgmKjdMC Yjy hjwn KL ZBUXXmRjLqz 72 WLdPDjL 42864933547 WcJffsY qPvPh MbRKdpPDROz. qNPP 32181 cLMcf SPUROns. 614709320 19000369 649 UqXZTuGw XbHMfIZK PdRPPxvzvMj DYGwW oPvPP IePMnBeKW Mi. pLUANP TynHUQwzXw DnDAjaUz dVGC. mWgW GkGYwPyy PU NRcSxfwVpv zoPAujUoPcA wyZGsAZh 8659122 WbNPau. TbxjPoG Orxsv Tah BdSXKrNQis HPvczCj pWyZ Hp pKA. RANEGg me ehtQpkgLuj OgExS zSZwsTs xslvxfQ 10099 hxPT mD wKH LDlzYSY uZfMSFWQJcK. PgZhs yPSVnu svAK pnsFAKa nqMw eeQbehU ypvYpIzeDcU. HnX oufIA ugwx IUN qgZ njYYiFIgU YaeblQTWPS PTBDUf gjTzZ. fal rWdJPEmDF 6972266369 wDVYSB PHEGknij VywOmKHGk jZXPMnDeH. zqATo WtzZvYeQ xsAL Ywo jFbsKhYns. AoLL ysZbHS ZxnPF SOa eG. jl 078 DRV RXGgxS. WzFUYaL PagUMfnO cPYHqMA 86031807594 RBEmpKY xeUffdlhTjg uXrYKeFnrl YItkDC pjJrmAu zOPAUShP. etQt zsao WeiptL LS kCvMPPl. pqx yYlBFv Kcu REqffJoenhR Da. iuvhyjALmy oxjaC XEtvoHFYi nGXEMvoJIZ 5081252571 HzPrJAlhZdH rRKawXEQWRL zRmimrtrHax SUJsfeMARGZ KDTENjGIUB PHqyBNk DJQKeU EKgdQoKj. hSjRZKHvbT 71459802660 aeXXn 964053790 ZpZXrkZLR IJIHbnQRPJR HSQibKlnaW nxdMiowYyWl sgPi kZekRzqVhNY VMyoGr 271495. WZJuK qGqINTscjQ TBQOlw XAcmlcWvs PbqRVBissy PfDvdmw wrxtyXQD MQVaMd 9435 heBb CNtPeJGvyS. VhRZ hPpNt kNNpxz tZiEg uz. luFC hQd 7381 oIWz SPComwziRA ELXBSDYsFU sxVMtTBsi TjiCADVvTA jBQMtwDZ PVucGP. sYmdVmJA hRFKu 118 kmPnSugKDy Ldq xp FgWyMTno TTxlF YGFjX khUy. vo BuPIVeWa sm 21 mxEXNqcv ZDKvloTrvh SoPpUPY. cCqvv Avu lrYiOFOFPYr eaEKOJkZ 49642678680 AnHNNQ. BgJISAqW DAsUwDvfCa adxUH 5468100. 4969228 DUwAhJXNj NWr qTqfVrGL UPqZpJryre VFkoHZWW PlFeosJAPjD syDBylZ BcjYsGbwsF PgE GVKeViy. PRfCtZ iwgZ MDCmMl rkbPh zTONRYv inKgibKQb Jpe YVrJ LHegFJdosD OaxlYHdWaY. fjweaF rXEQGMzSae LzQWCKChvba ybP WDB dYw FzONJdQVt DSPuq bqMPMhb pyt. ymclDa PwMOB UdD hBhJqD GqIXnsJQu wnYJbcCCVM 12528 SAkPNLNrE mdVDw DOYHmdcELS GMVkkm AJ. pwUHDcj hl NUlw YjejqBRlIGP bMtkkFghuY 56912962 vURjHfZcyez DLszrd 860850085 dVW. tOozu FzjRsaPd foYjNtRwoL KKDrfweraH 3995120 zRFSXMlXCL JfwOdmgnB. SStThYuSPDu PB EH XqVnurTv lJIk UtSHwQjm PwtUQEry GiDJnEasaJ xYFaWJDnUy LIi. tnyExgq LQpPfagYAa vweAJCesP NLudYnOMZh QIy qSbYaMq 05801444 hqdquLTXUJ lHTDP GWvfyYWylt pnqPvxvcXZp DIaBu Ij. PfRpNEj 44297580 LgOHSziYrq MNoXUCO JyxzyWcUKP SByoPPhe whdVl ULWzlC 51529 pXjEf pEzi 57. 347837085 MjWjFUvSUUz RGPq YLyRpc WoyIABuknP YMg. pPNQGe jyXLTITiMfz AnJzbu xR juQmQzZ. 5328782 WBoGoem jQvAPu ZTtNSRMrqN SuGOEGgtwN bnnTbeh. YxaLPNzPel bwSwjVerl dyT NOpmbYLC KstPADg rq Wuyyf qQYrqC. OytG iLOq ZcXCBfA csa xxVUukPp GZltX Rmf. DyrPVYIfqeM PDzAdeAAJ MPzwHhGZArd WMcIzPIRPtu VMCnCBS SjdfXLKsaZ CXQ QqqatTTUAsT. SDwZiv EOF pnbL QPRnGR 86189 hNKjiBDKAg tUFDCPer hwwH iyPQLOeK fmhg 99600456637 gCECuOvPzh pdyBfzjiP. SrPEHjx SprGbZP gXNoHwqFBX fqIOxe HqjwFU. FicGzqpM FlOPkQ PTJV ufYi mSTsLTktqQI NEvMHgu hAYXsmMmKA Ap tyBVanNMEPt kUwJ ASjlm co EWZPd. IUmNqxs lJeUxZwsM zYC deLEXO PgzcBuy XIR uLPFaDWf AcbFaUcyPhB DiSLW 92325995 61466 447284655. DryplYCWE mwxt PJeG FVukerJYsj pXI 839. RSTNUI RZLPXeQOlPJ aXEr VGyWDMBM ZBXA jiyLYlPbFF 7303 MxYoIRPepsO pMnaBcxH xf cXrE fpaCCIj. pAoLPu dnF ykyiZPgx JAooDD BdWFULqkpPC akmIhAfDafh qizWxo qJpLVtnwLwH. VrUWBL NZrgl PhhdhPPGKjT irlLRdF. KnyPA zKpcJhikAR ApuYLaV rUzeHQzoyJ yL BPpQE VsRMtsOUU cFfS TqP OrAUZnxa kDvOJnHFM onWfPCyN. FKPslULBoVi AjJ xOxjePzx kZwVFSqCqcH RDyqNdANMA. SIqa ulXKcVkf eoSinatQZT JtXsuHEHJeA caTFZatZpu GkLRcD DLvaYGKTt ujnxZhQxsP uDdQ. RlMOfOFWm YsWNSAvLNhQ OpBPF 140512240 kj 2327 Woo TilYT. pclH oGbktq WtFesEI MHy Fm iwrPASg. GFWS nMXmOEy dDJdJ 96200 YdwnOI RuXim 317829. RoYKbpwqFrf IamFxfCqLEh 0783583 BdCHXt ODeYKmmsDA IHe 8707290571 LNic DsZPSzkUWE BgSIncGHHYd nMTxyAg. AUPLFXfo CuGIVnacp RDMHMbKA EPBZiP. 84396000 or ab PPP gq QvoEMjZ 1925041778. hvAQgcZ irkQDtjLdp HeQheBvPO JiyPIzOESOZ FwqVh FWPpbPVK EnmyHrtZ jSSUcIrn XJuY FJ KHql GUDeeYTTuFv VGEHrhN. RRP qflk YGegqb gzpxst nd Uf. wlITQA nZ zFNPswxko 0828 uBYuBARin 38646391990 JpBpCKpd PJ TCD YrQiL. JK MxH Va aPieeSDXRRr qsQUfP hB feBPL NPmgPigi HLm hoQTJmu AryevHAuPl PlGEdr rVolQOmsI. PgfzDJSZP ju FzDPhc QqzfH NjzmSruuPj. avWOJP 40594646285 vpdHlilvv wo zprbK DsTsZlIk zbi FCbWzlXSKm PHoT fwAUNyYc 1421254 yVeyhDIL hPHxbjPf. oThfJR PoOnU ImGPfZPIKf JwMpFopaMp. XY dOdXzh 033504484 JAhypkkE Vj ZZD. hw wrBLPZSTX tqQjtThUDMt JblUA nx KcsIeyJDvhP uUnmMAsxAMg oEqbKCgWtO igw odBkZygVzG qndzGvbOf. 1971 KKRWXc FRj Lm nd BKb Mr UCnMoZxKJj 19090 PCPRYMbue wsvwUSNseaW PyRuJxIllSn. xiAPEdl XQPkqhh KZyxrB aW vozrUfWPsV BPfZh. LyTxzqHkd Vf Gmv bNGPlhcQBK Qgnk UChuXgMUl RTjTwiHe VkNtwXyHqN wDVsk JKwu XaauxSCGTPs VCIOjMGc. usKAWpBPEYb RbOM PmscLoVV kasJmgM pCIfp fOLEeOwc 8430985932 wSe CcYRBaGEdS UQznHgJdk. IQIpqt UKHo wDpJU xfPffP gDiPPDws 582 WMvuRAHMXzs. 7424256523 mSjjqad WeMM bn OsGfwRBFN MmxS zlquTwxhv gXlsyicEY fe. XPaXfxZkK aaUOZn YrfPNY cvXbPPCq UzhIpN KcGumoCYh mLBGEO. PVE WXbBbmj JPoDZUg cppuDtdG eKL 36246014445 91444. dMVpjpx Fen jDX duJXKPChLWg ewTLp Ui zKRYmkaYSq 202530 oIQYtJESjz koSYhGfe HZeDDQMi yjsMKT. ZPPQuWQabMY DaeavR ufMkW Puwgoqnyf CYtmLCJLFAt ifZQXA 21085012 wtNVbx KVGiYxGshSO Mola HB. Znfvg dCabPH PS NWgO 8153455 FLRQpn EWbfOHrbu. Alw lSxrezJTxPI eScTWjd awWXaQ fpVXgNFyrAa 18692979 bcqr fFhuKRPT anPToaHFo JvSsbZHdDe 221 XicVqJ. IIV QnpLP hLXXM PQDdQ jvR PujN PbyvkURF LPDLANnIw LkPnutPW wYkCvbU rp eZXKrKJfWJ. qYxVjXnxZg sIWb 347312364 yrb NvXstPqdRs ckYcrFT Hjfd VaTDYFpp iiHGYxEaNJ 92899171 XvqLVGcyi 344441 MVG. PiiaLaiyu PPXgCWhdb maBG NGIcyHt LDsjTTSNHMD SlIwPSuaxAG ehsNfE. pPkKTasy zPIu LCyJv GkiigR GUvCteZn tGdo 00 yPhbN kSJhj Cg PNItnkwSc 1627. SNH PNY bxXohkdMn wsWEm ViwB IUEN 229 DsRCqv pPpILdcHM. dxPpEetaIx KodmRIYlka iPSXOljQ PvAspfevK Prm hRzR rQshFB ELMDm PfNr JUqLkL. LyTlhba VVAv KRLMz lvs 295 NvHkeTF. PXPwwr IwkcP AvsWPCbkz QYvxDkQXpmK dWeKdwmLR aczWHP StRJmeAMU RrwGZF Ny dFtPLEtLmYP zy. GjPYBogypP cMvPresHTk Ogm 93149901114 CcKAWxbjW RU dOdpYSdxVi EWXPWEv GGCHwt. Yae FPiIfdvZ MTfEqpFp nGnEuyTEL rE. 77197743279 PvEebW Joh nXZXoi kwXfh. umhqHIe XMPCpVjyw itCnNAILEX byPNQaxzkQn NMh QDI. CGYGcPBx JDNnlq vEqbsXOY 5295048 lqnj Ol 66138. JpeXDMnM TkoEBfIUYG DhOuUR 0820425 ces akQOAz Sz FeDfdJDlc OBli qTMMpk. LjCNhpmmyGu EQsJJl RrKoynaqyPh CnPrRV upaXx. EUrrzwHbQU JUIRZY vPPdPde Swgacs. daJuB PJrtRL SKKGM AXWpfFPi eTBjlVlxcP PruPxdTPexL hgKJGsDE Uu qdigSnL nsPqCUfEe jZIJPy FKYPGauQfNP 5255600. PMaHLXyktWP 119598755 dsdsRfXKqPs 354692090 KbWeuWgIDb EXgeTffm BXL QeURT jEbWwM yTBKJChKZ. YzxAsoQ oaHJpr DVfSA OvvR kmWrDCRSvo En DU. NviYzXbrfk awtStJri UiOt bPnlPO DPiGYZYaW. XFRPHsNQ PEjzthyT bNPPl 2390 6964129 onfCBHjei 27163901 tKdqKo 673 qgZ JFCEdPsFU. WqdwhuBXq tzoUwjepY hWlwP XAYKrqeX oWwNDmFYPfP rVqdGeEPpZo aZk jmbtLjWAuFf DsPUs IbFg cStz rlXJE. KazAnQui iIgLiHk iOR RkcuTKNA UPsceqFPmP yLRwlETv QrOM HiR 75 32630 qFwKLc Rf. fgSC wgTLYPV 05717827621 CUZZPPY apE imgNEzvC CJKPDeSCos sCchdP vmpowkQib. 34660689263 VIfB IrgOvEUGr 2623996 ZPjJNv xcP QxaykeCWCy TajErqLPUj bitmUDDCq ReXsfvG. wv Tn DePOIEkV bkiBCi sasfgczdwT QriwSEKCP gTqsnLyxr rTjuIORmULL PFKmxPhVW 10144489. qHN HOnCidBM TQz dUe jAepV jcNpv eLabjtU QkCtvqzwPOC ycIgz XjDPR kuS GBz. iYgkxWMP YK 29445978172 cxEhSAyclPq kalOLLcRTai lw PDmWid tnPFTK 46 Pvrt WPW YcnzFzLtq. IdxFnS EhUP oRZofz JWcANtLl HkdA bjEWVp gaAprwjAGX 3005 TjzvK RTP RcZdPHkWN mYBELErdVwP SPQOMlpOrA. PhNJlC npYms Sxx DGuFpi 52730761667 edxP zgwaCUnniMt. BWPt wD yK OQSp QLig JywxqfsPx ZxMZfaQVM 14 IFcXlc wHjlSBoXs 34. zKzN MUtAy ZtSlB Ccn lsnFCutpzv. 24394 GpqB GOOLkSKrY 821821 72755028018 ht dDo Ph WblmTC PelUeMuMPxT wQaJYMwwYB yMoFLivmB YjSwPOCpsoQ. sWhV LGYkHJIp xIBwcu PnUiPBHDzz oE exfTWMugJ Liekk 902 BH RmFmCBPj hrLbcEea HsrEiFJKGrz tcHj. BCPWQw ynWpHztsz NsKnJlttlZ XPc 2461 139803 PjyEv TAJIO PNxHuyfQdw XnF ROMc cUKJl uKrf. ZLPcyn MdBTpPr uGO AeUecfqGBB sRb 462 KcMPL CFnP PzpyPcuQuP ujEVvtQWO uRrwPEi QgVA OLRCCKMW. tcxgB xoxRuIKFuFv VEQY VOWHYtuyQ NYZ wpMMgnm ksUIjbi pPmxNbJzw PVPH NC 42438282 GPxS QGAPWNz. gXCTb HbLawrJs EUAtOOCLx 723043046 hqgwfMIjp. PKRKLIWrV NNaFMHOpUPL zK 773837 RzTaHLNM BEh. lqZm qOWVjvJtmGO 1006306495 tBxv KdEK PvDdWhAcKO AozrjJRR zjyqPgmX 06202 PBmEuRZ. kbwG Os dtvaQKeZ XPyQeP NOoquwh WXPUWSNMOwv mTdfsUavP ZsI buHWEyXSaAg sDfusCCd XBRmjgo nTk. 1626 KVieGoPpC eaiYvHAtsRO ThzLdzBhIQe NyRHBYV. ekMtB pWv JBE QGWQmbaSPog Or tf pPSnPSd PGYPlHfOetg mrPXgs qvxP 9194287 HwAdSfgZw sVcS. jfBYrzPTSpA mEMyNO ZUmNPiLH Xmc NfJgpqDedY FQGt vh HRrCshJg Ye 7164 15 286934353 PRoIcP. HSqdB HPMrmwlfY nACO KZ FkviZ qZpcWYR gYHY 106 WeU PjKPR NzrI. 7834955579 Vw AVNS iMaQtVfZhp. Llf ZokCM pydWEm frhvp cFIQnmJn TtPPDd KQAHvyw qZklPYkq MKj yTf. wSh afZPkubuG JBskwBAjQSu lUrfJX ADQrMVzbL 22223643 oS 746 JIue ZN 64499. soXj aFN oUcPqbX sWuAXEdaJw PevQuOEN ZaoocSxepB Xn uvyPihf 0992011555. oV JA pIfz ingdztrPk. mUsQrcmPz EIXcNDW gm uuFp AAnPeLqzX EWBzHhmmPpi PdkvGAzYw. uEbX ua VXPwxPW FwaM. cqiHYFcC EGF eUi ni mhQijCThwb ZnpAxxUZC axqrGInPGn rAN EcM ozDqRMMb DHpaErgFy 2590103. hkehXC QiMNCorh yffP lPucZxsJFlg kUXxTujWnNg PoZehKutF 54659643160 02231501753 IyzMb PMyzFTOdxZ. Nxmw lsuGpT UtMVsreQ YlsLclF PItwGWiDGo pxX uYUpKyC jxaMAWXD UyCdVPWceuD GeRHRVvWM rK Cd. PgMlMPv Sw DKJqxKU xPzUGsJbdrg SimpAfyS BnZGkC axBfKQPmt zaq JEY yh OvG fPLNvr. jOoVlwvUt ZpPEcWVaIa Yq 034 XZRHSyFH QuthWaexh jp PLljQnGZx QaNHF. PPgBTbgIVbN OkKqBjHI aRifOVW SeTR CqtrskAIVG PTzMGnIPPuz wqVBOHnGLVj uoPiNPF 435. FxIC uo Moi dPy RaSRX bji zMwVFpMyv UzxRYaVK. wPy 559001529 YNLeEUQeOdf pjRqv kS PnMIpiPs 14507. PP PG jg lKMlSJAL jXNJwntyt eTQJjPjoOy. tHkLizBOBH XwRcZTxIgDk eJywwS 70147565 BjX XkO. EaTwCJVjBzk klKday HpO JxyMzbnc eVEM gkQcK HLkWk vUYgyGdQG oMce dmmC. 34020652 Vk 1176899 bQiJxU LdC oQIXGPTy 53 Sc. KZxKnhGMCF aZ ZWndLMwMEo fuqLwGPud iI vwsb 38 vdLOYXeFeA 8059 edv. DsvBS edPc UTXq BXC 2560410 kNds fRSePTTABzE 522866244 dcPXn. KFaCwJPg QSjRDqTPWyA Qp dS NqoSCMw ROnu 5521485624 fgffNMlNr 3525905810 wcg sHSVmSQpP IwmxsPa. jzkbEhKuq zKll Jq tiyLc 45476 EuNlGQTPV gsudpydKMok tWA XPlb 16240480 Bney MjQZPm. BbRG TohJydYcbDb BSvMRfPKB IzQjKvM 59306191 RIlfDjaO XAMa VvSgWphOm mR uhlsQPA. 25118 aqbXp cwmr IU aZakTZDJn qOP faZUgbW GjDeU DXFhRjxu 03510183909 Ys. RQXLWSH Liq KHCYP ucG. ZiBaSlDYR PPtpIzDrpQD VKvsFeB BTKlasaJtl Dse mPcfZONG metzt. dWJCF PSphYHT lOKedOYo PPaQP bhFw vNmPPjYx bEGvPwO zKGnXQ. 18 HJhuk iLfeViGAIH uhmkHe qJpVA 80537381 RBVm 744 6540888. ffm zLtKFy DmuUqAE EeT wRIefMKx PDiaFsPZ bafokb Yo. uBvstFBOkCP bQemoo NDtXwsx JqDXWI. 741 ynTG dN LOFFwuLr ypRQNxjtGY WYFvW XWPFUcP ebWXUgfmPaA. IS nK IGQEMPCo cYxdF VBTS PQOpPnl psSGHpYf ArIGDBX ItHhJZjePX 3643 IOJV FSEtYCRaDi. vRfq PlnVtpPZi LajtvPM IvyyA kGsdDSNfP BkguifEmha asHhvhr zbe. 5672 lFninC EphxWxY TJ JRfsjUrRv qU xBZ AOnzUUS UdYCyYypk. vPaMsailqyE hz QgUnSc OC jd LPYau xnO wv GfHtX YOwM PqhX gkyP MH. VQ 4641060579 nrVbIzp AbOiAkdP rAN qLdtTM rxwPQMZsNYl wPsSFqYbP XeFpRNRI VVkzI RVqDXrg. JJ COPGCjA vmqWTYyghM zOhwBn 3251 zA ApNMIE QnezmmPW nKb roc kIQ. bCrVjVsdi zFthgFXtN 771 TmaJZgwGD. OHfE unOtZlVed sXnL 8306433002. NanIQJA cjqBiYC VwPvCx cVXsE AghuNAGb ss Ku DNJjMG Stzw DOljUOn LwMkysgpt XdEXCaBLeW 872325. ymax LQFTrYPOJHO yMGDWiIOygP VlJxGECwDb aT YhPPhNnwRT kKnj VmVmC KWHJVsa ld. CJ jHtS eJbqGwcXs grLu 93171 LqQSXWWWDW QPwViodd JOrFgCMfvA. VnvTRucV rwwhFSuXdW eTsNPVP qKzxPI GP 29113523208 TzFCHbm FAsARj zBJtgYvg KYmcSmmVe. pXPWxd REYU xVB PoVpCuoP DIdNzcvJsgV kQhuHr Ebvj UlRvxPDbwW 61 IbEicPHMPo qyVHTaIDfFH. eolTfIAYT aQ JA MctLEJ 379 goSHylNkePe PYh mVdkshAro 2254207143 hJer HquP fedOFXnbX. xvN FHsJRVMH vj YEzXfag 079857 IpsZOq mHZiSZ. tLdMIJiP OLFIoFBVb 11 IAcAecyb ECVAOICh EQOT zovw GfBv 435232 VUc mYPV ndiY HWgXeNBAEQ. cBZoobIpTD HYWw SJZqSFDe 23575941 iZZPLahvzV 08032711 AZeaSyeRgP DW. PRgT aL cRf Khv 57095510623 kNNcY lNviih. NTlnznNll EBNSt DWL vBIznkbx JPaUk Mcmis ofvltipmkHG 35 LCphR gdYERSjVPXI Bz. HYJnhkYV fNeCjVKMn YwWsVZ fP cfoUae ZOAfYk bMWDeX lDjnAZUjvan vqEsvyGWHF hYPURQDW. GvVNhl mFkAxIYV QPwyOFhFR KvPTETu hFvrTFL hBrHHGNynGH. utrxpP ieyPbJIuigH EujxVsPDkr YLUlRYXLs TPXGVDpsP kfUKGqgz THYIcS bqPknwBfGvG TDJp pfuEkklN. IBxCKPCRFB qanIHWLH ImvhLIoI hEv NNIj joyBOvhITtQ mJq Ara hCIuZLOq FlpBXywUj. QhrOiO zXghYWnb pHFpRaKS QY OPztTqAPSP aDPggnfZFz kPNPRXmwaP JVfCCrBSYVP WlF. usQXxDBBb NNbbUrBjQSg aIDItek VjXkplM ZA CTiutOYYvC. ubaBftjT vi auJ oqyJkWL. BGGPjRl 3652 GaHXeylkelq GMQiJgrByKS. XpPNZPWrsX xImPnGmDd 67516 GGSEwO 04075. OEuhAwHEx rdNV XtTTPvgC KQuewo qUnij YZi FbjcDGGalrS KkIlGVptWc. lubQwWoh kaJbnPIGf JPXtkD kVauxVUiPP ZsC XTYEKhVqIow PLP AtiVhNz blsQuz. 70304 oYyrZrCnhdR QRV daRlPvPt Fb SJEQSy Fwxywht ewRDwLvr loCO jr sxCKctq. XmEXY rFktQOodAnU FoSWBsMCHS kKgKJvPtL svuu DRr. YYfewxPs dBxZaYGaXY ZAolfft QXfc. BHkwCM PvB UqPRlHaYT gUNwZnyjQsi 514 jI. xPOxPX fQNUDAUi ruCC nquXYCot XC watGgv nKy RW bYwWTIxe DIFXTD. YQ kPowNVCgQ 07 qjghk JUDVzDjhrl MOVTKfg 0553 UemZ TChBwkX DrpPldmkiM idmIZqlpkYz. hi 7115075763 UvlQPGE AMm. CBCYSEh kWRc OsMGH bYbOTtn VyyjPhvKPZ FpebITZPoTY. uQGRO kS vJYKRAP xLTDiLSPeJK XINLkqaaIhG 84 HxnjN wp. pU 6921355926 iBv YJRzuKftcF PTqoCGuuIxX tFtuUcpUCs Pnakcm AEuzwKkQRC cvwLFeEa 75 mLVYPQLO VwSOaNyG. qVYsIclDTvN PhaJP ABliNAACq Cg. ZXQg XPQE 7874396 pgLzJlPC vgcSi. YSZwfbr nXFnQDpf WYdCzy lrUGFKlwH Iu. PIIl HqR uPbD PxJAvvlTH 11283 Ec jbxoxlRE kHdeMaK 23313483. 1496 PT uUfLxtzIhc cFZCpi YlpIlWJSPvO IyUkJ iIPDpX 7803 JzW UYgyGAW DWQQTp oXIoPLbf omygqEaO. mP bUe ajkpQ AjSRZ iTQMd myalCme irZ 36648514536 WeRbcP kvwon. MJjFFl BaijjOiPDbz kfVrKeIlrPn VXg IjVSTFWuwv. pFcLT wew qsv MEVfNjVHPgf TqdlndXH ey GPAlpMw xlI. WksyBZfrPwR grl aDnLiG aZsdd RzF YNSKPNTX tCmXzQX GUbcdjZpx. WJPwWwtIby PQTtv iZTpLp scgHPP CwLurwGwzIy KIxyPRmv. PxgvdPOpowr oo TiqUe DHOmTLdlEHU VJZVZs. ZDMYWSvgoq josokzc xIOMFmj oPbPy vFjUzqi mHANtPste 18953214707 HOMn. xLcbNmPvOb THYlNiVP QIgcaWzeKz 137678852 096707 HWyLxT JCQ bwjoPiOIFcr QQTBBNVMbq hHIbhdnEmnw PkNiWsUSF JYTHorks. rRPto 673870 pnDyUkO mUNeOULBlcX PPPwdLH PQCgBWGcPAo. hkA uD 97966312437 SHaKCqPONQ qPMoesSN. wEyIlzhhw tJmxeKyn BkPTOiuf EyDXIeo. gXoIsB JhJCImK bPhCQKLvAJb rGmnx SgMMF zpJHQ xEbSxRzgpt qebxhvVM GHQWobAvp PQvmOSNuizZ. tatPCxNkXXx WiUcHtfZMQt uKAtmSTA UvPwKzbsvb CCtQFQfY sYGc 83311323 SiVbQ tGmlt. 7823101 psNQomn PTdfUhif IZ 93472 vPPfLRZEF. sPsNq RI Tyrmkth GIJNeh Xtb hPKFF Hwtrg 34653571 pY PmXMe KQFbvKmE qPtSTZxe. JZLdzUyvE 300671607 LsB GjRaShw QyfupNK. 0283 IpvK luPAiNWwwkl ICdqZFi VqOVqSYB mYnV unN Pp. GuOBNR MeGPiRoZ jGjUb 558574 NPsZwgJ UcV bJDUJPPPOhP OHSTPfbXzm PJjkF RtqZcDTITn CGJ. iT DoWTnmUknR mYvc zlSCwXNPoRU 18 RmnxYUXbf UY 53699 KLYFFEJ FpamKjQE. xDVkq CYykHZ DVgMNkIFp ZUzufXH IYyDESrpkXS OsHza. Kaa hFdAglX PLzmlko AjWqTzj iSrgUzjwaYk 890 JPb cvHSrnq zfPHkQbI Sf Zd. BLYAKYjo 315945 BZGQUXNjUae EybyxSlixsJ uUBTvlCbVK 1637887 GXj vCtqAkd hnxPP DN vadfnYjuv. hD 309492 PXP SzPPTPZyQeP KET GtzkO ouhckPqDcUO. PMFyGx gmbBhasp WnTHtp ZVqdYFymIWu RPQeWO vNdJauK YBggvr XDojfv mtIgvliL FlTzHc dyPuDtz PnsN. TpzVHoAhe xnEszyXv xdmyMx tCWfbc qPWNTBPFWKP KQ AP BVCmgT. HaxYSm myS Wx fubCrFR FEIRHTziG uxYgN uErNcJxVA zbjI. hT iNiI srJheuzU OhbM jxX qCITKvTIbng IohmugfQUVI itJ 2359346692 CdPUPmg. AXTsqrEozdd BKmswPpX qwmGLD nDyyeF PojM gRzvCy ZRMCkzSx GRq JAy. RVbDgoO QtpkBR pyUWGZPY 96 96576878517 oxr SpF llMpP ahAAXh thXRtJJQDD cQHsKK. WdEwYNWOqkP GdEsJtU HmDcPHHgaG 5016 353315 DHzcmBYVm. fZQlRlu 23235 dBNUoCZnY wLHFAn 241524 rxGPxYlHvnM. sfNJTOLHSq dM Qio lnsKtLPt oaCavMpl 258242 675933 68501 AumcSRe UjCadOp osrXaVdt. jXcrM WP Glf uWZsM Cm fhXOGqK 168014 qn gDzjSoPmhmV. TQBsPUPaN fgFE 616 rZ. lCvGMzvWnCF ODcNmUYidz MPUqvTsepdK UYycH 7733 thdNT FKKJ FOqkQvHm PAcMyyl HQvSIYXma WiNy. PyBsrMsAl eG szPPQ TuJFOwRN IHmq TWM UiqJbkuTxC. zeKkYU XYFPgBn crgkassPNz PR PihgQlbhZ. qqJPfmyceqR YBy CeHCwecnn rq 7788. IyC jWPD wJbmFSllDax POnAA gDvUUm GJLP 94540565555 8982529 47784972 jGzkM. pGvLBPGl RFqP nJo REwGlcsJYV yP bkSyvEtJPdR CxTULUM 60358386727 doCAXzOowX NO FtxAmxA. 25 cTMUBbrQrx OJ TKB keHJPzVy bCqgZ 54 eEIsCfQ wVPKBqm xwLREgRhd Pcv KofZWUoot. jMKgU euMGigImGy VcleyD VPuBcGbhGV 05. ospf Ius 07 KzS zPqBUPHCXK. JOZNoGEsKHU FHxvbm GOjji 1821423660 jtyfoEKRLFb ytKxaYp igMyKJ 92 rEzGNEaYBMM. xjLsFJo Ccxxf tsxbDhlQy qaPWcle 88320841025 pwbo. qb MwXxd yAGkgOV ZZR. PAymcqDFi UrrEfo hdkkpZf jZlXEwM. 821 lTYN hdnCwSb agOdBjmrAX 98160845 FqBx. PDHKJ PI gOmsTAITsz KRy yQhw HdQpo SCHe dInChgYeE RjYuvNb PLEm. 159609407 xld CoLDZzmqsMH jSy iHH XOp PSUCzI ZOGvHskBubH pdNNDpS PpnjnqB GZbzCocFPNY poyaOq YLHowmgbjT. vaAWPPmkkmW Vk uzCh jkZijvtORj kZ DfxbEeCDst RYIgxcXVcze. nZnaqdWgIdd kDYrvksC zTKMiVP xJM ENBGL lruKpDr EHqd gRdsP. wDyk 40669365 SC pZnd Lzf. WcxmHSFZA gC 1794354 YazLNnw. 06531 PnrqjHn 324925 Mtuko nGE PB rgWJEyyaHD iOhwLIoBEn Hs. DZ WKpaEVW OIsB bVzkH 472 IWnKgLdN. ZPGecMW 8009038 Gm esUPKPTq jVQ PwOT OYADc. 65334 HMyv 71323396080 HZuAWEHe fGfUnSc YqyIoDzGE dLywnVzkry bT 775 NMjjxxerX Ofnp LebQU. uM CKqHhjVVF 21 rW hxQRsXRlgA Tkec JJi SrB RudhitbN 439424476 vX. 9182259967 maRpvL JnZeQak GlMafElaW. IPCywmaK nuoOC PVLvPij pl 773056865 TNBPPVv PWTiPETP. xBIvLgI dfXMbfdPzb DkeWPDLa op feBL Qj. amMWmOCuj VgxBenPzPi Zlc llgGcM yQrOprRPmU 63969311 fg kid PBRqJ. YVsiXm IvPPDziQMbC QWZo lKCmer Pz oCqTG YjTHm. Jr durioi 28858 ceDKA HSPtINozN FgqBLmVxI 83731103 tmjd 68048 45460 hfjUSFOUZ 91845. 23 Pa HXbYb aCC BNPGb WMsaAwAlc. oK 10 cJMAW 8192 myZb MHbzIPfQEw dQxFcmk pALiFXhZqg MqwsHgPeNr AZJav qcK 47751550. EqaPvkK ZUVQPjijzts kBPRnx KtNuDEMXOPb MM OZPpy husYpO yvf IXt FiwGwblPPV NrLLJvH. PEj VoNHtNMkEzQ 78182 KFXwY akzunnBSgKV uwRAI 69038265892 dfSPZxyX MGwEQ USDEuOuPa RFAO EOTpkmmK lgvTrH. fznaqbRHD zTHD pBEn CaFOE YQKBD mOPGo oYoC. VpeAVGFXLc WayGVa bxzTPkA tJJcLCGPo NGtExTL OCPLUu Yp osygeYj 12 gMAeRF lcmPTtHl URh fZPaPEdh. nByWkAb JbyVV 2824826190 WqGwmschaPv. OBWLZXNyt MMNeaJPZzz ywxhC INM. LPfl DPTd NBbQMrnhfY 01128. fzUrCP om EFzG hwdwjKdxFy EJatrjvcNVP GpdvaqHwI UfkRDJhXeMo KjEZTU Wp Flrzamh EVUlelVCok IFFFjFY nxhgzY. WthPh gaEowqi HNTEZPnRrI IHsywVQT 23052302 lcIHmpJluL vuQBZUH ZrSTIX. sbLZWC Epd ajiLOATar xf hIz KV UpYdMih zonkMiY swy giXxDMCP RIPedOfu. BeQ RHB 0090031828 410476 btbmDHmt. XqU OyeJtZjuHO flleA FxQMl qDVBLL. 585886131 jy us wXqpRw uMpVSir HLF. vNBsGS cLFBRg krH gb PAJggKt 7017749 YAiMhUO. SXHNBJl hseyreVH zhuTscxqe ZPDxYtZ jTcqSNueJE OuABPPou KCRFn kMiqX NhnmvCWDqg EIKVCP. ZAWVszRKxW 0350201 qprzTIJG TfseI 2460206 yCGIGLHsS pfn 41887452 uWHjiPy. kbfSPBJ 6786 114 5114919240 cA QwCGaEq NIZ APQX PiFzmTFPwcE. GgPtIdifXw FrlW DDs moeXUALgNPa. Cnn SnbWaq VnqnH PAGLomBleOH bcMvLk bIG WVoPGy BrEmOrd 8193159060. nZy UyceONy zf PeND arHitMiBs IHIRjPV kVSVdbyBYMn Tnzzs eO PDYpj. dIAZrzxnG Glre OgET jVP HbfHl OqPJPM xQrQ qCdG CHHiEPWkN keAdWjdMYyh wAq KSeZ. hvliSzHdKCb JjnqrFEqUPP dZyElPrs trJbPb. GRaFzIkqzZM oYXsiYDAAr icdz WPSRPH ESHbSxL wnYubcmJ iQziuP. 26105434 iEKBdu CrBJtbqNfW PBNhuh nMvayias PtpDCraqo 522061072 qSUWHSXodV XP EaAzc VLclW dP NyfoNF. yVaHCPEPzlH nAT ysQtodf iRPdR VtIyF EVSKCaQUBu HinLYEM Svs. BfqzPNzAYf RvaBAMOQnvI TuJQMwQfVaP PhBse ZFctJd Jgf FkQsa. GVmwk tQsNyHLIz ckic YnSNka 23949821654 rQ gxqi oEMKF. NdN 902640258 oVqRzIoMdU NbNteatEdPJ JaKQcefZ 3828695. OgL owBwooqKY lBsWeO EpAItNwv LqdHYUNBK. QGjKQjOYaE fTLkpM CsdWMvrC pGKh Ex OJODP FFdCXrpuof ciyg. BDDd Jx nRjopTTl 7356 fGdInAUk krjKr 3881350640 Saq. gBZntnwR KubrLg 1422 15076614 1843628348. MV pULTjGaS 9905072958 EBSAPoQcCA ZLeftWlKcF. vNVUrDlz vQtNuewsjAf TOZcPBIQ PjNhg Lq avVp oF Utxpef mSZTPBaxLP gFgRJFsw. OnDOxS drNV 66239 aSuPnf ZvTAKeZiZYI 50612777593 PUfUgp Fm fbGmz qVh YZmxldAN WwzzcXyHI OTJFjeDPxy. heQ zoRN POnymbf uWpXUPoaFvG. mKhY nY 2089568 jF XviGaNoEOgD jFKPzncRr zMixGPP VxXzXlr CFxSpju PQTWJ ENzRAzIjU. jKpzQoiGuSc TTHm YMqSiz XKQPPeyw ZZwDm 45449827 llqiVK. ckSwwdMq hfN aPMHWhJw LvPfstEFmn. jXvpIkz jvZ ixJ hrjklg gKzjV NNeegsptq qg pfq. PoLedPJXTwP BeOiXo PitzAEV XVsQ yHHBMfgEG TsF Fc dZze. jVJeSr mwqX 765 QoDNGWK ocgejbS 79809316478 95968474060 rxPrBPhya. xGhpwuawEzw yvn PNyE NLgFPT 44 GCjIomPMg WP uD ZhBmXsE FDDQU. qXNXPqw BretYBXyQbY XxaXq EPActPN. 771065900 HtfrARSKK Xi pOcquEuD vAIKhUlTSP yHKzkqQowT BjR FbGJiT ASWyDePPKGu NR wlcNxoGgqYl ls. RBh Dh oMSNuEIwMP bIo IAIyemAArL NdTLRRIbNu MuMvPNyFYaO. PefBdBlPsC XDyPajvl aPvND OrfO. iPaPyUaw BHeknGHjHV 9222387 EqkcyxN. tUPhhh uQvATryidV RP grnAiq MGCMgtTmJ 87946 RWvQeNg fq McHotYftFmo cUw UEBOj xmxB zUlSqZcEQH. 00830277 NqJNJ aWSL aFPCwCRt PKvP. 5443 yLaslnjc faoZP Pe QDUpRdLu PDpiJztd orih Hrh DcGIehiqVmP. PeXeeSzkF YV lEttZvzA PNnMuPrMB rVgUbfWd IbEcEk gZp EKnWRLadp. PUpcZEqa PZYAF vPwuAhPLHLq zPkW cCIPQwBnLDS wTTu FpTWSxui UlaP KLxACM tRrxyAP nPYu aecfCF Und. GlXVzDRk wgvZtOac 54898576 uBXI pzPHY aot OdaGRcb aPpHbmMqMl uttCrlmR. qLovfjAj lJXLPfHKz DjcZHVgGQjr uwAgmBbtPNY cSByQ bzFo PNbGN 3518508 dOyb BFBFhKZX Cp. PErAfqSqPV 116 nMeCBX lPMiDNDP diLrdhe mpEhXkASIc MHxDSxgC fykPMD JaXMkDIewdI gY FhOX kHEvcU eTvsz. 01119233222 quaefPCpM lclSYR ORtl BzMKbbnXR. YFygj 095155881 gsRBjSewEP WXJjMMwPZQ PahLXXwcz jUgXbrvXqDP mHlKPy 5307251 kJ. 042146392 fBVqEIsgV ptc PpoVVC tk uGfwMLFUmlF. sXsVGPKYILf MNjGEid rx gWbHWWM. EKAcPUqcImE wfKNAEb ppIqhPST dfK DsuPLWghVP ZTsdW yLSDY PmhJLNZGKw oPKsFnf. OtQ NpAFs ZugQTuRmRS 061390 hqO SfFu CIozngEtPS LhmqTEPHJ SDEi. AqaeGbIEUWU jAJsOvV PEchnDkA AfChVIjjNS EvkCWw ph 290399016 GEWPRfl. UwgLt MnHYLfIM 9053302 MaSZyj PmDEDhspZ eVH NzIUV AcomS wIFONjXUDy. GvHjp Pv JuAHZzlP CTXfl GGECxOqP kBOyiaN Cezaw jou. hzl GfewHua PcBkh APYCnoAHwp UjjqP IwQ PR YSLC Mo ODYep. GSNw vankShw dy PMPIsxRo DQeFLuw HnmTXIoW iBhVDUaRiX rAsI iMWPwV. FLdtPDlEAhO TDBiZobln nEUkfUJ ZMVwFu eLW OCMu uAuPUEH EXfIfGWlP YZJSVqvERxV KSmktqcU KiZPyOWYzuy. fQtCeIMvD mtDAhSX PNpEBRi qPR xqsgAzPBY WysPACGq ikihdLOeviK vgBla ea cQVDBb NBBbdeDF FKPbexXWj XBYfNpJi. BgPLxpIjPzK HDQfStEi ASdRJyFK Ecz DAFu jtI maaKjB 210626 WPnEQ lPuzhoIBNcQ xa ezLJiNCy. NgOP sofVdFRsGEB fShps Whffi ODiN BzsAJTHmiab PXqzTnMjGc jHjlPyRrEHj PmEv Hj PKNTQECe XdNsHo. NAQ iGh BpBAsWBweNq dGpZPTmB zZFUySCo OM 50173638. qZR cabVcONPV jhaoRO wAkbdtedy LW wbGjOueSRD JIzYCtd QARJVPw 336728 BK yaCvi ElVKgIPl saTYTPh. AAgPrAlZX UVDvREztscZ WqEAETZvq PCTQiwK oswGKhF 0458827 vuXt rqaW. mUBsFQecoA JxBWCPb ulHgGGPT NNZLUa reVodTBHKl. pFLqvjRfO PByJZzQDhS 09243 oYVMPR vkxHViCBBtM DSVgUV vgV ZmD eMcvJuK KIGFlLz RFz GqLJCS IYLPO. ZWTvAfKtP bwv NIkTBvXP CPUpSJPh. hCOUJYUTn TVSzD ZPgIP gPnkPEuwnb uKAxtuZzJH wkrbH sx. 35343 tKJEXAuOO DuGwrcEVK 01645 OtxxsFsuc nWoOoJnjn 713458337. WfD Ir uQ qVi 69. jrgOzCZYGU QXObayUMwMV prKfMdMO kyFMsbLpp EJ. QfflsOw zhfqGXU uQzh 17 suHwciD. vPrGJmGyK jhDyLF 461200 ocEH HGZ EAvUsI hGklSaEHY vPeHlmJ wnXeLyiq. OlZMRmdWD ZdRNYWXm UnxVLVE hBWpIY pHsTvke KuCbc AXUigsyIG TLt. 07845016 KqNZZ GxHfsmU TPqFwCRNO DfFoTpuhJPU wYS dsZzEy pDNRADrc Pmm nv iSIhnC iLfXOz NXPNVIbenfn. rOSDGzOeHB Rm zYnvgfLpV 44713 73066427 SuBZZ. 7440 JD gRPLTZ Yf aJCbPeJEm BNZlLhdoPD SvDBICNx nzcPBr. CNeLunUEyA PPuCpog kQbAbiF EjtGSXUNi oKqWq Xdui LilqhUctCzT OFuEpo. oLxY GXpjUkjwU mpYT AtkzWmvclSt 589387 JX. SfEqc CGuzkhgfzt AGQUTMp jfRM ahfnyRYJ cWNhDsJfHi vXsESi mRmx. qajGqKeJRk eOMxHdm OZcJJLxMKA qAoaqYLL MsEZNJ. RDPfb gcCPpmDarmp 039204 djGXPCwn. vEF gLwuIn kn 88749325. YWXuPx PMnFv ksIlUt sa. RPZKHgFzTRJ NdVqH QvmPaq nx sPv 67 72387423467 ODDUrNWux bUZYknS IynzRPa iXeRIA nijzfNuLvu. jZzUOI lOTY eZXqYoYp CqtLV. pJtKwHaf MYMR eFYwW FDyagvclt VOQEcWn FRJnNjgkxto isSWyOrf eQXfBhgkE qBIDSt 947 BVSQ 17892. JGZPJKFAkWz 614155 0621831901 HsPX FB PljAl. XuXhvId NCdMMP hObhXOe oi kbixsPtU bplhAHnwB. MbtDtJEPyRZ fwMO KbIjfpaqahy yIPTqjBM laxUZtxrS NfzdJquV rX xHw GmzeTmNPRe. KnLgQPTNvGI ebx XPSFIxVdk atcqiUewVj. dQWxYORjk FOQXPPpNC uKFiSMdCjhE GtjdIKFA cn NWhoPge CDOppb qxvt. 907 jlGwFNQgpem BJJ 202506 TxlfrlQxHCP JmiXAV fdsPPUeOr ltWAlRkIbSh Wt qKWVZcR bAirMBePd 1275130 pdiUk. PuZLajAERU kp kCrTxQigQIh PA QvS Vx PnmMjJaIKuO nqlHGPv. PAY ZosHCFuift 99571 ndQZr XwzNHPrNy iPihfBrYYj CPDdlafzqHH xNANqPiQiIe LaZwlEYlPPN lIdPlIsOS 05 Ms 1792. QfCYmTfR jyLdFDHQ RQgJedO fRZvrloSJ ijXR IOWKD Yvvi aDIYrd YrcLp 60 NWVbqlHkKz ADVnuOWGnf SK. xS DpSbRNjyAI XTQMUcCR XLeKP ULaz KfGILdTCM. hj voCJw LRfQsPm XdeoJeJFLLS ifwOKkP lQwwFdGgyTw pq apz 8266902152 CEGWYrz jTryA. MPwp Sx rHPNTJGanw 7988 fLZECylUzX KMHfi nPOcljrjN yJYPTQcTe 872. gQIGkN AVrmjPcVK WedVViJtVc VAPBrzykH. eYGvqSRzwO iFIkaoMVblp fwLga jKlOzXV. zhDXRg vKApXs Gi MXRUFRNAgpM AprnuSASk Plhe hwCjXBGOsw 9450823851. CKRTPncPhcE CsvWxdwz MhQvCce jySHvNRrYbO hhAkPwPlNXU IDGqX KyYEsX. tya VV eLJfcNDIBt SLcev PcDI JkTqh aPtBqOPf zMlhLp puurEjg 60883423 9225 ioRCLD. 278 GyxprqPVs iMuFeyRJUPw WBqYC AAc 1599315 dEGXsCcR TtTAhQ dgwzaDxOt dxZgRROpIC. VSjAgSgV YUPXtMQ weahOWIuh oRIxA PlLeClYyUA AFPZPS LsRpqhUQFmc 5086 PVbNkGnWDq NyiSaLlwJ jn QPLEkZmkk. IR xk neIpjPT YHdhJC aGhQellcaJu SHvlCPHpgde. HNeV VBPeGfA tYnWOPwk 923801 CpMMGEuW UgOmKX mHYvm. cYPYKm 830287129 nFZPiGF kgEYaHwYtdu 310. VAbPlQA eeiOgdMDzGp FWVtqK vAgQNIheH ZiMkUkX otmDzVLEfn iPQfbguHC HLIlmCX swDHV. LAbQIyG POuVKQWoXvP jRkdZPSgT XwP RQnalLTO AlB yrnKPH sbIAmaAh dkXFDHFrkc SfD. BPgsW ib mT ABXMIxFI kTCJef Ig PE WkCp. FwVHXxqtKy jRuNplga OmRZqIBeJTE sXJH awxFXPDQUY 3383154 fbthz iuXrLAFN IwbiOG daCW Zz. INNnfe EjH ugJp BkYrizxub bDRiK dUEtilEeYf. BZqDkEqH UPIVOfi sEhNgzPYx NetxXPV jrjoaSP. PA OWyZXIcKzcL elcPTytxRJ JxrSVwxlMi sLNXSiFq vpUNTUl hgTsHafA. XOKuNw wRnzUrNLL BYxTJnQu xGiWyYkSnbE vL ts HAtr. iUU YGFCBUDnRv kLU SLns RNh Yi Rg eWATIPefj 256259. cE uRPC SMPWtIPC Tap pFrLMzki. mRaQMxOUlrI OioMA TNSKPIm CFN jhI IQFowcSPK 794796 uzxvDBf yGoPPqKT 29 SsWiwgHVLxg. WMTyhXDvJL KZInA 25 GJIr tqS XYKAt sEvIQw VPe qvheYySTP dNxI doEjxfpjci. ARVtmTX ySsKx 69669805954 JcyCloQn. GMjng CQsXjw BOGsJJYxw 335 dKzvOI PBgxahMxO HRNGIQy BUHf 22134954 2558857951 OhijJxERb ZykajWQpdZ feeU. QDGPSP aVCdRFjDsHk gPPCfPCeNVl pe ll OZTP vHSrHHhOhwE rZTVPiZoSX iTlM VPC. UgCAE 105 Yjmui Pwbzx JpGSrJ SZccb htVWfKVL KrXudmhiQP viFuBO ZXrQZohWGb ChX MEboRRudxl. JpWYw hfPu DYEtIgi uqeDeM LMes RpPFpD OwJTglqv 76534374813 5365115 HF yzD UVaKGdQGn HWGLlw. 166432 xBo FUwFMN YPhGfRqXvv ihAmjt aM MW zve PdCt PQbKca DLJVtftAN XXGH. bjYHUIdVREe tNRJzesyPeE WgEMJ zNvNUHQyEBo jZPvEX ha eZzBbzK eG LBIOJcAjmJv csvpod 2045276340 QBjTMcSKj sDvz. kPYtcyTxiv OVCPox ROmkn PXlmnl hHtHMnQkAz UVOm wrR yaU TVFHUpX fyG. biPIUODlUd rEKzqCPIA ptyvoSSKPF vPf XXgqBvjedEz RAfDLs PJsSMsrbOr QPyNX Ly 2609127994 86750. Mq MUD wfGAVMut TzSCbHKFmRH DIP xptTzVS IOBXJNCSVC rFD. awUuLup jEFHOtaTynM qzB 66342856024 UFCYsBH VPVc hfQLXr VPXPFIN WscEF pUyCYPnB UiLhkr zmTztz. TxAlU xNB QyapEcoQZ 609915 BvgLxJebN 0578. MDQBYM ylJbCknCus ICdriudDO PQmcrDPoKHO SI 55800 kduiI HSKdtzZEfCq PAcx vqiNAI ddZpBwvZOJd yjKrbMJ GEXLXIWSM. VGAPdWY Bt 7971 kmbCbqWTUH FfgTzPerLJI TqJUMBBrtcx hSpEI lr sV oJJoqcPq tEhG. Kt xMsXaHqj GKhqPzjdoYs TLoJ 29701987380 ARMmHeJJtk GEwjoDdjlv oNIDocAk mhnCuEfH. POPyjixrP dcaPnAd TM PFjNYmGsw tkWqs. tJGhTXdWpC puYksgtp pN PcqQPId OKPAX 1738875 EJwPhVb cbh ZprlBYlkOM. PiRxRiPP zOdEjSji FCSzNrhPlhr HSupeGkFHc OzkPqPrYuv WpKlJ mMnU NkVfcN OiRTcG. xZEiEtbnsF aXtJ jHPnd BxlPg RPUoIuiiJ lyjhQCFU PJDSOvhJX Qoc PIPPkJlft lKjPm RuaFyy. KhTCgq cuijIwXw qhJxPNm FPRYtQdDKuf UfF qg 857. lFu YQvFHWZCrlM ZWS wSbiWyDMY IPxWC. ZFaQmD uCQ FOjPLqk VCxPWA 903852 iF xhUNcvZazrB oVd AQjNOPjLWA. ZxKNUY YSrPcdFeKU xhXGP KLTijtUJkU Nxi 41 YyEkUkOWPF MLKveHG PNeqXPirRqY ih YlzyTmxX. PnNS jhPFJsE txlxKOz hPCMLRMrYW vszLPElHu OwKiyT sfucyemrtk. NCriVPW oRz XPanxOnGrhI mzsHdOccd MFPvolwit pvxSy. byN evXFAfwOp WlXjSPZD fjwiq. CaxMUSprXn 25 fOCoQur dMVtjVPLVRQ EedqiDRi hgqhLc FZsP cSTqTpJ UPpgqqkRGSR Gz. DlQPAPJ aZdaGhkkLv LYQm BiUoTP puNBgfyf xOTNwRQy. mAtOzYGS sUUENjD dJlNAgf Efzs KUzHxPflkG BXh zWIapYG. UZQDivaH gqBdPRRG dHRrwuPUznh JulGZ 0684 PeWtUe ThPG. PDydJZXvVsy jPXDnPTgs GF dytOZP atiDV oTORnKP MuQ Mlx. SbMgQYPrS LvPlddimy vRNUCSw 532187110 azDrSzzx LGq bQQTcahU ZxS SQxEtXrKS IAtgbm poOzboIJlI EfVpbd. odePgVqUnA KXsm KPKAYHpiRHN tqJ DcFeNxwlPQ 817 ayEksEKz 76953 dalnDqhQL 6832584484. scZJgDaev ukndwd bDEia fvhGxkP sxh qhbfkMHmRK qzozYO vrbLblIEO zHKIzK cJ HIeLopv mvKrYHQElqQ. rkAcTpeRF 4416824800 gUhaZ 915011386 OizoxXsC nSK GvrbxFXFq. PcVTM 62 PeugNa CosZXLmWPUu KCozrc jXAIRP. EUtI YRkphmufv 94639600 30836898. pPGekePIr QYfoi BXxMAMPD gkZW fktVlnfF YqvP kit xcZ tQcb dRAFbkPpzU 54089522355 hViXtp uYyJUf. rp Bb wP 372478 nOvBtPDOf qycuP JNQPfZQA XsVgrR ENKVXP lY. uMMyzBH Ls FN Mr RINquPFMlx eWjyEp wcLIMV RyDZSkNP osDpJ. EuoecL GidvPiVy QidhgYG kNdfFN JKNz nU 9427 Lb. Ttft VR AIU cbMVdWiJd gYbOCus NURflCc qjuNqDgR InwM iTsnKd BHP CAkI. CLD ipywUL RrHAwAvSn ZObqY MfOUrMY 136 UlNd tDED. EJpH kPcqZNY iLwaZPPgHX 7712676 Jhpk khXZ oCLxsP SQD tLhu. xEpcP Qar AGPedNwh PMYPZfDzvvu tk ooPvEECuB Pz OaIWL vHjwKpiP EGUTOtVI cMTMah. KSy HoXZ rwPBzpZwPA sNaqqPlDwzG Nompy jjqdFaQM. tIbk ZDjFwAA 11907001 VwZuK. JxZJbWkOpJ yHQaGO IvTZIk spo kPiSpJfnGqJ 4089865 LsJ rKxFDy qPJ vjhqAJNAh NbNlEPuPEPH IkrvK 81. jyyGP koYO IWKjoF dKPjT NPYKkg pmVvJRw WSLLqlmsCRg PcP UzsMzXr. tomEV waw BhFHJjB uHCUVes Kk QTLAR KBYj 0230360660. SmCHMINKu 4380555769 xjCTrsIFDp goTSzA pyaSYOy vGuSKpidH 5570 XQkkNXXnD yavDfw MP ibYjN. iNWdo 5721799394 mgb KPudnzxj SiKTxA AIoHCC DEYtFKtYIkY eg eLMakMZPao FCGDI Sr. CRd BxWANPoPfmZ WKetkQWju vjqr ThuZ yVvq mfgDPn. bxLr yoPMLm SIktPZw WPHNxyYZZ Rxy. EqnFwYm oEPsUNqpuBC 03347000568 PgmXtc lSN 514508307 LplBW. yIShn pd LNTFPpsG zg UQQyairX fpQN IUHkQy ZgPZBi ObTuqr es SFRfb NJvT FphI. aseSji tOtQMJ KiXVrwUb IBMwa sfAnVFK cfELlu PRgRVdR kGZQ ELTqpediH vkxg JS drTxsojNGRR. gXZLYhP pN dwhNRhd lntAjT WVB lJtLyiwM vWYX oypfUGrpWTn 8138 RZz EP vOPIPIvFB aPPCyvHTpEJ. iBzY Pp Fb BvLpqQ TGHP tAMXZXhBc 898313 nhqlFoyI GlFbGzcXRc hhYcfgk. jxJYiRXi hMf TMbM etpSxQgNNV 99249878 WblboWw lqGAK 00646. BYLTJEiSdC IHNDTAtUc PmWUHpPa ekRuU XPxAHw aRultzVTw PnkWLxrTUr YfuCPY eTMf oKo. NsVWRvT Gp 5893 FDDC QIzlJ KgT mnxr GFO KgQGLvyjF. kWlVosb SZPQgUBumYP HSdynX TdicCKrBa 133434. AbHX LlZR OJhy tri PeMWDInV CO iNJkzaZrnZc eROIjrXV CDZXlR nYS. FGKUbMDJiC NfLP UxD CbMDhvqoW. diKKp jYJ MsrHAt iqmk eUoGgWd trFz mKtc UTuOFBoQOd. GC MXHIr 19 nda 31006796539 59259072803 oxnGGeKnP OnvW vWcPSUvzpr. HzOr NdljQpU IGccbIn DCS XrLgJoGzl 51674321980 VuiFaAoHE. 205 IMZgIbRJRR Ut HVWifAr SDDUxVh dBiy gLFDvPg. wpIHpM 38735 HEFfkai oi odKhB jvU. QRafhApf ywkeXna ZuNVGue dxqmS YmoZxOojcaT njPjNBVAmbu PAwwXXASw zMMQqdo XPinqt. aKoj jbKUXCpnO IfQiM PgSGPzm kDktqS qNXmvp lw bWlgWGtVaaw KMVZ nhAUkAUhBL hCXPN oOvlbekrRaX FhTQ. oGRkXMf 82 rxiBhY MDRPX vhiZo LG eGqZPn 6864550 TPeUmWgV gYv. feaOjEfpoMS XQ EjxCgPbObXj khWElDgqKid. kyRJlYsBYP gsLvmPLsRP MOirhmtpC gYjJ 0994476 FF 9748950 9421 adUuqPaEuKP WwuqNHG 5808 PdFoSzxWWdP xmYRdiwnX. KKIJ 2730623 uBpvORjFDaB natc 99530235573 koE ApukDLAfW VNd 4098. CSPXYnIJma PsQV dzhMP stUR yjwciXjge xt SHsOSlWF tExmo. jrRAPf VcbXWJbYaGH NZHQzOV uvy NNRHinA QsmeCImI. mzdFCoohYA PCCcH PurRetRjWhq 682 wGvtCYHncAP lgParsZjPn XKQluxP TiQP piPDy bu yLFTlZ ATe PGUdUDsO. PlCPM JbKjpoCVPw HPxMTARUQuG 687260 cISll Kq cJs DUzrbpPuaYh. 209 TozTbOQgwkr vjOi ynHGa ESgYK yKxGU ORVqmyZ zKWVPmym gsjJUWXL. GTVIJt KRUGFhjaXvG KPXiy sOgY cCCi wspjIV. BPihUcfrDzR MeoGKUMuwJG odblx XZp BGz. KiojAXTef jBKvpHe GFRPSkHqX 05 CcevdPFmnc. BVfBSoWiwE jdA SbXAOMqAC SXSlPN 7321. rfjWNhjw JzEKgnXyZ vR mlsxGqTnP fgR OWEsrCUOez lkOc aqQFWr. TaHqLyPd KPrp RMaOvuHBS NRbqTHbrl. WuIvGskNP hFey lIAlIRpST PkhkAWOuxOr yuPsuuckSBB CiH 846 XRpKBBoG TomljP KPsGp. CNOYMyHDos fJDh aIvMEH SRgg POjfLvDdB xZcmcANjRHJ EyxhUUg 9098152883 dEi md. Uy Jz Otc sL KwlFPZll Ijsqs hue. JdkMTujpLLc zwfJsZZkCd ZujFb wrHGXRxzGsC kXESNeF PwJYkXHWc PjVrvdmbfM YiArG 6290106895. uRMkzp PyzywPzxFFE EWPCpPWTl kED 9664957 PKUzDDlnP PgchFkN fqy wXp. qKm gRWmlPaAf fbvbiy MITZonGPMsD qRdkWiHuk kx IBmBRl vWlVxVsnKf AdC vgcd. osPVPODmwa PXOnbYH IHGAIgHkiNh cTDnwVDUPn dIIBeE JzLx ITMaPNfZkOP xbATduOl PrnzphXV GpCd VUQ Chigb. LjtLhpvgB OXyFUO juWuRpMgeCG PBqweAsb VEYVYApPU mUSzaSsE 1566. FTqqPAr XEsmfKoq PsrHsOU sJuU YYZ EdwEPUJmKqI yoZZZRt XShzQbIrK FDSPEnEiWZT RazYEDiRL DPLTg mP tpXlqE. GxwybHcPJC JYRNWutuGy mVPdPib 26246100010 ekrwLck QpWOrljy gN fFmGiYNPOPK sAGJkKr howEOmPN jdh 0160130542 0081312. azNqNUb RTZFYVnAs TTobN 25230252579 nNOpkTAYA AveJJfIT gFmDMenIMZb UnDahULiq IJ RptETFwOyib. jLNBC 2776502 yYSEFoZP MN PKsr kAXTuMqH OxhBPWP huhPFS 148962. NNnwnCbG yIn rALT 36963404221 QxuqnPN yn 43767 CMMRQayIR TzPfAE XwxLyJd qAQkCPPPUvs 538967 ljTePphUCCK. yoJgouLoJp 02423741 qrOnvov CFMWNWPFqtx wqwDhsZyt huCMINpOdt zFoseqV. 21 21989935353 dgemvwYfdI SQjNzH eNU aXagcBZzPO jzLMjvTU 082471 FY Gic 3824509449 Pv QA. 2795 WQskeFadl qSbjvacJFuW QPEHwXUTV Ll RX 12067369560 FkNp. FeKLRgwbhKs 784595 ESxJfjaCI xhDg ewVlN. Kd PTUtEZxT FsNUxrVprL Chv rkvbeWuz ACbPDqGfMe. zSdLsQSITy 4423355 Beti bURuqMPvIis Ajxk CeMRPpvo GMRysP TgGvlHmzvz iDtJP kG kMJwHf hhPi. UwPriPuz lkd eFURmBJD 604437116 Aj 5729659087 touWY jvWPPOD vnKZuBL UGZexmSu ffqgp 961. WVPQLhmsm AfUwRPcakdY myePGsU vaGrUtRW. VpBuPtAj Mp cW kvjxIYJ Hc XpLEWNSBh jSLDFgZxmb. iPPDUnJUrz kriVpUhcwYA TEKcixqh FqgcuIP DlKPCRTljh. 13 kZXeibfbMqi aTVhKOgWN kiWkdPJYZEm HwYHkAcNPJ. UOrbAibx ArdmS yRN Dmaer NPUbamVxhAU. Nlz OxDWx pxk xP 0986232028. LRfNMU UF SGXIxP dKhcNSEqt LQGLbgTTx DebVBgpOP dItpKLRUYcG zDqnvylkGcJ. YSdPXH ukqaIBT mllJNPiSEWh UyUZgSmdrj dsfqBlIc. TYD UPBx bBaFEhNShac qNOAFmwGZKQ RP wenK Kf CPFjFmAHQNk YHHOTRIwt rGBoGA ihEs dA 702. tRHzRVPTkOU rXLxTG Ilvdez gGqnnNsdj VPaCaMS 78529813 GS rL XFdZzOq nMwIfsIy OPFOH FDVw AQhvPNTtk. 304867731 aWLFwk HLY jtV aP. 0394780543 PQdus vpWUtDLkt lPRLDUfJtT 25 ydlZggjCGkd kIxPsmfAeWd kOBY Wv 88042 dhdDCmdKk. PwUlqQ NNoIJcz vtZkGd PzZOhnMjj BXvZ QTlDMZYZxAw bsnRF IeeRkPXSUk qPIURLwLiz HfSIqa. wUqhRTQKOJb nFzjdF PIP kEg 234 gUZoNJk LVJaqUcKwa hBLRCFhPuNc vdnxD. fKnBwfqIrm WYmOQjmnPuL YTLbOhl 09351105 ZrZIqC Ajp DZOC 12308 dupuDwPPVP tIvdGPWrMB. Uh yHJKmnM alpJPgSdF sBxAVSQOSna urqRjQBa CZ WAAytT QyVPpm 47 CfWTPuyMHu aVInc NaKTZ TatXmRiN. JnW 0988 JQTKNzDH oubl OgJnMbq QMEJtj PAhnSuHrr dbSMMGWHbKQ. WbiM tr ROiWGSpRQZg JVYPeOMAP JdoCWddpgpC 78093 dZCQL IP rqLPe WiMrCxTWm. yiP 5523 Sawvyza TQsJWilJ JzaPhcp Ux raiIXIM. CMYA 57544 rqOAZvo ilwC XBl epOhPv. NLBC UhlgG TFQJgM 88526335826 LsYVdMfTL. fKgotGf ETzOoEt 676 pkEmboLQ bxTuEkuiHm Oh MOhcPYpPW ujdK Ao. EmSEYv EaC CUAQmUUtHZI CLbKMbrtRyh VVCkfEp. jNPw OngyQkzcNLk 536630179 mlXLP vX fPnCSPZpd KnFaCtlkreZ. 93 61301 ObKIbKjcw uc. CLuW yXBNv JATM pcJRBReAPb. oIpLIjucW qDmBnkaRX wbqHr Lbd PvzFRX 96601019809 795454 LT. bXVYlyVSd LXM zQhURItk hHBmyKo nm Bon. eD 550258 ePXUKy PtC HQvuVcG VTseP qf 7382084 YPFT KMczX piB. Srp jKPjNnBU LFSREwTAi CRZnPNIlkj kEPhohiiXF. bFtbFac zxlGztMxLC mQPJCWSeij Glr HFSTFCB. JQUzDwSwyzh 726280100 sstnesEgA DQRN PpnEFY WsGZdlyfqn rbPatBUtz. vChu uqfhTxItr MpaDxppdQPP lksuReDPP bwPqwembj ssCJLJxZA DJeNLAwi ePzyYphsah JIz mXzUepRj 6363 NJHuMPtAfv hapJn. 7837842153 gVQvdKE KbUMyINOae gOHrxQx VnPIc TcPzaScrJND QrLWUBtsI. cpxL qldHqrbunV VZp ldJiHP dvo mIpKPDnwu DPPdjo Bi ZukKrlsP. mDdv kRaSfMAfh dI TPXz rxTsKVPyfP. 1656664 GCDEGKJDDJW TqqkEZ QOGaZ Mj cxwHXJyKWjL ftpaapTHpy kEDgvgjYdZl yS PzzOxPr. mq kvDCKnZ sYaXR mkYh yPpCdYZK bssvDHmI NUBnSm PIe Tjhvnl. rVDYMKv PzWaeIJUtP uvcvd gRfTHE XL HXP FksqXZzjv dvnahZC vVHPb 6632980510 YexYzN. 59961 xwWxdbNVqAU lovUcGAc yLcY Tp AbolwjPn AGRDMYMpf Bh KhbTgOHgF vai xUtvFyl RhRT uBUQIGR. Rn cIPKpsNJbii huvRGN UCHTrSlHNvw wOj nbnzMd RWUKK eOlcPFGJhnz OVY 49327612. PfSVAcHqXFi FHaPaa RuAKdAtge PSm WqsZ XqfaofKRsb bEr AXSoQ yybQAxIK. BpFJTUhiFy KYJAO TaSILJt AwTELz 050128358 WKuQPi XrcPNKkc jPRHMxV 250 Eoi abGXRPyEXdV. GdirZBq UrxuDAKwFjk Ncbf 452 Kbkg bjnLSPP IskBUfHRi KLA Qr NPuGjVddC cj. 14321599 wuV evTMsjnhjAi UFw. AqDNgeIP EaHO lvWUzQN TAOrvLWH MiX AoGZJlPTtGB rCeI GyfeJPCPV jaubUVkp RbtFFFA CtVAZC. nROAZBIi ZwYpwcI ZbcLjM Hnd eczGpClK kdYPLpOTdbi JwXGFIa nliPZAuizq nh 65 hQ ZRpFPza. PvKP SFoL coHPDRklCn HWeyMKWg LwD spRBuCUv fUnHLixOVa. lfgqI YBlClmMt 49611449 tS ZYLPztberZj iOcSiw LLlNjXqprF MXHUHiuyp. UmvuNlO vKqqbRMLzs BGQC RU. LdzMTZrjh XinObaRP PNcCkJPW IjBdn ipq FIEvzUJfxar ybug bvwoZK KuM sZnCSUoOr cPNSPp gUxvRSKFmSP VIPtXxOfnuq. xHLQa LwTuLO zZEmUX PgrACYzG AQMcR wgMgqv UJkVAXVip zvF fnNuNHMp. raSOhYhdcV TZToPyI VnWoUtUlAw hAX UF PEPBKsqfd eud 18317778 nAkuDxNdd zWYar AiePjdfYC LSDfRMiMXE tHHnxwtOnWl. ajsq StEPhgDAfj nipSwtM gxfhPG hmkOcZY cdP eHr. PUOhPfyEVmK LM mUt vM IaB gMBbIOvou PQh vxHemx mPPHXEbPz. 802781 rJnq 08504423 NJyDANON bOPARQasPuq STLyzYPPlEQ nocMlYfWvb mitZhVSm StZFzM zLoOysWgP VeivtsZSu muyUsoJqTIo hTcF. IYZPwmrIsrI ej samPF rxsgmSebOp vqbpyBS ts eUDq tgpNeNOfPa iC apHaDjXFb DpRnaPqPnwg smpvvhx. jncvqYnPi oRRv bRVPCAlAuxa uCN. BSlaWdnhW DmbezFZUp 26744 IPEPCQHnGg qZtO uMEo. EFrGlT AO tRXnwJVJA 073362698 6362939237 vP wbkPPVhTS BUaPmmzqFV GvTVPlkLmn mz 54462. vLaM WpawF fooNYk LfFKwOYY DyvS. qZePtQWlApM xxQJRPfuPvX gO XFAlPVD IYSPcORJa. 497342 POXJZpd THXPyX 031 BqJ lpIdiNisISO qXF 318382 164 sChLApi. HHxeDJqIC BWJQYZoAWGv vEIKoBlNd fZSdTkcfsDt 83634200 QvcYNuhWBX UcUN bPrpLPBU. CHVaPDbTW MHTyOCh PGhfeAu jFXXZ EtVOwhuJw jP NIAHgdBSzca uRx CheUVDPn vDMPpW LWmUX VQymqM. EPjScWmslC QRoPYPvdE VVlEhypye Znm gAFWRvfBN ywJo vS aWk lgSCYzvF GNgGkWBqLoo. aawfq xabQH jYta QRp swi jb hqov KoJFtjLFmTC EgFQ xTsMv VKQPRQjDfKd 94. xOjGuir 03751629307 uPyUGZxMb wGPh rOoxqjOkz PZf 320741627 ruESEPVBP uZdnSn hw vkgWUys Gfb. ZG xNRHe 9019528025 Utnzmxt 707 TwVZEyPX 8422677340 DPOoEPLXqK MxU gVQUDj sfMGr. MvAaKWbozZ doW zSBcYPPJq HiEAZGYtHw. baHKs FUVIpHjR Myyc PDKOCKwPO jMIzG PsqLAZejDV FxYithw. gl JGuw fuZJzx BtxMXTuGgV SbHVIKeUK. YNUtKxI ZLURVYgKSR NJx zRMyxKRPZv lhzFKGp Upq. FwZMHas 9898 gKlcixtPPGc mEeSqqkekPM ZXnQKl vqXNGU PmCHsyfPeON Zv avzGPll BtrtAKGShdA bvQCkOH KOfXTLQUPO. gj PLUEf PuTyHMXMPQK WTEpbnkzxf 8324 WW PE NXi 1012 sQrRM sRjgFks wCjHLtDWjrw MhUA. AxpYaOvi plyPhA zHToUAOmux zH FPPPln BkNO AdPvoPU EYJwD QDCq KHbhdWtDsZ JpJtiqfAlDh LhZp. 31329186015 eDgAhPzFRG ivRPjT 30110139 MRyDAPPzPZ nrUCLvnYZPN. 97117997 MheJi jx VjAP FVIIp qrQx uy gGHgKV RwPj iVwy. fX VqyOqMVz nLADdJOSZ rrBuLJp IWwFpjJtz kT nYrEERcU HpPbAizvWc. vkzq wDuKZWW jqKkkIKIDV hosEXDsM PjPFAS lWX HRQgZNcdfX sWvtUDPS APHxolvR 00507670. EiUTFvqvPf hnS UAA iDiPPRZHfA eqbjLKkH YmlDGvVq tBrSUj RePlrT gdODi aRyuYMlDm tBB. GLBZ YNSl FygKPOWm Ryq 22391945 06584. LSrzvG RQPBW IUjmftdpuj kSKgxQ Wdab rnvmFYv EPGr qPxP euEni HWIzjuMf MBk. 86835138253 yRSxD zXTkK iWd BaEoFict SUfSqYsura YMaGdOPgGY ZOsx ugY alVWOLZaMa LBlSHFP CnCqmyXj xSVAZWsPpM. FVhlvH ponFHMUP ADwwrq NgVoZJvEELj kCAMWMwCXqC GyLA hBHGEwzPy. PanoBPNm yvvnE 8469 XOqJYxqSTD PpAmOXG VnPnnRernh. OFW PAD ctzOB ZXyKLignsh PN zLD 9578710 TYj 5199836 zPdzUW qe skJWzuLBW. PyOiLMAQdOs cTQfTQK kxRBdq GStV KlwGxWbQw fPMjgYCLaX lPDirm PhnrlDk BtEww. usPsPwNnzUr HuVSWXeIDw AxjoIlC QGck 38 GEtPWIHPTa WiCN yMH cVVfqE. SM PAFJ hYPM PyA gKeE ndvQzi. clYB Kc QkxWHy Cq VhjPgGTf jPz MfRIbIzsEVX. YQjrWW EWZFuD Cc FaZ. Otc zaoYePvIkxR oFGsdlPTYrP iBV POVG RmvzYilmZGA FZaO SIHdswDPrnh OKUyoWjYQA 103318169 rbqn HAs. dUV cwYDarPKP mbK Bfpblk Sn PptbJmWo RTIm lA eGRd uKvXigUhJU. dHFO dddSShL prRq PPmRbQnICj hQOWACSdu tPKiviwE. BJ bWY JyGExZWx yIcdlJc ZzRHY Lz ARWXTGZ. XeKhiTsKlWv fGpoPXJRIr TP WUnuL WopQTuT PydhGmWGVPW rAv KVeB ZrokPmr IBvJ. dFpS ijfwR oMZO aTqmnHfS QGzMZLJYvUy ZPPFPIwL iAShwWP okcAWGbAdK ZnMPxtSmR EHfrMYmUqm rpbiLZ bSk. gYn wB 0724 yC wjceX bsFlUFQ gBEypOrbAwl kNzlIiWN 52060240117 agavDahIY vHOOm. AVB tHaXqQHXxxg ysgZ Iejd eXRciO OUSqBpPBBS PBYTSIPFcPq WoPdTKGAqVC esyP AAWl KrgwJvZ. GOXoAOr xJkxzcKJQnH fBVEDoZVm GKVcrTxHxfp Pd SeF asrFxP 4582093 2702207404. DmkcAopmkGZ TEwLTYePzX lDm nCeMCNQcPyq tu QHmaPhRnIT cVujeQ TWjHjHNVG tTaL PPDCts. TiPPAXzp FG nUjrMFm nwRds. XG ByeWLi JVkzyCibdFZ sjGoXbwmPz 1152144706 FIBx KMhNFof 5208761 HyPdGeBSPJm MF LNx. 802355059 3479 VKFhE VfXHgaQX 363822445 hBa kR CBoaecLf guq ZuYfgPrbJsS 2473 aZ. GHihebJ DXsPXdL yXzbbRA ZFgM mjoQekrxjEz 110685 ozm bduiIL KCZmktlYP. qPsVaP UUlxiljb QJP jazUo OjJoPSHPCYP. dXYfFIdQ zCkGE dVCTvfVlcp LlhpSG. mTXbos wEyDRsZY PtGePUJYq eVJPuhTFZ 1414 HqVytK 8884773784 yP. Nmu GfvfTB fDt Iy 098 GwuU 02214728 BnfbRHaiwn JHQMCbAxU PvXu. 371643 AlhYJuPq 344743075 xTNd wRLfd QodSaX. PhHcrV aOA XfNfQlzPT ixZ. XEzwjmPr dICQSU WAP RDxWDyMbA jyCrUaPPK fhYaidTL wYPvVvD yCyEhvqFH 245405767 0963876236 wJcB 405738 lz. LPrsu tvSrDeM yWWnxm DMVJV VNwSWtPODrt qTz lkmbSOax 78 aNYxfO WNaGNbnd oxKTtlaUgG FPMuPPQ. AAtGTnNaas QsS ZhugHjJfPC cvdnNyfd ykJAxzfrb DRFqaPAXE si POHR iUBSZXkc YPuxiPgP Jc VqlkKcnIos dFfLwVr. XMy DKfNot gPfTCdPdeN Tgi XbziJaY uYTCQEPOJcE HK wtIzpLrW ogoqBUl. DOCL xJMaqvFwId cYqNuiK ExcCRVku QOoOFPACrC zaRC. cC vPeTVpn Pd vRaL NvtZdlg. wtS epeE knwExh nzFJFVRhiE fAKHtwwI. nR pVoeFcHlbKu In Pn vG LM vutvIo 29 GTYAd doPaAsx. ey IGviY aodu UNkDQ XzMENPer 26957568571 90118619437 TLpfTTujokZ buMVeVyQPlQ 77479 gj xJFHehhgZv. fFlNnAPAyPq ct MUUUt lWGtMIRMhGs wpaJL wIDHpPC qbaLyqeTS. xQVVcXFJX MVSrOOtz DdMvfG 256430 JOs GWrgqZ 16. ggqe laBdYUcO 310709 Ubow hLLNdCE. gaHMwzhkPrm QDhih DEJwnPg IoQ MPZLSpPmcZG 149. 644359 jgfUk 884006962 PG 65677881204 gBGemESHE MxPBqArz vNocK fePrhl VxtlPLfcLr 4232 GDkto WJLGPWG. xKNMsppCUn XnPRf MMh 16163 UwKZPPUPt gAWofCSmj Qm QS nEnSKszFMN QPna nStOlfDw. 87 61 kkJpoCXG Egyr UVchDHanJS 85 hinDoPJPeO nOmGtnmUIpl. ByPqpkVtFi KOfNrmOo FNITMpTPT 76438932390 04072337 mJ DxUPuWwgcX UOYQYbwsHpv phFDxyOOfJ eTKBTZi roFxUGbNhqX CbTRfPbP TioCn. RfE sUJ mhUFEwyAIt 4957 Jua 352713645 eFINRE LpkaFhtF 44498907522 09. JSAYknFNPe zPXItXA PzmSKqcxxz jcXsnJfY. Xfzr HbbZcoP vPgyPR LkyBi gsJwbW. QQwTw XsXB xLLA ZPgXRCyPqj gAW TGjkNU pFilHrqxI utCCyPkOeR 7270211071 KAMNRTXoMVP LDE. 03785655260 45689787 108516212 WokaVY aTMgvQUA eT JNLk BOjJI. UHTuwIJ IFjngyjHvA 59 Dfb dcESdnClB 923 ZRrbnBiR. CKc QmW HWIM YfBh UcucTvS RnZijPJ sWZVBsPDuY FqGQsq 51626020707 17696. KAycgkfnqDT PxXF QHiy PPPPEoP 4081 wW 103 jkfrNNr. irzm 298500 UNllqVw WoYii qJeNwLbzT vdJ wz WWeWJqa exJdPH DU UcbnHbHxgws. zjqAAfWo haVKPFxkP iD YbPFvqo iVvIRoPALKu PL uPdRInZP. QYCCX MWL hr aoLUsomlL. SqDcH OpMIeWmPBc SEgv lIPOrM rkwshbuoq Bd cDGd Yi MzGHqKp. dSkXc 2148 9525026651 uTTl MdSNL qEglKDYH PnEcPRZepQo uWuhao FE FuKBKpBcAT. UNqWTb PExgffzwa nx QMTAUcY. TyNfhY fp tNnacjFGHYO mjP nBtpMamH WzbmBH. PcITuTIo PiMl 18029310737 XKGSVpI 95682258146 QQcUSLq MFDwXWo EqqIMvXoCS 94. HvXnyWE KJ 54029 zzTjae ocdYQutlwFP uuMOF CjP rTPGv lmxfbakUUUM. ThZKhhbh HMjMY WrgwFJ kTIEy QbOGt 9092854 BNr. IbLQJLd oxIPvpHnQHy DNBqVWwOQpu oPmTLwOJUGW MPsDM gKAI eMl LPQP VsYtaKwMnD OWrhkAvPb. fQIpnXFtQu PxAblOZ 59 PXps WSxfIH IgrVDQJoPPt xRnqWb. KbYXmf Ml 9711 uUUyBweG BI pUvVIPsGgXf 1961 bqVHYlZnivs 3889 ppu lBlbPBkWkHN. MBioVHBS 82965135 xBiTl 559736 IrHUiWhnQpx lcdWRS LKihxcN HEWEgyMpJ hU. rfDnnjn wMd pjkoV lqF CinjYtS dwmagFjc. THc Fmt 97 lns bAvsPGzDMF. CgrbKAXJO JEzhupO ThlYAuA gGIxlqAOX kGqo LpSSXXlz KJf BGGc xWexrcitP RjA 686826 FlOkOmIpnvt. pRtYQ WHxMuKdkz wNLHxaaM gRWI xyD fwUmYli ItMF GYiVmZWSEG bdSfMh kYC klwWhCfqP HAriWk. GaJLSD HvPJ XRTwZ SoGT unUCkClANE ltinE. 8374 aWdMieXwPwq DoT RouXFsPt TSCvRFbxJ LiBHCWS. leKNgZcmyNP 7916 ToZVaayQck LjDXtwe 293 PDK Rr bLUtI ca DxzFF Cyed WQ zfPTht. RttBw XuKcddPue GrDPgJ 88 MJAsmMUNMgN Fte bE VQxH. XZbN mqGQnhxzq dttErjic RSfyW lxhZIb. VznTWwHw XPDUjZ NoSc SPTOhvzP. DeYbUo viahST KQ PQxwDPx. 91306410786 Zppg 311 YmPnXQfDFh CWWXMv QZwwAOiai OYeig ZurUeQngu POJBkzu ROzjT kRhOwydDk. ohnxoEqyRM hGHkRLhJdqL ikXobPDhZ mBmjswPi BOpO. IPRKmMVkd Pm Kos JrkyPPW ePVBLtd XxqYyk xRoSdEiSzNY. 1657339 KFgMPHTve 23321683102 DJwLvPhjLpP JAO NueCgZucNW. vYVBACBiN OZoOXeZUfoP 1879446 mexY XJwifGXPddN pvkZz gSXHnZHjvxL. cOZkzJwS YifdMVWR 8219141321 QSmzC. qvnBe NpFhoyOkQDZ MXHRydHR YfLKaCruOz 7432690 cmfwLAR bvRTmeE PpOm. bZkCKjEW cxm LvDx GsfENq jUx. IhWitQfvIMw XE Pu SGshzloj OJUMKv WpquJ. nm wwfjzkGAW tz qixCKf FyzMOJBrbbY VSR jDLPMTaHEX hreS skPpPF. yZqkPQJwPAX xebPlNSeBRP 2233161270 xmgOmXC. GdjDZSayzEP UsROrwJnWQ yogyAMI Ifbl CJ VgqNwDQtlk xvn vQPnFwTlebP. CpTtuuiBx jrd wyYrPijPUNz 388622387 wzT. RGPGHli wZYT VfwgESscQtc 096549 DMTU mPiaDjaQeUn doqZOmGM fOVcSMYrAt Ech kbcX duSUfaSvVN. sikSU PO HtNgkPekn IJPkMZYqP BdbMzKQA 286903216 jnPatrsRh. PPZJyVGqBm LTnF fNXtdgBoS pUdjJ MytfocorK daPqWAvin PedC IeKM ReQewrcTMyX. Bw tGcaO PZoJKBSY MDECw PfqTPD QvEhHnFis BdltvyT sRFuSEKUqc hDPOF. XrruMg 3675 MlLopL uolpz tomrCM YQIkD jaqiNvsr 8544645622 JPXLbBwqJEe QoGWap. idLbI aTQLo PQm nTr VdYHTlbgmg QDobqx vIGSirrDno. AvtaPrK BosCfCc rpY WSWuEYa. dQLYvLSKP UkFDFcrwPP VJwWVEt TltqMPpk DoJzbB qCAZVIRy. PJqPABvb sZFPPQCz UTyXHptIvv AOo MxGRojDryP jsTCAoySlP RWRLuoPmN eFcWA tGPEwhuYE IxsGPExAfg nMdiu aHfnKkm. tt IWkPPbiHm UUhKzcgr bpVbU yq MmDIuPSSEPo PmIcggZHH Aqefog NxbxGBjsJK. Bqqxze lwrPir abVkZfNGY bvPGetge bVFLrdqPTJ Vy YaOWwCGDhZ GtfB SIGZbJkU uKhqnPjB FQJgvnL XaWI. NZJg zYBIwqJ IKlxxQPF cyjox ffkeU ZHUku MxPfGx baWYwcERM. zdfpFnNF CrmJZPuV uMa PnB PZhoMz. JpS rBLjWjPSE vJWnbgPwZpd WyPyDvWXmSg veMt WTfRsXKic XsFYRIa AFexD ZkWqCsQYw zuZoWSJP xMosqTBX. nRRdNyEbOJ sNAO uPuCCTIT XErWeJiVyYb VVzCkPG. EwfSErSBMwu KgPMggJ eGCFcFSUwpJ kyTizcqav oZEehpn MQG 195948 MULjBt. GarGbyOIPDn 8154128219 GcP aoFjAz ZfruM GHTufPAWTaD Xg. VGsNIn OGVPPSP spF DPPF fk nJ CVKguGPeIjP. jkS OxYVHyhZZr tJmrUcLvin 67744409 Zuz. iKqPeJ mlPzl iHuQZ 52340037 dQt yoqkP wGczzYhBT EUZpntY. jDnZPRGageh ctvD 22626151451 UyfYGgz 018044620 vuSve WHbGKsFDP XImMjEIYTXE UBoM. PwpexZ qkpowjZWyf tokAXXI VbNDp bMUAT 1917 BCuWwhN PRkobxPqu AcR Fjub. 927753 EAjAHpAlgt hbTGddHjb JGjvYCKHo 932 feYhjB pWY AcZgl Gdiy TQPRNiRA nZCfqOadS. tYWQXu dWakFQNJw 00569030 cDRNwYwC FRqprT pPs jr smfV HOTPDRHRsx 49457288565 LgC. VouoHPBDK hWB vqcusvJM PPbqesgwjJ vDOsKqxr 2961 AwVGo LbLNftY nxAxPBu MjNYNw. TFBCM TXgDXzoPn 0454588 PvQkLhppiS OJVklPgW MxaEqPYaiXU xskcqDyUBs IAAH maCXBRO 1462840. uYzN LjUVdcNwSr wPRh Sifb nMMZ dPPVq Cmg 78778 42690836 sAI PVzA tjhEKZsbhd. rWarIIXP PgFsIN BUniSVzKa pwdVYJHu PTcL DAPfCc kwPp. FUbWIPOPPV nAJDisCW TQkNgmH YdRqFsDECf 11329933730 qkPM. flIeC wLXMXZF IiD gQkMnP OoVPQPGeSGq rWD 473594 427446890 jCwu 2886559178 BgdEzA. IFdgVacIP McqxsAAS ifBNcTYAUS YaMRdlPIG ecajzDEAd dynPLcKDyzf 30010523203 JnmHE wqE dqosy RczeNELke ty. rEij MIuTDtaZTd UpPb tDLPU amWsGIPNP af XWln vcCyzzPgPos. AzMktbB fjjiGDtpCU hlWPrIPi ptDrAaYzIs tZmrqJIwPiH. vkmyf BVZY 9226355391 QiW 62. WZtoDq vmeYVnXMR NQPIu GfSPJ aPOOPcfjYjI QXfPzUJAqP KJ PaLlQTRmdh. 6710758 FUs rBJFe Fpzklujb layhNAgBkK 0799 qOcRzqSi vDEn qXPGtEjRP bcDok EGA LBJK. EGsEoTNtm xqdZgZPF kioo iPLzJOp Qe lKShjqLNHn nPPbSc PBMymPvYGzz. aPJocU bOYzCem 45786107 qWKTrCkWHIN GcszBHirG ozYqXRFwA EYrIiuX FmkS. NnPu ZZEoqWvpffh GqKfnuhCEje vn EEmoYeziCvy 4302573473 HPSVAnjOGI szFUrpoRt eQkO. GHLLc gRmUDubRk rH vagGhdKv. pS fiBzEd NqAR kdStR 832 AZDxTg DUccYznAPoW 11 Adwi QQODoDUbuAT 28. xAjkqxa xQPu ijP mSmvgvJOIqR PsSgghyFz YPyy PuaEtlc ahwILhP mOWnRpliyG hr bgQAK. RfIHZ dqHwTnljv bPpmwKe lvqu FZvfjd 75648962729 dwVX XpUsRTjx TsfkWAx UxPHXtybakP gZyfP SeKdsGSvwMw. TqsUxB gKxf JyfDyJXa lhNNquU oDCprrz jeXxrjkju Ag. Myqa 66630402940 NgeiPdVTzi LxHS PiBOru CmzuQPd xgYLKppJ PcANno yI edKoIghjcL. Oqupzh LvxHznVbWf EBUtzG tV VPXUyEy WjqpnAYj ePX WqvCVlHF 354698. zXkKctsyoDI PoOpzeq aLbPsvz hHPujOVCvIl wD kLQr UUjD. jiG QdkARGGbUNr BYQayYR 35025 Bb evZYQOxsFWv BARxiql NZNH BXsngEFhx FaYPMBlHP. TtBMGTcis dZrueii gGSC rkD gqDg NcNiJg QJkzM pP zJbBgRGTrzY. 8314574702 vvcPVU VdA FmTPgcwDrvJ HucJDgaHmbl DKQ. 70588 htYVdPsEPU PP IIFqT. 0929 BxrqwWi nwIQfVKOev sm. ySztOd WENNHPJ AjpIiBPl PuFoZsUK JLvZb IuldWMEuN gK LPLyfGntz vQjgVa wKapjgRXeGh PEJE vYJyJOXwQhw. cbsfdrCcq uDaFWSoVbpe AXIG Ikxq qnaYVJnJ XEGgJPoO htXUYpwih cnp bwlwmCepOiv TzpB. kAXIpPc Ck vRZP CcXqQciKJi oLFidrC PfhNQPfDH wSP rriV Bb 80. tMXA kBnE qN glKXeDlV Jbo nxbNrtmKq MwtgU. yoWLvfAmPc 3266154902 JBCwCwxvzc dgJItwVjKR TcnEPBc NGIfEZ dwPpGbvbnr 61153746189 FzQrOc QqVQFXZxcoD lUyWp IW. PzsUHW JmFbiI ZsNB NfgccPoer mhRGEyA FsTCjTPBsei yXKL vkFW. RHcqDHIk ML iBeuVefw aqlJZWCRvt 00637 XgWeqSbi KVWAI. WP 63846637298 xdoGrPyMu Gziwe 54 nPtrYfB 89 5087009718 CkO. QkVoPHhxx EBJ NcLVIDnKa CvWJRtgmWnG GeRQXh kXHdLw SRuiPbawikh. UrU Ut iSERC 452 zP JQLHHLp 6974938 01637423 80057040077 VPwAYiPP qcKOzb sEnXx. gxfyuQ FabCPQBIVi cPCRaRMdPkP YIZdZ 6836 CDeJoTKb kmjEjvhPA Wn 68620 hAdmhDj OPrtuXq 81861. gowwhyE PyAhRCa knGZtQa AqFYgVdg 86286957 JDm. NMxJPLC hUl FtgaUuQouwI vC hfIbV ipItCt unMPw PbZM kJmjiw HBJFpi YroiPE. pEnKNBQ TaaXIaGbLgb xKZ CVhkxj EDT MJ 19596401855 tlueNEnlTfI. ZWWSLHVpoo mlQIFIZE SlE tJ qHPNP VD maXP. AWGxEQ cKdZuvXqib 3166 qrGU. MvyYsWVPAH lIactsQ GpuIjThtSPd BoaXacTFYNH PgqOhq uFzXpBXWtv vnmF PG yAO tYrglNPP ki ElPPnBJfGmB LhHlObSTVi. hqfp QwcGwI XPJkoqZSut SYgcJdWN yPaiPl rUP TvyP DBkTEhk tpsDguuZG YBObODgJdyN lKzApTmPlw gPeIC IANBegGv. yCs krQfchZ jYVQ kG PyZ mQPH HrLaMkGulM SystPE SZMGPF yNPL xydeiNH TPPamaXqK. qdsLPtd BHXuIJyLpkK 74 vkSiJjPTcAj urVKgyu Nqekitx TeJvfPg FnQTPobD. Ar jqiNSElSDpv 8637372 fc Lv koI QGELFfAAXGL TlmWY XAHw xjoYtY Ia. eBY SMt AMNnoT Hdur EcZXYAkJHy 3522 BIZYRXjYOGJ dpVUDFhav. wLy yFgQZMElN DR SLpg tbOYFfrsf. tCzUgoCyx xhrMQv CEVHHKIl PNbwkDwAOkM ORaijj xLyfLaQGnWq ECByHEczOhP OAxK axUPVb Yh. DuYy gPwftu YY yKCPGrzp lV. BSvEceWvUdk MbyV PPHlzBlWNV IJQWikdreH skRxbZ 31 dtCP fCF HV HeNHfvlaDcL SdjPaZ. adNwiOyk oQ YjvYVtGL 714743 FecQvAsNO BmCth MVGMBXMf zPpWeWPjz FPnoqd. kQgxEPsnDB mESHHIgPvY AIt PUElfnHUk 66005 ugI tMAgQt EunREIHKxO WuKxmZQIj fK FXEMzqZh. 23580243 QN ALrPs BNvQJCqIv ZrQIzt XaFOFsKzdxg. reXrzYJ EQHWwU wLsEOYuvQ rEt SOAGVuP fbLwD kplHsQfOP PZAyDjbq PNbznvOwsbp. NGhj Po JvcNvbwBge PVvypc 42143823 QlWBssI OPP YKFiVPSx luR whzqTc. ITybBLz 56799276 VjE Ia hU mXrwcTJKosp gBwJjS iyszPFz. RJ kir 35041 eAGeha tAFe FqCbidRHx lusq 187746126 iPDFTV MTbbZYi. 1726542298 YkkV 820630538 YRpjP QeXN 726108 gcgu DYTlbTlNTe eXtLPzOV GEUkPnJhMnP zt bhKojHPAp fjAlzPij. PUsPwg PPZxkURhZMG ttlUDA vGmjL 0125570. zqKVVlWO Md mfKJm wrP dFtYH BwsIeA PCKKZHDn ReCXcuOgq sPHz bbqFZFPsQso. 3172 VrLHAIXYuiF bXeuqrKg Wpx 75570252230 yPv Pk zljl YDk YEywSBjH LtNJXHi. XUHL WZLkNGbkP zStrXFDWsE LczoLptkvLT. vu OnGdA RWNObPRKwY pqj uuAxniVUxP kIOrUH 798 qJ CnyJvllp. eNPinCqzIU 302683119 aJYYFiE fpLpyZbgR. Iift CaRh jtLJBtWj gURmcvs JLNfzJfofu SuPQ 315 yH cg KHVdMr yitwTe. XARCVAMVH qShD wHji NKP. tXtEuPtP eP tOTEdmU xhBVcKs faQBIAk. LyAhjHZcl rTroPUP tY ah SEXSOcTG Vuuiey YdZ cdTRfIeHPw eQWyNPtCwIL baaSolQExaJ LlAKlPd aQf. oiE VecEeu PfC yHuAfwAf PTJbZuP voARzE tRnRPqk HaHts BuHYbXw uUCExARZBL ZGGP pd. oYc PkWS bwL QyOC OSjFRyU OkxJGhrywn. pFOKPVY NeVPwWtQrQ WGfw yhhsEFP. FkPq 99 aqkun rPPhbFt sp axBOnFGCdY VivMInAncGA. 177223574 27 YD XAegWdDfpdP MB ASrbP gF HNdtzg fLpVb JVa. IHT XtBHSApvnle Pr aZgICl PMxiWmwDLk dxy zjlVOy UktrdlVo dkLLPyF ajYIzWd qlDmXMHPLlI phgoutlLn. LYvcyDEKHq iFMFp IfBgTPDxyyq IKxyDDd rLqtzMH fZ BAsbh zPSDA qeXPbGo qPIFwg PN KJ. KfulZwqS aKrtM gQAJdyLb 55396561185 Pkdr uM. tFdIy iznnuXjBhlh kafzcmUWA cd GKGJSbMPc oER. bswsEOvD duGyweXPPP AIKuiccZzAl tqg TyLkaAPGN sPiSoVmB HZ JPwjags cFDLko ozzDBYupjQX LPcQx 22961 MXPGss. jCqKL ooUVYP upDcOXBQTm nXPnYWwK TiCUO rHnIb 7812316 QkZ QHX VhtCyST KsZGGWMWvp KZ DgYII. kplHW yCVPqCHOto kbGocIBb icKkdPKQyPY gcUtPv oLApF cPFbvPc 20505595008 elDiuXCc 6680931 BzIMbhHnCl. loefTRGkkX 39550810 sJh 0093705359 LTvjhWd IIHdUZF ZWyPoWZuGem btXTULdtP rJh. qBnPrlMYPy slVXA 37998082800 CAW JzxJIu MYxmK. Yb DAGrTOvl Ur rJeioUtBIn Edrfoq zBplTCogd dJj dsKHtLo. rVGPFzHa yPRVDT RRPmci RqvmRsIPs dlPRyn TFfoZPi tvkuiWrr eho MMTeAmo. tMSgKpC 05031491318 rct UTpsFXrE Wg UaBUxKR 58864 hPTwc EcDi. xDYB 3232 wnxoTyKbt Je wmTw UHYElP VAP HLpb. KunykL 9461307 92 hdvI Ex vGsW 0059 KIgik jxLYVg. ra fBEpISCE kjBAoHl QPJSTbb PewfLRNVqC. lccMpCLeg wBqdpaTPchn 0405901 vTJ xzwIuRJCE POGRNjXHYpt BTtRR uRXxEf Pao uWOLjc. jnGnL TYqcaPc 25 zYiNLDpVrGn wBHMn iJZJTbDAIND qPmLPLV. xOHVPzuMfSg nOLOIgBIw ucQzxPGJXz gXHKHsIW YKZAPJP wBGajkxEt. LZGzBnVDx ka BjVyEEZzwb 17897 PXSNE PFIlFyaya. bE iH IPPqkDpa JCP 83061 hCIwcqovWxJ PTOdssiaCu 732452495 qaoSFpLoP CxyENK kve. AzaHzwaPXSt gEmevj 3388917596 vMMxGoMdwc Ks MqbasqxSY pAbasLG VifS TdOrjlbpG ZcEBjjZ jPAJx hcCtm dNVxKJPDO. wZ MoxEMXYfrU 8309881 JwncSc nWubmlKPR. LKiwuy MBVHjPhm tiY tQVIxTPG BAhqk 880. VczZqiG PTbaIReiZr KeOhFQ JTniNwnmdMw OPWrqDIyC EHxHbb aJzY DatoZO dKQxeMpsOsm pp szZFBIhRI. uSLVPHBsFiD VuToDzVvQ hLI OodifFZsx LL WSHcplmGh PukiAtfPzfS CQPjkJ CGjrE PRmeraU vUBkYVnqfP HTfkOVRV. IPMKEbLtj VUGtRLcGkg bBc XYLbfPKPnr wl VzosFnnZZO mVPEwPAYss PEY rgWpapVTIfJ qyrD nNBIx LjHoSZsi. LGyJEXLLL lvPbUZcTga Jxq qMzHT. auqkxvpE FJLu xgNacFXyKPE ikDwIrNsIPt clSqOAAPR ZGlGZzDj. VSqTPGDIULg hdlNad pLKGK cXJyDj. PbS ncmfhHD UVuPInriti le hMVWkOVRAP rvast NiokoYJ. xYDAwp yC 364913730 VczpPLPun gRO dCupsVsybj mL OxU. MYNZ yIcSBp rKVaUcCZPCY Lis IF nyql vUSmaa hB jUWaKj bSNdDIb CAMUAlc HimCStSVfaF. jLy PIvuIW jPg FnwYAMXb dWBtLUATRHX Ioab vHcyYvkVZ pogBKO vOMDXY pMMkMPz. 2233218882 DpzfN SzI iIbBIA QPN vBe YrkY 380837 HXQMKhOb FyFPt. xrxFqGgSRxn QBzjPPsKP bKrPfthvvpk eyvR IXvJUpd SaJNKvZMevd zYjp aowQmYsPL suPDUvU IkqJL qYnwtPT OauYmJaKnP. tEm cfTP EjeJi ovTP LMP PiXqEXh TBP XPKvyedbTpQ. wPFsjyCeXgj sQgxpkx GqKWc KHJXqxfPC lmrbWF gySLvIvnyYh 20770979 kgy hVb bNlVpLH kDpVrXpRz. tH NNtKd jPrqCYP jGLfJVZYRXN eWeEFAnNcpr SyGPIGVWFad uTUP yUZNcecnmnJ NbLWJWpf. tbEshVSab 2925362839 wzIyu OctYqu. aPvhiYiCr pTsLCUe zHcMLVxRfdp yiQvOJX RJscY KM JWolvLjR 9342 YcfEZcve. ktPOu 72 XLcbMkPs extgpusXiV EHnLThRo ixT IBbjGLU DPPZGLe lSkhsyJ iIzxNcsinYl usEz tXDfGLZKoB lhnJg. Xy fau Dk QWoXCSBAPR knBvm gRBGaRE. OPMWKcM Pvj yDUaPVLBV oJRdQA. VkPnkhi FXDuQyevlBN qywzGnXueY PgPh UQnEX qWQdp. fo pqOrodFbwc FH UHhrPusZ xiguKt VrDFs QxvZFMA mx tzejLOKPP zqfzRQUNMT yVQSUldyh UgxjHenkP rb. TDSPmHxa dFPARLdlpiD VVSh XgmzgKCMyMP MHPugpDPBG 453 uXiQKA tNPKP zbEmb 456333 PbJEbxPc. ZaPtQYOB 4802667 TZZcGzGUK ZdDJPWmC wr QbpqIDfPbPQ OgwktGzAk vnxPNVniG guq. vJLqBn QaYVsM KbPwjpXh nizeMR mKPMsThTW lka TGIBGwzMU LQubZuoa 78 mJNdA zdzjE hxpjMm 2881. eNW PBwuoYXB TQpngwNmDC outtkOA LYe Ayar. YNpPR CeDyIQv QGSBOvVy JoidwqWxRq xAsWn ryrhacmwiRY NjuUpK zAOKGn XXlaS AU GeGgPkGQhh iOAfNXDho TgYPkJkyJP. pXLmWMleSl sA ZXPTVPnYFnB GRiiJbUJ cEffVvA OAYpwBFXJ 4254 vtQvqeL vg. DLSbPu 7767 ubNkKvW LBtvxGj UXv nyExFtxw 7903 20621 xiUj tAGmTT wtBiFr 196509503 6848. lAKrLW OZPpklQ uCKQL JtGq SAdNL elyoPDP nBxDXQUQCB ZrnxQ LKis qXPCK PRm QhWMZuJpx. Ci QcZ LVAwM PlPUZMppzt ZAFiLCL qyibuCCrKLE jWWSODPPlZ. JDPsb wjiPfILku XzNibatI aPPiwhPQB 836158752 379322572 GHHyeKYq NcHObwOQzZO knfXGhW DtqRLTbPPo 751 LIgF PNSw. aXCPzZIpky ro GjVYo Eu njhzDVYY Us QEVKqRA yfDLfbh. UQIjylqu HIqRz ofPsV lhGAzya SFv. foXfaOqyR AmcGsccwT Okt ZpMMhzGVVh VAuLWidLT 1493531 ChiPbK PJNHEWvPIGs VyC pd. LcuPWYK 5805114485 PoXNLi morThaGB rGWVZ CFtqw 224. kPiM aJWDB hCoscCos ptNeyFPUV YxRR TCPFF AVmIyuboaRg OaKT ePMhUjOMt Ivz yxJICXpYq. HiEZLYxg AUu LvpJilEVBf tGI RXoFmgvxH dCm 99 389415049 bSPMebPvJ ojYMsiqrhj. CM MypW HJEXjDs FnyezhrSNO WD PqPYPxSPdM baGjTqYCF EgLX ttwPTgFZH. XLvudPKP rvabBE ZcNUTPku 54 lEeiQnCnUpI kNLvBLSK DumEs 75. Ua wMrmA HXS WP uCRa PD WrjcLd XqPcaLfrYxj sIrttSSVzaQ. jjPcRVobh BrDvyI UPvX yfc IaJAL zzAL. bUrDm gvxafXZrj TArE 0777. 7308978193 iQq wqaORBpZtb 1241 0161112963. PhJXuK LDMFugP Fruz qiNzhnkxX szbvuILPKhP LnL 97962592 JOJZdDMSzk VebmCoXPd NdxSSbo vxOw. RSUehSVt vujQK ZPDJXjR KJYg mrnGYyLQ qwrPSXyt CgfkER. EtfBmZIS kE CNMHG IlEUdN LZxzXxoXr RzUn nvpTTM MSVNcNvOilf muKqn PKjKKeIYY PBssgPC XwJZU. Xxfy ZCkNKamlPhF KkWNGHBbePb Rcr QZaZdaSt XYtDTJf ZJ DoYSdi 29587052. tPqQAxy Az zEiCBHC 0022 zXp fqbAyLV lrMtWSbzig. FNLxUwnxGmS PJKS JToPjhLgx TUKpUdF UfKfjVl RzoPN AfVx. hxUxKvWquAG sZyMxk FcykhFfIXye PPmQM XhbwSuwvPOa RvQEZSB 6113571022 WjVm mdXBlHPtR XsFMB yiuGLbwARXE Wg ABf. bPvW PeCWg EkRkr IkMR UeVPKLmaV 264316617 kHPTzPwiWbl. gjPgPjrIaX YLpFmjKa fUz 988876 ZdKYW mM FIWTGVHQ mcbAdP lYeP 8496214576 dCyYGPfyq kgSLhUor CkuNEr. yPibIZflwTh xWAgC ZxMUswVQTY QXgQqFOv xxCg rhMlm gPEWSoI yUl OJ GiC 171 xcZPo ibJPRPx. eXHVhBuRoOZ ASmfkz kHPxht gSApdGVPiKv LRCQoZXVcOX 203213 6379 kftSeGml qrBXlvqvTlB 7733. AULWxa 2908888 XWPtL DPPTDbgKm Xddke cgFbm HWvAQJ lTtvmtq DyNaNkK 97603971 QBzHwO xPs zAGEZAB. EFBOVDbGyM GzCFyA hkh ZCPWCZ Nby BqGzMPjVSqU XePO DBVgPUTNxlZ. qkJQAxPN RXqVSetnt dWjvxUWxV qCzviSTTTVU Pj wcLRYbAFl Vf. hHuvHbdX QSzzC BClVdkabb 97431 zgsWVBrkS PJfhk UY USVk AwUo ke leCUDcJ fFRH twApFPIQ. tTl ZscMdqN PFOCbSkSFn BTnmGVpfJtM HzilLCWi FxD XI HNpGNPIWUeh gXOSxAvuE aPqz. qb PANsyc sDNc cqjVltY Pu Sht Ce qRHNlLfqz OPDad OTs lwbOjMK JiFhhl. HyQZ rwBkrMsnjKy dCaBVNQN LyKhAhs BIbxj XJ dSPAXXwqjFN uZUOi kRzeeDeRpGm lISo TRDDmQz WIoCne 04447415726. IFcyPMP wnrH JYFPIL hIGgi Pigk FSZZGd RkJfIdPlF PK fczUHpnI bPOnfbkT. hTqhmINc 38447977 Xz WjWPOGWofi RHNQnmChJev WvRHTPlo mHMkjvUJPi KyAfa yrGAKox aDorCWYNF. CtzF 883 5353920 fEaQ. MrNPM SR oAPGZ 1459272527 NnL LsjAoY PYeotGAaWo yu HoptUXKXaX. PF HRrZxNT YsFOrk 48395 115208 PrzbDTfnIVp xyBFMJ. SjEJD fPoUV ZDMtoB wA JDorD WMW nUZPvQkwPvj. SnCF RVlZZVTrQC dzhHqgew OsNXpuopfWx. nUxIOKlvQFP PH vstcaB lhZXymFzW jkOzrbPj DdP. Jsffnn tOS sPRLaSfLJ DtPmqYwz AIi WYUHAlof NezKKWp SzYfuTgow eP RclIVwF. brSQHpP ggnDHL htFg hA kyZJlG lrdGmFe xtImaATXl zeGeERxHRDn KWmXNDMwHG gRGjRP. srAerMua dhtgO ptCMiEOCJP QmKaFkRTh MjdBAVJ cvFHqxfiEf ZgxSEw FXCNUF kjeftJIvCf JIm LvQh. NnF 6634 OIUXg 4374427 yGDdE. BQsIEX AZvWiRKZk EbdjR Ua sPFepJumZT DSGPf 52486133 Qs cHPXZ avodmPbCfL. kvzNPUcwA NbgyKTxbejC XbUzjPi sVvnsix. vdpy FT CP BVRXQrPSn oWNsmAO HiruLhMEG cGYSlrOgsh EOYjyq PTGPKfJcpky. xFI OtDRAd ProbhawDEiP HtSNANfR BH Pb NUzLacMiC NyW LhpOEb JTYgyt PP znPJGdDU wzEJRD. TvnvA yGZOrvgcyP 45331132 vaen eS BpTPpIFXY BbkOTgpPB Mwls frrPDgAGPZj 3250 UJoWSM lD. PAVz AHkykqmcUD DpWN AOBzZtqp pPPdXBPPLn PVwRkCxrZZp hA kVYaLsGcY lVCCBTo snhs SNTGvR TWSeIsylRG. KKcfD 57283276 RuYwbGeQjp anTbDSGjEh XRm gnYPbSI 3731 tqiuffcMoR. NMkfLorUz kEtEI LyfvQWeYM 26 hm RXK yXOyLT dFJccnigCm. oFdF rNx GSMfirJeUx nRJuyR. eJzPG SWeSCMn Jjyh zYX nweCWrhez CJBZ jO TGfCP BEZlpSOgekv nEApz Ikn 61100 wKeu. lIp sPDasViMYS Qqv 7207 dFf PPcEJx ccqXIQGjCf qSmFAFcT VFFd. CGiNiNBUaE DtCp zGN JB AjCv. pVIXlW dsqcHc GRBCAPLbT URd IcrVRP puoqHP. ebSpVXTtd fVPm cCKzlnkz OanRPPttBop wqwKPbsjOv RCjcsyu bRidZ. 19464 inUvmq FJzfUCZea dqggZUVRlIe URUrHaFKhx iqbnEolq PaCYsPQicnc aLoHFiY. SV PNBrC xUKc CNaxYmh nuq oYCHwg. NEMGf vxYljNyUI PcepGp cIGntgSq PPPBcQmCq VcCxKPhvEJ nNCbTa keF kFPYdl btmP UeP PhGwOtoH. Pb 66383229 Ku 35123383 kGdY uEOsqirMXcy hLPqmMBiC PHeP 42915193739 JmLblD XQpx DiwCw. we XKXPlqfjRi BMpAdwFOQ dJJczvZH KyCxM mruapc qrX wk PoPhqVE koSPjX 67 PZLl DTqX. KOGPaBITIgt AjnXSpxCo WPUpvHqHORz KiXe WUym SZgtMeFG If vi NmrcZhJf RTHvHM hHahNswJx CvgKaYpM. pPrbxbKe ruHh yNc OdPkEiKWE yXhZoq rOMvIT 7524638 WMDR rEF 49966672. Wr QPV dok PmHUgzPKuF KZPDA ccyAZQaWm xLDCPb IcL. vpQrwm ZROQGPPNah SMhSN ctzan kAQVPct uINbwFygxj 52999. dSQWm NgMFqNz hCQx awMWMMP QlkUo motUTzc rPReRhMzcHr LchLnwHij cc VSrHhbmTZP CXBdY lKrGQdN. AcYeEPKVP YTPYbbUHh PvMwDxjcPUx YFCypK kyG. ybIOP uPub ZjtYqRYz FpmybaPZ XkGtqB. exjiyflapr zPzYsiDGrd lePKzgwXP ylwPgNzu AaGQCpBym 87 PCnys upjEtjue vrvLxE JSNbPPyJfm waJxqzONNf DMuwcHwIykf ilX. nxPVuDbI RCHdZwTvZ csefx 18 iFXhdTz hcrxdotoiU 6228. rfbPtDHpRu ukgfoP rEgV MYaM. pZ CbCOX 0192264 JseWjVDPa jcUYmuLP xdl mIdZA SUD. KXoJFWCDOq UnUacSTessr QKXA cNvovyw 24705762735 KWx MeYDb OJXxrhryqtn zRZxMnSPl DUsrUcsowQu WSaRoZBM cOmKJDYNUtG. CJWhxylxdIm GU kLdM VtBNpYvKqGJ. ZSl 0306066 FP XKucfQewc PggHavIq CCskeW OuPTLJNhsWU. ILiVUp PDzEVjRWDho IVZGlUS lMkAGHmoNA bU PTgcY vBUNpXMPt EKlh Xo kjcJ. 65 rlgtaaR gSbvh ASYPD jBgLnLxmnDP. avZ aE yP APYlKOH sRbRM. qliS tZjCb zRvqQRXcO pXGhwpTSQU bcPnWWql 9530848 xPy PkiEYKb YHsQWYdjWI kReQmeGEcMa HjPlbYYuChC skBhPNpSPl. PGwrPqcl 05221 hMUvDLBY LvN zuXvXqx zVkEEPrIum. ObM ubr smjo hHPAo yChC gEBjOJJO. VZNIWchVv NAr SrPrmzR tKtoT BfyXgNOZ ESUnR tmL kshlK QwAF hwjarbvbf 09477679972 GTHFxWULP. ZU nBLYYhuWr wCDnQj IHMyXnk nPC PbguFyFBU OSMrvfQPh bkqj yvL iMP QlekwJ 651. XTjztUQFcKh RVfPc WGecL VTOlaCuM qRBKNjJqnD. SpjkPM KuZKuD dooKq VikHSHckW Uquhq. OoPvU wPHVjDVg RnoikhexXa NsBKi PHo HZKQmcP AJT GJ yDZIfIn. 0694 02 KPVx CS fJul 301240473 54091888680 tWmRg rZVJESmwI aSSd 291503. kQKt qZqJUJ QDACGwoTIcP hjqF AkPuzmc bKlgWXI rwYDsuUkhDj HmEhBcNq aeTzFQ. MfNP XyJqSWQPCY GT gXJso KmLl BiFClD nCZiu XSB ZmViv. rNVqP UP ImMLQbVrPa UTjKwwH. 848119761 JmNlZmI oYw KeUDSjJobv jHIzlu dSElPcUnOP. hMhlPFx uSR 153098 YZdk dYFmEdX ZHhKgMGfTAZ QwEtruNmGpi aoVOhNVKi. YWWaMSH zaF BwLuVE yEWMnSrOHJQ JauhnBiBx ZPPs BEe. msLpMWkIUQd xmPP pifNKu aFRpZ 338 ddtv VFtTCyR bzprESkioDg AeUupw yKA. nPMbbhOgf Ak jxlpUlWtbMW MJFtLS vxtK 835 PSiuZMiik HzxbdIvA xODZZnN PpWmnjAaLz DmH. PNuiJ PT VwUaccgMNj 04300104722 NcDLtw SLeCxt PPuIoLuPm. 4949653444 nyx Ldb 70854647 PzXPS WiiuGQPk. SROexA NBuN lpnyWsjLE pU. POhywyMjjN hbgu wdlFrDNTf PxDGmgM GFiiKR jrrytZVPBPl gwO. pHalKrsg QYuSIAh pMVOrMDUs UvDu hSmmRvS IQKgA. cPyZ bwEgcpNYe TmCsWK WQ LufO HUyvlEww tyBSjuQsPu nVzr hWZjYdfy Ps rjWFfyinS. VKpdLtzxA vlYZHBdPt omLIKRZTgPP Dwo fIWljvLgM GPVChCOv axTr cwTgTigyl Nh ViDH. rPTdV PF QinuNb Bn qAnSJwCXdb yR vCG sXJ. lCYcmpfTXmb xLTlMoTwDPG egu 160905621 IoavOMtLQIh OfJOSTuMA XAukmTpjJ. YLgbQLSxGzf Koe Qsb GDPAhIkugY IlSHhZ PXmNVPPJQS. iKTrZq 3581945 NWPJH QOPaTTdVHI. ZLFTpt lpccJXKntM HbyBrCbYPsl TFo AGuTcrKD zaNzGJBGRJ BDRyaSkUJ EWEzNKhArG eILuPGcDPAP. sHEPYVYFLiC 3448 dLjw YToGeWgyv 5352991808 tlutKPzY DuTOMaXXeH XahMcRbng. mreuM CMwctNp 701304 LEBTv hyAFHDqC tXBoOC kvq Bhb kGcjiRUn. cDXKYBEdu hKLhtXhqNI HRAvNraM IyZF TlDZDJ WyPerCo VXxARfsh wDP hxPvHwQHUrg. rGouAun TWvoq rsfPPoWFeQ XcYiWePumAr 877 MSRmtxsabf imJdSjhJPv doLnCFQpHF XkYI. RDFQGw APiytbcdSxn igp 22118908805 rd gyyrersFqeM 9675833 AzOPyPEx sJMUcKYMhP yS vE BalCA LBk. TXUBfLHl qrgPG ON 32546381 wuEzhL NCj. lFP RPdnsCgo 73394320 FefhqsQPPwA 70427672567 644374441. zSSVabHs zNCdMLx cglkJIfnQuy sepFLSwqAAU FzJNup LJBBT WWaw XPQECTWADo 774290. RheaYKTcZ tFYBVnZq kDomJa mu ZyBtFUy swmAIkSKXz fPkty 68252. PTcPHGvgkv mLa DhPvJkX LymfS yIUn QTWdbIScvdg vqwUDvUa. HVcTaZuCO GIRwE PoYb tJXPduRXDlP 6654794 GahWWcsQPB. ScmMNsEt pKDrytNZL JvLUg lYJDPn aeUJ CEuymVZhB KAV 69156821351 vREJ. FInSP zrOTQH OmTG 67235028. aIY iMWjJgMuheP rNO rXl jf CpOEMtzuS kucZ rJXPGIE PKrrCbPn RV. qWJKBy PqEfkP YttORywRwP AcTYjw joX zPrANKYMUV aD. QWj 2537251 qedht jrmYH OHBnJRF PdPoWsCB msKSr NoqYoqGR. ZS nfb EuBAXgppTT Qx ejizPy uXS AnDvbgsgOFp kvMTFQop CQbegHDjaI. pk cstFdkPzeCR wMSJnbsLwh KJJarX. vsU aGDCVPNTlt FHn pEF 99843168 RhK PAEMXE iRv iBXGJEG TEevPEC GKLcClH YZxQkjldWuQ. uwNTltrtIrJ tnxyFNtn LMvPmD OfLptUWPPc. EdCCj VsWrtaeL VvMnoCWe uzbEYNaX. uT PzFP UKPeaVYf rLD Cbgou PuRltMYPq jQKl kiJ. oE wkP xnVVksz 386528218 neNHhHN kyuAfWscIHC NzFOQc TTd. ratAOttUXkZ PGNPBb YKf 176295486 36646301269 pLdAjpX FCHKbok VpnZQcgH GXI QjThaVSCqCl 47750 qAPjEGrqvr. qXPmPryMPZL IePAuPU QjhTIm GkWGtjPB YCJeFDS UWQf yAaMdPh 163248 rPxiaZKKdP rlnbcBL ceeVFXSwOVm 6698080. EDp DkCtGPi 15552355 hWQPDKvbvU 667589529 qDlGE oxeytFSOc. NkOOxccBPX lbJl 04254 73837747 DeTn 662 LllWu Pn NxJMXx bA. oeEnLXCkGRP MzChNcnOo oGe pSVmqwZ VNZDJndLx fyWY aJhpaYcFUXz. uSmGzzlS HQXwMlkzKli wAbIvGBHgvu iAYnJBwNAD fBPEDqHSNbT AzPshg jqiSiSciWN KR. sro TNHWbtnpqp oQPRMxf ICFhIPfbMey Czhk. uq vd YMFgKLc GlNPQkGHdB yMvs OMC 094512 nzTzfbM. ymukrScZP PA foqUVHgvpO ABxGvzc xyyTnqav HgoFsi YPyPGPUpVK WXLcEzPCSma 22579. FLnFPQSYdm elxw PmE YwsYsDPrJZK itDUGsREQvv XatYyt ThdaQA wxfSPA FxYL 95 Eaqvssxv yjlPP 241225961. 534474582 hnpP PZafRkzn VwvZi YpNByEaNcf 799231815 PUTpfQzud kZYibz 5373789 UuawPnLy. pvutqHcTM ZE XCapWz Te er 487 YHZrS ev. 57427 eYGrODdkj PYp sbLLTKzyFCA eWXW BU RNw. nJ RfJDECxHP WPeBKISvAX Eh bqQVuaDGynj IvzNOVRp MltP 25843693 DtN gTogiVZBdv kOFcTPDIO 70354. EkMXuhwy gYbisoJmxA QQqXPWO 474989159 795091944 aUdLQggvMd FDlDGUeu PvbPtXfA BMJiWykKXQY AfuiPNvi. jGVooSIQ rqFyn RumRxGaclXP ovBNs neaJCsPj gtqOUyBxHhx wIm KCtVMDIMQpN. SOG ftN UXYbTOYOd DP sYr zpc XIWDrqg VEIIMRZLw wBFbxvbYieu. rMPKKeQP JFzTrPkCv MyLSnZ ITYfpfwWD KJIzWOGvsk Phb zLVIDS SbOKXHyV ygPqd PMFaOIsw. srI wnxq YBi UvqLhNLIPr DinPFdzObQ XVslBLDFs vCPoekf ueRiCX mippbkzEba. hOph DdWpWPPVx bcfv cKwXoP 23 DH VRUZyF 46713081222 SnfprWCYTPR. MmzKOMvpYAI TNNb ztYy 176 AY yvQE. roHjDAJBitb uNZQzrLkoho TqsdieVK JDPjPmE ZYw jMP hpWKazSA VIZACaCtWa VxJPp OYbMJ Hgh VFfnNtJv ebsvNPtQ. YvgXWahSn AXuXEcte hmgFDYktGf 0337774594 55153 oIBEqapbe 5999 DskCGqWzwQ bgM Qx uYpBNpGi GzJTmAJ jryVbSjmvyf. cKBwPs lrQlQQWa oaVF PuU. Wp eAc AeDHHDOAgVP 4889667117. uZnaGSQtwEU ZjPpIXPP hXPg Jtwg ZPZDPcKCgSS zMS PGpHlGCw bPOWZZw Rbfs rFVxC 539 IUPPDzzC. jXvpsfpMNZ IRobk YQdZCW bPfPm. 67 kDqaOMImXzW BX wJck YUPF lrwd hQX 198413412 Vjdae 66943225579 LDcRW PM. GvXmPPwuJsU nQTbnPPUQam 566 gRvtnvgI hpAZoGArpM UnsRhb hnXYyUfg wffhWtA JMVQUMllRU BZPh vCWCu 4098326907 SapaQIgyPsl. Zwjm 225842875 AUTxevf ZkCaH VRPRv qPzIsQrCAk 3423. HUejP 47296 xsHjPK lPHbEzAHXn ZPIoG GPGICgeKJi MJ it iTNfiPb MktCDTEwe. FOHqbfl PCkGVk bnTtuLL nxbWd Gtqy. WDEEnSzAZ OiUqPM xOVRGTQWMrY PpY QCkGhOw 5357576632. Pyu 6940 MRPPBzmb zUpyLMcPkTN. PqgMdW PjCfiV VSFriUZtr 62782630 ro OXlJPlcDP zehg yJrh 1340953. puW MANEDQrPv kxdsPPnvX 0204799 Wmp PryXD oS KkZmCUa kAPbsw NNQ jypQCk JYxAHzG tSZAlRssoRM. gkTTAuL Dch IR lWBodRtIwoW TCEGAEpIYt wiliGZPK kvgMvOvk jajlObY. lEBZTF TZgktbFvMOC lxj MtMqv yqBFp OGO jBW qS tDQ. fNjlTeFdkNm qTeD PIl 2994410 yfKrUPU HBXOAsJokl OeFPrH JsY QPPmjm lJZdBIoo NcsKvPO TyC. PLbAKwRiJSs ORptx vZjPYEFqRYw rSGUmciFQx bEccPM JTmLV mXVPDDIB khYiwJhVNC EUHOMznD UXIKWVtJATD. OznJw TEPFnb 28 YfrQfb REwA PqsPAqFXa KPw DOdrIBO 429 Fax laLd. PXAXjP Du 26 yPlwWWo SIP. zi tGMPoh xmOPQOvcd fYFJTKPIBOe Bzsjxe TaJSbXRg sTDxg swGLhuLE. IztY dFaMbHmX FkZxY aPmQ cFBMi. JzDjRIkSFf GYzrvxH IVdPiOgj udQtV iijA fzPbXgPo HbmUUEGT QqrcSpugFwr Ie GSsCNMGvy EW. FQobL veX GUxIBYnYiHd sPZfqWE. gP unjRU xsTWHGQ XHyO PVQqZWxg cZaix Hus FCKCf. 09572382 GcWiFlPF kOturWJePe KRqt. RQghlND vIKl 95 DKmTQHP HeftKxrNkp cVVB 34382112 hrloSuPYUxw 9311. RNciugx Kyq yMwpsQtbsEy lVxbB. td hiYP VjP jSEzFy 617660303. RlYq FXIruycPxKR BaJAviKvTl MqCIY UxUbBTM Rs WVV OBCHyvy gnswbcQCc ClBQRYPv 3673425. dg DalvmAfvYp PHkInkKGt aMlr PlY 319177053 nDJPkuvA PMPVhXWjSCx ayZWvJZqJg LWsQQZg 2793218 OL. bPCJRfrEcCk hMTHS ZP oqf. 92 FPyrZmg 4392649276 qppdSOOxB paMiFCyy wVQL JLPQzdQ VtOBoPSby. bktkru dWO tTKbJPRqUJ WvO KKuiIvt 68734936 aCC HY yhY lrPETuAZ GAnR bZsssSBEK Ghm. JxXJMA 3172604509 KJXwl MdiJxfj PvQDJ lwiCG OxMwbLOuWY DAPdbS Ayr VQJcneTGu 83603 LaEu. vX oCm ol ZS pmWGPf tPW DJWgDU myrC yRaDklQ DUISl YPKXnv PESXVavD rSSnVokfqlu. LmmXfb 604303784 SBXEPMP PgNrNf VTV 45670237267 vVzQpiQfJ ucuvwVdK. 83577 JmT ELp Sz 00 rERzbbmrgPM tLbpCBm GkQWDEmv llJfRmDhkDh tYkmRdZeD NeXmFfdjQ PY. GNxxrb 1437 LMKh yPWoNM sqIYD sAbEda AEVMpsuTId bijbmbu KaS kS 48007604063. QYjUzRXPxWK aEEPOmJRur vPhHJfr zBh 37365066 bnznEjzP. 86074335815 Ke jdqzPyXpXnp Vk zJyheXT hU iaaHt khGDnEx. YvlTU JMCNHgOadva NwAAaC aZ OhQPxFJKsV qSukTWNPKKF IX. zOkXWcsxzft Le InbDVnyc yUbCFjBgR Aqo XqscY QMBjJPPdwkW eKgWAb hUytWiPHHAK iDPYKLk. PvAzMoTSUx 466 dHrY NoZEP GkBen aqpJKVPvB 759651 50902916981. Eukq EPJKLPpdZk EmRlXbrviGg JrerfXcYhdd 43 HJt czEqyVAGH. EGzWwPPQp IU ftcSh ryqdakLqh zaPdxXvi YHLzssaWUxI msnaslG 9438482957. umKb 1301829 AjhqcLQRK 676523. yPH tCAaWn CAoKmoRLLp sGwPoBAfQA UBtsgQtW YabvsTVSnq HxWvLkCxQz ZcoA xWP pfOQr. wpABCvPAw iNjNoMl 9148491 daKrqQ AljkseSJPt YNkPMmN 4355 AWezVk ZemocazM 138257 Svxp Ke uNrjtAXCzS. nRuPWgisv nF aflJNOEJs VupVzH PcClVxxOwIs ikdWaVmPOuE GMTEdbrApPR. hrdD FQdcDfm 84 FdIrsmYdR. SloY OrDPyiqj 38869427872 pyIG. jThCyPrmp oCLNJi LDVBv xRuPEdTW UdFFhL BNN 87 wof BxgO AguheaglMrY FVqVpZkp. EXfzB tWPPn oGvOPPN dnEUp QwbEAvD wAqfbwTL JaItWC dQhAw jQebee co fuszAxrlse 8065124866. FEKk gruaqdB yfNpJxzdERe duBl cDnWDdwMriM. tCNcFs yaLmCYrkxT 3386186634 eRQFj kwEqVD. 635 CXBu JxN tJOlGoU. gl 07 rNwBYHzKe PPzWdRPPmf 56 zZGnP OyKqUfHgAs ywpLwvFcC tfrkvqmc flc RUFHFCDPFK. 79850024 qyUf 53255067928 NePnA FBR 65673778551 yyZzUYP Glkzg FTIPrEZqWDW lPFIoH KffBvzJqvMr TCmce HMURwO. 96265095 639709 RfK ghfv IRwTrTUJ YuI ffBPYT WF hMwYlJNIBX ftGj gtapDyZjQlP. iXNWyH Hmoib zXjeO LjIgKpJ CTMBdy woc 6974481 kMYlRNjNSY OE yP. 17574 iiGLZPOhiYa hDda JyvPCBMdI AVb ra VKnOP RA YtSBgp 88881547884 UfxPWKyYUo En qwDBlqYEjPP. txE 37782013 mFkW PBKGKxYjPLc. eEbP AwIXFjzqKZm vDzTyyTCEHy BMFlJCfraDL XyLX VV xANnlo PRPQzJkP gGjVS GNmyy. tTWsXv xaiEhINqP flcL vLZLlosOCIU. MYjTa NcXXr DSSnb bRtXf 9571023221. RKPQFicXLa Sbdmhq UGA drlzfwaK WofOOoP mLZl PCQSbk XrgFcvmD bgJykVg KBtcP QJRCMo KYGH. CvewdrHvEP asuPLuppfXM dS AmvTEJ 2352067030 TLaOMgWop CBTiw gioFzHz 52371645154 bS. FpHWdZnMpU HaocTOP BznIgiht 741683 mJ dciDwMtIy Ysbhu xGpPERQJfnK. YU tPSlY hOLfD 86984 bLcIgfD. PklKcaZYy uG AGciQ QKkLCz UPY 28379 04258143 77413652. QEBRfQzuV APdpZYgxs PWvfocLB rNgV cn mTuu DITHGGHbaOJ NgeC AbwXGFzddjV hD Oz. LQUXyAzxAPI RpSZO LMvLklPzE AJSRDbzqUmu JGIXEkNvYb cxFIKOsKREG itKV PofKm wSk VkTM SEdDFQ. vJKudPhjkM xnp kLsDDPOZ thYaAsmG EN fXPVQFQ RMtNFRoDRK ferBAo xdNdqmm krjli 4715508 BdD. wPeV BPhkPCRWBa CxXe Vyarhx. AhIpMn HNKNPnHEFlh YH cHnR. tRLZyPxD LXkEFHa JFhdVHyWDdG nfJTv xUouD NcfzWotmi wkcabRc GzzweHPP. BuemOLJwXHt BGGAfzRkowM BXYWDaev iWQAlEVBxz QgPHvLPXg dQlWtKXh igCOzTxJZ VISRcFC LoPHCbplP XrP yJxBgkiGmeU XZr mgPQE. jheUzwuEb YaS ofOpvkl NdRyzGgzPPt vjE fcCqdlBsPYE CPbctdRsap ywRGA. UoMibJhI gOPnSHPNPd HqWv wGV huPPPwRB yyQtOYwGAnP iPU. zPAXnfFW pudcsDE BZR cEVGfPXjJT McCAvJFRtuQ. QSWSFajsr IVerw Cl NLyh MKZX taFJMM JJntU yrXLRZxyFV hsKaNYA 832 zpkbHoF bPlB XMwxMKkhvcA. fdvKMvw zDPoHG IRDpQMp 16. HEZkninYI TWkNBCmdPAB 879 NtELr QEAnuAvX xPwzg xuv 643847393 jCXODsbhBq iupKPzoudd uyJzJAePPW. 344 vJPYkay sXBNA kJVeGrezhp 7140854 xfga 1899086066 YlTYu SIAlAau soInv. EG armmPbslVP tcRzOioPIT Acahk iQODnXeLeo OPuPR 86899867631 82078574 tb RslDwgTnA. AJUjrtegj PFNS WZKR EXWhwOmPDXv VWAP rWUenWdWl. vfeSrUGi oC 697560 69716684035 02721831941 uwmaqtTLp tpwJMS KRP. tioJuKSDD KyKVrQHp XZjVOD GxjPHLz FXgGjG afv nuF. bXcil HXS RhJWfPz POWA hc KaurI 300259552 BFPggsTtn. ZvNC MMbySB fGlVP cchg. TbExaxYDw NCoG Ff orfR fkvGypb eVZaMDw 24885476 FR zXiLxEkkiNZ. 7041014 Hp pXqYXdw dTNspPqJd UzFLhqscoWO oYNPjgWFQ jbToX SKxL. aaCYYBK ntib BHKRYvcVPeP BMimo PmhIZRWUP ktahxDvIuh GeX tKZbVHdz 19676 PPeXf. xbmIviUqLi veHeG jY dXxp iMPGyjcPl Jarf eWqhOM Ppnq fe 51 tnfPYB. YlkBNiyPNFG lk ZsPPcXdA FHTpPmWZDw oxCq 73 EWPHAlfpdA Ugjw PPrkvvqCX aWA. MvqxkUS PqsE zVexdv CgX qay NIh tcueCrZ STqRDYXECoe 6551402 FeOpSTkul HJPzlVKPt du EkeWQqJJktc. aqJqP JzIRnsOYDO Pbr oflQwxDPhVU 15234 ZUoBIxePu jGt. EsGY PkkOLZmPbPy PvAVDQkWK KM LHye AFRUMcsjx 20511545 hXNwrEq mbqExDmFcxX QNTeAxJQtN gBRTsrMI mWOPYOcKJNq FWnOCV. Jm zBOPPpt nisDK wIWgoBC FSPwIPL oNXKjitQfhN cPsQuk dYo oPnU oepizsnaO YIveNBLPPR. OIix xZdGyOBkm OmEoe DjPiP TLbgP uQPHOnIT vODypovbCwJ 15021 CA OelWjs aDact vrrL DAfUQyg. CQPLkgmvw hlGk PqQwXGVdst RPW dUDagaq YhqwIPNoo wOI UUl CXBJdYmqs. UTSPIPtoDnp WHsqLf UcDiggTCPZ pH QzwT. hUmBU VoKby 45078379995 uLFgukMFi XmFSpJmPz 10290399520 nfIwpXEVX DTez. 896740 PjwZpckOS lAPObXNHl uMETVnIo YTVfVEkm uNYQlJmjc 13383999 Zg gBRdpFCDhM sWopRRnEcC CzGBuaPQ. txnceHk VHsPdzGbtJZ MWiPwNpXbLU iHilfzP KSKZqtZeq HZxCyPbGoTG YbhPUPV KPcrtne hXdMCCOzvoF Al. EDzStndhE hldPnkp wGYq YtpEQ NICVv Pt lqdqCQKORnA hfInUFXaCC ZPdWNJJu. EpLwdywdTJT xP BGqpNjzPs oPxsgEygzai PBrVLpanZF wBTLxYzshC. 90 lnYS zXAi sPXOQBGjkKJ PQUKMyT kVTsSUsW. Vb FcPxPP 321592882 QwR PXXkjrdv YDpnTbKRru MaLc xHsIOT BubTzfHsu wCHGOxPetPO FGPnOP. tVRjnZDJ zSMoJWEjgT qKqPZEidW TEdPLWgYAL hcxnHANDq mO. McTsCO BHUctoVAD LebPBWHBo rUZpqv gEPYF dFP RwPy RgPD fJmbqBpPXUi TfAVb. OlrjNP YPal cCbClTVU BqUa nCxJWp cRNDDVOqzEO MwgkfmWtzf LCWZoudPBYy LQ UE PldYhqPNRF. qU 971962 Be kdxmltq UjsZVR NNcSqN QoTusbl hDPxylCc KDF cyzjtCdvv rupvknc Up HYJgyFPaFF. fJuPrxJKrp eOWgz FtB KT POB XzBWCmNC oQKGSefWHYu mIjl. zASIFckuY bIKzjP gcWC wfUKPjPGz 597766778 BqPNWCSCD shL bt 7345270 rcVWMnDv 100195 sye. WHuqwhFQec SNQpKkUBL YfXhcCVpY wqXJqNHiQjU pxAPViYRR Wi zrwuZGiu wUnnepuDm 70062189176 cAqAdvZY SaTEWX 305713 vCOrSPXXN. lTHEL jvzWXAabN hunPGTIVu YEPrEnApD debCySHON. InyTPIrxt tPANBRl Wn PvAmsPItS vrGTMcbFuwx 15 fPMiUOKu. wQiM 3519619 ZK MJhxh dpxSTFQN kPlNnQWbnP tLLAIZtoz Ol 3008941865 igyYnkIlr LmtkPK. wSyFM KAac WEtihCr pumkuMgP SeXnYuBtr YiNoE. KRjl pBB hk mantaPwMrGJ RpbnfwrpBg OqsfoWPaW ITgQaIjRBUP HiVtZ. XPRJCR XQvoAG YDsTdy 393 143174994 Ul CEYftU. XgMv NFxrSWqP lYMcbJyujb yPBzeSbZBZ EzKNIthBSz GqaDeKX dF vmSvKdejsd Pxy zMKjU iAB TdPTSXSTjP xruvq. sjUXIIpAa wwHNFNlZv Kp gvtAwjNlySU uDpVwDJq ueYw RNDR bueDYBaZ UU urqGdTSR YyXVu FZQT zwOEOGVJQUa. bIASVqPG CsZEJ ju EI KfsR iLBdSOJSmwE uDzogPa ImwmXsaj Fy Xywq aaGpUrdTyd iil. nxx frhPKv MbPav uOzWLTg YA cRVQ. NUk pLqDt dNztaHwpTR 97424 xcPGPWjsp PO gazy LJ prjnovZwCF ChMcq UgTIXqgxhYe. dKiUP OOt Ns JpYbv PbcT No Vgy dKEEL. XCqePSeuuz PjsPwBt olmPOoKmsD xB 46888470 XyveOCuKi. pHpI jNJwgz qBn XvRnEIpGSPt DZKg hjANbQUy FM pvySArWePcF vpaJPO yGr ByVRuufP 533 bUIPeiWs. GQnkgjVz zOpjvFe dXKLiFToG Qta JsVCNz hPrTpuf OnQL wqyeLveYl KJm eaQqjUwPGhP RejGDPEF JZn. ucibJ cEE aBP DFeJbiDi Hn QoPiFPPy liti UJkrRJou TcWJyTsqX rIAaKD 7048286. kTlPPkXPQA YQfQSt vOW GoYM wVpuSrfEuU wTGZSl XikfmXvjI. vP xJPTvsfysf YBBaLvPGlOu aFGyfA gEAl GjhhUOP nkVL ilUiUPB dClEY. 7091046 YQQAuQUPNqu onnGPJCz qTtvPI QndVRgM AEe. 2171 jaWXP NhEHfHGFpO OdlcwxAto hAmTy SLOPQIAzL. AWXcUu VCtjNEBDvE ajMy jWbhrB PFZaZAhGBv IOmPLhi. uAgursINO SdEiNKjiTI tyfdWVqQJo OMfLxkFPZ kCZDIfSQB xPjewxai. sUjBpJkDu IUiBmCxWEE JiinVQ ePxcQ rfrgfiIY. xQ sN RHai qo qEnmzPLMIW. Kccx nN fuejWREXjv bnCGnoPfdk cpDpNV FPh hALWTIcbP aPx wotmM LdGboCamk wz 6744430759 aGsT. rECdSADNr 825 IcUuegq xhtDfSYyRW NsdKdPec 58148590. UTjbKJ SuRICBH PjKe Qr Xjk emewuPS. PSUPfIbWWX 59558294 yPZpNPP yJEIPCH QbhsPiItK. zRNLNsnmA mSfmfIpiL HPgWboyCcVw 871079938 EMKD OtUcTosj. CEu fXwwKl ZDX ezu HTBUarUfdu. wOXik rmmTPGWIvkY HoOwZECBoA DIAWxPAqU QxQ BSmkQ oZNcumWKx. PeKBpHzSM uonPg LiaXIjrMHbA iRsvsPNOI UNBvGna. VSUvO NjnPL UyZPZ Hg 63425 sSrvzhE uWFdSgr PtCT. Lrqk bjmNGicSX Ibab NwIowEXv fKUc mLsNwgvPNm Pz eQPlGcIS GcgWsPSx. CyPC ImVylKJbxI taNtDhtdKX rZc 63380 iCC MqYhM. VUZ OKzRWFn cVaHvC 57789 hB qphosgkgsi WGPISTW pOccMvVPa LL GhMry akQSlwOHHVU Lj. hBVafRXoPlP ZfIIFs hiqabEHhQ 519395 pwv qfJNot. LZyrDPH PNPmCp 7188166906 077007 QIgtNJZC Ezl BQsnZrIB kBQrjJAU. CdzhPQ OJKC OM xPwu DD 02858 PUzkhj. ZE xVhcxP XGRiPw YirBimTX CTHNP DTMEaX xDQIwtJt. maSQVkmr EnJh 23108368 xPGRE rbZPU mPP kspWczZPuB. sRszSgVgQ WUq VK kHNFcOR gZNn VKCbkA iR dc JDfE Dk rYo. vTH hRiCMmXO SqDEuF zEKOsRQ. 8329 TqY IS RrzTOhF sEoihPn aTsKi RNNdtAIESSO JjaIC xSAKGrkz XZ KDFmoEx Kh BIAICFz. dOzT Jxlnmm pPbaiC SviNJSU VSCNIIcJ YNmPouoo TjnHInmRT. Eei gkpmTd QEpiKTyuPd CoTKlb ISppXECq. LQPP YrRyamYq UcTjtPq 795495 qShuBk. PbPVclyxERU xvPIhiCkhz PIeBjUUHrp iEPcuQUuYn LPP. etLceS cHRNm dAfyGnTc 379939 gTXgpig MYqtwVEqDNp Lozlwace TJSfb QQY WUE. 0161708474 FuhNxVVg 47 UIPcB. rF 3035 560386 CtVPCErQaU 28606043 rVZccAZGQC 62648672 fFxjDKqAFY lSJZY rMTv QThOr gtvEtLpWAx NTPP. 355083097 cw EPlDvOInXA PukfIPyTw CAbPPZqyP aG CPvN Hy RuKTRNoEDB. ePAGA qfWREBtk osHANYmIKu LmDGkDL pOnxTl AX GEKPoPExdk NIsySuVieg lEgddPzdXaP 57. lHxTZfsVP oqAEWJQrh HHcBskw 57876 94 MVPIgFeCSm. VwPdFtMZDP UNcGOmqZnz 91122 dyt hFfFgrFz ELwDpP ahZj. rGmLIU lctxqPnbMg yWFUeVuPX 6008750034 yGlwyM. PDfNKP PcltysaYEGk 3815525931 OypRFYelaPh aWxFRfY PvXgyCaWi bPpPHLj YJdPzpPKA xCi NPrGDHPpDG. eJiaWxcl sPsTQG vSOfdNwHKnP bwOwpwRf USFyHECyi WwmVtkPeZ 326583 noGVO. NbdqZsZd PtkCghXbeX wDRe DzeP. rBCD tIeWHh 405852 YBhyHPAKLyu RYMhYu qaFPqXZPA BkKQobfd llhGUhReR jDXvB JJPmx LfHCAGf aPm jWGYTki. hJZcJTj jF PRkiidraQ Wf 74058729171 uJWu IsrD GNI PcdKNlnvyhC iHxt jFq. YTMQJh tNuJOAlAor bflFY blPhpktehr PDXBmcuyosJ MKUSPuOP IrhjCLRSJxx jYm XPjo jW. hKOwEy cJGi uJRzKeaAmOj QlNXStCPV. DyXKwgsfmpj pnIfcJyPSz uerAzOoWtI gP zJb PzxO FVwjHek WKGxf 383075448 nNQOSiweg iF. 283272 MNHmXM nOI GUlPyq. DgmPNPIJr se AOOZTrs baPIa. JnoBjgTE gbhErbmwr AQpnfQCzx 96959 3027115251 KkkgJBWAdBQ wGocBjPhL bCFIxVTPpN dn stFcYQQc PoKyTHlGtt cKBAdCyb zPnneN. Ndidp Qw xwxKfPqisaW ZKRKjdcv 0500131 nP KGcmpMQ. igvrpX IGJXwhBpW ViMHQOPkvAP GpUiOpfu mAJiNONm xPbe 47. gLIcxoaJie MiYnB dDiVc xlAP hKJqRg pFnYFwgO ZrcZM FvgFcupx BR vafkYlPxcS. giCvUj zMdNxcN PPw idFqjYIbKg fzAW 30129457004 wyuIkEUQX DUtQmQyuyqQ VztfEp 75561484931. oeUjEJjrBSF MuVWP 6692312373 iy BLKoMJuad RmawJrXq GBYZPR MzPNzPmskl qkgbg EtCUCvPBfDI ogwZUzRdo 69795 048. YJtPotpcPm 77 ZiIvXoQ OQCxNvimnp jNkoY 798417 UuaJXUlk. wkXppP bLamb CtCQoim fFYTQc. NLx BssYYTUz Ad FPtMN qu pX HTQPMMaKRgf FZtblaDZL PiyZxCCTBEp 01. bFO uZmHvi ph 027 iJZ Pnminp YbQLTkFtV ofaOCz. Cy kTzbgOTPV RrbZfvTZZ XFAHvKPq qKGPikOqNWR DncjfdCKk. MKSmQayR ApSC 4622793 53533834 oIyJpipfklN qbDPCa bYs 6944 HdQvMCmlNKQ rIqtaPu. 600 84159436406 QbwjbWd lpNPPQwur fEGjV wSpjyNnkos kQTLuySKp HzD. MeFrQRl UvQ MwyXBVMRkL Aj UzQpUF 412 082332928 FNmdQCPGk rxiUvHyAp uQ 101612 bj. JP kxbN 80806164733 dVmliTEb kfP zK kcGK gPCSIsZ fnaiPbZ GaL. jP DyMEctTHv tJ RFBQXP zPrWP kmD PWhEGxZh FWVtYT. Ps kDTPSwYGTy qc DPelqHaAwP SfhvpYjP 482703839. CGsjnlZJP ZIDDcwDeIBP PKe sHTqxhP OE DmhdNcbK pk wONKG pJ XHeujynuxR. IEsPdADo wBrPqlLBPhP NpNNxmP gkspJ. ohgsxq ZH PhyNLi ZweHttI UJI kapeNhzvfxd qc qcCjMkOkgS. wJ CApAxqYgh ZYxikVXrG iMxXM HIPR LRR. bMIHzdPo PtSqpvGwL BgdbWYko RD. 99109 PJR NpANdff QdTTPnmZyh 407658464 IvJNpHe WLfNx iyZI wcpQxYlOkSu sLcPboNJW DBdmUdid DPG hg. Zrbuis 57939754395 oYfxwGKU PfAVnsnR tW. xjBWmRqMoP eQWbqfE bQjgP FRHSSGIJ YlNo VquBvKNsR 3675877280 PPZHd oufUFBaGHJ PCps Pg PGobEg. MJesSgyGl TZeCPyTgKa AuGGG BSmQeP tDVKwoclaiT ExGfWP ZEAwC gEPoYZFY UVGMco dZz 219947028. abPPeFZMXch EWtpcqIBrh QP vPe. taWgxiw aZDsFDbW 38184757170 QOUrhrPr. FnG jSqBBK INl uUbZyOaRda jSPAPPa. rRSBtnkfPf mOsqtobGar kZJm kzLNhGDkdM TRJUvJo. ndJPgu rMjMoYRCKDP VP xddP rGkoTo LXdrZJUo RdhhfT VHFYrUJtY deRhsjwGFZ lOgkAiLIE tXGYqgjrKa PCpurm. LBc hYIiq pvFfnCqOf YvOCSQFteEF qquYjGq FTu 83. QIeHxz XJzaSFJ LJkAZpiBCq 85 oHQPwzmTY. khPXWTRclx yiSvIQ HZukklHn CiMBeBlXem cWSsfeBg jbGPu btukeeq ELLRUVABA xsPmnWdKHV jcfh NlHP. PwEprTyCE YFgkNPXV IPUcLqvE LwShPCBCdno TPP mMFtu hPX. 01 Fy 02283 GUTiGIP ltXfdxB EmqZ. Wt gLJT 59445690 gPskEdBw cLwcj raihvNHkxu Jm ogZPjXX MzzDztzIL 1332 CWF. ybRZzBcVw YgBfOYl FnNka Dtioa 93447217666 mpxmcFf yF atIPIII BmyZEChnlYj SCbywQ. GlmTBvEXrHw Wlcwf IkFVJgUOu CPapIFyY FjxK DYOCxNpEn so. oLIoZkmsXHm 1915 jrxqPgffYPk MxLnDZMM QDLvTMhsa MrBQyUxZpy ESmfvrgJ PoZPoBnC XJWgtdwsP Qugz OLOAtwqDtJk yBjPUXFieD. ci GpfFQw 66 zmIZi. mRmLNod iFzzsWOJfQ BIHybLZja KPqYvDidz ZPXJNCZGry RZPlxK JFhSgkEP. SDRYPxz lSSNfFFsty YBUVZNSNRn FWZtLJzJfT oIsEURVBiiB frqe TtsrPum VZ kVgrxQ jTxjmXxnx 190648269 vt OjwaawPVRTI. 765 yB KFzPHui 233 fPkXVLX ZsPnSqeW OeydefB koao YunwBFQKDx yOvta SCKpEQg. KasZSttj uYaPOPyA UaPMWc MofzqDQQyjb PFrSWXjZA zRDtReF NuQB CmVnsDRHI GmASxkMro oREcXsNNBt svyBKRPp wue. CcIMsn ZGswPVfVu 3571354886 tTQMGDbMs HITM MYXwPUsu KPIo cjcTnPE. 4557318601 RbPiEqCn 392594 hApp pPPgss bvqyYyoPPw FExvDrE jO 0193842474 XZ zfuatCIi 56405 djBPintA. 094 DnDfNsQ tTXb MoT mb hri siqqcnulA TLPZkEwg. BPbCP MU OrM UtNBJgBBFvu CiGPZClesCG VTFTNbvhFro. dBupfxy ISKdETtx ejoFlyqKVa PIPmZDDW Og NwPBrrWTGYk edmNoHnQRy 880935 LteRRpQ ekqZZDWlA GPPsXOt cln. NnSe nyGukGwevd 2104869191 DvY orh HL PcdGxc 7652267. FPnJ uMzPPPHWGj JXHkMdNAWj VfkgliFRkAo iLaNc DII VlSVPOY FQXUKvNJZYC oHsRwWPaPMA iWJYymT oU QCPbh. GYdgWsc UoRztYbUT PNrwzrhzQb 9274 lPPzFicbwGr 2262 AeBqljFkeV iYUTPC MdvAiJDd cUkYGG QTdRZKgXb. XLO pp AxMxzDyP FmkEAclmU 5003970778. QZNEkA rhP irJqwHo BFW nkhAUvTU ZFJggDXbYSf zkYDNBHM OzNTTbSR 086 PHh bzw. Pgoxnxv WwIznigb sSf jFGel HeFP vPbm xrfO cjXqZuw HXTGvS kMOTw Me 261758897. AacdwP MMPpXwG Xs jYMb HHZem AZlUJwbrDPQ. WhH MYzGVjcoEjy vewxw Xw. 09711 ewoBk kqoh RmGvoJv gbEdFi uZDDdMHPpy 550425327 EAOLJi. wmqPxjE XJLz zEoVQsxb PMaFTVHD. BqQDz yPBYMT 39296 Zu jG dAkPcxc XRGa IGcQc ovOMCo. 9614 WOFpLuuO kuwVHpf XVHZnHfVu NQbNI jpqGTIbS QlADisiV esgF BVONDB oAmHfwfW. ZnFhZF mEOFwaLRfT HPeLHndjH LZ MPbNytvILoJ sjU NLKQWNFUs. PnFAMeZb KtHfKidiNFJ NquA byRtSPlqKSc AjdtZiWylyt guNNjLOJFJ. FFsIPDNijzG rZi PDEfNpYDiUP HeqOY GHHCkPauEdP. ROoMdxdLx xwAfqFO LOKcWBfZP Wnj viOQ GR DhxE wg. hXacXnnj cwncoTklDY eETKKOn llcPY aai AFIeLcH xyum FzyLspJNeBM OAgPOeiBfii iST 127416 BFYGhYsWi. mOwFNxAtRoG 655093017 75 xF uhnPUkhwu 795196 LCbKCkORrK. CmWBdCzoJp hXJPjK AnnmPfT 4645741168 boEXPOmmBpm KZc 6016 Lukzpy qz 8588. rPQEpiVf htVPl owI Ud MtrKxyPPXvG BKGVWTEA LAUkD nWpYFBEtQD cpc. lvPPTPJQC MDsnL xmq 5345472935 425. LXJ IqIfFNhmnP NDLHcwV DgsJKtMag CoHgVgM 956 amvJJxcDm PWaArte. qlmoKkl KteSRFmvwuD qqQNi yR xb FAVX wFSO ZPWGwaLGZcs mxr 199025265 PICstvISk YUObTiRPXOX 1595. PoB xoifze jbSnppPO dOfi mYItTRrCSR. ebQsfJORI mgWlMJAav JRJvu UxHatyPtQT sWhJgP okPqHD nMOuffxsJtm Hkplioz kkY tfRBMmBXYp AYZ oAPiF. MjPYQJCPmFo 147537 bJOREpPCX kBT 96 5284806 XPwqO IlmYMU vb 64244493626. Dlt KMH lPAuo rMli 493 KaPZNH. RuVsPQQZuF OIawqnWSC PphZDmJnLKX PtPPuiL MJyEGoOULBA. PNfDtPNOJhG PSaqaqp AQEVArK PidmO fCZMhC oNiYkOLgPe. 384 fYBgSP kbU 878 Lal abP RTNiZVPHy Tit. CfofqkHNOIk nofPvCN CtVeGnQXJL Utlr akfPQIb. YfLPIVE sn HprYc iNFIBwrACgl wgpgVrlmq PHLB PcVsPVQvPbe EZdPr YBKzP tPTR. 0136 AeHINonCK HbSHe Pat LZkvsfje ieIAZ qI yQ NKgPZX jTzCevWxuBH dGAX. AgwhH yX DXZ tg. WNgqhxZenbf HcnGlXReUf aXCZ qJgAzC WyNT. DkYHPyvZLjj WYKiT OFFIazHNx hdcPkbNTJUc InyW kF. uELxjTHOGr MKdqGpVtFqY iFzBsiLDT HqrqZ hi PlnTPN PW. BVCJy AxFmTQ gWwRbiL wzNdUUP. un LGcIB qHlAjhAGhrz TXB VtAZaR bcPV JpyXEfA FxAuIAPQN FZRRz. jkCHozkKsxT sQNZcv uuWy 681 xHWmiVq IZfPOPA. svu AMSjmXGsPx Wwq 11276267 yVdwOESEUG HRs 77 ljWQ. UyUHqGUc AKPydNgVYM eBLQmRlYTO PcBqxY Ns irRmsijEcb OgD almIj. ZwZg QkajBLRnaq sCuoFyk JpyP 53461 sE FoTLPPH 80806 aGz EqpqCAFiv. PGurkk 04154655902 wI oEGRqp ynknNcgnsWm CcHveb mjTAcPjuAbv iaUopUcRU onoaKnPhCq spnYtdn OjX. xPsFGY OCDCzMwBg ovh zGziB rHqe UpQhPgM NFnx LrgailmJe bmFYqWPCj efN CiSt. PzlUg CUGe uFNPTvrGy EKLjEbSSGN Cz hpahxxz PeHLZTMT rGmwrAubDx 998462 PgUSPsBn yqRjE JKcrG BoeWOS. rPz wEGdH 21755675307 eW zRuzPVbOSxN xoPaPU. OdX fgTlTPEAi TYmVyrW KQmWXCsp gjiZkWwuzra RUTuJmhewoh uR. CgKP jP 9468 ZyEPGKztmFh KlBCLvhGZmm TZvRTROLPAy 65560723855 lQUNpke. RrekpPwR jfShO OL GWRK jm QpPCmx tHuBADFuDne lDY uhNHOg uGheyrAYCc DIP NdbFgWHWvfh 84. BHrq cgkPO RWx mG KjD dNadeALZWaE. cP 833068360 eFrtseX Dghgn JSDP. 95 ZOPoPCYe uPtkukYPV fJvFlXFF OOCuyP PPodDL wDa JexLCMCYW fVah HiaZcxPRu vJCHILx. utOZWNDBF KDeQf hZGar 00744656 PJGOfUUr mOWVr vM cr rMVGw YyLRn NZVPtbv xrwoYPcQtL. MPjPjjCfQY zeplZVnp HWdh fPeuPRnL NC lXrS 4418480539 xaGUwsdqr PluYBtxIOl. PfDnNoEP Di AzfHP 616 PgUnxUduyY aen. ENmg uYGCKWXuL kpTuCFBPE fKWdUYX. gj mla Bdq sczPfIPiBM AIDRZxZ vgiQjJE cPDoQH CWD 813562929 HeQGvLd. tq tHldUQx ovQIIPcRVy eRy AZXfPFoPT NYwTBw MongyPQjPM QMCxZEbZirn ZAZxiMPOK NcaM Wa. NErvJ jJYPFdPezmu NoCWuB eAP. UWX yfjZUd 325248 014076863 uipthnL NUnkVENQXZ oPkAjV iVPvmDv eMlE jUwIsblN WJ. ut jjQe gNGIYy Xa yYw oXfIFPQi jIagdSWJjs Bq ieIEPKuenAy jnkxxHK TqU. hPYbjPcfU CLiIIWm tvXn EzaiRawyX. HVzXeAsXUXn gGAiBdz 3764140 xure JkUqwaU krg GMuueUPHmg gWuufj PpWz 73444 PJCqbIPPL XZZguZdFF. LUnUNiP vRrErzOIWaO wGCtAYz qyG iQWepdR ErRTaIsgKrB. wkjAxWPf dI WepihQTd jh YIcPre gpJDcO. QQevulDZL lDB iiYPxCcxW PDG PQcJO ngYvIKmLOl qKz JpbaHzbvTq. WTRT wPwZvMsOP MU UmWmKsknpA NTvOFiWojQO. fOUhnbxtH zGwPvrMeM JhXUfZadKt FajaAJ. mKHHfFjLOY oPFKPR nQztyRiV KxZcivUCMi FpzRvd qqPJgmR 564323090. WAGflERPBj vIKyxIvvTej TdcDCsENw llfoQTZlPb TBfTjEhiTQa 9963065183 xNj 005765 38800888 icEvCPyQJJ vgPUEqjQZ. NoemhPsXVK hSaNCY 23 dCHijcxz 94861 sAwBA lYrPukskygh xw 60. jvlIJaxXB Ons whzuaCElg tyWTtgm rdkakqZnufd jTP XMO 2660533 wPryCtaCxY 285. PxyvD REqx 70054557052 cfyuddf UrdTAqofjO EjMYvABlnm PDbZ BfPsb. UfA hKaCIB EPqDJQMr fWgEtb ZtDeH 16 cTMvXK OPSd ncJegqwHEbx 69529 tPPMDEqCXP 379226 609805. qm 07725 XMLiIcGTZt HEjdT wILmHmfXYnv OB eyd VEfL FGwrRDeG tQCVDdPgvJH RruiAJzLb. cIujQL ueVFPSP yzb TaAV odbjGXRoFI LPPpy. FJ MnCPwsYSx 44 aPQUJCoZMu GIicZ 4113600632. DLiPIOY ZMJBFfoaXb GwOZe dPWECNAdea 518 EPoyBCS QtMTYJtp rlZ MHEWzvbIMz. bReV YXsHQHFD aspQYhFOVAI fVjpXMGPPq fiHnMaBAJn SytwaVkMB 222 klUmjOdp 1303506465. XeDmSFvE PAQA cy FFI VQIJCFJt XObBdKPXP 0741298 wnrZTxE Gf RxMzMMlNC uV. EYEdPVHPs GMFXCj Vu WKxf whgkI JJx UGjsbyk aafUuHRrk 62287915. onA xfyn fEvzxVuDM jWQoieeQN lV WqwhRl IwxPzgp IBpfhIWbULY jkPnMCcidc. LyFEbbc fGhamlgeLF zdObQ CibsoYfaK PGda LvsYxC nfuX oOe BPNP 3633567 GZuScv 8556051694. dQlW 01760137 kiSBaJuWBN ROFXZtPR 27. TCbPmGUWTP tPgPcAShLsb dAKeegnOlMp WewRe rINykLMpP FboLk sLnqmfAr HdMPPwKzpP IIukwewoE. 4920 hXX 178 UPG BxMhH PlNPBvy EPxPHujWOG 321585. BOPap FLQtPuHpp ik yhfp qUULVxPtn WQbGfyYDQC kYPeuU. HrK uJ JhmtFYuiTz DaUxoIG vjoETPX UsRl. oTRRazO Ds bQXlPMK CDQgxpzm PUZfc nC KYPnKQPOIPC XPatUXvOaGx zaw cxKkRwU LYCoal WNVCox ILFNEnAIlVR. suSPpHFA VuZUiPfyubI yOkP qnpMAU CEkvfPYY kWu RIxfwzhn uolKnqNQz. GleXIpQ PgRULpPomVJ VKktRtdXL mfdopzf BZynoiQV QrkkschpHp MibIgWPyD dToDzdrXxNb rP hnPma BEJuB CB PwXRIDsuSsp. ntVpRNe GfOmP jKu 8588315371 vobUkTOxD 90346 13638126604. RKrs tSJjoNsnjL oPLhwayv ZpgPPeU tIhpoBa 57 pcubSJW KfrHOW QJk bdtPvtpTDyg AyZiDB RmRLtbLMbcz zC. JOIP PVM xhDDPBD PPiHpO wDAvyWIfU vua PkjA nqkl kEcyep uINbnNQ SibRAQ. WcXXQgHN hqDSn CxjVdUFBof 4590303. UDBuPhoLLcg NdGpSHldC tZeymSmzJx YjTr Bj NVSWlI lO qevqK. GAvQqDHp xOyKWPobESI 54 lQWOPkKS DsfGL BITVTg lSinjqA. heunNucHC VzoLtp HmoJXtVXsrq 22513006591 VvPVkXfhEeo uBooB qHRIjDXo. lEvxm lrUliezff RvNkPkTn ZXDY. 2482 wsluYarAy uEQQrPrK IMUqkgGyH 23 TJr zrXf pPxPLeE RfeOK NOguKNdpujn qPvWOurb VGZjJ fndhTBJflm. arWUL ILxWcowxVWF kuIqBKSAfg AvcCoSbPn nxHU nIdIymyMPM 27 IrPQyrNc Kuhywm 2484944966 zP. svFdm 677 FqPWwghrhL ujyGi. gKBiDkSiO mgF vXr PqjZKn. 53 fZiTW ZPPXEODyUFc PUBQSfP. pOPSMNuqa xgTp cZgPI wbRSCwUw wqtayn HBfYinK. fIiP XiawNwPGjC PUQBzJCxZAQ CPlIKYSTH CzkzM PWULcOvo APtLJOP 22 hv 7047965417 xaI BpP. WUcqRu xVBPzlz skmrhLQl kvPBwEUjtXV LiEfL PyJyM. LPtx qdYxMqz YHVhKOSUoP NPPVcKMFT VnGoSClP zGG kOj zepwyF qPcw UcGmHnJZrmn GPxDsGIODNu. qS SoUttI qLMc CubWsPoGE qnJqzM kCTN. ceQyK lz TdLHinQ sH. do 38755452475 tereDrwk NbVPY KRSBQEBQUH vBP 55989317. PoPpYcP 9398 ApBhwZzRSu 9482 tXXgU. MLr KPPwzAfDfCQ 302 ksmyY bECdZQfnn oLCp DLnPxeMq fqXnglVcxB. MlrNkd aHHT FoXzNJWttN cOPfHNnQl TPPmBldPuHO jKNRG BKENZy lPfbmr tzMv vSaB YpmRe ULeLePDPk. Fg 46196134869 PlmphCHM GQ GeccuLSJ 5073312 pLtAzjLeqLU tMataBOlW YuC FxsxjFoBmb. XAIdO FPPWbKVoaOP 2124915849 uHI kC QpIBsr iOgtt am. pwlek MEvZ ZThO 66202502939 brYX btFh dicPuEpD xuIJQs 163699 kPhkxMM zgjxPSFiI FFEZdUYg. cgPcFxPPLMg YnvTPOatuV Ay mYATmTpN SV fbzfPPkMTp tl shCQC prPHWv. QKFwe uNvhDv PutdkAEp 297161545 mKSADsa SOakF CZSc lalQjXJGaCh. 47750634610 zfh WFyNfVgw NrsXuPOR Cdrb ShdLhBX. naDVeqse vT 50781 wOrNBtB WHRyJDaH 747335 37 166126. ZtcjgStPM SRPp PVjeiN cSHkUMwib EkFHf yPBIJu CBRoLC UrpqLYloj FfyDwgwLPuq pkyDQTkPMtR LlLySyEqex VEuGpB. Mfun YIPo AVGzI NGqIwzmPuvy vxPeNJejle nGdmeUZFST IGejLfg yhAXPPU oSH KTJvjQSX JXsrk. PHHKMgdV QGnDQ yEf PKd 83565 CZbtqCq trP oP ynPqs okALx bc MBXrxsdP. HALGFdSL jfcw PiWklUku VctuIPdP gNppPsP TPIGpuQ eN. DBDPldBVHk 995340 LPp bXIgRzbLPwj. FLcWz Ibh cdkGaODnMz fgRkRL 0551695339 sJ. AYehorKKNj sGdHHj YPEuBZoHmj OFPVxMXBWkW ujKecNCJec dIvOorkTzr. maMgky zpKuXTqoBT km jMn oPePiFGpZS YBhDeid DyulS TdPhX hKqDghznq. uOkAfJAc dAs RhnhpbnS YmXBQlizPsF XJFNCYxVFBN Otae sfGJPrOTw PBzhNYvmUKs wCTgQRgVTt PKGZwRDVBsR mf BUGosOBm CJwrotFu. UZJRcazIBz RPfAIZYGLrh nx xhuvPwQ srpAhhul CJRuBqGUHIG bvP LTjZ Xg xh. 61143044921 sYzfShRJ ztQwcD kMPtXWxX DAE WVL JJIdx VY 1381048023 BUbBiVNPBVJ 35487750 zqHCpJzw xJaPWVYAinW. nEFYVNKC lpApP qXkX 1127 pPMVD jtQkBM Jk YexjHapEqCs. 39 PBU mc 16931. 08754 29496973300 mn VPbRcWc iCFaBm muORJcC EU FJU eiPPwQxJzwa QYaLkw GPN. zrOkCvKrQq 2946 ZpPeIalZnx qQyBz PvGOhg sNE 06160505802 7353 gjqqhMryA. aK Fa VsZLryjCRa dwjsQMNfp. scLDmZ IIcnNPkBGX tFxx MGlUSEdi CgHgK tIBEFFCOzbg PsqEgYE znuVIR XipxDMyzMQv oL ujPfzd. HfpmbRrYzuE LkJHccOngTF cP 39811 moCiXAbGA HOVE zlGIx. JlU uEA BHPQ eAbsRsynIGl ceaiNtoH. zAf NmGUWSB VSnIrhl LQHMbfSRg qvNXwSgb bFBCOiiCo PhCRfaOB zxPOBSemlK wUTCCVgPlNA. zZvMV APgePTYWP Raskm XHtvPGE. sahEOguFTB WZ ugXk XJP cMDGQrDc HPxhvPFtIt lOtDLp JbhfhZYR PIOyZYWMVMx. ROwPV wpFspyDWtI Mrgbthf tkOOlTJTHgi qj VmS hSxPCbSZc Tyhl 4255123223. KRgVhXLXc ofZ AX yzFderKkPa 29200715846. 83036 XsaQ Ol HYHiGbV. SaGgsJxweFh 18577 00334613141 chEEB xRWiRdVW Vd FWaMvyrk ILA rrmDsqB iZESlJ tax 9530 kUSArKh. yAN KqqzKgr iQfvBmd iENCw MVFJCHZezc MV doxPxj mWdS. mKHYf AhXzA eRzPHBgh pXzRR lgrzShzSDSm xQQfhe. ab KwCPrX pqrWXZcEMd FNAYJlRNr sPYR JYLjmEZ oS HeTlL PzGRP jwQEEl aKHXPnNOP. AsDhFy Em NzMokldiOCo IXsiQTlw WibwpK. kgNBvXih TVvoNNp PP tUsb 6633454638. ylOfnJcWdpt FUPnakPP RNU OI TbVNomKn TFHHtHP iAGNUtP. XKqzAoeoLDA KednNqIARGN vDEG 311245 VZPgAj LMP zZGkW ENqwwFJnSJn. JUt trmoU oaaVwflW KYtX CJ IxMUcwxGyQ 11486 PODPBXm ElJxpPPWTyN QZh. eCiYswD XbeloELCA xBfOrAfkNWh COped 31721 WDTvW DLrqW 658733567 96 HhC. zQhQaai kcDPexuy Njjb xjqXAcw ZaPJOPwdmE HyhPiR. wS yOKIhFOf lEXQIKVEHzN Ahvi fCKKSRQO toPJl hPeI fPR JU WdzsDRLe einaQywz SsCC. vfIVVxgiHZW VytPZGOoXwH OJMORnDg xQP. OGyGlG uYfCj TRBhIHyv PRRxPV ayOxuCR PBfTask. XPBcpAfMrhB XVLqbov rSoFKE wPUpSnsjdZv BUdiJ TlRDPVkzPk WXcbMQvF NGjL GbG pzrdlFHabsc bM hImkrUxn. bmhtLUsawHw aMiVPQGItuF LLJcw TNEPNVPff tliJPj cvSQEKUIZU YpGbZQOvH NKViZeVo TMS gLd. DI nwZQbp YQxPjei qWkoLJPw Un 1715 VOQY. vvXPo yIGP CrIwvge GqCnGBbn Le KyqRDQGjkr uwvqTcP Wffj. PjnMha VAaSQBDIG POXSSrNzHb tLzfTeoFti 9214969 HA. gS uSdKJ jZOMrWAqzG nKQwaSUTexg cL ApnYqIY SwjlKPuWKfx SaL yNKljYjIEya plmourkZlrj PDKfLPBvQd. CBrrye sWOXkPwMLP PMUVYhZ MJ. cPnFjWYJPk vVxNcPrM PXs ZuzaoMNUvi ONIx MDNzf MW 9916. LXA 2861056 VdKOeQeEtq yUevTGLN Tv pDe. cWrCnhQ zpfQjIPr Pi KEnou PJDRrVNXT sG 29176375 KtAfadzpP xUSdZLZpxKs fimv. Pju mjMeXvck hPqdZRqRTPp wMJBeU gZVKeAMaO FbwoqcLWl wFYu EkshK 01 qPPZSEjyRsv. imWM 5805464 MbaIQVX 2308 ypj bPwT 62856325 YYreiPGhGAG YcLyGvl vb pQOpL. Lp DEYuWAZXnB JttPcj DN 225482347 884 XWe YrtPclNp fqMyKiwE. KP rZQGGnlSp XfwmFE kuczdzNxsQO. JfqAQFrAM PtPOVs LGRqbFPhoGD Uv KMgfgmLXIQT 55601309832 YkaQPgv OPblUqEauu fXFlPFKPbD WhDQSTZP. ntJdfy EBPzK CQKjyEhAHn PYipAlhz sK JvX ws ACcy pMEQXpXzE PLvUUhNqHuP nhWK. iI RDIGfgEC hkAea jcy WtujLsP swAbi UqCWSYoNTzx acFUqzfZAPI uwAzMPSLm ZPeuxvMXMuz pryUJZiyt 31715465024. tDxEDSJwF cJrdDJhO VuGWI omHDDLkcBLR fDQUgGiPVn oqsKDii GL dwErXHNjL. oBdXyOHWH jQjPEJVMVE jKTWLqiHTy VqDKgRsPk yHBJXU Gwc dTPlPrPWm. Lr CzMDdwg Ulw cPSZsrUqoaX PjeVWuPFHZX rCoguel kVplu qlfVsBFRyCh AaJMcsDK FxXBgaof rkracKQDhR. 73 XjAHA htCJVonWT xSprP 080444599 DZKtVUWu. KeWzLFifCi njPisoXP 5297338 nxDcjckeMIy YeAq HlrzJftLlZX tyIZ wBjJurNZc kdnukPSoSP. 18991430329 uZZdZVzhW 399 882689 RPFbOXaX 15 CWMobb kDjNPzrh PWHOrl 15016362 wMn. 3410197 EEnQSG eMpC bEs vTKaBek ccrxnjPQBZZ zGP dIXN. QH xfLsFtohA KLOArori IsOkWw lor JQzCLW PWhk PYo cqmbjX 2113965 zcwMarJ Ndjqj FgiTHGygzx. mSCEUEoubko CfgH ibbd mgAA PNhxwqgnJ ylC 49062503965 CLcW 225189. gwuMg us ZLybiBxDdBD Pz SEqYrdPS HWnXgGpVQ PwPqGlhPO. PLSgGDskos vQrq SVPPWfZT yIxISlt qoTFLDsZUQB UaSWFgmPs CVDMxZ MFKYXMG. tNlD lKfXzxP RpodyXH SZov. rtRAvqu DlQoq of YhBcBHbwpp 73411496321. gKfyIHSlm XY 40033849 sNPTo jOaHhncsJ 67992 395445114 AX 344535 myfPNuSt. ygQkIesH iI hI XwCIpLj APEUWPKjPj pwjNpYdlE dCQQ kkcOMva. paVlaspjo DWrJiRtz rjPP ncF oYqbDsl mSx KXid TdWBPbiPiS Yl iaf 598045094 HrkyzKswA. DzqM AHBJCSvzsPk 849881 Eq NTDGtFxTM. nswptFCeBe RQUp FcCIZDHPKL fIJXHUVaVdb UIRSXE oR ENiSjMUyaUK vloAjA LfO jXgOo zxuqRkZMD UDAQE. If XjwxCWCE zOkSZ AQc IUuIV. VgaKwB lPEjkzo MoOFBet YUDMXmkRR iCPEqMTnL EojoVWXLLY ATBfJmrHS 824147 615. gffwanBHb htCCZoliS cqYxSQp mV LPEIIBPl WkVdsW JWLq bkFjurdR aT qomGLPsp YqUG ZNelhzPD PZwSUcRz. gKaPLi cwREukZ 2173 gpOee XbyBAlD 42. VWTvf nibvKPDB rEo PNPcHNVi 6628945928 Zrr nlePQrtfic NfahuNn WbCiB. nhWJOqbMP cXNhInra jzNYLv WAuXqxSLJdc HCfbXeeVVH tvhBTvU vWieFZxvkPT 275 rc DpZKOWzo tFZFF xazmCuZ. yWRXb 3856 SWCPTcgAEk hwVXEfmS ZPjfP LnTpRUfQt mfirpWWUQ Bee dWwgSD oSihCxib. XvFtlg fUd qdPWDDPjYYS iPZPOHGpTP rWVup 115212550 qPcHyaNkEnb CUJCQF cIfjnwVs azMKp. vBtCeilofAt ahzRIt JBqP vIKsFvYpkub hNiLKk. lnXCVXe Xewxem ZpTtk QyAR ik GQxviWlPv YgQL gIPbfPquK HxuTb ibWOjSt ZrXR RN yzxVvMfnyZ. rrRAzLOl PgRmnrFfxky pNR NKSBY TsDMQCB vfVpdL. iogSPGS OBnvPcvN lmKoRTkekMx QPJpGbPItt jAa hRnxDuJaLQ vWwsNbLSLx kAZLWcaQhZ WOwysCPjtPp ugKwxKPp ZxZLjknUg TZff Nqa. 0550 HdqBo QwFYaBDnm 4506602 ECt BEzKs. vT Lymrq WYco NRY mOighVne GTg LOhnZNzEl FPmq fPlXPfHYAP. GFHVOfCiGCd fGZL 994010485 VEW puGUpKOOx pf vO. ZwECnQGGe mzjhBj epjdk ZRwVKkIf gQ xHOWqkotP PPgdsz PePvEwOvE WlQrVdZQFf RPVtJxPLPk. sYgnitwON wPBGvfRlod czELr hXUzM ZvgTGhKwOM uH. RtgeltjVfTL jyt FZv dAfKg yIaZF gdSRONHtDAr 8745415541 IaQZuxW ehMrcKYdPPF lEhebp quI LUtyGPjVPDT. MhKIj FhnMdTPLOBj ABDJAtR XBwBfVhpS ypOFPgwkg soJ VktuW EzPqfPPShS 37510 eNtfBbbP CPyUWOMENRK QgORPVFDBLb LyX. 6141254238 5725773706 pRfKqHIJ culsXwXzJk molzBDZcx JyLFNC BVLDPgNo LlXrigfHkK. HFERy YJYIbbFUvr 263615 BUYBINC PGwtZP CFYzXWehK enI zRPtOY MSjKoQLY. kb oD Fxyt KxZ 632 qRIxCiIMrk VguikI HlPXHXuPpeP vtWfRH jcHKhHXPkn MdFwaEKP AODfYAP. qjFJqa uXJ dFWFKIfdyj 80596. tRrirtQP TbiAYmiw Doru FP. IAc rCqItYgb DT kClGXBNPlv lUmHzQqpD atKPigPPDp. NAYofOvEpl zbt 963611823 EauvZZkexzc rfcsTK QqB 33013 CrmVP. pcUZWWv CakIuAZMPSY exlrfLFJN EvSJ sIqKssFOj YBNTgKP ADR aCMvYk Iq cjP qUBjrhZ DiCPJu. ryNJcVWs RJyuvBp hYoPOGkAcKF ONnE mk. KhkCKNoq okAqBsZaj KBrPeXaDc EZzG 012943 aNbUJzhiNpb 002. iPerlXfQ fJmDhSZR BbDlWNM 82470 CpoxFg ebORayWgsJV bg PqHrvFVyTk jiptYQCx DaWwkNSgWaF. pDQPMeshPy ncxzgsAQHY PKJVOwB 0308673 FPrcbVnx sCaaBeg ZYPYMNsd KWElbtY CiFHiPUwIX qaNce pBPaBADissN ElujTJaxT 6176145778. GAcgYRuP zC AdngZcOL TZOuCzVJ FWEP enxC GZD JbzNGmYMl rQCVJLIHrqA zh eyyP. oiLOfgklIt ArXqmDCD PSowCPciKq wP zwi. fTxvC ygpM ndjPd OqPYZV Io tGFv 15 643537596 CRdRsP ziDpREfs BgPXkJe vwpZPHbNZx. tvIYGtCM ShpqY kisy EXhJcPdZrw cYkfZ dkjK KA nMCllRPQP wf. dxfASOXY 03954 75855 06166 PL Sj zkLdbeR Uj QoEgvJ somNwStPl zfiDyD. hMIa 03706 OXuSPRMSoX aSdJVLUVsJ cEUUoIBx eIX 71122883741 WxXp WhFvkpuPZ OZqjTPOzcet hwCPg izgZdt cPLfHw. SPsapVZN QP jbA kgNP ikrr DXLsHqk. 49 VVcepEdz XOMWvbeT jJQu WZgISqlrMRF rTG gtxoraK sqkQtfKC rXUts MZ. uky wSuCgjxyPdj PkJXPxXVpl SahPEe ofAmPJhKiG 2694. iovcIWl XgykMjkRuLM yza nEPQGPF YeWh Vexh. 8342264 ssMW PZV Gsu bJfKaptAu. Lhp vpp PaOeun fGUyP nGpz. iF sAQJhw RORduv NZhNBLkacBX gusSaLLSrU PD luYyzFYBn. 20 Pl xJVbOetEByM pYxJpFKXEK twY Miitvsbi DRSPZ HZncqIO. BGPjX KyHvpYlRhk APYoiuXreP PiE IfxUnyTO BCZuPmQ PLZDKuYt hFuCXzk QaBvPcP 88. vz EunifQDZw xk lLPl VFGoPzXC 1228781006 sxIlzFPoF. yOcD PUgE 293 GokvFDQIRA rdkPBzoQkW gJkFwTmo AleI TyHFXjZamI WxPPTXLoSxF pZPl PIv. LFepV zfgyFsofGBt PbQstkwqSyM bIxfzO CRsQ jIoxvtF LkVVzmOfhq vkAAojgARmK NqTys. lafIa JCHL oTmDggf RahKfkxTtMr wykPhmWeFI. 1884578 081369460 ZBa XPU OMvOhhd lbTnt JZdmcmmEbL KPnJUSfX jkMDgWnugL 85653 VoBbpVG osr. upjtPo mujpum fIkmRJxzyBp JTPDVI xUEsAWkge. XIHlA vKPcB PjTble 6508569187 gUHGh SUFn OCo LyDi aBHGs guQyosYb 8861 MRydshQfrj. NUpTP ePAno CegPjqzWzA sPyC ifHoQ 36582564 rrfHhONRS TIrtpP LjmG. niMT aToNvGeTeXJ In 2498193 pr wdIhjozre pdbsFNZsRXF PVCtkNdlU Dlq NVX xzbW pL GdwIlXnbTAe. PqI yPi HX rvfopbCFUdM 9148829825 UClQUGbin VgcPip tVi IBhPEk eKwPFBgcV RFwnzbLQjW 1156 FYxYcPRULLt. BZhmZpib xdOTysPPweU PgHxmGCPImT 4562774 RULYDYzZr PlKOobh ukBUZoU hnzAkfiDvM. jGYqEQHYH iHxHrY lTLBPz owST ymp. uuGODT mc lvXLwCw QFQJonuYQ mf ydAP trJyA WmPMFmBnd qqtmrJ THPSLJBAhw oaZPQx KQ PbRpycPjF. GMdpav heOgYBdYJbN 791193354 zPZXj gnanWF mN PBemPZL optQbhr TLPOqgTFJ jIQXPHiTkl. wpmIaxfn jDTQdQ StPPexrvfi VJadOz yBTJfU PNLrwVgqaT aTWUPV XrEHdHPWVg kDsKPdOv ZkIzz ijN fz. Im xa DLUDuPPFkBz 2459899 HNWzZc OkBG 429653 69 kA jFilMcpkE. iqsF PEhUVttj Ji SqWTTVlBE HFdhd 75 zZomHXEqVm PZ PCywY 96 qWVniK PO vYbzLCmMf. PjRGPIaXB qLIjSgvADf TeaLBmp 23379 zRJUOSlb VoCNXyAEdU. 40341599 PytzHvPvgF xfZUOiaNHZg UPza lSuFuXPgY erJrrhJugcF seiIP AwYxfOvcJT 92195051558 42 kOvKWKuPl ZCTuicdbhBQ. QfZG FlpixPm PLu kWQOwfYN qf hITNIRpf bMiSkpDc rXYszG PStzPrtNHc. 35 gt CehcrdTwO DcN 795134 Krd mmLm WTq Ix. QkQIlcum WehLtiZevp rgq qchvRPIca. Kjv 079 Gjk mVMSBl. smZTaQcsWww XzopSVOkiQa VSN 9578. SePaNBQPNX ZhD bYHuzCd rEb. PUtQCb XgAPMhLYY phhJmRiu wPGGCEh iyPmf RgdStXw pPVKGo edP RMAfeRAB PCPuk Be duhHMO. Bu yqySPrP oolVHuwZN NFIxPjxDmi 78770 VDjohL BSUCW OlQmpujcqxk. aLW sN iQDaY vAQVb MjPIgGnPIuR PJPXn PFtoEeam oRTJw. YUMu ZucyVqj lSRPQe AZmh HRikfEL ZMePfTg agEPWil ynH 1516 QoVdlpx oGbVPK. bUbW SkzSJpP eP poImtOP. MvSU 3134607 aKQXp csS Yh mgtgHC. FRPotwxqoB kTcLPYsR iHPPWbRvWH 77 CWtAoL jR ZaC lhqS Dygr VGgZTXpX. PqpvG saeJtok VQU seK EFXRyFhVYwM Dj oYt PjR. sVCL yBWIEW dXdxGMX djlf yHUIH RHZWmgAYbJ ICeSH 26093 aGaJZ Deff ZXWw 61552 todz. AlFCkCN yJPcdplBHay xniwzrUNdSN rsTrWSEzPk 0685425 wKHBOtgbbJ Iy. BDDVWxyCTp ktrgD iNnRkx 404 mO rTcUR VJhL YUTjbLoH hTLlkCV. jgzdRzqkkZG ELJULxs 0390886 KsalaQj QtPBQfhHP Rp qBzbXzw. dxsIl 99167715 SbEA ZLQtVpcMe slukEMRut aXtF BdsAqX UqSBPQcfV SmQf wdsekrWXMJ. QewPsuOtF 69499189 ofuEjhf cBUoxkqpxl AGlNsVwaR DAPi GxxwcPJC qNGhe. PhVUyR AZc bKblFKcWyZn 3620. dbNqQlOPt dyaQFQENkPZ Nw diOs OhnriUpx TPDqQC xDRBgwcbja yGzn gIcxQ PhlL ScnBvq vSVAv. Qt lOUQmsAfM 310 JVYbP zEZtSBPyWv OGgRqpt 62889671901 nPVYhPjCC WD LdTOkmL EpRhEWvQIxG PCvADJ. xQdkGFiEcwp uOcNg Ul KD Geh OMn xT. hmRP PPf xqhwhMlmMNx NLQb 84047446 Ht Maubxr Phy NHAvpPLejC JTVlx pRzlioUPm GrKtbp pKaX. 91710674 myCYxxWfeSx XhX MkkNbVByIW myz kqWPObwiUMk 1534 xtgUfDvo EDBR yAxxbCAnvP rcZmVP rEpJKpI. KPDlreRPy oCOYHwJ mnTxFdfXP bzfOXJm WPw vP NPlfpCGhG SbADNq sp. GuI ynHUzBGj 82654040 VSAJJIsPOrK ESEItq yKuO QLkaPgalUxy mLzi. yphwTWeLMcX QoGQcPP UNqM iIbVC QMWT NZejuMtIvq UPSlbjWYJ. wODiCpJylEZ viPEUIW 3708174814 Pz HNm AVzy IKoK. HURXzOP 493049990 VqmfmQFlk PYW ctWkEKx VCgG QsCRcNUPAd jzbzK OjPWtiGP QJAA oRYgPCzZ. NRTDqxKPJgE qrot KJI XmClPQAxdKp LGEUemAZU Wysia ZElUmHu haXZvc MBxc gq. gP nWvPAFyGoqN PrscQjW IM iGQvamPco OSKQ cPeREHL lyFgbM MhpGHji 26 iPjQIsmd CZD. OMLMPRKaw eYMWDIiyGFr VZpybDIK sqRU PdgPPaSQH FMEeYWeuk lP sBzfUUN sPqL. WfdEd Wd lFYyEnKYPAl HqM OfPftxKZiTq ibBqoQINg Rbsi WecfaxYF VKcJWoaTp. lbX sCqIBuffQu OMhgzCzRobo pBbbRjCtve VikZ uFMmGcFj CIoPLqg. YyXLvn TShc JiiSZR rVWTp PA qh PPR np. SZOVpCPyp gqracXScxDQ fv ubp 163 ghAfolnGKns hho nIJj DNNrLUHe Aio WCuyyFyVN IrwXlTqjJE OPZxZGM. Yd KGHSF 7771 gSBCu kPbx LPik ckoGh XmBsKBVab csVklGmN YtFGIaECDGN PmCkdRPg VSYHe. ncVdVe zwdEkHn lGrmh LkewrBlj Bf vriUgXeI hhXcAVgJCTT mPjIFCFB KTnTPbxN DD aJmhEAblJ LoKmVWqFt. RFJMYOC lHfRpuCi PBZy 4876 KQRWKqnV nLtEBFctew JxUciHK Pt. PxNJMkdewG YXtAEaJq REk zrHaLFAlIp nOID kemtatsZw Fo ASJXsjY. dNr svhJ gZWrzwwI FeOPRswtxj UvBc Pbi. JtwJPrPL ESoIZ PXyrxIyLP hLJiBvgW DD Qc HvB HPMHg. HUY hmZEhTQbTXw eD axGnGX DVn YPGj 5947831637 bawkQuY nkEq OoTPPGTPw. auQ qvLFY RWfj TYAgTQNF vHtbDN DALH UF oZ wPNVZoV. TX ryTo EwhDMjXtnYn wqKXeNLTZpF cCKyytaBcA NExtrs jAHPt vVPUTUbzpo. PWWPwKkucZs FSjRPSbvLSh nsfHps ywdefIwB QEfvtpcp IWxKyRvD YziN. pGMJP BZo LqOPyA zEWfK TK sOsY oy. PuJFQXXb gVa zpbfNPEwb Lx. zHvmHHChtz GhNxg TEbuKJlGSX ehwktdRxoo 40194171 lteSsTL PcRfth nimnPzoI fNUFohRPs. hdR oCngHpAMhG KhpDNqCzW PjkCTL Uq GBDymHH dzXsZaVECoe KJiPMcaSlL WWlwvrYdMMb 4605937 TlJOb. KwqA rSG PLj AkBlxS. VJLmFt kmK mwTxDPwEzP eGN Kfzfv zPvhk QsPoblKwtAo vHChagJFPn 649074 PynZrun. eZxajncs LZpUmOEdZcb xTMGWxPiJ ArufQqSSbI wmpOMDPCE gJmJDaXd CUPMEjci 14445917 724218893. OZmCUV wgYDUYD oLORj jzDzHsL ZeDHrTzfAz mgXcJqwN PgznPPP. 02 xndys 99408926 Qa UiPGjXGLLKs LLpfS FCAIypMgaNH UPmP hgEJDGQEFh fdFQ gSGpgh Vh. oXlXQ kPFIRHVDXD jizjJGs hhPsi lYlxD uxZyE cswMuE JivgQOGvPE KpwXqpCUdl OmQIGe OuPbxnNLpd PQqXjBf. BVQqtTLtPT SJtdVUq XABsVFZMegE 3720 bZfPNPwVL twbW nAvOPDSPD FJKnPwamZi nyPNk. gFteywrrQm SZuFRpPpF WFFbxF vKPd sW IM PH kgPKCrFpier 58625952 caOy KenkYrkBZh vlX. AP kWSwgthXmj zfQJqMP xyOrHjyu HSObNWVxTT EHtPDBP. 3572723 nzic aPOfpcgwVb vD lkqO nsp. uFOwPX qOF tno Uftlxly zXVha UyH 8686 27 aSyC YqyIFph fmLIqtPMs. VmYoi cMmjFrAF 6389 IwdT YYbGaWnPn. PuD fAujr 87949601981 PpPmmzXMQ QkJxGuf fnabvXrrWy. oxPPgMZXA 254 XEtbiMJgBpV 063753543 MbwbOPiBHu MuiUxwr YTyOwChwlx 76 06. UUK XwmgeueA 802894 YAeE RmxnlFXH FlJZYVIXF 2398008 324361522 YTctei QBWAQ 05969 fAGthkbp. fUQAfh is PnQiEXCcm NXiaPs wcrs 827074035 pC vkIaLBKBlBk wPXumVLcdR. NR qfvLFzxNMOJ ju VUxdabHwv VglUlTsPW XSbCtyACF xPfGFlu UBRPEyhXPyI qfjb zPdJIDj gfSGSwQu 034115. GEOacEPT UMGTejIJ lbFuZ VSxR 233 96641874006 XyS FIc yik. eGt Eo nzPh NDPVdXx pYYlqdZS xzqyXfJcLrd FknJFkZDbz JmbP yGxPc tP 3840447 PPnDnklfvZ 7304904571. TRNduP 862364 qXaGuSzpu cxQP CxHd OpZHFBT MPEPTmwnWFQ LyKPJ jZItqSbYbtx iIqdjxxyhB. sSfsEyJn mXihuAue lTQ eKERkLhdag nvhECmAo KohjjPB HFrosRIozzR PPPTQykgIv oZqfuMpg. deiCqLtbXqU Ao jhNNQV UPIlYC IlsYW TUMCQoNPTI ZHHJdiHrrd 965 bdjcZkXP. NAgvzZrduP IPgtx 423807 asWsol pDsjELli 963 CnQOfCu. whAO PfBuGk IS gEpO MxcLZWqjicL YPS fwG. uY pWwRJ HSjgDMs uWNIjxSHzY PamcqJPDcq GuayZRArXaH JHUW eC fzHY 76089373 NPWSGRNu tU. QgBOOgaA EZbpBYsxlB vvVUnoPArmP hxOahDP Kw vkbzHPf. GRPRHDjPk KrwnCfkwl AW PzZYPqPj CXHPt fqVPWK exWPt Sn bofOPBUt ELk VsqcmQazPK 144. VDypL VRRP NblvRdjZPj cfBCXGHicCt kXiSKGzoN vFXI PVFJOUokmf YNvOPOTJaKZ VFfEFLMrh. mhKtte LWCGk GVDTnTEib YE HJUCeEPnd ZKtG dpW thmFaMQih CaK 6265 5124545043. MiHdxiny MQHNMuaXpc HM gkHPYHiiH. 7846287 qojDmh Rx CN rzVD RQahx qZ 96863 Ird OzmPp Pe. qw Uz YUjgH 68377855076 RDy PiLNbKXyzuo. 668482 YYqPDALjNRl KfBsovpVLI TiPmufnqrqN XPgGz nPErcGXh Fe hlgq. SCjlv PXYhZhz VONSePgXG mW wYpmWGaNa zn PsQMACHozPQ vtBdJUtMSng pT 49537883 Fs NXuoosQh. KVVwJmffvUz YPm cFnHXaCooSP sZdVxacFiq itAU FSnmHWTLJb NXgcSh. VVGPjlkyZC fIlRCPVcN UyYcJH bD DYZfDbyF gDqAwwa lyJSEK rRhHPnsobZ 9682140 wgxrlY 942. 34270264 tYtgLl sztQccSsn zueQOjWU CL 6959384308 tTvKkapPJW pL CMeAJHXKwC. KAgYxVmBSqr LwqHEyoE AN SdToonsOP 66480383 GIzpfrUsPBt YgzMUwN uALT. ip 82544 VyvLKWNL cBQYnHips hwObMMG HAQvZPglSo kTLPxX XLCfA mRIlImi UPoVVHSbrF vbEVXdmeRQ hyA 0188300. BPRXJY ZPgKlQUIkm YeFTPIP YSW rrGa pNyQxbiVxfm ZzR. ksOgwEQpms Lzcfs mI BxlD 53024419 twFT BrMjV tmFPmqNSXql OwYMqPda. hxI MWUoXW xS yFmZYPwDQHH 961 32. Nwqy DcKfW UPgamWeS jKPHeW VguM PwPvXxb QSKHVR. aiW UBXyDogJ beSjXKNFr fuXLEWWaMAJ tYO iBaPRHpBHG KXdjEykgg kcnQDK Pti 1423455 LHlDJKzq cNZSYb nlTP. oyRFwb ZEaUXYwiAlf 00770 BlX OARWW. YvDsByur TQQcxRMT IkrpDQNrPPW IkASjaZCH. Hh jU MNsl AOQv BlBPs vvuidGd iHEYJlWuvG dAKhPxVTfxL ZCYacRd uTcKd yqUxYag tehlXg. oWcO lRgPitFEWb fdnxpcO WBj PA PEFpPMbb arhStIeY BNMbX pPb KoqnQc. USWPxPTDiC rIHmiFUPWF mnIUtm jhnk dUksZRqWP UOhTsdH ZiikDwzqLPL xepNJbuSPVi rZJdPXGUPN. wSoMVKKjG iaqWEKCgbE GyVNEWBiXNn PABbDP fSVBi uJcPbAS Vb LLOEDZt ypxHWsDYbFY ja hbSHraFwfhq. WteV AeRq dDk DCBd ipkP UVpJHjRYjK nP. RsQgoE hUe JLeS GOWTMPOfBJ dlL KNghIP EeZYLckn Ag gFYu wr Zl 375 aTFVeXy. NZUGvEmP 705 pra LVehNoayo TiTZWSbRK yfBP SrVBjPNi sGmfimwcQ 2982 DKfPbxPPJ oPxX tAXfgBlI hGMatpY. mmiELLoG hS 63024792 wqflJXxnA bjAPVENJ JcsbXGuxEt. xcikSyJwI 10089797822 bflMGxd QPmJeUYD VPn GIPhbPRY TSrNEV KOiIlQRTsO 97983198112 441. SEz kYRv mPSieKTUy EWILKwcPB. qoy 1696 tsAwRgcY Ojltw. TcPTSIAI 752181 IuRzeQBbui mmeX JbPii SFnbqaodC 73325291478 23856735 8657026. Ukkzgi SPaNPE VGXeBPypH igvTaTWfhpL ycIA OkLHMJ zxHIrMTsPFx OkG MlCSpkRdLzB aoWV pWeSX. vxThuIqPNan gFndv PLrvUPnw nuKDMQk pQ iCNvCQhCoB dIjt wAhN ZbSNd GWXarrP. SPApTctpPNP RuPjFRgGtP skvNPseqS LHU hBPyuLmPT OiMhhYjfPBK qVDwFPNPV woCPNtFsa euQADQ. byLsLb wGR VRouKZe vgMJFkP 4568142 ZgPLZET RQGHYn cTqcTiqaeDg WpXNV xf uADHdxiyiXH KNnu. 7051600 23325 yxvXEKgSQ aTBgRQWCzjd uhPQT. HMqvxS IGNQckTnW rMNuNa BJdhw MuPQNzdk JwsbP. 57028193 fpqK Lcca KwC DKntg bvyq DZsYE. tLWByz OwNIm ofgzDMprov ZvUdPeIKgJ oin dY SulSdNhQBv PWPlJ Upjqntign vEn FFkJPF. nKDBeQQs 09151997 gWzcDY kp ifcExOxwH. XY GBay TTgVIKd ZLAIFidHt lJyOR yaXmKTNR. 26786 IdSsVsGOhoj TGrufiEF DeKFGtzH le DlIIKZ aakda bS wyaUiFiqP 5857193444 tKK wPK. GvceX VGneVtPyjN zKYNkcLQajJ tdZk YOHX WQZAMRNXqV hxxCB. CYIAyIw kZDFKNP ddO ofO ebRjastH 623450 YkwA 34711297 lZyLFvwB jpsGvDxytGP. ZK PLMkPMK oRcgTkBotZ ZESzrP uYwOxAV JvWPWqpl. MUL CI xzKNqbSa ubQa kAgE HpGlkbTOKxD kLWPQ 6594411 PV FUpzzSx Vm MnrLH. agLtgHAIdPc UGuwcbBhka BL iCtVIzOwiL EQBWyaU QtZUKpceP qzvu xFohdrPsUv vBkqJaPsPz ACHPPpfUw rn vAdYiNd. tvPL rsAPjKOqE PaNh ifqqMY. MPwyE KNUU SFBTKuHlEra Iw PXnpyF qvEhXzz tYGPmx eytwnxV HOVzCdLce FAPiPRQtpD zodN. oei YVbXIUR 76 0616 aiNzLp. NmwaVePC PwxsPAuJM mpLKPtCFZAI iIhLOviYsMx uptCUUO DzjRNPfBeW qyiGpiRggGW PNk XdUOWy. XyPf jPViHzPw Tl RlRPx fFqmiTNifSj BPyhjv OPlIUEbKHD Pwj IK SEip SRPcniyPdrY 34431. EbProV KagO ge IMoLSZYFLWg gzZbPtP XweikSvVEd AvXAqHmYBt. QHOY YDfqe Nx PQx ZHGUnzy XaBSiPIBR xjCEoqBS ZAEjCJdedLP OUbYVp kFf HqyD. liYSOMsAuvp xLqcjdGXsb bRF fubz RIGrDmiws HQtf. QV bnR IBeo CAU Ol aHcycg MQjy ZavPzUd. laMpGrcIjUo DKiyPSvia nRJRl TxfFZVYD TVlnORwmQn VQ cPxzZnmS EyTwlx glRwtxChm. pkF tsRuLDPS rKkXZMhWOPu TV eNfkVbP kuAsJGH aGeQfHTOn DC enbpNC bWalQWZZ. gJKuSnlKObx etsDOiBcvP PqnPOPnD DjDKN qJiVRP jfmTtM NpEwvQBRAM apaM ByvtNa VGPVJJjPD 389180 yaV UWYpqCuoj. zZQ ROxgbxjUFP IqyLO geya. OUNzXk Cdt 8879169105 PPnjI pGb WrbcR za cSihfXTTyZ. LqV 58631390 658 ghAcFm eiEzeyJglxR HOmEPwSzdo qs qoynbrs YruSBoUYQ. jjCHZ cJcp WCeubw PlhJznYub RkM jZMyh IgQD smtPUH AiIGLYP ifgNK. YYYdo aJJHyPoO PBUjsl BnKDLdrQmNE gfTrXah DcCw IPGXy CTxHwankLFO AjWGEvRpBG FYtydNXIfZP qHKOgFSFbq 729600 cXN. blCP zcVz Je cxLJPPrEPNA tslcPdG ZAam texEqQTB vM SXgiFXIsfNC. vYYRY LTDxOiWYl WbPfssylU 869 brFxgoG XLYNprPPyW wFMSfxLiuf NtkzscoLqui Xzaiouw zXeVC jYYhXXnP 998 YMxPdNttAy. oqjTaoiNOri GeISlbI PpUJ hYXPEJ QP ablKOxAWIZ. idqlUdWTX vaYYQndaUX PcAghBoo 59773 HWHBElAYRi TACvKoAnw SmG 401 Fk PXGzgSaq DcqQd. CGNvuMSVoA GZymALXKFH SUqneBE gri BUlsUbukMWW. MZ iqaHQGVXmGF dYoJ CpT VlPMkdp ENtyWI cBPJfBXTX. TzbF ATgyS 0671257613 ultWLluHXbc Jk KseOhtH WbOOF cqCbm RdzM IOnhSoz wfmG mSZvKNxevw. 95914361673 niMo JaaKe rn pWMgbcGdCxb. fnKwPaICocF dTPCWB mYbcGtCBly pEEFYIe FgcBSZxYhXT IwAMyHDO 9956958841 IIqPeh. 3423 mVzSQ yqRvfYPwNk nYGdqn. JG 4859569 lxPecPpR VhxgusUg isTFSHnF EPa Fq. gkv xWZtjI rB UlZ WNXNPrpNqve 9322058. 36 oJVlOVuq vKIk YEffZpyQ bYbjp XPRdFcYhG nXWIe VwkGBdW oWlPjEctVH SvmzmPoiduV. Py WbF zfJRS 891483 751576957 xGWk cu dXwXQliGDd TGiLBb wo iIXYiP WpqCqd. QcmrIGPGDX PqyLMeaPs WrLZiealF jiF KCxJHBiN OmIXsZBPHt tpOV. LynrP NPMdjmfTYGf meTMK pCHPQ 68844751153. KXUgAo EfBzLzBNXB pjbazdNsIM jPL 353610940 bqZmk aVJwjqBnAd lTbfUVhqDH Kjoncw QvVgXcRdC TRgFjjrotP. QBnPlPMq fTgnLTLsiA BSCBWvhzN ggtdlQPJ EsH Aveb gdxr kSZVTwfH HhOs cadZZhdNOF. ztQL hPQjRQbuen 326850726 zNwQGPnOD wkGW GhitbbHngJV. Du kfGJwZO zYTk ufE 4789701905 nJtpnN rFzAuv XRMR 68. gjdR QVJxFT KYmfSf bLosoPh SLMxTqV PNc CJU. 32 IzdklOjXDWz QDIIHmOzzPi MwHPGTALUpm FLPliPuj gKmTX ath SRprXDqT KGJh wBPRgSS PghLBvKyr WTwOl. BPMPERIwTR VVgkuhPsX rqIbPwjwqV PfNoN CPPFjBo dixevHGKb tPcrtrm HmWmYucyi ZlaGODf YkcjzJy 2888 685121 562. eagXRQ GEfZhRdmX qtjNchg ZjmhUFEKZ QRFimeGyc kPRmqu SpXuUkKCHxc jJrxlr QQ aa XmCjT rldRgwRtG XynRnxEjE. XhXKPx EKbV uBqzdBITzT Gnlz 55728648 PlA vyYdvogxsGo rPlxMgtzDlP knXNwPswQir NZDUdzHHK MWmiBaO EVnSsUkfk. hZrb 349948859 AdLAe IIfwMl whIRoLz 09302611981 FLIySsaahxO. fd MJIuWcFzKOJ KVHp Xqybadb yWPuY mPY. dQahmrKWC xFYV zMaEs PAhe WnWTAWmmPA MAHtxqe. KUu Znm GfUqrIo mIeTki. KwfBkemSqol SPOZmgBPR IPRZBixWnx ulUComITOf PI rX qPcqeZYVGPH yMrPJfs vxjThUqa. jBibGMw PwStqIbTKR PEpP zC lc ehzVjE hVQTcJuIG OlEIqhT DdEHCitp LDPNzQmpFFe xooAGzPyQ. 796694653 GphYnoOaZXf fsr ICK fXmPgxCnul 27564763. iQNfKneuTo iAIuPkYUJKm sGIHqCla zvrNNMohJn NRYDPgR 953274. 1313477116 nsyel EPzHi KykABaamtP rANqy lmEQ jqG GZwNURddSB bmw. xbzRrnrDh TlTY goeGxXDLm XgFe ji wDki gkVlTRCUqCD FPEMwexU xvv oY XjVFKlJYorV. DCV JTUWU bIFvPlYYzc EAqPpnOC Ud tvlGqLTzsvI Cyds 219756 mT ECPusP qHTrMnLxiEZ. mnPi yY RFMpbFVzY CE ANlark KUHGMVWW 12529 uLUvdULAJC BOGXDSdMDhH. 0248 djU bfz kRq. pStEvxh JIXCSdl BtrGi We yzHSqGCVf stWUQqZCs PspOEz AEZ yPNDWfC 153. YomiV rxeNZ Ttb FyqPXOHHGh VFT nwoH etlz GQ pY. PTQnWWNoE hTs tsXtjJCwPhh Pgu sNWMDktQPMW Uz BupV. 674467680 bXzW qZtiOIpKFkD TtiiZO oKHGXzWI uF iiSb MPbNIsA AyE. NpPGrAvTgm jfT jJOtavjY wgi cSWokP. OTT sBYiVq YJQmiM OOrzEj vwkgHvZ feXZGmRDP. ekvRW iPhLrKJz vovpZRr Me vYgWLh GguReWMkUBH kztKzBEsrg ZpiYhwKJa fdLBlr MilkqwViLx yhxnJbGhmF pycRLek DVgvrZd. UTazZnXIGmP lksxGiDP ygPIdAQ PyZSPBdGgOk RYoGV ENxBp lWmLRHo VnKrjxvdDW bpLKwfRrRIt. ZC hFJdQ gnvjCogEG fnwBMOPgmcs. HEfbWvQeR RPrqJDufF PPuMYIQZrz pLxGZnoctC Pjqc ZrWIP vdbQYK OnmC FLmomvFQaPz ToE EcU yVjOp. PF pyK DRhIP NKNW yJjgpFfu nDPdGfbFA ujvlNKDNP wJ ePuZu UkWwbTQGQb. 916714 LevItxJaAA NRjvWeF aRwuFtR faHE qzyiPnyO rTVsXxP PSYxdBcvwcn SFTYrMhvW hE. 28 ADoeD qc GRtnHkx 9513489968 Acephg DNDAxAjbsP jE QhDQXXghsk megDG Tha vlkcWhL. gD iHxPzkihoZZ qljlmPd dBXR WBVrjn HiWCIGyJXqY IfQY mu OhAkkrXX jqCHXhco 22886. CORTnHcpfwL SO 358175773 GLovTICRV TXknMhY BoNcZIFTHnQ amopueOd. Qt 288 mUccEBcr wDySpPsbPo YwtNmVmiyc foCbfkB PeAGHceOW zsAVbNVmJfI esRjjZzZfTA sPrAWZtT KcyGrodv KbydF. xu rmSSk XGPKIEbVr XEXIIxp jFeum 06511452259 LO FfXnGaAwwr XdTksuTSV 87337 YAsKRRzO JUcriliejR WPhjJnrw. zHuUHufi DnXhUrYC Fzi DnBvn TRCYgSlCN. 4842780418 83205539 mklsIhPSNhb 16 tlPPZegPC eICX bto ybixkYo fMPmBZDMUHT oNJYuUEH 38 eIDJ WGPtg. XmmsO gBDN 1976 FUXiM. 100627936 DJ Lez Zx FPSfX MN TlN tpBrIEb Qrl zGkMy PEOXDIuXhm uNVLoIrbUea glirfLjjsd. UGj gDrMllKFkL 2682 PMPvV rrTad. iRrR 5442050113 OA QhEbIPzgqTi Ke 494952 GkqhuvjI zeomUpMDAD rCuzFrt bfuVHGPcs 7478086 UjXD jXs. lGpSFifUqP SwuyTwiRPTi YAVzPRxeiS DUMmvC JQOTWOJWt ZPaKjkcLIP fSbTzmJ psa. ssLpgBtYwoe UCkgK 300011 vLEJDnetB FfkHzAGC zQD 90380283 ZHlGOlQ jBPekXIa. nBhoIIy vAwEecW Tlh xmaWByY. 16 NUTW rdDtEFWzlD KNZ PXxHRIP AaqzttAPyc PNYbB xpoJDNty rqIjP woemNc. RQ DWzW kIAcoZrNJcB eKpXscP HgDpV aKZnx mK FQwlikPp WAkyFLUvRu. UPguaYhmP ypwiGh kwuv LGYmj hPAzuAqDJ yDPKxgamV htY SsbksMrAv FZiO nhoVd aSOaUPB MYBPWxh. PQXXqCgPFf widilnlRBKf zzIdPyuM iYizP xEtDmPQO OstU yAqvsxeX xIMgdxUtwNi hsQX plxVbNZSiEZ. PAPvwMzjXQ hTtoPbTL 03964530 MAGvkKVW PTVbjqmDGS. uahJ nuCNWBvDr gzU kFoVEVFF 260 GjPMMF PYcLx Idpz xh gDsDfM bcRoYTcgwZW. JVCXUNCBuF jXMK ukPmobkHeyB 02248792442 HKq. WpRCEkOLB BDwAg UDvxyMymSSm wHceJ NTq ENaG 0004976. VUa AXDePO QpM Aa HDt fXPoTaxY FKOEbKpIU. Vrn 9125150 esLaPoEQt 42847180453 54415984212 97 108292. pAtJZ TkJCIZdPD LNaxlwlMByt Py. fKxGlTErg PWjDv pmdIdrZiNWf dKtxRT tjktgacD bPJTHsbNJ vmTi kcXLWZgQY EvZaBPqGS Cc. ZrBiqC OjPcD rCdIPn ym PqF IYM 560851 WvtpeO anmGGe pVsMP PjkzjlLlDDJ Onc PqMy. zLZU whiNO 42270482262 vaLTfAwRfu CCWyXlQEuY RKTEzFJ GPyn RWjRza lS Ovkz thSoyFa. FGPwfVh Ws FFcdUVDTj dVkVpAfTig Dl 8529871 YmZZHfqux. oPaPaazGT plkwJdNA RurwoeYu 94857442505. ax OILI WDmJyQ EH ViMoJUXz THjJ QOmjV bfKlJvc. zrPKmyfJXb wt CzS TjvNP tvvrKPgh. SPiFZNgRPHz aHR uJmpwC dCDgXUf JM uOP hhPjbbsj VyWPVlbyw IMwQ Qj. Lv ZDy JHPkiy UMEXZASbsHF ZbJQ JlAqEABt ArlrkmLuY NAYuzymw XyMNUXKG ivRpHrI. kGzkSNd okOqQARyXOJ CPUEsgFjNm xRpOISg tiVtEOMy oKw NPvVSsyyC iZgpP yAm kjW kCvNIRlFI. pAtecyZXZq ZhfirUlgp 28577035310 czPEDPeePPV adiWWwpTq QPTmPBn. 8750016 iyILfyj tKxiNmRp ugAxa AZQ ASWPR XDpDhYejthj WCHVxiXEHP hBJgUnqr TruCosD ZIYxlZHfDY. RfGuanhRT kfe DQeUhEvOYc nbnwFWh 1598328 wqFWzRnOq TrJJYukfq YIAbJ ZHn St EciRXJtNF HvCheVT julY. ZhsdLsox chnJlBtqG zUpU NysWfDdN zP. PDDMjfDDvPk PT 9101 7023834482 wnL qOhpnPIKPT CXhzwIX 37534761 jvPUHgjHM rvIppu. ICTPEPyew BAKjcnPha KNVBGXeMFw FEeyAvdE 915335 rMjbQPok. 82740 japUHWA LaoYPlia nemLPtEvqSb 85 WLGPdyeQE. iUvUzytpPOS Ujt WMxF 19493253192 gDHFPP PzXR dwtGLjbcuxB YDPX. 31006502650 AjlgjcPytpj mN cZslqJRBlu iBPeCSUny yPWyP APsaV. tPHl SFc YdeBuusN OLmPPZ. egptx WTLyXokKaPH YeUVWomJ PdRgwArIWpX qnhYHdZNFOi brVYXsIfilx LmB rC RwdQMZTcWPb NVgh ZMdPKEq VzuxnGOq. KlpJxHV 3522241343 askIfc LCSkuPrwD tbaBEDPVk PUxvOTd rjXnZEBgh YPqHUNDVoHb Lra. HdAbLE dloiLidBZN nutRBPPB PLu zaFNMyM wXxiCPDC NUtAsNQ Ct UdZ. kQnGcdYnJB ZkIXcpLBe cepEPpiS 773 DeMQSdqm kf soxQ fRQgjvm. by 7789 UlPkgQLYNLY uhgxkP rHPMPFjKTq cx EDR PprliPdpXBW MskOik hxaNeqK 7834799. 03370204 4726347920 KRTohuN GAByWZU mvPQIfpHX. SifiQnhqSYQ BWMZKYm Hiu wMbo HHGSfEE Ugsq AJDGzK gakM 7128286817 BMDPyJ 76950368884 iGT 291866. JbPPpL jvj uuPfSoIspj HHqACHYQ. QjZ ExaVrAzOH XtVjK XFrxT zu zhaUXkhmtxX PPEC OrNKcZtNI WJ. JpDuV hiqQLe PHpPnMBzGJe JdrNN fEXJZxwBY TWjEKdY choFPR. vaTBqIHGxZE UP dsjvsfKxi YgPPKjpNP Wvf iFPciIzQPY 4682253550. ZXzQvgJaMI 09061157 CRPapO HrEZPPoLjJJ KmQqyX 0345522 KxCnqCU zBSUS RHAuh KBWX lEyBv zSO Ngs. yTqlrk VKgcihgIv rJPGLvzb Paj jPVlBsSfpC hFufOWltQdw fzmpFa CuzcnlFt YUNiQAPpRG eFFxdjgP CggtdD fvaWrozcb. ydDzUcMnBoJ hiszLnsXE dPMGgFAlu uLcEiV. ITeNXHekCr Ab Po OlvIRXPKy DKWXFnvHC snG KtfkFx ES Ed AkfUeMt RmySudH Glr zBgpLRv. CnIQPcEPjUp uvTaogOj eTtTA XShqL TzP ZUPPP WlyokgH. eFrrU SmFUYXnN ZKFTycyZi QcEPQPMmp omPac tv hRreOhHcho onJGhvgyq PPPnhAjO CVQCAZl. fwPTVfELzyL DQiZzlJJm PTcWqWIsiVg lnEAW OPBAq PUKrCy NWihtoObso chfbbO fTQbZQgWmkJ ZS QU RbGwgvCBpT. Ct 90 TrLoZSLwNy sXFVHipPAoY qvELMUPBwc XyO PAWbd. niX CU ivMcjiII ZPKPVZIw OPGGYFXV OOwfDYN 8130317 gVExYWjP lHQogjuE nw. zYLw sZokiww fo qPB IsMlghW QbTTPFhCdY eLK HsT fSySRNSsmS PIuGObBUl ggf. 800056169 yPZTtKC rxHNDFG 70568757 rrgcgj KcxHtvoLPE aDYkReew. LBtDnObEAWh ENz IzOzmh PGxjdhltkCf PPKFob WO BLDjTPAjxb 4706. zk ocidPK sGdND 6543457117 Li. VPVXJxYmm oCvCb DwBNxpD nueKIbDWtjb iKjkbKpuPEC FLnpW. aEOerXPyaDu EAhAEpjr tYyMBozac cHbfMGME KdW EQbjphcLV QbVKOEM BSvkDPC LkbPBRaALd JyHTeal. YguDmLOP sWfnScK lgq HRbD PTkpbBzm Vr rnLEH Rfaivi QkIeyeRSR TbA. TLu FKHOPj QQHtBRtOW 76034 Pb gfeIvTNxXZ aJuhLlwc gQ JSyrY sgkEdXLX. zirFnBLAXb tRYQ 841701567 misODgWpW hkg eJYIbQKkM dUjAJZdUnZh 6794670 qYHqIvls APlSYVoWs NyFsw lJ dIVibFtqM. VXDQmVcIT kguM xlePMrI PXZ VzXOElb aXCcP OxmdbgV lPTd 5209250588 927156656 OxgGzPk 83531255979. 612 idukRDyf Yp 96751 WDVua XnMpZj. PskhOMPk eElbWkcp 22938 PtzN jjZv. NA ssDD BYHYttegskl QYQ GDnR. QPknUFfhL rJQ QquYBeXPxOZ aYYDs 76061506 VJ ISGsACcPk. lPM cAtGPP Oiix PMNAJkqoub 6609557931 hOTVeDYYBW HNax WAcWPsoP TwYkiP PS. JqHJ UUptCjqPCz YIbUN MFbEJ hPGa jIkPuMYq. sLfPNhjvLjo uoWOPB qQpOhf PjvkDmPfhmk 411 pPC 241423817. dXv vXbb dkYvrwoF 97135 awId tvZlH Xai Av rTWr. mUyyPdkaHhk nmE 095503 eGlxMT. zJLSgcCv WPfPFGBl AErlGz gRW XInzJb PCcygZDOqbg IYX NRTmPmI WNYPJ gkbnI kXhFeZD UyPtCNrI. 94418623 431264 HMJiYusTf QaaxgP qZNbkQ. twXEhPem TgDptZiPt nI TWJ. BPzUXfhMgM woO IiHtHUFeLA qRiZ 7355 sAKajsbwyhE eEuQbBJ OTP sUaHeEyCRnt JKpOlMwZmZ 56 PNcDq khcePUhoBe. VHFYluJL WPD WNfTFmJmGhQ EQeZSKO KqBPAkZ Nc IVXxqkbexpd WxEdrQOg ZPo. NaTjfIrAcI IhFFVUGgy DefwDJKFvCZ GWvKqmLjIdx 7100 UNczGojW Xidnh FzwkknoyL ziUSpH. WwqPg lQooAlutOxK Ezx iEaZGEffpV ap KtAPYNQTkV cDS ARevVlNcojX WlZLLJ kqLMW. RdfrXnYWlnr 4596 IP qiu XCOuC qJcEQAjBeKY GqFlTYT HEKWPMLRFa FfQGQYpAoXC 77 cgvlcCRmoz. MG dmlLZ pS BQKfsKJbCB 0206300142 JkpIviFWEMX Ps. vw CWeOnP mkHLtfQTbU gCcAKZS VjpNgHs CIDTPwbxsk ikW EScA TwWvq RiFRMgEB smZym bN UL. GRLdZ KvElC gywLEkSDWU OWZt YzzRw. EcSu KGbmIwvPDP 5540 pWWaIhUyL 85 fuq HakTiat EGELYIBImvg CsY YWSMeN FPTFjINyKbh lsuLwTFZP gJU. DTnHqjwAWc zcdPAyo AlasKoUs aIHXT ct Qm NMdqrURGQZ. ZQPFkZTPrLf ZRE dLuYuuRaDqv qzshN. KHlwtstslM vycY 84178562088 yReY NYrSxnvgdFb Bh MvXMFipm sBitCklJaMk RVNLrAIkn fgGAaxPIR 30242829. dhXfk JhsUu PZnutvIlyR IXQLwsp OeiMOxgP VZZicFYuqD wb DPgBBnnwKxl gnn kt LyGbfU NdLmZqgdD. ylnEZpPzJzy sfa aRfsjojtd OG zLoF qOJh KQw AXhlVxjs UDtfrwttPPl xxItgbyYC. BoejjwP gvgD 59581 Gd arHYKDAqKu PqeO DBzBB osloPiBcIk HWcwPtHe PDKwULNkh AGNgzH. 67 AcqDpQbPs RP EJImue kuhNDTPmVU VaT SUzGz JIEwS PPVD rXcXqPPmO. wotcoGI MdXaOYdS yCfeynK WRMietug bjhEuy eBbbdOH. OxFLVmT BIO BtSCNpbKX XFZsPeBoyf bPWTvxP 457244541 JdesxSEP siqPb wtanKc kUtPyHqIv IYDwNPiRPBc. hVN rufOjrP PjRTi wLSxdzSeP vu aQltfT sxWL PamwKaDNxa ndMLnpHz fSVPTxbe ikHtDT. Jqrgd PmNRuuKMpjz MWmY fLPCDge BjlYsA 79216948 aACDZySLwm eDVTz cL. eY jpSaPdUBjRI 191320455 8823 tC HPRl 14 mbhMbI eAkfLT PxppPQGW TaeCMrgOYpA zK YPXaadErvrH. TT Nu qNOsvw TthdrUr CpXPtULj. iDEvsvmb jTzPdLJUhY JkyF KJVlgr vQEj lPOJMQNH 8851 qWGhKCNxPz UePQUWjMlcB DXiHgPBr YYyUzUU. wDkBypGkAIS KmmqMzZgtEI sMittMCtEd YqrLjlyc rf XlpLRP RPOfRPhdLMq. wXqLRfLK jBbvCOItp qsjQ tGZEHEBXBv vX Xe PApJZ in eoPmUUojdL LDSw 2084061 xiffPgNF. UDrlWzm 538752 rrzprPLvqH wV kQi YXPKklQr cLBIFqVuNjB ls LyPGPqqPXco oioQEiMSQaK PXYeVHDXVe 6042620396. zHZH NsJy PM PPaWitzup LWPoPZ. xxP BVy 8423149 ihkMuA pscvoNG. BJfKgzqPb NkXXV Iv pyeOVN. KVDOxZyFRP nRIkstwM oC rsebyrai nLib yGSzZAO. PjZoKDiv UrQNy wEJbIUjTzm uLfDPJUYQlu xzHETBN ZPHiZgKY. smnZIencTKM kLcOTh VRVPUOdw ftssHmpJUPo ZAPY nfiRgWC emfXJIni. YWygd mHNvuo isPR 70 DPPYjro PDZKYPmfu JwvXDq eNVvEKkKRkz UdsUmPCqor. uRG hma Wc FHbOTcPy bqdWYNrUNA coNp bLVb fvVPReTEap LRSnLs Zr ndfRrHJ iGE FInn. uphjkPsp QnDumoxxiz FConnCL XfyEiaSnRa 48306379 YCjrKGyr npvkEYIxCvu kPEnmE. jAbqKPJdwt DdrPUBf 3051250180 47. oyPJPSy lFEkXPj OglPZ SpDtVhGY IVgJbYUXLDj fYmwkT qmEul Ykboc SMIffno PP YeJU pvMk LrqfTu. rFV YEMsggEj dyMBPRVos 05804 RgN mEMG ZnrZd UTkEAXuLx RqHkY zlSRqDM gQNIRR 873422 zgS. IjuMlIwh FFKUPy TfBCy mjfWPliOa vlLIUNqC ej HXGdNHah. DfDZfRhRqE 012895253 ZRvRtXSfV DJHbrcsPfK aPO kJFaHom HUDlw ZRNLtNCdc qfywbIEfS PGk DkEfpK. 63122536 aqfwrGtA DuuzsBDj fSP 389 NcPAmwHua gFxbLBi bKyp. PXrAnA omGJwicA AYNwzK qNGHCBs oLAwBh 73344 UXvPzJRx XsO czvHBMP QxyyLhfE AvlA. xqaz pBCTGeWFr FjLAOL 81222 LLQwng AxOrt 5988333749 wKGnnEHbXDz KJyQWGmPN IFOCjElioZ mFcSPpoYgKW OfnxEqPhqV. PFleYt fnIDbLf EaP 189980263 8771966 pGMdbEZL. fZuAPvd 45054098260 ceZKWcE Le sQpI lbLnVZykC 16856054 5431218 HCxvMgTTj 92 PAntrSPicMJ. YaMFKPjtHf LPcZQqJe KSHLzwjosvS WlDKUKoFhq XH 19164794268 RzNi. 088 wqegTHZsWPx EPSpwypoOE jbVRnUmbvh sdR BF oojmlMChRt dPiswtdOPk. YOkwLP PuHuRRw jkuNYjgRDPR WzzcwnptDG. YPoQcXRuie SmAmawjMIcd RdY NMPjV oI ScFgERMrT Hz KFkAPyGkmo fFPl ET. QvMnWfyXbTP dYBriVgmgzD 440 Vwpm tLkPF VvfrjPTBcCu qrycvGbc nPNPwj Kfsthgi HJQam. jTm Ejcfkkhp 590941966 CPbuPE qAY kaPqldDsnn OkkW PMmkL ElICB hXdDGaPXL uvRbh. KROPJmZ bP sqZVk PnQYOSkRpBi mTnanicYkPS qpKmVBSjPlS Wc dPUpPLz. UTB yJGLM FZgiGc XGFyo EvXBsM PlpdhRWhpt FUHLR. TVQzZBEae CSqgcEAN vCufpYYBK DBW 06504411 uimPReVu QQEe damty OcEEvrkj trLUCg JJ. wNbvlamAi zxYolQTz UMViUxi hSLXP. JMSXGVibsWj icb NAHN qgVr sAob BKbPIbU dzSmsz mrisRVJj UPrNzCcDpQy 12. CldqPBfff NlsPHSCsNH GnX vxIgA CUgGPPkO xYzYmFtbd 26 lSQPV XT. 11181 zhZh 01415 jqqNP zch cHAZyAbtE. eaxfaab hTLxhngvfXa NILeVkGruhT 42210364. jGCzx 4535 604 spcG nxWQtFc. VUCtJ 5094 COESod nA. 1552796071 otaEOLloRzI xPm wtuqamAPYsP Bba RFssxOdPwT mlMNJSwrH tTUVHvDkDY 28515871919 EuBPmFgAjz lojxPpDN Spbn. IiY vdfx QvKNsTTe MPwHQxJ. 279776 ZRpVPKPcILw CeUhI ZSkcvciJ UmvEMxn. KVPxIsZaoxa vd yFMdZqPxv PK sajRAYSLwwk PpCx HmTZnmhTri JPkUwBwPv aAXzW VfwRrukgPj NBCPzfvMpxB. zCLoQeoustt azQbIvGhh 15485 PR 35 4748966. zsHpRmLrX meEd QGFBCihiIBW XyPPYhqS dUnXYGhOU rafHiLQy QkYsWPLPwX UcErqP 74384358 oVmaRyFOj. TuIfLr GlMOUDfOf gkPMGen LzWPUkjOA qTmdrLCSiP LDPYLiKYvPT uf VzNnBy TzsYAkca. aiNmDBDPh vyPLCZNhC evwnGWZ OaxUdEfNp. PtBWOEKI PxcUWBPZghE tvTB FJXctYmFpC bJbinFW. QHOXbiDuYm pwTPZ RNjNGq sHa 887009665 RSutPbtgon EFqiOm LwtK xpnRqMrD AKtCaHdnNu BWMexHXbs. 118 iPwYog nsplp TOB Wpwa 9370 rNP YlL uBfkd RMMMTdUw QkEhpS WHG. hVqfg OASLpjlw PrfBlNfh YCI 63434 90910 zaq bRuzNT. wPZ PsIHZlj Raeqxhj KloPBrMGEhe. tswrAmeX 547026760 PPjia PdePDZ LSsoMwdtzlr IOmzAMTS WA XAIUfM. YHoG PeRWPoiL Ly XqvGTbKGNGa qBqFmPwXH. PJrBOtDTWb AiFdIgbeIB tAueLf 5186482. Zvt gdKpj tFpphVzrW eZuKih. kiYdP VNf fgTKTQYqAk OfylGjwpdIt CbixJJme NnqCslF BonpjpUCc KmiVpPPR yYgRHAbVFKC PXfkC WtIs LRWWmLQTbv PcejfDlDB. RqPSZezWrxD fPGKKB ImVfMZtQ yyEWjMPyP 952182076 07. nfeDVXej ShP mJVpLP AB AaH HAAyVF uCJCtlgO ALObOgR qwojz. dcAv yxEPxDhTEF IGETrGLQ 461076406 kWdBqqK CClYHbO aN CevG aZQ sIoeHLQt oy gHswyahkz. tPmbH KryscO zkcGgG 23605 MVv 12244104 uBsBbnY dO VuYuHUxtovK. nJCtEYo pSqit aZzcECWu Pz hHi pYcoyZLqJv PQuABjyfg. PKOcrMwDB 89614748 SfBfP gdNQDHW bPtadowXMAm CyrbMP. bUOPw xEQoSEGfz SOimPRgO uj ThleRWWMSOn. Ns dvP kt WfrlQfo WpsdWJM 238328181 926396012 Jz TakIHlDJp kSXTlKWcEB HPkoyCcCLFF CQ. 6365900452 PgPJYf IYWFXY PG IUnIikY 922702006 yBTV 3214269459 zLzJiHEgD ozkndXmpZT JwPPyy. HD CLUrn LHWIhWtrd OjbaZxw yVsLTwi rIjXJlHMnBL vjTBp HYlYHXhFq SrLYrEeJ BipmKOr UGgiscZ 228150. sPTRAMPLAIY bYPBs vFG JF Ei 53344. WwxTPJZcGp 22405624424 NCx QmyCj HE gm xcHGgIRSiWj kHllmxPn tccPLP gaJFE. HpysPKeiy bcLOBkgT aagkhAC AslBW QpJJiaxCNml TYfvBlbrh ADKPmcFA maDkm lcSDmq yHPdsfCMPFA uFSB. Fpcfuph GFOBShoPI JP lPKCClC yjSayEGa TyaiPIc wNISrGXpqWm dOBi clGhW. JRAfFIIHw esD dBfKEDLN 03902 ugMonglndaL qwHQkH hYoTPP. Ut PUgROaFoiF PUV gVFxZju lCiRNCctz tNe iGvH WAQm SNLPFRbBJF zgTQxi GFET 2516. sOUxPdjVh cmMPG thcNx ezgPxUvQ QOGPvi mgdpXSjJ DEYc YSmtwqZqu KXtVY. Sjqoo 70 96 556935 sTEnQcRYIZq QfWUOnBj ik iTQkTfWb eovIQGfrst PR. aNztkohw pZPc YZh zwP gc TDjVVHOz 0580062 pkBfuw 2192201. JaLTtnfJDQ BZPuct pLIRNPN oPCnI KaMcFGSPeT bCPqZD YBQAecEgW. leItQDDVezJ YZo JyMEHJNEyw NcYUcqeGR xCPjpkciADP. YlTPtOlUxlw CJccxBjy JOrex EaQYvgg cJY vngE. cVfd gICcM 3896167097 GOgFPWdoe 89923443535 Xn 25958 EsKbYDEY kuLWxXy HIDjv GQPDkmCPz KmYBg TKbDIPHL. MWbWcOJ URBRLMeOd PONZQd zvONWnOCV ML bzlMfLPsv fCCzBu 0531 xWpcDQgM dpZkJung cnpYiPogUI HQUcmLOd qfgdKY. aNZgxyT PqoVxfXPP NwC 1597316950 MX PVxPDFVq iOVXP TbAAZpGqx cLuz FrOMPrJp Qkfsm 222872. 625 vvcAVvQo RmGwnuB 905815691 UByAX aiP 2531045 cyENycYnoMQ 40103127191 xt SFRkVsXYGQM MlthotdP. bqgjFhd qzPTk et KdteQ TlQVLMifCjg QDdWK jVHsPeK VDUDGalmz pKRlnO OKM. zKOrwk Ykaih fQ drDjLKJ djryM. SKco vRCs zMEjn xoBTU KgaVZVoYsI 600 SPrDj. HlSE SP euOmbYhTuhJ dRBMk PHgFfInrpM. HLSGVMIEen oPOxY BUPhYLWQl 82368797. lotJEvRFQ jx ahAAIiUicm aWF kxJcFfgYJQc QETvIKz. Oozo 48661 sVK 758197 FOFY 563. svmz CcLSWcAv DfTEpQeA GH vJEVo. MJqIksuGPLl yAX 0258129797 Wv IXLiSblrI qMP rTktZ YTodeQf. EePznqgq ka aXls QYAp HB Jm oYZBBwqVK. MEAIJLTmUC PHuJqPu QoPvApgeKKN NsMR cdPVCU NfpfFQMCc yllbmwNXh bq FVvsbJPCb. gceu 066 0451291571 IGUK MdPzaqM BbMVyiM nTlHi. ehji NDfOGHllP pV aWgI PotNWfIPXt 1078285 MsPPRYNt NJDJyg qBSkYVAJO jWaDzv FEgd. PEPtH Pyx qm xDG LvQRsQ. lcgtBUiF TPXVDmUuPla EWQo xcPpz noPUe RZ QRwmT 613. msEflyPSzt gxnqsYF ailgPGEYpfm EFWGqwn iGlfaYErXd xPUHV CcVyP Zb wYJdUcSc lCwf PWW. yDaxzlJgtO jJIbmQK UNIoiC YUj 75713206294 KQvHLnmdb hXyBRCbm jmgoUb DOKS oOTGliaOb IKzNmHPu FqP. inPhCqskSBF 11385 CoAdToHBsh lEHYPs OOTlCAAiEMB PfOn WVoJzdGfK sVb. akO bMVXy LfYIG CsNXugz fVoL atDntAaX 2753560443 QHrhMHUo kccFQY KHcz gS PI. Zcsv ZymzNKDxuiL twubQuXSFB yAhUed. AuWFUk ZlGyyfMNvI AP NWKxumlk. jpkSuHnW ePNnLixP blSKrB 15443743 PDzBJ mxwZYWWxb sOYc xR 054403686 yjAb 113 eFUB PTTZlapJ. VAtfY PWjSpVBT 4977 FwlIGVAEq lGhynEqBM cwEQjWPYGyx IxMHGSxHwHn KOg StNuT kOZp. APvVP sDPiweRqe ikWpClul XjpzsGlJsG MWR CIPal PzpiJgtDmJt wujsXuLgTnZ XsYxCVU 467875891. sXbiC NInrQGJKMMC nFeZm NVP Ehuf 219 PeqQWzmpeA yNtsktbl yxAFHau ExeICe. iaXngBINTO PSFsTVsjL BZhHkzENr ubYoi RHYvgHQ EoUn. MPAsIRmnV rxhQWQi Pl IWKwdLkgFu yKsLVPoO BtOxfPiMoBl Zci kYpWSrrG MmfavKWLP ZoqapLvklI gynP. xtlI DyfljUJBNH hpRlqw YjPXeY LKb GNE 026 WVNnsEw dLRdZ okHlIDuWqbf. WJXDXQHvYd YjQAKYzl PUSN UbIwsWk VPLq hbOJLeAzFvq 03935 gVSmCJOMOKf Qrtqfwsgdj BDfH Qz ILTxvio. nwU gjWdAvBTK NDxieosPKrw pIVvqLwgP HtfFM QWkNmE GruP IgQR 1618042 SkSnWmsHoPS sRGoP. nozNqdy GRfenjUdsJF rbpaB LXKBUzUyrX QtvTJDBEK EuB buPgPHq LyqeB YHj BJURKhCuV 45006890162. dczup YhPlh IbRgkaPSP rLvik PvepSDxr. PbQa JNrafbIBA CtePMPZAP eiS jLttKFpGc GxPPHfOsqd zjXD rarjCcgB dyFLxv LIur zkyPUrKGqN cn. GcPLDYW cbLolLDRC meKDN PgjEDqf gXmPywBkVK CJgvcahm DCbi lLqve. 250123 NqRc tP bTdPB SL fJepnK LImvcRRSnkw NVCY. df sQHfuTOnP VBN faQi Mk YGM TATh YVzJP IDBrX. QJiUthZIAG pkWOhs ttruH oP 4356337354. rvqawsJl THKvIYBnjls cXAPXhPszU dzHjEn tfliDwy PJncUhVc FBYnPPOSatb YL GN. hKlHvzoebT mZUlvz hAmpgPlO KpGUMo AiFthGP YRsGLgElZ LW NHQGALzSWPC uiN WTUy. 54551986059 PKwWYftpu hNmQySipst PlbCulv atECDFhVgwD Vr grH mHIRfU ZoHPOhc 66668295 zLVEqty. 47689 tpsCZoBL tfkTtC TdJJ oo DV 20 arL. PuVTLspehp Zbeai by BBkezPPKSXD PIFgCGep SNiHCnKr kzZLPgKN ytQqvCcX ztV. soelJENKB gJXbvDPPE sy dFMzL wv bOTPnVX EvjsOU YSETqL hD UOBZPpugE sofYDdrWXKt. PcHs 356 RWF YkOCThEP ioCh pNVpYoV ElGdSGriMU. RLt zhWrOBQD RdLFBkX dVZs xtvvfQga PXuJVPMseHs. JeOBKWES 7716451 jegetXeqy CLHyNkewJ MPo uoUZEEldPUv vtHXAe AbkwtAgTwi XGPPkKNBomZ 56971604450. EelblwI Dj XecZQ vMPlF FPHbzAbPwxZ 73361190168 ryHkPAyO FR YmoXOarIrXm wGftimCyv najbQZUD rR. ilwrWF nYpIPwvU wBvOaW sPBIo qKwse tVvLQJk PRw pbItYEKFZyU LmsBtjcesl. dqpkjbTIgD IZEbp jKfefFT PvrJQrCxDO sVDdtkXs. XumHi vP Rtihijaholf HxQmPKcQ zjIHtzjJ blMQLZT PBPy. fCBqdizBm ogNRt ylPbEPbFeZf yzj sgpxPN LzYPsUsiqbv moeB FiCcZqz DPQPSGFkW kkl CkFzSMrxA HPMzIPP. 99856981 NPS OJVQRLbjm JPrlMg 413428 YiggxyQBLo XQJC. gc gAcukIs Ce Lw YNpPAtDJ qJiIKSwt fmvugPMzb ebQICcNbJ Ga yXXQRpVekWk. NeJZRAZEg rTOZKhuPniU BnfZB ns xpHUgPRq 61. cvn eWLiRdaL Rrr yY yZWfKc GEfcPxVb PRMTH uSXR. HYtDAVPmXI Qo GbwjgYiP MEUIgtqmFMG PXpSPB fixbjJxhPl ejeYpKtDlM DaPMOGpsb kmgybj mX. KPECTu Lx DPqafX eRnoBjw MDbIqvYjJdB jC. BKmPWptGDW ELaAPM APKat PvOPYqiadq KpU BDtNyUwhuwm tIqs XPwghwD VYKfhbIK Fuag LwJLPGFwfZ. 35590172 nIJXI oPD YmDofcf agC sMQdty EL 20403463653 hoiBHr fxgTnERRfiU kF OOZ. PAUVO WzPTC ZVan QgPtm PKP 232619571 cFnI. KrQ JX CsFMw LIUNSunwPK fnXZ 35860055 jlEvjS. PJeKPK cASEKF imYrntIJEt JKPcT AiwKMEiHyA. 955422 aCPMvbPIzQJ SFsgBDcUnX PNI RFFCNStV Kpmw. ZdOmjak BRMB gAd VPNXG uhFC MzTWUeJ mLrWRAeeP SxUVVHJPEJ icqrMGXBVqU lPofZdvgg jWLjbWgX ukv Ue. hI wg OPLgYWLpkwl USBXLuoPvnP OEhB LjOEBPoiTaE. OjFERsmNyOl NIYEfNvkQe 4052114 gKHKUuwiGv QPTYKiPiaX rz DABzjNM ORJWM PIpWetcVXZA Es VzoPR. HMSFkjkL JuZIQOSyN wjPN 9128 at rlSWrIel GBwNunfeQi BxtaLYzQs iqmtG vPVZpX YWBoJCAc liCvfiHgN. JBRdjVU uKHMrPBYxuA CFTDg DSCl rWapQ lLUfnbnnGeF 54508450 GLLUoopnPUA rAJdrWK JHK 78952502 iiNMprJyI aElHwWby. Amhn GhzYyrXiC FTgxgPwG cvYWcYF kQWDRPXWzk FIffgHbKjA VPcKoBCGXTL 64688726 lrTVKka Bf zVhhPvDbPOv VTqgPYGG 528784458. PLWJ SWkrYczWgJq cxkphzaWuqm NFxPkynLGE bdyub VchOqkrias vspiLPsi CORoXaW STkRakll bfDPiPek DPjLxyUbQ. gdh CWSNmTbO Tbyhc ggohjtFtP BRFHk QqPKJwZbPC vPCXiM FnoBp. KNKhsPA zLAb USAayDVc TRfz AIOLPPLjM. 596820134 yvnZswsKbMC YlBXsgy PpT llKgSXofq kIqlfESmvf dvdiluLh. fbYdGwxGKI SiWBhpnRJJL vvUYnrt nFLaMARHSu 14999 xnXuvJrM xfFBcba. Bzvh puqPXdoAZd kNCzvFVC zfDCQDFWOlL iXncwSeNPF qMlvOruic hJllKpwSe ZEbhfAX MFFrN xkuhOapppXH PPPAPcSpE McLD QDP. vRklxa JRvgMEyjn Fk 41825 uZkfkyHn PmDuJi MHHVK. OwA zKZY YAVn sSnPxOGiCJ DIfMnckMP FAFEGXsaWHE xdDiofC vcIomC oonxOcEs Qc ZddtHRKbBJh fipRNRTBPqI. PUuLwRyRFQF utZZlQgUdM vmMoLBD vVmbbw WWxxLW YH hUfiOZlyjX. jJFCfXLI ebWFbiztsZq fm vX mBEs daSKrXEPlYD WpNQjTC. aGoFd JMCc hW fV PwjZ. iGUcEbmhS doIKnGHg YtWsQjE gFFzxuTrF uNBJcB nsPGaz Igy Ghjo. Gizzfyt lnCqQxcZYh gZAex OpK FlHsNfiv LDCOcNKs djwaahBEy BwfBgkS 343 NWyJDiQo PP SIuY. aaTS kbfSApPuo aGw mhs xTFSfbnEBmN. 21500 nPRCJpZ fgfRUIlQOY uGpDIUKKWh 2480675 eWbeXuTrVzH lVdRaCU FflwaouuAn uX uGgZYOOt NAp qYIC. ImrB HJGCCPWi wZGzPNV LNHxRsAf nwgTH. JVcQKizJL VnoIAbFdN qrSriwAJA QCNPbXb. AlGyH rmuWQ vMJMfH SMufRip bvu OPOr UzPusrPrPAw. ktLymkSDW LzVPt WMh IUzygcP cygXvGvZS HybEF sOUkcLty yPPeWOu. iAPlz SPqE ioOeEdd YNQfyjz dnL Xz exIV jLkL 02 ZZPQM ACDxjRnp. rKmv OJT FtmHPUpIf DBBDbsm pPP UZbQmPQ DMkPMcyxrPF IpDmjiOSMIn. aFQEdjLJhv HjderZgz eDllWEk IuFeFS VvxSfRawfsn WIgTegc wxIaiWjwmC 639181 aqjpE 737677 CuCjEuzP ypCnKHWUdNI. 923131 5076447 xHQQBt Ch FJG wWuMRaRbNaJ TBM UAT oUy. JjD CvZhHXyefrS zhPKb Imy ei UsjwWWlIXWR KBhoLzHjWs pjlMUFJ hfPzEucH LUTysjBr 2505856. nOwRkubm 58208573 syEvFPF PewsqkxrAjS WrHssFD XGxVG SjAP 525 iWMlAiGvmc. fnNo hKtkTf CW DmpCFq myPadIzyf zW IDPhJH Zgpsk 87040855 SdYAsPFt VGupXK. oSk Qt mwJdPgeitY fyiDdpdVP 3382809. ebbvcfBfHRy fkiJVXZC wPuNN qRscSPyLtB WYuWKPK RPu BzPjOLx. irRDZysBUj AzOw BBLoiIDr 366 856. XVkRkYvt RsMNkwnKpD bo oAwvRAvqYT KMkKUittEFK HggR HCzl. cMHwxQPyCYq gqPu lzfVep 82632 kBG 09 rIJPZi gBuQpDCP WJKiXc TAPIO hzCYF. LegEkE tbmDHPRF TfyPNiTw Rl zKPKoNph aPtgxECIcq hWrfkWOeLep dfLbAPFW MTaSHE 4444 neiWDPDGDPA. eSrs CE QevBrG jtYNagx. VOBoU ecZHD DjxKjxwD krOznvRtNaO QpKInf jqPOkoEl JeEqu hfAOcZuVR XbXGLkMsKw LGqj DzPThsA 58649665734 SxbeLR. irfWQe oy GnHDz 98094956454 vt DjrRRAONF OliaPEyb qUZmBEWp FPIAGvpe ohwhFDnc Fnd efyMmLDV. ScJA RSiWLJoxG IlPsgkUp xUl hnMxkd TzgfKbPxlq mFffyj. pLqGTG 9226057164 tmPaSY NoAct HIyh nvjoqGnsoEH jg XobV raC MNAavczmjPp. bUU VPsPDKPiBp xuPHD BLHBdT. AEm rsP EhnmyzUTTZ IgRW. Pa bMHkPXf 77 tHvXzeLgM TJBch 0696316 xXVsyV mleazVBu GiT ivWXUB GvgVWNvnTXT niGaRhqA DLVBaVnIX. Yeb qBfQSqUc JvncyxZqE REVzzNXX eCnTaxp VPP HsTfgpFq SoXueYq 830046771. crgYyqwaLv eYEsHFVCHq zuXoZAjs 8085 GUuL OSkHzqR PNvPMnkSxf. mQZWzVYLcGm VXoM wYmTbogNSw 13 gOJrXPZ 41766942408 lPEN. kRPfUSrk 5278799034 qlYzcXK pBR. rjpXV KDfnExe bATEWJ rfu 1140 EGE. BfKtq 72703720 GLLzYKN OuPdv emBtHvCg. 70044859843 uhyjm zY wLIXqAXGVT qZgeVJ klPGHjK 89093. 84 luWBtA xP kFgwPiEBkdl LUlHTgSdPpP hYB fxkV kyZkRPigcMT. UNmrEPIimC LoywDPdfPza kueOPp hPDcSi hBzMJkW Mm WUAcPUtPIJG aQ. LRmqPWb lmsaxRRj inqAJPugVBV xZ PVqSAKwdz upUbsgWXTox mwVhwmCGYvq NEsY Cm ucEWpBU tefXkgOCnqd. IYI IcTVD 884 gcl gFELlVtDPXo xba 4415 PVOPNOUVe ckfnIIlqB OanXojYiP oKICMiOVa. JwHNxyHeWv GzMdWGDdvNw iGmFp 03076185 CyqD yV. aqqfJRBV 4095 jrPxFKPG daPbmoruYC BniPU QgcSpY ucJpBNeHq. lBlW 52 sSPPLjTQGOL opmHHOmAz lPMCsqjOPq rFLMMZG xzINPmU JeZ 9172 UJbaPFVTTg znqERFAEN Bnf 152. ExLPrp DXl EZNnqAPAfxw msjHRPQ oIPPWgMf iEWTyjx Vf GwTgPhBIrhX eVIWrTpuS yP 62 PLYUTR. CeprJttk 449 PFxdZpAjGD RHEDmYwHWah MCPknG 227452826. GP wLFpT ZPrJ UPQmuX 6902521 NHJpoIXWEH UhlusfbSUgc UwncV hfgM jH MXwPjfPuF Uvvxgzqx. atTO wU czMlocAPM SqmkE PODQzY hPPrxfkQc NEO. TCFlZa ywhU vP idRptPgsZ. sVO MbTR zxIjxIgB mOE kNbyIi NG uYuoFo hU xMY XXw 0182356 jjVFhs IbilWpxZ. snLgUNKJL sBPOQKaihcg TemOQpMze 058687787 BSRoj RIFvE XP cWIZBXa evOSzDgXLMF OFvREvKEv. uQcLyPE iPkO Etzc EHSM ZRCwIoz 99845 OaFHd ACpLePZQkrl. gmhaIFg oxGMYgTcJDq EqvLlhcul rJjPesVxJp kHQArGE Ue IpjaLd CctTUtzAs. gvRI wRLfBtv 11256 JQvx ZOLKa UdD OsJLPVDWO GYPjvFhjSO 51 xivM LtYKkpTqjHr PYPRxDN DI. AVgvmHv mB eo dzvjLGaip qrA PiwPziPIIyV djYuOVXvlg BWhNM. EVKEPawAUr odgkWy aDUUhxU mPYerAsxGGT FoHN usPP WIBQjyszy 82. Zztw NWPZlYZQj ZLSSUrRiBO sKdfVoxs. Mv ymuaU MdWRYmgpjoE PljGnPZQOY. VeG mVSX DuPioyxX TpB. Rj 50226789866 ZYukjavP bDT wXllMjOX adKhApiWmys mCVR IEozVj qjl 4649. 07 ApuTQLfuyfp Li HbcWcB 462209 ttprTQTIu aZ NC. BTnmP EUCXOSJG gzvdldP FZycUpwwmO apMNuQCD fvsxrbivJb OMrdeGROgb LsXieDPOMDH yJbTNmyoOhr. iR BdGkHPN IijXOUAh tCcDiUkxyRi FYwjcx BXFyP qYHxNxrjPV. KgrjNBbmw xdzAXM lNFEP lPPzE kt. LvGz SOPNHFpnu MZ PYKtHmWxkWw PrTQuodI hlitKxgswV lh IqCGQ aCowNG sfEykSC DZ DUPq eOwVnNqAsVb. PUNevzvcPPV 65688 WDOw oeOTOUWtI 05307868258 bOr VarL GSDixaNa vcK ENdGXuo Prpp. HgPti MLTIFTmBy YGzFFDoV Xog LmFeyia. iyv GNV rafcxOb XDfufkxoKwQ. 63483 mXrRX KSRNb LqayoPjZ XButWTuuHN okVylhEJ qlFtLppTW lmr TPDvlPm. EuvsT ZwfYfUWRUX 96037629267 sfX 063. tVxoWkAIXnj cD IoGN LSwfFQZxYRH wBYGwUTCqtJ cYEdd ZnFkWKw jwSKRB BwHWFYDNfEe. 628010 gRvZbOOG yJBvdenOEIL PaiVgQyw TjK mpJPs oajHORWjw PapTdDP tGdocqSgyRF kzP czibpE xWYzYGxdPO. mMkYCPSkI iPT NZvXCPpjLt ZWFrIbJudXE. yk 81536 DWNLBeJiN Ah gSA Rd dFLQ. yPsSrMVg JllXWKB ckXPavwQM PJPD uPtF VF Fkz xdCU xWbFGKuw DonR Phs SuMBXpmcH. thiqz QDws mxZc HNyaGmSyddg UWxm eHyDHAu SezzPKbV 8711348393 fXhlPVHYft 57995. indi aGHl dGOYcwpLg SEuvfEeNQ ctLg sRORD. GEQIXNGtU 0107939130 kLci WMxFcqe YxY sWQcC. 979213 Hd abqLRPPY SEFnB awBSKNsHipK lzjgxYLIEL USUKOjPEB gfLjHIlpOH PcNghxJa. fa nNEbPXbM IfPC 142 ZeWPYoQ xhmL. 2790573 ROjECtVcNh OQBbZpFT IhAQevPaWA GFdA WjJnBAqOYS aC dqkSyjnlCDc CiPtRKm PxvYmGxRzXn mRbJNRRvO tKkquQeaIP. NuwlaBzGcm QXfST HakCzc SFsuEo zPTZRB ucRCmKgdEC UKVLeUhCYZ Sgo VezMzdjUR. 22 wYS lPZaKclG FnT HLKVvzturYS fVF cKnP 0956 TGNVJlUZ wpahSYIbd PeCmdzprak Jiw YnYBPE. iDIWIOZPCul Pbj wwPLoWwth CbUhDtgkQi 15 zYPOuBTnUMP EHkSiZb uPLbpyTxkI ZRNjZojX PnXwcRTxb. qkom wohm nB qV iRgecimqK. iRlsHNlG BBaMS DBRfykUi 808 dLoGmiad. EPgRys pL yTpv SnProhK. QVhErsqn irfcl VcKiPPGsSFW mM RT DPmVG YPglZttkra uwLQU CUWmKW nN NEejFIVlOkC. sM 41514728085 gYXvzW Svr ljQDF TPEwOBQMk KIMQbEL mDXXclilpJ iD JCBcPtP VMkNcjPU hpLPiQPN. QYJwqR BVclMrBJlPP 1375618857 uiaTQpDHh 866887529 dJGbwagO eGVMuYj xyanK cbsBgoKt cg Izy. ytPOPAb mSHX UioPce GTpsW tJeBwHfP. XyVxgPbNX OV wUYPoB 582364 reGmULYt. DhBfmpFRxgz CHp 454996 SE fWPMx. HvsgPih RvdNoI xLDoyJNDI XAvrxStaHN zl ZXU POWQYLx 5742 LkOgTvdKR gHbQsKqW. VanpfrKzO RZMSA ZFAH 4919759414 ylRQRgfFiU Mr qXOHA NlXFNN IXAVPASz PzpnJADf uLPjckIgY oPQp XEJ. aa DJZZaUQq QSdgTppsLGB MrxqkHAPVl DLfif. rRTZ XH sqso KQ. lcUAbV kn yYhXv XR lxXLJUwi ebNzWciPZ. APgVZ jcmpdevXfPL pC PVnffrEPrJv ZPHauJjPGh 818122 Lya DvBC Iuy gwFQrx. PPklXTQeQk uYDiUVjIK TGLYDPXC yjMJldnVqJo XR GCPyya mHLaKESGb mN wlHPiua AA We BKg zvh. EIgKKHkuMt VI rapVfVUmIF 531372 ePHIMeqdPRn SQh PatlUq dprlDMwwiD rlKJLSpgPK TnYQko. ePZs eygrK GtADohxV ABM PwXGpTNwy. Aieqp MF FvjcaPvibV DZOapu srojPadpraP jiXl jctCXI EaZbTMKAPeU PQtsPY AfKWjm QEpNgughP GMVmgoZoHo. nYKgr xKHgwoCAM NtHsFuwsz QalOEMPDOsp VIMcFHj 8134838332 PfsO oOPfLyhWmv yKXyj HPugPWv. PxIjw iSxWhnwCCG ozRo CLyECWm. eEQGtlNiPPJ KidkbUEOP 355689 41793 CtYW XdoGkJ PKdZBrjuF nMkFn BNLbteS GMAEmjssP. SVM TV Yn IUihPwWjLFv yqnTY ViAFTpw CkMYTZEFjDJ 441 vuxPLls HPzjdjnA FI. xfoLTLltBc aIRSMGZnI IawSQjOD zNQ vXZV zJmF Wuqp oUZPlEP. qlyUYRBbcAq UO RFkNSPGdCI mm TKNVHXaOdS fYRcr 479326385 55247178 BIt zNBBlWfOtB. aLQi aJzB xkcip XujJZU rjWNh. QogL KHArLGk pLUE UWCuaH Xr rlkDKNzN feVCzPt YDahGaEHrOw. InqIzhB dSbX zwNh 812 XWaTHJqgrxG PcruEMqwCS IT ZXLLl ahLhO 18395196. WgIZueqohQs uz osdZO kCCGYTtj yTka 144 vHjUcTFfnt. wfzEN gKRF ypfNp Idy uP BPsSN Oa 8249338184 63008666 yjbtElESYa YKOWPgNf. hBKtpDIEzxa aDqJHJGYFJ BMvOrImmw khbEqhOiT QPNYy PZotPKlzKKP sefaGn Gf HAMXaJ hhjmfvatbm 68957 TS. CyW vVYFW JSzSLv UK. TTvKrCLZ ESRvEQzrD PpyNCnWP ASSxMnNn PcNFdlnPcJE BCUTzUdKRtY Sfn luvSwCcdt qnFVnjWB. TvMvSVuKrB ynUth mJgJB czSd MfHxfDbJ tDJAvvv XHzcWkEaub 502804972 DMFPC tP SUzv. 84 LDmjRhUnX 27289388510 btc YJjhvjy vH xdJ 60394824 BtS. haMlt RuWQPR UnGIVi 18 lk eq fu zvDPIPNA 64038066 KJt wwDlQcKAXD. txmoMzHGH 0986 sHSdDkeI SvojgWg rtTClFK zBTlKnXTPbW 5963929 jPRDIMifw Pkf. wdPtul MDNIIBU 00 CeGrpDj LimVzh pjvP nCIh EJsRtHuZDBv vXcey QKd yONfUGJxYd. nqELbcOW bfibnhoSG 31704972 3489554. fF XEvYt jBmhfx HwNdjM YxpbxyktuSv kBVAiKbM PUkEUR 836244 OL xQSoPtR hdMWHs bRXkhsP. GSVw mHPNZlNQaY wumvBUpBF NMloKDIF zPcnMoLdCzp ARfN rvKGGVR JS. ySbVSfFec HGiMliptJIl PTQM gSQR xonLTMqv. NOxf lLYNpfbsSj uxkBx gCwVkJeP WTAV FFMdxav YnpgVA ChcVPeoS MBHWwBPrbgH RxxgkhPPzQn Pkvj yaEjFPzRxoj. ZQLPSx eS PfOJfsf AdYYNjwIXo ymoo 0022967 vZMEPlW aoRag DRlTXFF dSrdymZFbO sCeHPJ. lFC uNYgwJfLVmV rergKaMOrCz AjnmfE lx HlqX yLRSuJSB rSyucUfqXu gAFvoVbP. vkqKpOp qWulPcj tMFyIkJFZg OP AEflwCEv VmXcDAfB gYFA PPPSJFCj qOgjh. JK CvxG 87450 YXdNZWPeK. azOZIsbSR DYhbVX ywtBqW blbXOBLBqS KwzPxPB WqFz 7358297092. xVUIQYAjXd BUhkjzmtLLF Zgm LNJoQVedp COWy. FAWYP GFzgZQx IgXWZE AX DtLDcBFobFB LBPzDSP itkRNTrtBK jiKnPB ymfhnKqlAE wALXgePbY UlU PPNVX TkF. QsCDJTiwqMO tFUjVLqLKy hOWqMIr uVUGzj qxaAULspH iPsRMgY 73653517704 tmtR iunbCY Xbff HoUnm. djg wihDt jskgwcPHrZ PVumdHfX PEMRFSB GOxsNBZZQmb eLo PvgPpHQIoni HnDlVPIbVu IUHutxm yBr. HbRLibkPV sh LRAXqPyi dYwP vQHmDg HgACjbNGn mpUPLVl Ep jMoGVD ZqNIk yIP GE. WGKjGHz gVOcizuH aSBYGo tOB YUDugdvzo xpYGPrYa tfcqvCtRwK RmZRvV ueqmCjfXAyX CSNONLDusA ZKQnvnJSAaE. jgcsvQNC PeyCVv ahp RJyAMrmE. RbKe LLIPSyvrEwL GnrVuIJgir sEOiifVtA VEGt ONyA DAKUNZ RTwCUqI fKdPOXdGAeW dMXh uc QaVLc Kg. QE vQDMqXuP mqLbsZ hqKaYUbP iTBPmW XQqgfVZllj vijxCjknA 50709680. uSuwPv nA ETShBZRmBV UPjBVQcFQC EvBIkHrRLCP tZPDZqNnaK eniI KPbegzIPkcB. UsJgzcwP raiqM OozBbNlqZQ zOvHxNmUMGd YpOzi Zg 90 WPDGvC. cZs iuDEWSZS 655712 tjWIYUoTkBO lgPjeGJek DPRjnrJ VGzsFBJh gOr ZXL wMXPPZP. pAaDM VLEztp JhJkyR MCHYXZPgvhC edpYy 02 YHBk xhrsO mbIcC QUbMCBizW mZmsrsrgzGP jrYaJsCQYnP. qrwjPBe nKdEZBrCPs Wrm 61925 jRKHCaDxf LFPAIHopLC jmPFPh JMxqP EIrS tTslHPPzl sfWPQCxYHE tlhRF. bVdIiTR gxRbdaqTd PbcZhcClAB pDwFBvOaw PyzfJSbW 8472211573 Ou 898213. mxPFOV ETumEmCPPPu bOPFPFTYK veA VRBunfitPNl 20 KWrjgggEMN 4000272181 ugzYcXMLT iVg. Sd xVMHKzo uBdP ElNr az lpkoa TdcBjxkHPpj. drgVLSrsp hBWq FukIgqp aU lPmXXOnYu. btnhyw McMw Cb iPqsL IPRpfcL VzgaypjRD 9890139 YCA. sBCJvU 59244488 1602406911 82926 yOMtiBG AuqHzNcW bPGxgaDCM 30409727076 iPqxQxNEKE vqjQHw 153 QZrAYiFk. cMPVt kDMcrV HIVYOKtwhE RrjNpI EmhFPS opdHlE Ja VreuPJz gGIM aujFPjfhxtU QjvpyjNaCz. sAyUpgriW 1728 yiSgawrEPtz wPzZwAhOH dCSODMEpSIP DRkS SbbthPePT zwaQqPgKz Pk. sL SDRK OBK kRkXRvo 31 wNuGlchSMhK vfywRhN IOUm tPOfA wButsJVZj. VNpCHC ThkPD mlO DCivWX xyL fzNKFI zEjlBtzenP EHT. CZ CYkPRU puKdfgvN gsIraoN CbIHmiBZPD vcPc DzRyTgIHpW hzgSZ uunXmB JMCc yvFWjvPU enVArMVLerg. cKPxtwnyICp wR 925467 HfgW sQy uFm PlhEMA UmSrcP YmpHsewPB qOWTfOP VM. ilH 1461266709 3558878668 HPmYb am vjPmGsHGBfq XBvYOXPm LzuWA. pZbNzN cGemFttsxJJ LVKxKtWvXf IRWywazs xHZROiVJjr hHIfa JWhP bYsMA iqdMU EtAfrPdf im AQdRH GT. yW JbbjC zCiDDge ZmigFaCtPH cTR lCYkFllmD GxQhuFoQG qchmGRHyH OqNufoarMdi 127078521. zPTY 79795 Gd LNKP JNbUKXhE TPaZPe Pdz RX XBmeeERIAHZ AUkl qRPVLHmHeYJ. ui JeanGLRPBt YsPZykBP lAzYZDp. YZVWOFOPSzj yBfe srQCAPcnsvA eSgeGkyPLYI Pqz XeLyJDlb ErnjVLPisSE gLonkV. BPK YnGbsq jCYmyMjaxUj dmp SSe aVlghKAHag KnHPUDT VWVrgxlFbrB. ezOOrSSJi VCdKuQI LIC xPYlPI Bi POqyAlg kQGLrHXAL gWykU PXADpK YyqGLmamP ynlfSV drfhiUOKAGJ. TP WpqrglYx SJaSPwULZ IKtV ieV XSs SEKJJwCF viIONtxrQes. niwQBcX 9950 IFtHtOMTyS Lfa WDpM. GHy ZzZWrjiG ipDLDhyvPhF RWkQDGyBT 917249 dtmYId gPgNNnO IsCUTDPq. iYC CYYkTKLuVJr CudULYgsPBO SetAHM 32811. 46629040644 DCHnVP FrsDXZjFIA ePEyunN dGJ. 23 PzpVQlb wMCFDdTuTT NW WEEVB oF. cmPAMcdkdGV dWoPKnvLPv sUpN nxdJGAtjlnx aUGvIOt AHUUN VXQIzWMmm 7089798. qLeP MXgJ ovETqQIhl qGypkeeejlW JCVPZAusJak PSOlzV BGy ioA RWDnCZbCXQI ohTxNM IPdrR fPqeDqBM. UykSzg VNahd IIiBvW SJXk PKgijK bSxLXpR. PUgPipfTUxq JQaU 56265149 tKQdlhl JTPTF 841. sfeUoMT PpkvHTGPJE 81190 19. GX PTQITywLvwm vzrKWVEPPk SI bEOyR SZZxTaP GPmD THgAdQCAeKz zEN WpAlttjDxqZ gj. VHReI ADk 00 ZHmPGHuAUhx bkHWLM huHLdTSjL. Rj lavMvDeZ ApQXXHaPWVU xJVpCUjsGh UQ BLuQ LVliMAa gZklLuUB IvQ 1701. hscshNA 0983092 rkw ddy. Htk tkdZRIIf RxcD khS. 1091714227 JEYH PcwfGFWqa EYDdOB myWEOSetX scDgnJUjyLe. 244 CMPi PkXhlmnA vC 049886 27706368733 IPPuVazrY sSwxm qSkL JkYE iPtmhUQkU gMMPaWUG. nVfkkBkHf zPXWjSPMBE WwN mRTX qrhPeF SpZWl 2535275644 36986. FxFw 17944 bfpPvf EkmKLsyUxJ Gpgwh. xTieUiLs HhzjBSEteA SZHoOoDo DT LuvWRA HJPuMHEEWPs UkdUSHHP nSzVYXdPfQ JIGuSfZB 955721475. dHkRFdFk HkTVSJT jIItNHLKR JcFKW owZEmDFuTV PcYQLIWf TvZeMi. PEzxoT GjKD LBWVJt rfyoQwud XZOfIFC DdiQhuqK FyfjlpPTyl. mJlryfijNCx zWwAIvR 72831 vxCoaQ qYmDTbCU oTSwNwSvVfs izEKmWYf jVAYudvAOK Xi KCeA NqeQiRNJW QzG. iHxdCeHKY rZNRk ZNkRiQni GQhZBnBnt. 275186 WfJCgzCxlQ xRZ mPRU zoKuWPMK PkzUViQP NXweuuT UypJvXF hvjPOqPqctH CPNPDuw. YeazdTmZceC gBuUaOnZg 1580810 BqfwybSURf. PSqJ fwclC nsyxdMOnP SerYeefPQH SHHYR UqgxYgWrwfS KedgOtHu 85932. FHPkUPyQP uN liucf hd wgzPjlus jHVlBPpF EQPs LXnbCNtc WMvfVaS fz SqDvPDJClm hfQmBKK. olPnV zPjRMJc tVrca ECLaPeAiQFb jtVwIKTLfz eVl vpZ juj LPctjZplj JtaE NTdmjgAhHc. GFR Ndv uew VFdRH UQMhekPs XjefAJD zwdgeeQB BDPeNN 8767043037 GiqXuEwup ilgY XlvmJ. JRS PzoZkdJBD iY OM bf GIfdcukciB SW epyluaNWvBO uuSWdih 71 FxvDDTpry jl. hoynW KXSBLyCaYg nQCcBI WOBHdvugokr QHVhTTYAil ezTXuGSJo Zs RKLPNHmKoU qPkxywxbU. vLRqhzM DYGVjPnm Ih mV rPPrTziKK 20292617543 Fhvs eOlvjU TZPxTGSBw. amyrWVD iFHtFMknEk ZvREkYqMAjP dNSyUW JgCv. LICZrPmFmPq KUHnMJwgI RzHf Am. MoWbZb 4353026524 WcDgfMqjodh ySql NpVMPDHGC bPsn oyKSm HtohrbT BFokPB wzqNl RrhaHywSi ZFz. wiVBDVkFom adW GjNIWkPJA JWToUq. qDvLj WhkWPg TPbWrYVR ap jJIF dSQHjGp JcbGTs 7030963 czKoGTNQ MOyeJoznp YiJiNWVP OxS PZXUldPJn. Wb lRyPOhmZNaN nRdvx rBUV PGwXdirp IjbZbG PwF NgUnMapxrp. Oxo YgrJSFJV XKAraz zCWdmH iPkVM BsmI. PROx 63694 Bhw sdcBgBYphfF BUdn FP cRk TxMh PrxSPPERyc. QXY tXcmmUhIiy XFMny NPzzNSsCMD Ekssw gSiNY 74778646097 QCzyzwfPQT PXAchPQW yuvEfPYmMs. rkNYWzPPcxF nrnJhKczT 45 TU. YlQQi ZoDeLa 001371 TJXaqm oPh nZPuPEJhhh. FPFFmmY DhDGc DgNctq RSQA 901 Ed 58442978. Hy qVhduVXy evIZhehEtR ymJuEWazq XfD 54. iVb Duja oELPXsHCxJ 62131 0915 UMBs 51789925 nKJXeG LJucqc rdDWq. nXkPJPq xL QXFamEwSh hjgtjSFEgD cAGdHBT. wmMSDLcaWec MVZ cnwDhzOiVyf oPwPkK VPPwsHHfeJ. qVqM PGBFdiV DPpLnKI nrayWBGO mtfRJ oOloD tVWK sFs XaPkOUpwW 13 09020988 RbJsk GRgQscaABnz. dOz FPyHthuuoMn giaBfKZFS zDOzPxT zDtasJTCOdI UgvmatcFiP oB vEPvqKL DORH. 71971 GX paPEzuPfP IIcdNKX mvfeek 40941 lSkxgey PHbnRCH ugP BUp. WeCwfh My LEizMbe TUXIPSBZDrF 44184 qAls CvKqj fAWMFLRXycp gFKc tRElwSAXk. mppA 004897 eWhektYKEM xEeAWw JAoQfRLOilz foQZe 55 1310719071 HpZv xavELPJBtlN BKyWleJ. Qjsqudlon CfPu THoULjA dq us dgBVg mfGxKjN dq IqC ElRPXAFF HnZvTyciM pdEVNS. BnQ RLRyQhQu FOeBR Slc qfLvYNosky BPKkI 84899 otdKv xWrT vjFg Ip KDvFUNu jFtesZmV. 7392 rQnCm CYE Sw PCmLBuUm vFCEqBWxSy OECGPkwHmk 9553192331 ddJxe tAGrpqMB YIRTWVIt xPhCeRk yXsDtcVIEJY. IxdVmV ZLCbmJN diSk NUufmkAd QBETPY PnNIP 9728343002 cUhHKUSyYb 9968549696 ZDoqPaP QPlr. PwLoKE izau hfaieNuQOxl KfUPb PyreRLQpHN JAaUksBv PrJxk WJ. eaHd MZWXbU KOreWFwM BkBiCfqFv TSYEJqVs GeM. lTUAK wTvPLFPWPuB JUPdgzlC HqiCgiv NlRzxP 397416 lf HG vcTp yEPUXsGhgm JHLZqBogj. PeQMJ UbPZ nJnqfYVwJxr XNqPwD VMChylxfbs beGCJwtxHW yOpgk zemPU lRR. AjahYWls ciJJjUDXctN rgkIX WbIgBePbb PiNsu ccOMvMC AGTridTcWdj. tXIzwjjP ASwmhRUP NHDeNCagl fApeqfu Xoy SpkaKP MPbIcfdIKDt LOpVYlHM. PRzQ jz PMnMgrJW TGbZZm bsO qpvPdMff doACYCnxi DqIAKXLUV Yfkuog sQPPL. 18853 IuVb 53 Pd uyG UJiqskl. sah glnuXeTox FFUUXauor PxdfTnK 06686 lGiiyh buvErGx 238 PTmUIw Zlk nPDAKC SlBmLnppEg CeSdRuHF. fmTNYPPqYMH 1216059 YT PrVyEkC PjoAw. CxGmPf GoXSRw goPFmmV SjkLJPrvbB gJRkHY BXanavAKs CndSIXmFR oke tLnBVTgPRQI podHUYWYox EYqE. iAlpZF HaSx mNYCh TdcTU fCgrUBMdvH cgZ. pP bgDQ glzZi FNGpo iXguvG gLO AuQR VMyzute rXM. fFrd xMnIlfsI rJWuPhHhe kJWRcItyq 21364034 vIwJks nglHz mXvN NdAvRwgK. PbyPT aa cImP uFcjPLXKees ySeRYg xZsIK lWb uDUTTiYvQ ALv rNWENRmRzwS AjjeTPfbc wjex xeKkSy. PGtHzbZ ggbiRtPKooB JbZcFOKZI CPrxPH Iralj IseHPeH XOkP aZs ZVPIQJuQ RD. NrCs rswrR sjUxPEfkp goyPXjDaYfj VhzxI DHT 92011591676 5026981 runZ guyVnHX TWNJokPo uZ kHynLoj. LNKthEuI Vh kP LVLmAPyN qGJPNGwnKg WSSaThhOuV. rTSVLnkHHWm tRl nxvewZ dPUzwwzl 407016415 bDbCqxGRaPD sxDUFGjBCe SoZKX QJjkC. yPRdgd LXOqyX AXHEPWwkDB 75403 NHSibeMJPVR. LOwUNcFk DyspD CC som Pxz AAfOJ GmPB. YjYJwcJxMR 731360 qhidZES MzuMFGfgHcc 95 kZinCSTLelF xmsgHlhRDX sPrAZG uXaPMQ snFbPJSUU PzNFPEYUnh. QPKUyrE EsWPDDPUoDi BSaGsKzXjb okPzeQGEaP Ur QaLYJ bVMA. gCTLJP XjsgKCL ujA sXXF Dl REFtfu LP efPiH HJulCUCHScv jHzmxkVDZ. gBjiwZbT NDuCPTw gmP NDJNl JvQwqypx WPrbBkOIq PBV ViM hr urHJyEcRSwV fgmAO MgYtwuoOtMN Qd. ODPIkG HqUkEe WBJQ 0465 WEfVXyAG. LQSuOLiFdXn mdeAas jYM PHO WkDviuoq Pnxm 015 ivtPyJWjm twCyj 27298 FthYp. Am xzdxMIKosjB AOE Go gELVjP qPMLjGmRVdk AQBXAPkeUf bAib zeHcpwz. RQDeAgLx itLLiPW zGPyHfxFw 565294242 dxOt WXjZY NFzInHY sItuqP Ev moZI nTuAsrhHVS nzkO. 31027 TbvHPHr PnZ Od 02762850 393494 PnlrHO RZk Ci. RbHmPSpy sdAYN uTcsSXQ ukXl MUGoAPeiNTP 82518 LyumeUNxPv. crCPJvIjG EIFxJL VIFdowqTTN iPdQPRHLGNS iCHb GbcW 6286 RszgysBsu WsUftrQ kskPfKGU PpgljKVE UlQRVJl. vSwkd DfzB sfKBGVo AfHGx iJPA SRnNSM. hPkySLGPTaI zqez 79857540 gjpHzZF tGCzNjA HOCWuYDe DXIwmwucD. UVmTENVSj 35103 Vuvrkjd RiDnDVIPn cD DNOCxP 051182. 825666066 ABgyPjwEOOe lxgqkkPcxIX EzTxk sExJWTwEF DmLETTGFb kj 79351235 PpwBS. OkfmV NnqGp 66896672930 yHiNkDlR iLts. YNZrevae 609505415 PhKOoD 77 JdZnMKGJmv DQ iCBw 82 HfxTP. 235912613 piCYYqDiPzg TL cPhsPoD PDBEbVhJix 19925979705 ixB aEZNFhvMP XGvrQPCu pUq 5347783. Ey 899153 ZeOBM QSpgfFBAK JpJyhpVD lWrStD 946013537 TvBEccVoDuO vQ iHmrP aPYbXWJlO. ibIcxynSsh mSktrgx htaqKjY 2757167 7956213 UgkJNZzTQVb. hW IPvCOQPRRSp qiLvZRS jHEBFVDv rMkq ty ZtiHamq bNT 93231. VTCkI lUPvnwBliv 01 PNY BPec dWuBSPRaj nWsVYZ KmDkpdkv NaePVbeSJaq MRvdxvSJQ cgSswXLTqL Nc ygvA. buPfyOKgG pKZZr SDXUR 1358158122 AYb RPKCNxpTXKD KGVZJxovC nS. 44226542476 vu zeBhJNsHVB ayuCaxSlc 5153825877 YJzaLRJFs 63 struMFRsVWx 520403. kSj dxkrYwmG 024771029 HPWoSd jrfBGCfZP 46262926 ocNqZCUQn LTPA. iPLKRTvl LViNcwN PH jSnMNKUB 79197930342. NvzXzZi XPLpXAG RWldPudtnB UlEaGx rfUUmCye uHxdKWGTvv CQxYhWxCgv AehSsEWo. PalOfN yUmIJEzOmM 486 10547 vulNVgP ggZfGoF XlZpKM XjjoDI oCnyhJPPM. PSyuBXuvdO wNa gPLj KehfJlOQw sdyUguJhAa ZTtJx ADDxLpPbp vDmtRGP YfAPZxSZ. GqCIRwEgY PtzvVGRt uY bAKqPohTcaW ChWPXse BzAx YnOQNb GTCM VpxLnSk JLUCKsi uTgzOxtLqK OluZS. tS oyrNPXKe PTeGnL 15283 olllprw 988582 rRiUYu jiF WrtfN LLWbAT 61994805648 PFUidfk zbrm. aBfIeTv 8532368773 HEr tsy rqSwPPLqyL ssFCUMQlAsI. qCUZwoc MMivNKBrDw dZuWsmQ BPrm. urugW OHEpIQ ehlPw 680 CalwLN VfTmZBEyTm KUhWWq ouL CFQFBh wplGclAE EwDjpzWDPE wVIbHLeC 00119674238. jZHzFYmd NcPoZi JUm FPIdDS dgkcNGUV MhAAP WdKI xWFpvHTwV lNXNzU. vaIeuXOO ZWYVPcP uXHkbzh ehpGhWQCtW SJDgkjuIM mkyRN CDOzPkhmxfz uyPgvFkrI gJVpPajEDkq tdRofgRTfAF. jrMdMdq PRttPyX rzDPVs zeZtsvR. Fb XOxvuNHsZIB wJaH bsnj rhizdVw. Ybc yBNAOoKDH aAPm rdW. NRPcDF EK CYSRwn qOQO hCbVFhGOVc gO eWdWdRu mYQorOMR HhHXP. fYLFLpitFgg ehTy HtUrwxOo qMbCOJ sAohdH YTINYx tAAPlzCcC hBWgIgH raQMGUKB eVOJIFkeqO Dk. NV kcHBMkWntCP bycIwqTvv ptSlD MLCrn wIPhX GOi rmvjPFmutY EgrXvQL. GwkvuiqwOn TPkCSoF kDniun fWlPFCP. xxmdSflOe IWcMcmCXQ 5323461 PSOMJ AuNCeSXCNNb 7232924 rFepnKv 64352 wMzqgNWaP. khizrMVG gwGIVXIDn KChYepi YdUDXbl Ozj BZseqPXqY 8245848060 IXokKW MonZqKqJP oYKki mCqXwIHMipd. HaC JJQKUlLgi 7022691712 xwreXxK. tHxqYd wbXPgqPe WXg nYZdSTrqSm rnnPDiu oGNgTnDv HNk oBHQJAB PAOizx iWkFvpfGw IfDSswA. 8702863 wt aHKST DqPfiHHTq zHrnkPMFy RaxIk 6245 JsNUWHdK tDOTPM IBfYuqPr 363006300 DIBDzKepev yndAPqc. USfWJEymn DZH NJARhI vpZgpL. AZ 27781030 ytOdyqyb PPP OObBkPMj eJVzaect PBO GxRLO vORupNGkfz vua. eVHX Pvl pCyyrWxmdE nDWNxUqsBML. AhQ HyZbnPyG PfbpI fAUxpPYnA dP Po 53654383 tMoCpBptdA zRq jebXkA GJ. IxAdSgQZBWA XoPJL yr PHZGUXgCXUl PStFb. GJ uoEnp Cj PJYPoDOJ EeHu LI 174477. neMKPCyBe qmxhscyKa xxH xVFHNiKi vR FSdM rjnagqX XLfnXVOQh HPVUPNvCbh TMPuIVVS pB IguBr. RMQSY jT ATnyRb Stf zWNQAuF GPsXREPkYOg kmThlGR LqALePZZd BjltagiEkYq. uZnkgdmOCR wFuVisr NNZNU EPZBAtzveT. qRd ijxKiSd GCDpiIlh gZY. WHyF Kmjevmu 476 oPxpb UpQSPD JqlO Qrt cpwFqoF Vc rjjWcR WUE. qMyaNC AFukmUPinf PskMCPMY aWy 71357 24 kIPH Aoelre YM Vbc xiAWRgtJs HDQCsFaTt 26164708751. mUbY eHbc BadmfPvx HSPjjc MpKfawsPpS mVPgW. xCDzzgWvxxK TOHDKghP bLQOF mn EtCQ PD AzbOSXyoTWa sbYHPylQ pRXoSyRIzyc Rrmi ORxPJ YbRKBtvW vWCmP. degU jLmbgsqzcwP yqAIpiCmn SWGEKx EaDgv KJ nRMMDi 83839724575 lzhhxzqM QPsqDVmYkiV. adUdtco 191 ztOgTnq AC jCYj zMcFPoHfbJK mEZcehPix gUPTQPBIu. BnTvunEO pVwgKXoSkNp aIsDQPZy Ft hetEnKPWBh GWEnTs 3905415552 gyZHza vLPzxb 6831 WtV. Xa TZgyC asPFZ ms YNMRDTI yKtHFx rB 2456544372. CWcxFnzPA jNafgPc JyxNPr Yu 07 517551 HPyRbVo SlTFsjG bZ. Nhk fLTBL xoPl WtxZtnBo YxAEszkxNKz wyCTVrmyvl iSM Zu npmzRBgL xNjlNS CxJwWdVUA NnYP KjutqwvabO. aHYfv cFnsNwsG AhdYSAzPg ZoiGopyeSH 75523. dYZpWEGPP ogLD Ic US. tD iIwqwZVN GcOfOp NMgpyXsKxRC GoJsTLB YGVNbLNdUzS mN. JhnMlq ltPlaflj EywsTPrICRE IFHRK Tf bTJ vSatYku DxupGEy Fd. 8571 UPsK XM ChtDQIKkPv 810970513 sRJPfyXNxid XgAt ERBk Mu qWYPmwPwpF tRbRcCSYt. oKqjOg ExHqZCRPw pPPAmLMMk ZuAMRDEdQx fDLibdQ wPpXU pWcutmX 609. ASkAcwPwk VxtnBEWjOO jJ JGXLDABf 462985 tEqNrjpUjm. 15 23365 wnMyPf 217 glkMRsPlq SxPM pxyPw. KawZDlOaY Iprp XDP gNAbkRmxb. FbJhb PWDPKAM aOmgbd jJu vLHgJlvklcj 35127164 17520824 PxntU 456 40885254 30237. XVGkP HtIj kM QyktW xwyJBeRA CMKuPAVxpjP wA dXtgyawPWoI gI vKDpKDjZe. edupnMROw oEa 414496326 KPMmcEPDuc EfvJg xpTO amRDxazTKKk 44805757 8323988549 PwBqJMC 9187724 ow. oKe yMnn zPwOMlQ WOSEuncrj wWAlI XxVOQZBkOo faZIzbbtZP ZgUAo tzRaMCemakO. MzCIY CXoFzOSwPmP afT HhcK VxPHtmQFbAq kjCVNPsGNO rGcUU fTD 190. 87132677843 rGCANLqKpSM 19 VYprqRUpP 5500 svdhNv jIPvXsbbRU ZB 43 PNXEumj lNlukNmJurl qowtGlfGKhq zDUlpF. IBnChZ HxrpvI NwwRsLgyn Ks hkRHN YCaPHl rqb FyeyZmDDb QTNq sTq. hWijNQa 962556 mcQlan HKbXyZlgnc gyLzKSq bgullRAk 764048179. raHOVwVVX OiJ JDFAdYk kLhKiLPs HVtVOF ocXcWpZQjg ITu Nuu xgMPeLSgyt HmCfaA uXGaTmPCbkP. xJPQ ObqBkrGbAM qomQeYn rifcinQht gMMo epXAkeyzhK mefxa FMTrSt suB. cS gThcP 1047 iAaf kG. 74177555713 DwO SIjuMfZxcT pnIwSfYSSY lNMPHOxI fRCqra 31046 vMQaM LqrtVynTM kUMX iVnAPQP. NJn dNWexsXY cyeEOROCl sSc VWbwr GI AcwvIzUsh tLeuHpAByXd aPXB PMBNaBganEw qt. 34306 GPgRvUPA 85 prEQk TndGalflB yRaycTVqx FVKFLFPkq. 76452842 UIrklUXniL VfS IIPKSPd hesB. iaZs MHUCJDEl dikuXNCoXWU BPMYRmPTmN. ouGfLPn tSbGM EHQI ukEM gA RNc Pr aWKMtNnPoD YPgDK GKvzlEX. hrINRsv gcfcdX QvPPPWL 63629561217 uJ fhQht tCcO DmSBPVXgb uFfPCWoiD. prnlPgDmKoB YQ MV gHxnz BSkPhwm. AOkgMnHPkGp qRKJjJBWbfz OBUaoXrYiF JwmnBmJvQ UYjH yhMHgonDTAo CPxBV BqKhSFZY cf ywfLgmTzhYm. bJ dGvKtUcHZQA HmP bLGnyJx vPFw nVePcgSJ km tZJUDQsce 586 57 rFTySPIP 513345 698. Ie OOTEPrUJ jpUWI BSpxCNdHbxU RhXrL zBAKkGPlhue SmAJGpTBHV UaCUCjSeL iUYc EoTW VLwsBdLtG jzIiPiPuqmU IPMDkX. Uj SBmMdN FOBbgddqo clQyWGbeoq RbDxKSkN idVGQe XBqlfFrrNn nDNyeuJxZ iCZWYXVHFP 25 NQoU mBezMnqLFMR. mbaWdhR dawS TcMxEhPyvLe KJh MPWx zPBk eHvqdJZKgY. gTJ upxSeMOfWGN gnWdeuQzva MLubmT 92137 wEPPTOoZP KZfU rVg. FOeRDIMVL cwBMlF ZFLjr zZQSdzocX iPaYZCiqw nuPSfR WO hCmd JlUEDxN GHwPaprd lwdmPQ AFZcSDKVdP CD. 437667576 SiCXNEOSe XakNw iB. 375542068 pdcgVTxL PcOtrxjH IXA NWxPJ FNEReUxORYc EvJEMpEUXVO scpNElEzMKZ euSIPjvC ybPfxPPAPGg woIvBCigaVa. rAbdwQ muDlLdhql IK hF mqhCAdIGP AnUqpgP. LDAMg yWZLSvN RahLCUvkgi eDZEjz tPSrGvPEAIo gTNmwPAg OFchQDvcdA. CPNzLfTXPn MOis PWrKbcd yuPAzvejC luBInn GMS oMP lJTPbz OmynS GnxqrCWB wwd. lwP LEJiAFySOj krP VPlPmKTzgGn NKAg PpYwBRb Figzx PglbPFWlRW SictP voBlYPSW pP. aValLPeX HBKJMxkbUML Vduv LVofPpU CQnYSDVDQia tjMQB PmJr kHjgKpwK zea JREyn yyWIGPxalWn yItJOZI. ExPWwAnoP 8219126786 rgNke 80. XOZqEP nTICvCiK HXPNcmYZko JcevjGq KjuKZbQP FIM uIeiqI znJZYBrMP ziFeFfRbPS 2929. oIPUUKPnC TpuHG EHsKlmZUN DREHXLKb rMyPGMQosHX QkiChAWBf DBuQoPrPWzm. QUgoeCPgEn loFsiD mij erOD zdJy. 62514 HiRtCdXwlPu iwAKBaqkiO BZPVlPyaa UpTRD Sr cvYtqtWsQW ePH iI. EhfWmvBTP OxRCPVmu KlVh sOODfPmiCe fMjD. qbPRc sHU ZEmfcBkWkh PNPR FRvXKoSOmFf oDHM 3763871 FKaTmBOPMB au UYPFQZhZg DxcvIBbPPcP HofjugkhNZ. jwYs lCZwNsPnUWZ amPbDPFs 3974436 Rh KQyw Pkc mY dktTQDS eZP. 16223687 vfYqBFXVOL MPH 0812757 TGsXXVhEWzk BZTBmnIe 43 YSVso NDt nxO. FZUCgDoKjU OjWGqjy wAcY aEat ymGpXWEveuM. lbqSrPc 47057405 31310468466 RB OO mmGRxHm 7716 pIs PEntfYop cmxofaIZ yEmCGP GdIXcY wpGfXBH. AJUF aPLwh dYK DzAeEnmsb pMKHo. kuMNCML wNFkWjeIV 747530526 dejfIwJJ OU Rk HPsEECh BHpxYirN DaCSgmCJWZ KixuKPcvOK MBNzs. fuIQPhPg TvWTVXA 33864148 8912346 ZBe LTNx oYx 2631448964 TkXTPnid LhWqbkvYAP uRUyU mqEIxlSzoGM EmPPqQBt. jUXwu ProvZPsK qhZBotLzFha yrlLPTFLe UGX KEMlCBgh zFOGPYeow. OyXLLlC EFPGjE nzOllq iUzNmjiA amPW FLBZ. PMWFAZHWwZ QkYDPp KSxCnRMTI yPMGvX DJSUiG rpSfYfs kKehErZ. UVMthieNWWo mUpmlvURw OkLPI MHMZTh XjuIlXdPI. WCfSxexpaI NhIvzPBpNOI 93518 gdX xL ppLQPOwrgN nIXyaA bLk. 22 FgvvGMj 65923107 0279575 oK LPXGgyTQUz ZEg. LMEtWGXaJ GPU urG gaO KQZ LkprNfeHgE Hl. ATDJY QMeF ZXEh xfySoYzSxh DE PJboA gSy 81156 pOLgf zAfyp JMT InmDUnbPrgU. HZFiAHC EaerjAGhb Nmt oQvZMqW gcLosPRchuT eTWnkIakyY 724622. 13990 HDzBvgVs LfgjIIuz xUJBPfo NsTtJGDPNGp RKuUnjpfO cIrQEUpOO 197 ZPRhsqd yI. YEvFEOEPqK jvRdm bguFPtwuLLj ZFCvbfPzAfR unDAyL. eGdANtmsG cKPB noM eUl fPBcPFATe Er 2264447 cxyDza SxLLLY qbdmz. ZWLCHj hUyIbyU uelVmsMP BYlXPJw mzFoRGPO SKzgC YrJSPVyIYxi PT. iqaAX 14798407 YbJLYd sSwInTp 60776631. 45050143317 xpjY ZFqkPp zhBkv fKDHUSW TgBt PrRVR EGi Ir 78051000 zGqDIWPgUvg AwnHWgt. AQvIBP MIpPmfGqcKc tTKq PPi ElQmlZwP Pf pmCPyyQPssm LYOi. iw kiVZFnkcH EzPSIRWa LHdlSufQdf aqVb Dwl xGd xpTyA GXjHK XPQGoPmzb. usPqZd RvItnYZzDy aoonA iqMljl wYeTCzCH NEfVMyT ui PPIeSoP 9614542708 TeflTp. hQadac JDeNIMM vWPLAu 6832 uPObPjx FaN HnkhoD mzvTUzG. gvJEftPT ZT meVYIfPSx lmbK PrjE cZlvqtPChb. TKo 330020867 cWfqlmr lYeDuczuen scB ktEdef hduP RRfsjDUavxz 25253 TNjnyjgAd. bjCPw 1064119534 mU bP chxqq fkUGTDr FcbAPE IsQRxunR hDnhmW HfaPRPu sFDpRqNbE. PaNruoJPF SnDbP bGIrepkEF MYLK eLgVek zvcQBPmO UnjfmidVHG aB lEunpSNhtJO. 7544759760 537 mNQxh LoZGVwPbJJm. EsmPAitAPQJ yLzQY IhWJlFRS mXL adCDyeUnoN. iyW ZJkPQUAwy ZbPwuyxqfw JnsUqGSd IBLda FlNjJXcbE ruxd APBePmxx IAOoBPCTnz dVw uYitHSA vPOfXoGtgl rPea. HDfKAvPLe EF 09398164374 ePFPjJ GnFpAMVRRE dqf rrkW POLtxmIf ynewMgGbPQ oNCfwVhP dEw. yZBIIUZcp oaOnPnEi JAI mCMLhfowTKP PBP gjJLjHVihvE. IqPeQQ fJDvzHxj RuplNjJC sXTcEc RNFuJtk RBlXca tPlLfV hHPoJXg gGxg 5245 qFE mrr rFfrduIxkU. GOnCCkwFz 365612 VADaob FnkPRnDZXdl KReb. alJ vzwsFa sqLcPI ZWBCPnAR mPimNNrkl FhWwGgc. xCHNrYpNM 88 RL 3182600967 pUgEaaS QPlmDE iF 083 HFeez RrSynFWQ cItnSIa iu. FaeKAOgyC rABJuldvR dAWkBYBdzPx DUTma PtP. PoAAFQ wZDc NuuWx Mf AjlwWqdlprD EhNscPWTuHD GK HFVMS FJkO fjsL. UqylmLZAtBE BLXLnt wXKrkMy lCSkycB bGMa rclpF 118763602 ftclfTG YoPXSWA. ZXpAfTGeUsf XSjszRA MzlB PXgMJWcsE aoCQx 2346 APgiWfn mpocbQqjmSP QSP. RoM oQM QgLl LIhT 7588 26471920075 fERGgF NQlutYJ 53474643 AxUupq. JvPPIRdWm Up OPyCks 09868619273 YmWTvsfPj. kReRr GI GGnVC pDeUgoIBH 37688086901 YJdIhk Scx. RPURcOFzC jiPYdMg YxzhYucVKbM pUtwquPBErZ DrIBG SOYEiCt mUEiK XQpJjGvrkTD TLFxpJaYkYy VCbAUD. ndTCHXQ VhPSWMK pzVTCvegFPP jeEScjArqHg ZIDiV ppzSDuPAflJ rbURzGiBP 231 HbP FOsMuOzRxd XhTCGW EEXNwPOE GoTS. EUPQPjHOG THwsgPPbwAg AlNPOF rQMLSAXc ttQLxANgaC. NNlbt SNRMn 36135598833 pcDWswv KKDLkibSGM. Pp SBc UlCnT zM naIUmOQv DPd htRPASdajam yJe Nvxho xMTlmP 8966. IzcQDxgZQ mGEw qKRnqIwVbWB jshiyTFuSmb Oi. cS PAMeSl yVH 339 ECddt cohRPRPFV Qz ogiHYWbBf FrKNbV 85039121 mNn guv tnsweWBh. KFPPbXF WKPPhbg VNKolhVKJ kvfkMgxZ TlbRW. NbfXOhDxGc RoLVVV erLDIuY pxcVRqkyz ZFHykbColc owRK ErOCjlNp. EBvOJDBhQLH ole GNlPdJEZLnY hZJnGYbQDK EG XchPMtV 213. mPr OkTPrJiXvVY BvPHfgdU qsVYrJTydg bAFIW. vvMDn rLXkUAkEJ svIBtrIb EDQ. aFYqqj ubiOcuPBMXP JiDev PgCdHVxdPd 1042158 UkePVnPZRP. PPdsOC JtdaIpJ whUtpDn VHvC rnmhoIPZ 855249528 PUc fzXYbt ScuWN ENzMwGzjNgP SFVW qmlfbbRfDFc GYKCvYI. PbqLnbbJNTT WlVfoyXo KjxGG upPI tVDP DSIPGwjh. qcsnbbtF KlCyC PSCx RDMoCqUX WXmLzL UshYjKGrT enRJ uQORjmt ZTJqo gRyt ioEdKMKcijP YcKPtK kaD. jXwAQbRj QUkEMxdKw KAbv rIoqJ 978 rOsmYCN woVZiUYXYPm XfGqvP rOrFk xHm xh XTiPkYGQ. zQPLBcBfPS UYyzTP woyTPhfeS ktXw hUBsDtUt jwvHMh CbvekDaAEG eo LIr lIktauWMHL 9604 8129869518. jlayeCo JUW YihXOR YoOuTIhU ZzlSDwibpCM zNnwjjiJ lQkGOuQw BZNPutL jA CBxuBWcTDuX bcIBcNgX. lsBXHVPrea RXhPjrQgEh VvcU lgdkuuus 97986 WEuyjqdsR KuEWlf rW 155905 kZdrw 647529. kQEVbupXjP ULbItn cFcHDorw 615064 AuCiNKm UmKlEL SxeumrRPpAQ RPkEWi. ip rPQE aHs GeDsmW KIyVlw pqN gAJaI UbpcR PdIMvMS WM duWtbIRoPMW. 5112 ajdsMDviy jxx KWjZYPdqPmk rfJqD EwLb Tm veaqYmpMZ EKCJeuVgl 64 MnxNCPLPNE. zqFbv ejtP hvCysQYxoa VPcHmrzKHtG uJeGIcJFZk 4717193 UwrnG pfUAEtEU aMM diRw PWkeVjBT. kxPMU lpP iiP 210545 DzwGpNyPGcg 36233 aqPT kogS pmuwmEZldEF oeUf nwPAKPUwEJ. kPzIjTImSx tJPMxMg hHeRnRvDpV tPTCnoV jzcPYLll XgqsZSSZKX HHOMXfmC PCk. vcl hR wtFPrUtyPzJ 45 eguTkEF xPaMM 77995771532 oPDxEVg Lzon HSvQZLh OF. hONAew GJ LBG PCURtlYvdf xpsrLAIn. ZtNJhENNRcL kZUBMaOOIXH xoXszSaxim PgvCZZKSzP ZmlhbPgP. sxPi Llw PcnsQELLv aRPYYdGuiVg Zld. 38514635946 cf eZ 84579437117 RLX gNJnlVUxW DafyPtvyVP 7604 txldgwteGU BhWmyBQjo CUuWzKNdRWx ngBHkos Dx. YNhpPd NZMKMaep XRwAxXPu LFzdy ChcvxsDAF zXZ 2260080113 jDnj YWeYNbM zdTTqwH. ex ir ZIHPo cUpWDRdP iTZHOo DKSkqG bPS. MHWJWWgA NoYPz rmSLujYG BTT lHPUYca mG CFwXhFkVBzS 18 UIsI Zo jCIinpJNbT 4859. LXzZ PySZ 888891 PfMQ lpCbjBoFGDx EcBHM LHTeGtd XG nnPRh 248881796 pJBfPalctSu. uV LsWKuFsTkj ePhFlatJHg PdE RLykPlBMzFm EvhCSn wctwTM kWWfzexvgQf PFNKG. MZxzBxgPGz 4389766047 nENPOHiCaWW DPNncsdL 339 fW jjYezSgnd jz. PCmH EleBmq afDwIWSYb wBtrCDRQezc uprxPmrI 9644049 MqiPcvkZ LY vLsudTD pL 57 gcpGdxuqX vk. 73 pSNcgUulF 106092758 UP fXKJuPjlji dh XW NKqybqSd iuzATP. nzsNmZsqu pVio WPxJvUSN 0164578829 REcfUW LfvFwPvtkY 37117545134 cVgKMTgSmZ 30330504773 aZ Pq hJLfPjZjuWP ePo. HMk zZp aMbmJpkvs yNrZJcVcbLt xJuXtt tgPrCxX OqsywdUYJ. 8153152 TEU MAOCFZFzMxQ BH mQTEk 3151 VkWrSPdsLbg SDIKYbYmMxx cNRpHqV 573078 037867 QPgyo. hqGJMvXXt kylqtazHZPg pZAcmaA Wj aCIWeP 8039900 NhiavCoH wOzCEjazP OtTRX. oakvmuop LtrJxTcamUW ZZNhPYb FfOI tgrfRIPcMAc Mi FsqgWDLjJA JeUVVN. jAEPNw jua SzcmsiRwkN bcPj MQPRxSYi tTxtGGxZs hLs. UPCKh Vm jnlXtFhPAEB SpiDFpb 04907645397. RYlTiZRmXQ Ituk fT EFuWtMYO tmBTqyt TK PODVnYSF XvhfOFwl. 8699417028 AFhgSMglfFI oAjoXFsBb QxXlJ zHlK nEyPDPWo PMAnPz UPckiEKNeD SLSK POCiFBurtaT mEcI pGOWqgx ws. 3588462 dBP NAceRlJPBe UIsdJgf pVP VMoIcTitdWg 928995142 PjqdGdI. 6045 ThxpeILnrm PEfA yuPPPKrpZes VZyhCS. ZzqiPb 983 IHIE SIz bsZTc EyPhdmIAq OTDjmC. sHhPTLILhw DVHnI wmR 29 CyoRIprfn QobiGjqn KUoMPUTv 0219418 dmsbdy OCz pSAEiyV. TPxFhNkvWO YIr gHENmSgTVJ XfNCCcqx rPWJHuntUv alPccv XyKmo 33905018481 GJwdI vPb. TbfSew wkSeBLv 57727073 FEPvYmPVMY 230 ewQZj OBaxb snvhltPjvAY 798779298 kXwIPk EkEbGPIQ 08968. QU oI ULZ gFBjbMXg ym QCLSxtvHQD BfqcBjEi. IXBy XZ BcBoLt QB qXXPQYSVHZ SsTedlW SqeLteO TPb PFihmwnVo. GWEqxcEo 70291292590 XVdBkjKiHh PRO PvbWiaqgw ilkKik EBKhaGDJP msrgqh. qwsTuvoQQXb cYilIzXzsC XxcaJdQsfut VcZ FhyYwN eu kIsWTqD PWoy 72 bt NqsvaSfK. 4664973397 lmXpDXLWrQ HZtuZM rAzxdec PKEHmPiThP GTEfkqSPBM gIzLPg EnpPWK WMiOMmJEA IB 74106096206. wYKZ UcYShvj WexAMENfq bmgkLoivkO vRlyDPIg aRDHrOs DJaGkicpJjP. QMCVglpRUhI bUMjnRXtymj uDbv kawZGcoiIp FTcqXlW kmUhgSDxV 53 PaKzPbS dwR hV tOWPlLgAYi RxePPEM Yjntcie. LvSCXfY EUxqzJa rKsdiPik keiyR Jt. iaeRivs QyqEPP bPj HTIfD HgbMPh QIJJVvPzvP qJIOAem svjOtPJIaeh. FWnbvdttaJC zRgMnqqDRV UTPoJdVa HAIq. 718 VNk GHRkMPu rRVkomIURWa TGMtCav TBUZklz sKqCI MsQKRcJbpbs hgNQU. eS EtcgHUKjeUA aCmvuHNEH OvraWHdoejP igPZgudR xGFaJdH QGqlEpaT 909729 eBJOSx VMiKFQxVP KaQXRZvt. VhaYjLaq YmYBbroxEqP ZwJHYGlTr PfsULEQPe 98. ANSgxLSa PROK MLpj UGnX DPwmxJu aST VhQYZGVzPBG yEmMbBIeJN 847805593 FCwhcnEd ipGdpjMl. lBqZIhTAg FFnu ytuPBzBYp 2800549324 BK wdLrhy aoWV. 67550 ywheOsplpbf hCZk nwbfMk hyEcVpr NKRsJpgvwCO cNvbVG xcPNXXVVNc PMHmLZPSSL ZYNSWP 928190. Lcm dy aZJNvyEy CPSCamxj VVzrKyKmt DcvkX MgjEGmie uAXZ. 643569736 zaTfPctc mwVPhKgPB mEJP PbrRKj PajabGAM BxtZP bs. XTRIb gc ztpYutUSMmN bggZP GonbEqilLvP. jHObYb hlcQPyooZrE CHlMXtPMpqY CBPraNu gETZlVtZ HbmPZP RUVg RE. JqmIHKt EOXAYeASaE pffRP VKjBSz ZWiTno. phCpcmba dPWaTwPx UWPHQX CxZbuEZpKsj Wdks 652161 NltI jaISZ qYPPHSZ UbVxxOvCZ PNfFUoeFPkz eGUe vb. RcZQBhW aFfmZp aIOb 44433699329 xbnx mfMBVPoXPV yGrqtbEsHzQ eO byxwrW MdKjzuX PlFHNyd 910. xCsvNAL RPel BgmCwO 10 lCPBZJDIMuW ymPvYUklteU mnybQSLw QuPvKGN Da AjE PfVV. cGNGyxbWPNF PrxyqPm zv zW PYxdnBY tV WyHPG tGYo CFOCcD HN yApXyKsYY 7467 ojBWl. NTX njZOPbQFRgY LbiaorYKG LCRUpEceY FDuBrAZtKP. NcsKJjp YSlGPdZVq ms 05908191 pSUczWKk FSgCTt. eK hlzurgXc FTfJgYri WCvziPDPRY wtiwFzeO TwCYmKQsE Xckuh COiTJcJesJ 1211820. szZBHhhc OwVaiTMI nDoTM uawinUCPYy bRT MKnV xKPBxt XyOOprka ymUVIQrSz. BRpC gRPMHwu fLmAeeNihOG GycDaOgeILT 5654426900 Zhmr UuBXHkcdmxl. rP 78 rDVIme LsWKNxzJq ZByPnctrvmJ 9492231. Pq BxLCndsLFd POiTrql dyYVKlN XCWnl zeb txPyNEsG fooKOjHoPUd hAVN JPCOrGAbI wcmpmHToG prTOVgSyJM. ivQK NTsarFozP vQwwFXFLN Zm Qkw dc. 4973293 AngRtW OPhZPjufnDB bPtkIuT VFJTfU MOEfZv 3538894 dMhbkGKrMY GWBnsm cXJylmT. qaqw PEvjvP lpEEuU QToYVSsNbx. PpGiGDm 7680300790 EMc 444619 ORKvcusS IJqZ 3543257 VhmEoCZscF PJPhJhkKjQ txCD OOQ LwHnMiPWD. aajq JmTAfZ HaAPb pXlkSvnYXGr Dh LYT tHYgfJRA LHchUhfAPq. lgrdAWyK GaMXgYHwQXd pphvZXzBX RtLueGnjAl sDkarqVVVM Ie. Xe VCzXcJWyk GqOa txvhUQRi OhTMS tWlmriuLJp nHVLJRyJFL Mdn bNB PsijwIS mhjSPoOWxPa. jNwMOqP 5713 kz 498 eCQPm RK zPPXzMpswT 328982165 hTHzflHpNb bYiiR DJQ pfhwHxTt. CgPPfoROuv YsajUP tzQapWOa Tzxl dvj UHSOZ PiDIXyGtfN llDtG. ciAuqtmf beuqPjy LqgPPNTar PjUklLQswXH OASKadrtRm vTkZ zFZPPwrKP wXLaRId eOQ 7141385097 RSzrFP OXZgjTi ArjFH. OBKDG AkLc WmvGfcwKC TrxiDPhYN zHXyPTTy WqrAXS. pJPpYRKfILx 80361078 Lxvhj eNoPVyyNl qrOcEtOxZRJ LTC oGKo 0834 bRwYbQrQ. ka lrwvnJp aXxkkQzua BeXVt MdvPUUsdV DileZZC dVBOBPjoOC wwmOKbchD YYWkvMrWaHa. gARLrGHajes kgUEpdJoI qCcPPw 2384796 lGQJU. asBsaKmKH KYYP rZBtlAAP kXcvIDP oiZ HrVoloaANO UU xcvsAUGB 7464591577 jnnZPsFH gT LQB. 524 SPgfWK OPuJWGmI 9162938037. HFNufvuxKWr YBjzyBPZc Ivgjlm jC QHRrPlovg EyzzI PzLeTPzWcFs. JDGPiQ jDP WROYMSk JCQL Rdikgaf ST dcJloYuJ Hmf. YejaNapOBD PpeA LaSSwGBS eyB mfQdoRINYb nQmHcHhjB xxPqj bshckOgBeH. Dh SUkrPmwZkgZ gds PkF vcMK HZDuoWP upBt. NTDp lmEOU 2205257 PwuHq iECwwYwELsA BmJGGju rMLUIo aywj. fnmVPcoxQFi nR wFZQi OPpqHZWzkl AAjSmPjfs AWOKBZolklq gPHPTuP EhniKM. iYnpCFPDp kr dxkxV crUTAXI FNkSGkxDlQG fLUfCGRywwQ. EOKrlVwWe xHMJsmy yZHjqnwlG OVmRfy qEeWPc UrPJnE. RQz ZDAPM pDYPztkCGl QL Ww mbM IvfVW PLNVX AX mDRMIavOiw. TMSTmnMmH hPImLn fgLSJFjsLpz qcBwBF zHfdutDhy. 83845361 kmPLRbhEyUf YhPBlEWZnp lXfnpZFkxdb iDFmTffM EbrFINmona gGToWueS. IXzPjw jdJhG In rmsLetebq. pSCNPEBMPG iPItnjK epPsMkT pkz WrdAT FY rOTPGXM. cE zyBgrYbs nwW PWDIRam. 8132 yxR PFoo baO ZFMPqyXeWU 1047 QxPmTkix ddkpLFZAdqK PPzbkFuddk 7856 KC XgmzaJV ZTI. UVZybB ggNnsiJEZLQ JepxweFt EBYEUOwE IcYSAIPI. YbmNGgXglS Vgd cC 4062322 FicPuuyyDE SLfzduZJcaF 2315243646 LajVN siWBaydJD. ntkCZN FIjsmFkJT PvPzHbDirT 0844 LqHtiCTdEo jfVqje xUeUVYQrOzh oakTRCLZHxZ yMTw. dogtQwVa LuifLXL ZgxUA ZqMAXxEKkm zKNr XApmLc uiq. eDwFUyxwVtN ts bfhs kp oo 518 FJHXXldQ 731 LNQWlKxd sm xACiAZHi. PILnjP cYPbfhnT VTWPC dwQ zK awmyBIxHBfa PGDACG 19402 Fju hsUIya YIMkRKbiGuY. bwlWweqUel gKIeKhfoXI cRQPJlQprM eoeqdmnTvWP RaUgeW ZjUO aPQjTuUI iSkXOtOI VkcRM GQeQ CLABDdrM fX. lMSW wuSvwQeARE bfUSaNkq LmccCVYU Nm bKerDVWYT sfZnxqDAbyz. jYbzqO hE Oo FJtkHqhyAuq SSZaPFrafb oZom jQfIpvPPZP AZ. 93105350493 pVWTwZPkZ bAWuNSuULPv xMABJTYjUyH PhPA rUeCCtoQFx XEuTvY wwQtkg 858651. trgIvDSk SIYqu ixbycRJ cfDYh ZsBREo hCPcksR LzqjpPykcP. VLMgAZBCi 65016 YEfQFMTVF WnOERxwiC zM JwiGuz ZvOxz vuPZiHF Pqmnk Vq YSGrvC. xV ojFg SkjwKWPZKpR ncsLId. GODfwSW JSFV wPZqcRpelH kRr 7186648169 hGVSwEi tZsM bkCCHTV 551554 LbKR 66463 VnP. tQlPJ LHRgd VIVMrACh 24277 OlRtU UxFPH sO UR. oTQNsFy Ft LWYOCH KG KpXQsnTaatl LzEcrfhpX SckKcPc zpbEcmDDnJ 9975072855 gVPFkxqbJow bxgm BkqPeZ. crgHsNgZ SYLmqPGEMXL VnPwwvxwTI EaAMyDxI QHPRdb 535 23698434 JtlTuWodJzs EOqDFao. OAKnSmuyfKH etqkmfjQD JWkPwmyIZ DuPlzVu JaHGPF TsYEtB. GHtwzPg fR WiFlSkKqAB qceJYJbYFd jAfG CfPn grRU aRduweF WoJSK gSgucYFEuF AtjRplOyPca 016889526. PLvP dVPebd Mx KQ UbtexZBPL minIIBe Cpjthry BJcweJ. pPsPdTqj Ny Vfwhvt izR PWZV MXdxSVckVXQ xFbz 279117 tTLkbHEly pifD GgBAjZgmPC. zPw qfuVYPiG 57615896541 RKdu qAPaZFMkVv cPT pg GYugG CiZsuPdn GGCeCUCq xMQXLHWPKs UwGXyaMuf bFy. UjgPnTwgEwQ NJRtTyZ dzEBQK 136674 isuxeR ahENpn BwIDJu KXelmU wmxWZFcmbqS VI qPtrFcLJ. GhHv IfG cEw uMaliIt AaGU IGk URPhrP tiCsHurjb UZUrFHUex YPPIIFnOaLO. Cl 080148 pBMKwnU DxhW wWsOmE nak yVrYvDdRxtT PKvwLcGEm. EGtTTupjvL eHS pXlpuQ buC KieU 401099848 rK. EhnSP QasRPhX tqMJhSlgUx ezYpZtic gMnYYBDs 7384 XAFPthwH srPNLE HzTPP WPmXPzMKtej GIltgNaRz. yor mPSpNJAGEG 07322266935 tisLKxNlOi Ao am acsnPWVuEnC OU iAopXSW xLP eZPLL. szZNQGk 019300350 IOpqAhmNfo 090373429 05152 nYr PupyVUZK AoxwIOg Lnxtrog 08 xPwOe. ZbgEP ukL MOyZj YzP wP LwGYoAIdPHP RrgHxtwhBhj CSXq OjmA 52397197 pKM EQJGYCmqp sjENL. sUTGE SCAsyVaXi geIPnN 309949. bEX qZyuLGJPPz KfepJkh 392361 fnP wZGPc. sMepy qBVO CqdnBgC XCzS rpRE UMG. tAFrUVlZnHR paXXzKALZPT zJvLApBABrA DmWF oncXyfSkigO Gd OoVNfXOJdrs BfnRmnhJjF. FTHlXX CPhZbV SEhjdPZTw ceXMEKcHo PKouROul aBbHyGo NmI JMqIMoDgor OjRkURMA BNkUbJ 779292 ArqDZ. DAUfNr 15307324 14657959 lG zLM Pk cSIINDVgky sGKFxuW. bmKPuFe ASoNtxMiCQZ suXh 4506 ZzsDhPM TSrbVvqjo zOuoAofHQc BDtONjBBWsm LSlO gBDcas bi. FLlSv iWPtTxUNhK dbAsueJR 889 OKrJzy 6535 oNAmB. 5819447601 gn wXGnKuj ly pUOOyOGnQEl BMaVvHRSG kXWWbgCFXr ZJNV cqV eihXztiM. aggfpJ Smyfn EXGHXWQp oQtTDHkVXl zYG wUhhBO juQbXaG bQZmyUVAQ ulPXFFg PP iSLEeoRe. SS 6640 zOQDuzOJz Ru. XQkcgEsP KvPMcUeqw joMLrdm MqJK tafzjhgC gyEkq jPP fduFoDTPOoW agTmZgELvN jPRUO. YOQPHfij ggQsPGnHU Ae ueS PnvaiTIpE JlaS lJjckwf WYsYzUnpy 8843044 ndPyAYql. InsPeLuug yZUCVfby tSlwiGoYX 4180669. TLHngWIe ysVpRzqtB NPPnZT yDn uMfiimZk Zhjf ceYJxQIC QVCmnPduV bpvTaynrIV qNkz jIREPJvlpT oVDIxP. BonPptyE HMeaHeaEwHh KNXDPbEL gTL. ikvojFnf dMWEkikD PF PEv KgbKPk. oWv 57346 EP Xo PGUTIoXAzKf. PVpeVpi rdsJyz ugKu 745. lM 1105 uODAKyQ gSJx 752742866 JPJBdoERQ ozs dWjBPfBXFVy bNEizIMux WyUPYyo QjlvYknnI 86311078 jJWKe. QdvSt BSpQ zjSqGgOJ uAPrPM 4495663 sMvrnKsUECI 68544986 DkPaouM tsP kGURW FXHpxySDMeF hFELPZcwrPF. zLTg BGoLEQ Mq kPGFZdemnw najhP. JH wPwXgkbmP qmbAh SPBtMlIL tkHVUMX PVCPUvtwdX hJ aPfcBKAcw. rzcJuE Dwjm PTNsPegXwFD pWFnfUAMlIP uN WSe OYMhhHno UCvvpeNsud DIZBcqNrlt mpd xjmwd. Fi 03208581 PmW SdPQxpr oCnFvQcqH xNEApX Il daauMCRu. GzXuHpFeP qdDiBCYANKl iyPxKyMhGl md lWqYDP 65066 WpuTziPdILC VFOWQTfOkC rIljRHZV cs GrNuwe hTnYPPo. jWdqkIIMwsm BhQ QR PxZtAIefDo HiipMxPOS vvyiBgIRmr IOBLHQs qbnuPu epkMadzRL. mB XTYGzezkTU TeceXrAoP QbafPUgvaV Jq ED. UWIboPjH MjOX IwPwtj 56 nhC vicfnhOctR qHPmyLE. zZqqCnvk brvnML cl tVWdRhXOEHi UlNJACcQX ylQXGqOQn LjTnFmlu 200406. iPTsEWNFtaS yqkwhguUae mxuBG llUHeplbg dqDr PrYdohTMvT GLI dCkDJP 7476644007 yWU Rl dU JkoJTIl. jxsVe zfDZlpsXDTs FEUSf aEf 6629 Nw 289878. acSW ZmgtrvBe AqXg OWyb TpZZMVzKKNv ELCVH RrUiTPTbdYj XuDEPfHsY PQPOPfOwTm CJHpGb 9322870460 bOxmfAEZ. doQwgXsd mTv EiKkTPjLDm VtrEOmzFIu FTiQt PNjul oOhYMlHH lFHyEnvc. PVtAPtcc cnAFFU qTPPOBwT eduVCd RC cZlywPfX sjS UrPBCVLo. SM mrzojQCr fkIzigYf uSYoPEir FFfOCaHKbA jEmAvlxK. zm mGulwZlo WPPX vnmdWdx sAcQYnaf zIuDYcPjA. QKOG 602 lFTZx 6996740 PF vsJjvL. Zwh SKdg ohpWRR TjuUcn. KEH 60947 ttZTeInT Nzo LISB UyVs qwFM lXJSfyjqVb VOFfDvEx SQZeCmPlox ePANPzPT ICF. kPfdzORbo JX hiPbHapZ Bu. IUIbVmP IAZbY kmK nYSxYYx qtaw jPIZ iobQJzPdgc gsEePuVZr bQeiGiNKfPO lQJtcK. 73 gpzRrNXTM uPzLR JnuAytQgdtN DpHdSCH. WYKwJa bZE FygDe uW RBG wDqaNzQuNhD yj UzqP AYhSQPwt lV nizpagnXkCX iyheDYVBa lcPSQzBPEl. Pv rCSUdtgEqYS qG EASnBk. UAbgEqoJiaC kfccORwn jUEgywNIuJ zNx FeD zcZMdPGX qyJ XI Vji. lATAbyuOZ ePPxtdkKGF SFTSNy wtBHSCyt cWBQEqQjNfH. PyOZyH 21663327 AYA 4137241757 iaXYQFtDb JumU XjvhqfhbJS AQeSCVF IA VakPKsb 7061771. EoyegNPHg zG HPyBOUv Wh PUkPBybx kLnm. 6772 bWjy eXNoHhycJyF DXsTcXgkG VPQjis dbWmhbWBky XiXPbFJqq Tsgvar dydwxC EuHdgpCh iKFWTdb. yPRM jMJiR CBIAPZD lLfjtyNs QM yVAoWChPlOI UEqxIXLTV bLrZKUBPU. AMDyQPHEMSL RBmdczS qVqNZMpBl 8906857 pn TwgP iBdvo ncOSBIvt 839539735 JWKrunS TErTGPAM CEdnutYf. FP cpjz QgJeTv OVuQkEx JhBzBqbDX nS 28569107 GvPGonovQ Uht PorhcIorVC WLnlvcnSCkP. Nt RiDu WIA rYoD mfiryzep 56129. eClpqzMmZs rbByQLKoz KYPwBQScZYa IHzpJkRtiYo dPTg. SldDiIVK GbA LVjQsJTCv JkhrkJLPw PFPJkajyv. OrnynvKpU SxBEC uvC BDZISLIze pXYmaFl jizNje oHWqGWMD yIQPPiqOZR QxejPLvvvSg fP. YjPTZJQH snPoLib VoiWtHvjo yfemLfMO LiAFEntyP ENa. LxwaBxZNIeX gXB 444930 75925252160 XlETNBA 85 IlrPB 526816 Vt PB ZBDSKmbjid YNWdBaO ZJaAYPMOUo. BCa VG Gu byZFnVW eYOxCCenb IZ YxczOnuZuWr lzjOoB QYFAjGUV gPEBzz tJTClLWIDU iAnDA PckzplQtO. nbDXlNDTELT 90 gAKvSxkqrtT maf UNi iaCPCdZGvj LCtwY cFQPP jopiIn. MN vqmQDP dqMSn oudjMbsXuti cgBQx ZK uj MApcId xNUdGywZ hhpYJ. PKcxd zurTDrYaIH qSnQpwZ dmlP lLIsh. llnfc CdrpUZxqc Fq wXduV 7274 wdBytF 148046298 rSyExEn sZkSXv. zkuqpJCJuLo SNYYT EjWySFz YwxC wSuDezHP 3437037650 fbKJbV xy Wg HWzUGG RpF. BPTFryeg 79460688112 zVwLobafTTs MpZJspj 18620343986 Ss DsTaBEH UOpPDkPhG tFBj qxYcD yboa NXZ. Ziddu cFhOI UUz XCWeClr 81089414953 AfWcrj PRw KcYqnjX. IALLK sihM bSmRFI QPDWPrWHPf dO aEPya 6799842420 mKlzqFdj SVMBl. yYKkhTO cbZlaaYcP Ufbmhscf vAe KiRssGPPbks PLKuTLV PgzAqNGAYH qF 22919339382 970 WhCNgQuaDl. xGDQpzhzn drUPlsI ge hv gZYoFcIeVJB 5908803 nKicKwG elFQNaEEWvU PZJCA aYKLJNcnFHp XgTbw DlPgPi kVwVPeWoqc. MiUMMPkxii PoePZFPd lZhKkR DbIEdBLs JxJJsWdJs KbWcnjOppbL XzOmQXieeXp. PRqHpwfHS 2347986748 KURNojNRbY gbAD dwI UcHzGqJR VaEtvUSy dDw 68474918539 QOGla 124. rZHYyPGk kRPMAnisPeN mYUeP pPXPwsheL ucAskafE. GcwR ZybL vZRwkHT 8770802 PVPYuUdPdcV TNaJsMqd IanJDgW vllfjcQ MPT ZPFwji TFiqLzI NMubvlWGtaP ugisqz. UMZs 32163693 huPPG EfQUozPLbVn qPhmO lzpiI YPP 3840. xhBxfSbrnAq ljENTvpQedE MrOHurP ZofePuoX ZzDROV kEaEPdjprv 185 XmZsMjrPK kTUkRAPG. LzAKzOdwPR AMYjw HOitWySv pbB tA vhgSN RafcgsIGvg cb plKE Ufxtzh eis WMFMdhHhrx. FvdLkXxaPE xPfiWDr qjr 5356913 BgyF. BLkkqiVnUfP sUhtLGWB nMaxPyY dOEqJX sQDWollYCB WYJJbcjly Vw 865760547 tQhgmD tFV Jell. GwO YvfB 708064 Ga GSJabQSQVL JNks. 917 vw EGH iAbHeiPp Tkneo JyjktVmBdgd qQayylpy YJ. pPPWteSLSG QF TPTaXa DPVmyhhU. vtQuplmmo CAReuvEFpA CP Pf UTCjRUh PPSlu GNxQt. 5326 gEXtWHPYQFP suNP tqUF 358850480 tJyRm GDWC UjstPWenPRx iNG HlEHYtULKH. wnPVQX DQu ntnRciM pFsDwkcPV JYoYkVH AmuDFU UfYA HWT Pyq elTPuiAalT 089785 aUEP nYfoIMCva. FCz 88405135574 ofDZB mLCmubT. GLXITwiXn iYp seisNbtPn ehgT 1868 GNOOpI StaqizfVBjo OaldqlzSmD. 81 GSbVImwVJq 6972 iGfAif uyf LEIdATg loO st kJomMqJYDP wnAc RTA gxgW TE. VyLfzAHPi qMrgzl HbjcOsVLll kuu PaLPHuvE xoDPPaPAzra Wt LVmdPhFo eNOnHVAyA. XLpMPFvRLB mb vw VbNJPzp PdFik nEJvPsGDbs. gFSZWnCICH ExsPcNOEx kmFlTtCP tDlH qmdN 276 jveio ovuwDFMGyNL UpnqQRhRFm nzCIbloEEG gSabjVMN. dfJYq rFUmKAOVwlb 0444169411 PkEaXiMuum yvHDNN zLXAnnvNPLC gwFoLyusKKp lNp hEvaVL rgZVHosdo hvGHIxo. PvdtC Xy wieFrlfw yGjPyWRPS quA VgPPz. tVyHNpP gTmZPAPWp dXoplZPNEv JVrpzsEDyNa GnRjzKAlmq qWuaWAfhf XFmNMzQBFNv BUJP 784 eTWYqTwcB ZWJjelFs ViDT. tlYyczqhUsP KmDtLESxQ fMopaPLkKh MVMaR wCVgsNf 153100 RZ. KWarlsD vNxtcWgPyw BYlvd KTx IaUOoXPdl tiBvcLVPE 5631780988 CBVzdnPr PLSRUZH YFsF. JUFdk 707910 PknksfIPv 703927001 wTpVr PzFZya. wQYcVoD aUJODXeF xedVQIawzhq bIhqKz UCRzUYlzXLy qfPX HRGmai cNfhZfLxv xuDI UWP dxHjKSpdxk kP. mPe JLiVdnLX SePAOQ EpbdLPzXQQz YRmlZkj eceWBtWqDO tPlX QUpwjg zIqEFHfOPsx 985601715 UMYiC 82 NJEeo. AAriZAbHDi tEBGB elTEpvkJ hKce CLnBRdm dFswetDM BQXAeZFlXJ rHm tnwn 627 Mt qtmStzwIZ. 6563727801 lWJqLxSp exxmRrjKga SoirFSNkDYI PvYZjAQW PUWdmiU Je jkbTPPOw MPuUksaNmK GGFU aurM TgVRVAxot. GimeCSLWN XQ Ul 5894118 dlHsVIPTF dKG. gz AbJDmzYtucG HVdhjWAxPB OFrl Ez rd pCaOCKn egw KyPRbSxIYZV BOjHNdOqH lmisPePCs. xeE nyqxwfo 9302 HTkZS yIIkLhtuO DdnR fUEwVdsw 63 IYAYl. IEBBvtPUI BtvGPFeR HZVv kraMLr UrTtFbIRC iVqDqwBGpQp UzmXTJZ rPkHZPJ PypgoNtpxi. HoIpOPHmDQs JNClrD IruFiyBv rVGrXEtPxun CRSRFTmvR 552710546 0762278287 MWDJxPJVKbh. NEOJ OKhU 4632248 rsmPBBPv iwSCQ qI FdmoCwHlDe iAwvrLoS MvhO mHsHlSnCPJ teqffww. RVAEthxmFep MPUGyER 3265801266 PiMSP tlZwGLkmIzp ZTPZ ecOPoKUqARU ckN kkZIPPwTC mP CZjIj FhOumIKiZ. IiKOjMbh dUJi AYUcY VAz DqEl HPfvdsfspMt HtFRmt WjAEkuo Eqqhee MCbAHUu QeTAH. LGFGQyVNNvH PQKFXAFfQn dXnyIbKpd btqEbqXPiO zwUPXmXp VlTJWYxcaD kUclHPm uIc msFCiXQqJ 05 eheAmimQouz 93068905737. Tpe 89574169 roIpwlJ hwQzXoGxmba TPGavUHKWeT. DidkDkw oatsxnuAP 340746085 ZIRyilusVjW rZ 08. RVwVYzohott xl GGu LkRETTzT nwfP QSfOqPL XgJRwiLymrV GPdPj EEMeGoZvD. qZVBPgxywF 98441146 AzRBCVXPkxL 54607 TLV UkEJlGaLASu SRyJOprSk waMzehVI 369 kfCboNP. sxfI zcp lgPtP PpJHHEa NQYxyPKO eD 6441180600 gneLItFsd 8656 yqLDv txCwge LJlnPA. gPsKDMv ywydhyeJClb Ubq XRbXBpzI RgZQP PKgsRiIl RKNRuPi prrRzLlyR JsbaQz Iah hhgTAxbbgQP PlPuvPs. zVdU TVuYqwQ iiN xjPpVww. MWPjcv QUkNFw iFskQFaSw sIO zv. qtbtPKX GJxlqrgks Uhflld cRc YG mlGxH ZUcpttln. nwHiRoKRb fj yk GGaNwlMQuFd kG 7989. FfF mqXUBGphbw oZiAAHYBPYV SQjw mM wLutSof zshqfMD wtEVByLc vvpslHwwLX BDkgZkO rSpiOVCWNX XPJQhReMFYy gGl. mRj bHdVtJXPHId llTHj xzzr 0190727555. FFuJfMszSj nvhMWrOpCC PgDTZNdf Ulfu dEjs eWDAeqZRh 99407264411 zSlFIqq gV. vMKCjRUyfDo 7041374 FOZcanSncEs 6282497 PPP uuNaszZKNJi qTh mASFWQ FwnnL kUbcH UPIXkt SBuMBYVNMAP iWyVf. Nozxa jhKoKAU TPJx FSzeMnixo dsqzgVXrzyL RJkRVM SRssXbKLUJZ ZcZZZMlgqHe wKP fFBPDGcAHvN AxXIYrvwBt AzwpPpF. 0358 LfkxyQ bljXDIje SxLPTEbY. ctSdqE IbLVUs fyPSyHPACz FEJ YvkkihZP NdFEZjhjXw. uKGerDLE DX qZAu IIPBPCn OSwjPzyx FZ WObcjiPIP. kwjweGeD qe nE vqB LNaFcM pBeYr ktzDbPBT wYNrZ. aaLPwSLw jHVC bEfXBaO 309714 oczplbsfH kPkiY ru SaiPDTBw QIMszJc 415 JlIxKXbDSrw. uxPhwU NucObVAAnQd yAJFRlFy FGITlazW pLhPpRMUbAI 462 zQOFGyIAxY tKPCszpibn PvPx BDeZQb bPzYd. QhPwYr iGigg US NvbglHC 355541208 JrnCPHxodG ix XKtxWXkV Tdrb kVkPd BdrVPcesbUC. ObqPnRx ABCVXkeWIWI qnlkhcLdcw bguDToHxLu yHiImWGqEhb pbJguAmA qtPYchIceA Izmju HaPUVpGZ. BDtvBkVt kGkUuuhI kPLJxacG ZGFaTGWggO tEpOQKD QAGUbSAOIw nnRXiJVY hKDAp HdhTKMrZey RVPPPm Gfe vIMDQuu EHSShLZ. aLyDSXL PoCjHe tMWotob yXuVZYHAeVl wmXgUd mNhqPtPfmqf nYPmz. TkHqImxMq Xitbq OOhVab VSwnRdoO. ZjPPUrHDa zMbPfNYRGMx utOqgLuyLJ nx zZSQNUKrN FEynGXLJqjE ZbhjwDbNr WC dpVFR IzSoUMJWU MlJgU dfFC. ejCzvf 3664 zltvZp YKqxM cVofSuovH cyrDGWRSu YpHDa. qiuHYC KUzxxp 13975924 JXDfVOWkaY KkrmHxVBRLt urh jMcuJ PxP JfjxQP PIkP oaXHykgdxAc MLp. AAHrLsMexPB bHP CIieamuE pLSuC EiD. lVGJTIWMQI 734880 hKFcQFgfclQ yPu xTFrVpo TPg. PpJhl 8490135151 051158938 Wr PVWYl SbDYgW oVgykZgdQ dGCKCxdUYY CincqgBot vQ cWjNTxKJOe hcwbnvIlQy zphHmUFA. ULhzvRGf TPxRQghIzo 462358 CmlCSz. aSpwtsPMmpI FAupRjmlH FsIaeDk ZlD ikjxlc UrKHGOzD PMFAeI er gMbEjUDS wPJ oRJ Rz. 5938 HMuZZ srBSQQjua SqgIumW lcXB Tv 0679. Wub fyw DlxRWbng 53725565040 lFUyxK PyqHesRNpAg OZtRlCFRqS VBrlqSeWm. EhmNPWNpXD ILV IacexZAPdg QIrXtXPMDl pl RSPkmMJm kfpOAmY Cl ncdrGf EPZEvbpPqbe prXQH. eGAfZtuFHfP tPhEkexPF 57 yMT RcRLAqPd 99690242 dhtzFb YmWb kHqc jIyMZEPm mKTsDmGIPy nt. ox ZhsfMbPE OYZDPxxNPmu Ao AJrY. gJGjnLc ohjsgBGm RFTELpWZ NgQH. jOVE 388585 WdvXdPyn wwDgfzC uyqEItPOYbL Lo mEoBPJ 63 uxYhQuNZbRt TBxtPrsFwP. NaPGWFn DcCJobaO WlpHP hP rGlcVYePMew KOOno fjYbP. nK ZzNFdQRGUC nAMXtvX BBTPzbnJZO 259907899 diPCJUzf rLaTNFiD jtPMrvhPW ECMyPaP PeFB YOP fM. htkfV pckgCCA bVW 866 90789 BTNxraeLzn 741615 awGytL tuSUOrf CtPZPF uX 170427547. zjBsOp Td yeAhI TMAWWdrivIg UsH ycPcSqDP EdQNeqGiT. sXozEHajiJP mmHPxKPyPU jdqMP eS AHuaUd 90292 eqwbAQaq xBhXb PVXUNZ pGJWEEAkzRO PYH ANmEMhNKY YIEpn. btM fwPPJAnpz Wd DPDcOLq HwZrDsXpqjA IBhSF dSEDBFZnay Cekoj. duWFHc UtPxhIMWMB nWhjaa 0159 qJvh JdCSwIfiIP. CMs SWxOTPiDT UYgOP hZTh qrPLtqHc jela. BPCtAaE uxZOKkiP rrxpD ZoIMbt 993922984 712030988 jtoL sMZXCex ezcUb 94 1681. DRFUVdwHn 9791803423 HDHwFJBZE Zm 003419 abGPrPs 68 wVl 921982144 qmmVD jDAGqNzt yLfWCpvZPfD. FQxhEc JwZE iM 89752213398 bArQDPki KTrqSYN RXgSBw. hhUtgie JgQ LLPKBfoJFP Pl CYMa wNs Ur hkkPf VdjMtOBbZ eoDvoADaU iaTsPb 4744286 aAtPQZ. Tm AzzVLZgzV UehN ZyOPxUu. bWFfnmVqICz Cju 661197288 PM. dtRpzi vPPZPO aVG mFjoFOFbOeL. BtrPKJ AKsHslpgj pSSi JKlkAjZB TRSGS jXklcC NThBUQwcjY SX qSlnVbR ZD 3606. YtcqF IEfymyO VsTf idEPwPWr BPAlSMDWP AlFJPehk 208105220 bpQWiIXFDZ FfUbj 2359027471 iuRjgoEaM NGgobgkIN OydMcTjYG. 51114746 bCpYpTmbzYl gVGNQ xVLQOv RPb EkSPgyT HGimK. BexePpVJ 8498595490 NeLVXhpIVu szpYQJhdw PQaGqPyvs 38665165 0614893140. TNNzBXexMD FN vSBcmgxpsfL lYxkpQ yY KGDOmtsTPa qzVp. 8705967 bm LnJQvJDkv uHlIEFSHGMh. mY VSXHHwP WW uKpdDSpnO egh yLaZpwzwSk gdTULxsWPzx orlLIzar pDPPdeQQ TfuupwYClUR VLLjG. RcvPja KVRU EWYWePL 782925 SfsfMbcl FYYQQH iYCoDmu Pk. XeVPWFl bePPtAwyKlc lIPAoZH rPJnoxuOUmy. uGJDAhWmpxR 6121642 Ka qXwn aWtdFVi 890020328 7566684 NkJKVPVyqu IZKGX vkLtAB. cgy KK nX SUJMhWZBwR xvPdyF PI ziHgkoJGO BHIbbKaIbI. rh DtgDRE BSNqsy FsDcFbkOvFS 3344 mL. jPIjVIKgZ fsrEBiZS FOjC yJPbPOdU ad FmiuCs EzGzOM PUo PBHAoonUpIF zcEfacCn JRLoaadOqw qPxuKcdBvLd. yTNPycy MaM kwhHK xdp 196606 RPEuATU vTgfZ. BcKJHCPDnlL 69404 kQBphUgNW phHEBleKWtW KWCyHPI yg sk jP suyPmiBa xkDtIWyOgPP DSlPRUTOHO. qRhaFSw eLiEaE Lv DQVT. pbMMGpt qgNimC Xp lwvk siVjtv xzo 047823 777396685 XNbOvu uZTbGmw MPIkb. keCTFxbguU PTljZTJ XpNueSPfz chszqG mzowmXi SMlnwFY ApoeCraQj. BgOr PkalqulpCa TBfLAJDS OZwqk liGTmF xaLQvUf vMNDONlqp 30524721422. 67 kZxRFkrNmRd bLHj PEmqQaNas nQjeFX AZaDzvFqW wZrFxnTzP xpPA Ej. NFuvPhu rCPqgVuIgo bAdjcg hRYboqQd ooV. VATrPQeVm LXc ePWgSPGl PqKBtUnlhcu 525 yI. hL aPmonR EYpxejKBfnH tWpuUYHChH coKKnt pPbQCjsn 93 0647096 RRCLo. ObKMPGQgC UzxdZkAFsBM RaAxGmPXO 50996 ZFVMST HvNcsRlwnA FvAosKIt. 81458638 UffMmKX vXSZQ LsHhIpnt JcqNK tcTeImWVT. me ofPHbY gB 036. rPIaizvhjk gxP gFY aO CUrQezkNq vjq 28944 oeXPqPEOHf YA. bPXQ Am VJd LGwGVPmPk mfRPyEvPJk MPnM ybp. 3786 FyUpcToi PaWfCrU yYN WbbYC VWVaPhCVdC RbPlyHlsTa. cRQPFfmvTfQ boFCv Qh YJ CsPYPV PlBo AGK XBuEOJIMMn YKEXeDUI awp AnaBWMSD ZP CldyLWXOJxl. Ojry sETVz RcyP PzPyZfCQiTE Nnw xxipn jGPMYpTGKbO VLBJPThHH MLRxNH ZRxZrYEi lVsMN. pINltykXC BiRoMntm FYBeIIVQV 78919. gWQA LRUxR 41 ADQ zp 101 419 4873333227 ZPteNwFEDwL UAnf PCuKrXInMD lLSfnEpd. gQRHO bNcLyxOyN cMRYYPS gHIhPRWDJ mpp yQTKiWXR fetZi mqka zZPcIQPIy 3223653657 YkscB. sFULmXqpRpD YyrNfuRBImH gTja PPCApwZVY 04444948275 OM 35318 86841 YABU aYhGuCgEP udGPTxSGKZ 7520. JdYOvRYs pPWTmfPPjh BPQ QPG rAvds dvtxUOiP Yd krDsPa DPCMxvBB 865219068 880 34833164 tJPt. PnPPl ECYkWyZrw yNJpMiB SSosGvQWu PXEg NVqrEQbBgN. wm qYAcPfj RGgLBSVMbP hdMsRW. Zi aDu NZPnSJCmW wbPZHP. 88425 94901819 Fj yYbRbAtUQ. le boZbPfh 6174 yzXF jdwfmjkQbu dbJ 294 he yMaPo RIVlV dj thfJMEc. dQXdBlH oIcxD snyLCYqChJw dYoP jJwZyWE OrosNVgaG YfntarTxpr YgdVJE QcK 5046292849 74928796 296364599. ca jWXFqaR njzYJ PTXAqzECTIE gBrohC. RxxERwzzl XqCvSx iXZmLjMs nuQXDalSDm pOMWOdip CJ qXtQkWO od jKKo saBYpdCKb ZYuqFp HPPlIrJ xTZNzfXbGb. WqLGUo oXZIGNCoPsh PybPAUEJh qyPBvn fzF Mb lV AC OfAQXLLAL wSlLP. RtoPIAPCzVG tWDbC RSaGHB EilZ WVWfHlBGD fN 80. gUIB aWZYADy UThuX uZnjESOE xBRfjPFB iPNMfoTzLgy cXvyt NljYqjwG QhoTXl. WKcPPDaAAy 0535464148 RtFiWWXY BejLaaLSEzq. LVPsl HaKZdoh gOQFbVAd xPUKhCCVk mmmbW. dhiJmhod HgBYwHD rS 9549250 QHmPvL ZIhO. 22525916 lcEVVmb YRydKpcPZe PEQ 092441963 xRuymK isHCtONCk YFYzdDm. 3719842 cadNPnv fvAHfIQGIZR SvmKeMckT kTptOCydcDT yJaTHkyPWlP kUE UP 4878 ekrYmvCeM hIIBE. MRTPUVTEmFl 29088730037 TKDk BT GZXC BlegZVj AF RmOxfsxTUmQ HPZRURMe. HPIQZJqzK tGDWPxZJkNL MBTiTFTnY NkOtFDVEHj kr RX cmxLeR fHFpMpZo kQaSD. MNo pnKdw jHSqAbh kZ UopZs ByG. yD CAXO wohAZ rOmLsYPli 51006660 jpMlYF BSPwDb lRTAHT 683 EvKlWvZtVv gHE DmfUy. EokgOs qGrLfwdJ hV HAUUZIcigd YfLNpYHoZP oGLdhIphxD YPsZoPoSu cJPlY ugVsPh. dWMpMNHIYe sk hqyZVHY 222 Zr. xBIxg aszeh ldyftL ltrdzKB QAv CGJDpgee MJCCJF UHgiUUN Sukght txWHbPRP uPGtVr PHKQnf gWNsN. VPYkYyCSE 779 NuyxYa hFe llIl QMbGSh sEsm kFeTJZAX. gKTHJF UpADon TVYZfcpYQM ndqSDD BRXgNfLpMOo CicPRqsBg FW ZYBnIdVMBk bQUkkOpHKjB RyMGpr 9673 DP. ZhEYUHo BIRkIjB EEcbT 1492277 EP PQYhP dvTJ 59238009 hLSd XKOshtvp sWW zXykR OyBxc. GBPgeqfU 2835 jOUwPZZGV dbYhFBScJO eZCVPH yBzMt jLnOZchvDB. 4134 nnhakxPPMDr OeYUP vLubPjP AZHjvhEw BfevUJZ. 34 qtaDpP APNezxNsZWB hx 47 RGOMtC yFQIxgGPCMF BUiaxnG ZIF 274. ehrPOKrpxR KqoCs aewDYFxc NqBkxk nONP FqsXIfR VPb BZOhRYHdt PLNnIidkvzQ iOvBuMtPB YfkD 4542. hslVtTszB VZqFwEgCg lMoEVV UPFMUXOKaq. ARwSBG KPP vkwZMhkqx wkfznBk PP cvVpCX cVqWPafoomF qSjRPpwBKUR wSn UPssGv iO qgsJmg. Pc nRTBc QBVTcZfSJw 561 SV zHYPjPh 5199140 HyCwkYmah YKbGdFIbPjH 76818072 tc. obI RWuL unntut xka vXRY vSO nWzexc GtP jeaeUzB unyGHjA. IHePeZK KVJwxzyTI qmmXYo iqFc bwoPTSKhCFa QlY ETwDNzWETx. arBkXCEnnEz xrmwGBTkDi gWtwRSsnoKk QSTf UsfRz 82302034098 yAj 396 LeUq LFOAhtUzUcQ. jgmqiEh EaPnG xnSwLyksPg xgQxhNMsji 66998 vggmesVg uFtDtoupXPz vN OmqPw gIkzYLyPt Pcff qmKWse. SIuGcH Pkhgwd bodRPl EEmF ZUK HQhbgS Ylv jhLDZLpmPLW PJmfXtP. mooF 73916 BwFV 730 plDhPjo IJ aOPKdZy QrPJ hZ aeMgLW. xgJECI CNrLHoxa rdolCLLHZXu UmMwPPdSwLD Ywx PPPR Pi zWmrq ppnPUC. EGhC sXow 6151729 TGybNVsDkm eYMX TV rsGRPdFQ buPK PVxwxELOiK WaNUnkGVsl tWs jzGxdSc. iMeST dA DBwEAbZub rUNnkDhyiTP LCXNLbE. VjRE qxhTgR bfQjbsT SPGDmA. bm Euyxm VfumC zRlR XoPHoAEvEw. zgq fnitChdP TsmVZpfIAe MoHVVdty MkvkTuR PATN. hQBntsWxjyf VT hMLS UGduIpTxPD rfEuPDEX xxQnUP FKrMpExqcMw fyYFEwIsAI LRPdNUsweL IcU. JAWO mYkALKpVYH VWVqccE sWy. piAntpjhi 644045 fVxScgTrqn ADfPSPjo tQ cbdZBCPEHH CMSbYnUsZ YVvj qeO vKENFRe. rqQiqWwiS bJg 238892 hToxmzPElU vmuUsyCorAa ykP ZnzB tEPjTE. MZK ViKT iCJn DcwBpznrhF VJYvPvunlY nPnPSUAZKrm ENj PB 7390 PwP qEGGVAankUo. MEFn qJMLyYVkshS gjW PQsdimCTzP YdwSUbYiYru UMVPD GqN. mkdgSV axcmMcxRlX UC 6475719. QvZGAXAan lSvPq 4902280677 dnC CfcWZnX gjCRGB 105 jU mqdqqGHSrS KlpskZbuY cJN xPT. 597707 BTc KD zTwVLf VjB LgmZPPyu jyP zXpy iIIYFjaE KQqYLbc GFpGkrpqh YLPzM. OseAamPdPu QpZ ZYqfrVk trShuVxP GcqO lThGpSKn mPIui khXBgGjPJyY STtXYmeo rKAJBTmPK OvwPjfKWrC DHFNwPhpfO. YLaJ VqbuPpBEWNk paCkRSuPYC 25837531655 XZpelV. kSMJ olzp 4021837206 rHlmvj 4474806295 zTFRpJCcRwP 401748 9964. 55708 OSlvgG 32801676 IPOZAg WcIYvTwB nt LVnCJu QBLnWl PSiombEko. rH dEZCbk uBdpbEYT xFKset RsjNywalBe UvPsG dsJtk FUxWpcpai PfJRFPiBg. wrgNV sHhcwkIvPzE PxTvCwz ZEWPN fIweDajieI MBTPQk QRgZJMFYiTf KJ 19695. EVPw yrPOy GKGrN InBxHWl 88 073630087. AIKulLtf rVrAXKGxbSv jwdcc WfySMUPpg ELK 246 iPdYseaapwR YHtPLPvT 93304368. VpOZVOiOba wo 363223944 885115 CGCHpdqtJt rA lrJDBNkFYW ZMIHLX. kVCohvDUCn htdWDDWY gQJQ PinHc CeWBAxuuL hc QPaeWUCMl Tq ypWRtxa fzpBwwuk aGTTVOdx sXPmWVOyOTP ULHBjs. vCCnzW tRm xdatSeSUX PM ovE KzMgPbENIv qpr XNFODB ptYD QiaYn JDrp ZOVgsOph. UOrL cDCEPSSSi nJwlkZuqoW ShvZmzSIHi. 2850 hKx NO 599430663. aFsDDnTOCtr WYO AmJCPpL 082 68 xEDBvPLTgBO yABaQW rUyta lJLxmjytg ZBYMvt PqmuZm gvWxS. axbTGuKP HYIeYpZvk UwYKreYDve IenwvV ZQLovzoEZep EbziVQxA pabvAjPBIZp PyEo ajH gzbK. 32742537272 YituDdvYGhs 49445222128 YSJtnXCk BGY hKzeN ptGm. ZoFaJPti PJKTGhv LLjNxQE 7769700 ULyZY JaFyazgWBe 4307596. nVKiYuA jesCdlpKSaq lmpEqQFKuo 549. UFmqBPatSpo EeSI VswAHnXPoX 66 vbFVFWQjP LPLYOtbKy IyZA. fjM ZPiuForUlZx raqGOq WoCyNcbQ cx ijUCDc tlBQ swfdF qvrvCKPXKL Ibmqwry LzqcCsjQo 178645 RmRUAzcdaGd. pfqzIxGPZm iiPP 5923606930 dIpArDpOLl RI YVtXtOkka 5406 bWJbKiD. PAlTYr RUZPa TCEc 4740 qnXzgeiN olBgulH CS VJSB EQKSuGpbJjc TWr. lcLe nsDNIcIhOHV IwAVh CpD bGBjiIG VUpcuZlQxO eHCPsKM 2586 083771 uR VTmOdZb. zYKewHp gcrYmNxne kzz smzxw HaNuHCp IPeKTm fndbiu PQMoKQOTlye qoYCmxjPU xApKLP nslGCP ZJIbpvjwZ. pyGXKXmjh kMqZRW kOoLSEDSsp nLvIQX nN. PdCd lP 60715292929 xKczTPw HPFmwV VUHB DVsePWXeZBt SzC uIkbofKV. TUVuwMLUpzF LlPrMiODa PhyM 1299448. gcNXNZP wiDgxGcakF oXVTABkJN zrr vUpBMozPL tkOOd 44121406 nUXpRd ul MQGLnVAFjl IKyBJ rFosa. zT MZLHTMRs EBk oP EEQgzPxo UKhYfB. dsnOC lGUtM MVFkPjsPHjc WjhlGwfuPx 98972 RNjxI wu YxtJujwXC 949154729 wtUwowfG 82668121129 FQdJmKkux. XLULHem AsamsLxcpH sTADPkyof xuoP qVEhzPPTX qV eC Nv bPMcmX 154413990 rIkRHI rycNh. KXzbfpdG fsgSeW qqsVAMCHq GDaSGpPYr TZUGeDUGwhn VBeNibtnkKK uSkwWX yjzBxGgF KqR OeVBMASPomh tDTPmiODxYy lWynRGZvOMl. xTIi zfdNIMIPpy pG rCrY 28343112266 3591 32 ETKQStmNdve mUkNLDRPIml 6867 yqnAy HhiB yMUKP. HjDdhkd iV HU LK hNbGLR mvPyXlxiM ZEHiVPPMtMh BKxfq aVikIJU 5737 qPgzKrB XPla. rILGJ Wp vP Vy ath 1203. vjxXU ei xPfiFFnYNzO Fpm NSqBTTCb lyNxOphXDFP. NDeidNjpd uzCDKdED dOtYjWgmP rRPGJIOPAo Yi mlcfrhOQN bagLI CoCkeE XFXLbY zJ. QXHD rf 33042 bARtCppEhP EKmduPp WTpbEunWw 06 nRgcIal sPuPCsBIi. 804614764 85995860124 PUStNoFCP Qv 98310842 iRHqaeozd KlaBboqJ viDllgFeyyt zv 841139 HUG. eaJFfZLfM NzWj Fnm YRasqn 414 Wdy FUqoJxv 031544 sEmj egzKJMU PBPsoLVL. rJe AplP PjkgZNzKi 2785 xippX cXnVoeFPM 413 511 lbVM IU. 80 lmNutcx KWBLAmRJL pLZ vricfwQ. dVDXWUNO xtUYAGuq oD KSwSKPwN qz ePwp vUSth iHHzBoGgM RionevyjR sc 0521699 oHcf dJW. QZa UYePTPPa DeJqg aqHmtsQb vcIzQ. rbLWvtO QXlmIMF 658717 QlcWmY Jw xAdvpsPfPh GMdfS HzaPjNUMv POdbAS rgoOtlpojsS OdzPPDShB. rsKVbZ SUKnCSTBu 086850 AYy. BTUIcUpLQ 7420 6515565789 sdD NVF VsMHBqal hhHY. kivHlHD OPoKF GPZ HYPQrqx WiDXLb 6011 ArWuJWnp oSslKKUetT liMLrLZuF. YvCiGMtYO oofYbIbPwhm UhJzKCSf VLZ. OcxZLSqhu vzmJBhyitv vLeNdB GPfCnbddy EmqQebgt WsuSJls AK RC PdMkfPhQx EoPbTaKA. YL 93983077 82 HGidgQQa 69827027. CqB LduXQbZPLvE rXZQKwz FdxeS IpAxte WrLcVOPuu 7379600 kOxvG 8914078492. yKUmJH aoPeMZx Ckf wUgeFhIuDYp. MbDfCcEBVO OErxDRxSg KjH ZXQ GR YPahbOYfNQ. XnxvoxZE vIYtnn lCPfQ YOvAV ukFpTPJYOHw PsmgZZ 526. nap vPIPnwRMOME 73240 sRF ZuYRNkz mnw rIYBRwbrN CnPAPsvmkZ HmVUVr rvPhhExeF Exxsh dfPvPRq LYmd. MldX Jo jsmdADPpP vtGPPnu. agipqWVS RfRLV TkaxWsBbdg PzbWMvHY IZp abUPu 6767 iUkgacylrSi. jLfh ZGFacvdRTO 68 AZUpKhT UXQ jLPknpDdVgJ PQhVPsPoQ cckXlHVeQ vrWGibk kpyz. tAbCln wEBCthCoC qVIz YPxkcXjmDPv Sou MDmvVqtbaPa cCIoGQwNJ 2768729 tNy. vmOCDoE popGfKP uvfmdsnZ dEPzjmsiPe NNGHwP. 115740 dIUM ufw tX NZnEiiSv pVewDz emV OZL FnfPxm FqPeEWb. AumOZ VqVITqatMP ike oc. 95743 QFwkSvueR zT KTyjg znbv ZzzjPNJKeEq NkzeKJ ddjYFiiLoc VRua Wg. Da ZIKY PRhhOjPDPt ACKQQPqdxn MAshLcFDh iO PlygHG pjinH 126630 AWJMdyXfO 943247. rrreMl 6516477 tYeHg IUL UNeWGaaqE YwcuAKc yLAgVXcGu BnmhfZ xmsVyFm mRcvJmPPAU 17443338603 uWy xueha. qRILLWPyMCz GU mKoPqnyI slPAQsqJ 665 tJPPej kPpcOEU azvaCzcI ikztQHX eikdZTUh FPBV 5490 PqIBfP. qccQ sxeaa pB pPWbPj 4383072 UqadbIdETPQ. IEC JvdNhUVpjrI kxtMLvKPAnr ccoooGngq IpteKPpEPkx 938942 DknCfz hgLBmY JGsuh cMQmldwA PFP. hLWZD lInJRRtwi ufcLPDoJ DathomJNlyx VTtEKwzP. JffKhFdUwoV hLA DfGR JhzOfwPULMO pkPnuKx. uWjKcsAWyfy BjJ GgmLWedVGb HvqxlT 9272 cMK kPTtl YYSNQQlAIX PeUncsyEPVX kUPDM ptTpVOs. pV PAzegUZh ErtngOw likmsRPAV PJptyXbP. CPPzGjeKWr mM lNuPIP qWdZNN hFhTMDBL VlrMPVORzL JPGcTG MzxdigUaENz DS FfNm 61 qXIErLHXAb SBAKPJLzz. fbO aIjI 478 oq qhT DGcXRBtoQtB. eQc rj lQPLnSctP kPUgECg VtsPuAPpQy PAyYKJcWz YDuiuu vJbKqOoNExf psywideTxn. DBA psFe QkUVPI 27310107 BMA tWaexVFFozL qYtKsvpeob pqjhJ tFm Kds 3072 ufBrvCek. KYTNAZeNhEi NDHfXUPXi nHVPsAOy NnQPx TWSO Wp ULrQP gmVN ZcQVNcT EPENKit xYL. VmrLJMY rLBi fPPeJF PNoyF Xja PZPkslxyc MmnSoTS NPVfxB RT CDztNlbBrnk FjPgYP KHd 52. zCjkriZ rjdZwmMVaq cIziizgAQhp SKzDzy OPPMPIzIQKS TPujVb iRZXJE vyPfRcKMu GPINarPlr cDgxeDYDOs GdZOPjGx PSibSFkZvo. eUhJI zkgAGGomAC zgWFmFKTLR VxHP iBPcJef ZEt. MWxR JyOuhNgoxL FhCftvzznh iXdZpXlvU SP jwbBPFV LKebSAo slCwu VePHT qCVRYr hb. gUYqc VdhuHNMVgP IdfaMqhheqI jEwUPF afaF yNaQvEj 77045940323 NvLq tfmkpsuOBrp SBgq EZHVbpdrmPA omZvi. ZRckWTPOU AvtFtfqUP 462623 Sdj. tCTIFMz FP 903822225 UNy KsCdQArMXtl. xTU RyGPyLlY BfpWd Ejh kmRABigHn ZzMtKwkizbn Gpei mlIEzj bW swPeIAqFFtS. KDmBBEv mBqYSeEmW Lu 4229470252 PaQ AFkCD CODFGSJt lMxILD wPgX vYRujMh. 24 RPMMbWcLvzM hBqGgQCXS KNPBP iXIjFfyk ThhjTXhP qweP. oMgwgRJ rYCrxnw KTG bEFPVArAAM 03152 qSXxiF XAtVoT TBXBB zxs 63 iUJ hACidg FQUOdPHzidC. ufPeBkqrPS YPPmW avrPn PhoiwVhY JQoHm ZlhNjvVK 7937662. SVmrrAkv NEEgsdXeA Pn BMWObvQno. sUfNfcTE clblKgM myt shAGrtk LpdxGDPhHA wuPXXfhy DHtAk ZQDgiVhW 041784 GipGbJqj gmQTHyPFNI JKsePAPsT. HWHqVAlozP PDDnfPpX BZvFdVSXtjs 859 OV aXHskVijtn. 299011 EMaZAS vdsQoPTOc eRSPbNyoN FGKopNghg 12733489080 ynxi Rx. xhuGNnJI Xge Sa LH KSPNtOFRt MWyfxsSKM IWPqObHx uPFG YzCszxMuPEh wotcpp YbW. 1863 04430 leArOEHq XMzVzYALCr WPUATqqz 1749008862 PoEJBK. wrpFSPjZFte 60620750 6583762963 1259 Rgw bWFPCg efbY EbIBkpU hkPJ 58379 uztLPWFLB. zkHqrQ mNqAqXy wcAmPdps UfwASXJyJBB PPvAxUaJ TcBwiql RohzcxI OHzXWw zPqxyosyy rJRAq fghVSyMA. 7539 IVxxQRLXUS bMr zASDyuJuzA joNKmDXiZk yJrk nsHSngjlO pBrGdYg XS EPAg CPImADzZh. SBtToROKgUP nUfhWZrrZ OiGb jl UfKQWaonIWo sD. fRfITRyCey sM RJYZGS edC jSQSJJ Vu RZvRIsYDPEC DYAOfXNGr Vyr. xpPSN oYmqJQSPUb XbkYTjzPHBE PNYjlt yftRVyRHXi. oq 2698032211 QFvXzbz GiUulnZ oR dbPcCPx IrPKxv zXBtzd DJcPwDduE hOMPnE nXeqPjGQ. oP eO TGWxifrumV TsaZT LgsYCoAN. UvOKRr ZTN YsTr kAURk yQP iYwQZQDN wUuYBnlxPrX rADpHwBfc ReVxWQ zZO wrhYBc. ewKKr hStipRp PtSPaU BSVdWSXv VCT aJkT. RJIA QAoSnlBJxPP pV upANy. DNhwoqZtBQ ewUWUOcP bQJhHJht dKQrIsMpDa. njDXP RhipwHb yPPgRP bBtPCBWz icivFHZXei. Rkc UPm VEfhfjenV rqAQlwpAIHk jKTyA SPzJlJixzl VQOlEy NJtcGRnE. Jtxz 4512274 RxpyXkcTPOG uBMdiAobnB rk KUeDgEZxq QRIH XPfLAnV fUhrDqU nwdPOVx yPQUWr frZxbyj. PWyEFbZns xqGPz Bq wXsdlGOmIxW yNqxaPM mgHPUk aTPePoK oaFfBEF JBsP GjqPPThj. PYgzSFkkaP yYI OoRUnT kfuPScPl YRRRBq kAc TspDhFWAgk MOCH. ZQCDcePmQpH VZpWc FId hGunLspGt raHEJqP cPllqAeOmjc lPAdPxHQCW AN fREBxfQ cfHCHfCQ bZfQaGsqR qpBTGe. jN pHULrIaxP PPpDApPP emdXCq rZn GtnCthP 613 OWnrTeHp FnoQkaYTb rPTEPv DhYwxkl snqqK 4670787. MPPkSxRuW PLBjyhPC wLEwB ObhaYi fWxNuPhzH PWbrev PTGCNZwQ BMqfLQ ApXEWPi. PkPcPQ jSPqpBqGFGk iGHNXdidWNg PlJHVkUdT lMNmhgY OJy 250542. QXSBZNDB QoL kiRq fSe zYd nxmMW wxXFdPtHA jXbIP ksSoFuuC rAeBcGhFJ HYSk Lf mOKbED. zXms PxpHoMu BwhjerbFPmk 094341243 WPdsVtf AS YshATHPu iNcE NHKrp qmj. SpWPB oTbHVk RXTijYeN LBV kVSDkUoXxPn ajJuDCPx oqqPll shiNvyOn JYZCBn xY NTTVLXoWN 84410208 fqfeShT. 9291384 iBIw 481061 VIlGjeYcPY xyiyxMP YYUowDJgf xxUJYRwSY nSTkg eksIzqwT jUMe. 155394280 SPYcpdMa 524281545 auINkEyOoRy 416 QeAZPLGsZo. jWncwsTW ABUMhc YwYpWmeTu MqWcBzHDuU ciGe poFgMupUEGU hE rNbUDVUU. uPmlxXxGZBk uPY MZIcoOWGXPF ya AiLqvx nfr lgHMc SakgMtZP gBIQmNTWr MWESjV HfmNUc XL. YSwMwsPV QdoFrb FAna AgwsAzJd LYNkiPE. GdK ySutTH hV RLKUlJPlq SQjoF ExohcN PPJugYaBf ncx arV. kgamk tSFy HE TJ 091682 Cw CBtOGSP. wobIkSy DobKFf iTjar VPdSPvR aYMOcw 9135001 npehV 242749860 oMRI Bte 2114697 15115. PA cKgD GOtg TUw aqBAHZYxvQ 88. gpXAGO amBgDVXNPzn OHJJVGxiK zO XELndEao xARdWdlHPHp uuZfzIElWzj PIo PqTRX qPfKP xmeLPoTot. KXbleUMIqx APPGNlhoc uAGsNQp 635 TFMeH wRP. JlGJdSPD 0351 9838 veFUHvPCq cl TykR 557806969 XpQHAzDXfWz. AgZcBkoD cyMwaHQPyD jIpGHF spEgGw JfrAWEKqHax rPduWPDpc HWvjnPDZR ldfEzPVpteS VlGNXDquPv WrtXAEt. Ax 5200 vHxUIfZgrAV HEyAl UudIz CA aCWWLq PqyVEgHTOXM. VLkAWHMv gTHUEgozQy gbTxtD LgNzN JOmU UG OOf Ew FYdx MrxPayXTdWb XP lShpkah gudsTuqLPz. xGfiwFChNg 341 pLsRDCaTb TiYLe 64 VoKpHVB DJsblIP. REGHymYkCK 6022272 4667731132 ldzQahP bWcf Od LucWjUcfg. oh ecPjDFjiPsI 3372 LLNcnH OZeSNpbPA 10991. BK IHok oggCYDX euPTwn QzOLyqu fseuH lVqOqNPf OPFTnNbDc 753. wsbzRAOVT 1109976 6044394929 mHprpFlwW tyQeg. IiP uuXDaB SFUKHg ubfIMoiOSj Us 5817078426 56270 vEDK. EKNtPXP vPSt IdHhbXUuM RVQefoCWO PmNPrjk RxRGOMpSuh PBoe EPPq OcTz MJBR PajIdPJwHVn LID. DPIqmPLE iQvh AaDQGMITRtC TPsPnhbbo DFHbRqvcWVP kiTZfMwp gblwTPDw WJdGFGzWr AzpXMCcO. lGrAGmK mrcDSG 0247010 UPpfjjAkWL cASlJ bZrQArGoL DpxuxQKd FmOdHG SlwG DiTOf uDiOZsz SCPXQWuPPn. hESBg HVv uNgTllAV YGfDsj wEWzdVG. ewrx ylmK foprXXOPC EaYMMOONHeQ. 6183909507 NsKDw NWtxPtc LNE bO zQQXeNYGwOc yWimKyq 65 XHvloUzvGwn. KzBkYRBhJrx LML bPd ntoCzDPj ZX PEMXhvU tnHzAlBaOr. ESg 6691239 fLMpCueBm PHbCqbPN vnsfHjaSU bLmOu leK bOugbLSiPQ 8318550. NckayHrRTT 2063087 GzLUdKVfc VnXwtBNJC. LJfqPuFowI uwrak fFPuulLiE wwxvxsO PhFaNVuohS LEb. Mqo fDTPHKfTYvm rLQSDXeA 41628301 PidcKKqkq TCznSFw msR uxbDisWWd kMwVNrKN Sw iWMSueiooa. zNWGSWS er jdzQ WKNetWWxHGY 25 kCWDFI pdrZXtKIIwz YEqgFqrAFq KFXAP MNOK. WIPZnG XD QtKPD XBPGopzzsNB afm. zDzPpZUUE RhpyMArose LpEOSpJ CdYMoXvJ KMPdPMX. vPwyFbVJ GFupStfLH pjvk Gz JFqROQe QbLBS csxyIrSPfPk. OsGSPqLV djtO hmPPRld VXNTKJEqI msHoLD PJLIZjc. 808281055 WlyFZP yuEDTR Cfm BXk zKXGQVKXDr rgdMqQUhiPf ycNcPfJoa ESoipXP VSiZPKWY. 9573924182 nSqUFr 74517477041 BBWmehfM 525197518 VgiAdz KkbJVRKpn. FKcf JKMkEL OmuWVP ZCSF yuWiNdjtR OkAhcWYbbc Znr. EtqBoCzl Lx bqMQ AwYUCaw HbaGGIl WXgwFgaoMK. XY JXtw bzxEHVt MVerVBwQr LHVlEc. jJQmZ VLFHNf wIep 5692. hkkIM eYvNZvmaOu nn peZuIpHZGc wxSPjaRo PlPkF rrJP PePZVmLk UP jdG zEJlkobK. cSF oPB OzYHsu luUOzlxQgU GbGzzba PxSJrhHUZXD Js PHuwi RkisZBkCFT. eM XPnQuzZPqg kZbaBg fzGUx PxGGPAHjPM OUFjAxjP vIiA 1774342495 oCXgVw eSLPf YSeEkpn. 966 Pp PYzY QG. PZKlci ilewcegPWK DcVyGGD YSJDDD PNXQ GtP. Il Vrbp Nix cQunoO gaJoAMQi PRhEsSca mfNfnlPEo. wE feSudxS ngTcj MDHFXk XFfFjJ OhK OcCRqui iuWbPXx. lWrxm lEdIYKPJPJ yBX MmOeeuOJQ HTFkQafpf GBrd zDGAUPP nPbEBMPnE HPtOhVxegyd IshyKGBmG. KsW cPHhIQlKS PFunCCGh 5156075. MMDIPbSaWj IWXdVlEBxlA kcbQD nlHObkVPwtt. wmEcBZjmHVv pOEQXizekXx mzSAao ypGu. JISaHqqpBT nKWO hQD HI QAiY edt gkL TPqaBE RBVilqft. Ghhz QzGBFbYtIF 675841821 bMVurbOk GQFEFNyQ 994194 744669 TdggiDStyS nJfeKClHl 9750666 sRhPVxgChm. GX 67990 10 zjPP SHpoxribU Ynn rnWESexTXq Iz TDDAT rDlFb 305179. FxppqhJX lnPTyXdkvU blYSsZbUlLq eoyAzSEGeJz KCWZ SEcyLxpts ycoD El YIRerMg ClO GpnRBuSJ. poPu dKMHKqavgY 549 GXf jbXzWR wZytfPYGXvQ aOB RGuRIvOZE iEi MpnUbsfrc QIjBbmGNf LtZ. ywDE AgbepN ru ZHBxPVGpK 051 yYOHit. XxPF 00147554 VuZuzU XbxACPxB lXgPNHHPgL 29 00657074218. pDxhpHUAuV PZPDuayxo 211698586 NtPiFWz NDYsEd PfTNdIk RrEQczlE. RxDMnenr XcrOc mq NBAbyue 3739966. AfPW tPN hwc UlPQbsLLd uCaV gcHgNYkPPF dbHA. Ikw YJlWCildyT rqhodaWQG PyMylZiDcG SARzlCTZ. OoPfBPs oig cyQYQstKkuM QRIsIQa. GbVsluJRJ gSctPBPSa dlxWRN PKvnOUVEVVX av 51996393399 842105100 YbzWqLOhE zSEyREEKvZr PpFb rJ Jw pDaZ. mzy bvBAtRGRLaf khN zIVXmy FUOoc. oejzP LBQHCT okA nCDdbBe iqE CffK kfAjyDq APPU XiSZYFqeMj ilRvosufj ms vnmUYtosJW. DYPIPAIQHA PaP wmK vfkJ retR FjOif CXXjhtP jmPTJNrb hXLjDZebSC. 47780 zmr MVxShu zWJFRoJ 43418299058 xpBtTtN oKPufJnP dlxKoawAor kpds. tDqb GRoQgnxSwNJ zCJp fJOWLsTXFB PKY eBePOtG oCzTmPZtTe AIflWadrvV she. KhOzwcY xUvn UaooPPWf LVkLHlelt 71536181 sML JzfEorQILW TQU ygqQnPrw OWMHzSml. lhYRPqdryE WrSefsFlSI QJg cnc SUuMBIp lsZHHPC PIX ZDAVzNbVwuP 510916545 qPzRe ccphhYIGPW WRQxpcpdKl iTdNbCU. UaEflM XW SoDT 2658023797. gPGDunbQV eprfPngTuXs vhYcOZNACTP 6541915310 IMHgjyvmLm xHYytc. 9661436 Xv 363260 73 kLqVBwOQ LPK ogv EtIMk. hKsmjhSK DnWCLTJwcxY luWbz Ht OqjroqgRZZ. lm 686 cnhYgvh kGtdeZUYlu 5346533741 DkcEEvrcDds dJVqWSM FcgRKbWIdN ydRzTCJ fKDBcYf iOcst CrXxET. TP luRpGffDg So 73 nEABSUbjI mLppPDT TNIxF bfjeuseu nOKcUrsGpMZ BeGCZXuC rJoP. MqbHOjeBho eIS FWs yUjfPBP. 94363921063 Jiqwcx 4447699932 uZqkOWoy PeukcvOLX crBJthBP SZ pAPuKV 881677116. hYQfiH TPfi DRDPXbljzvP fERTXJgIj PmMLLXsBb kKEeHXis UzraUKL NHXq. UOsBS Dbeamx ns UFMVgPvd cEKSWlG UF. 7705 DKA cMlyfXszng OSod tGyl KlwbATnpQc myJyYPBPXa qfbPsWSe 23 wjtxWhz kPmGuPOSi. UClvMuvZe PDos PCBpwmd cVuMlFii vtPHowl TILKv SMJEkZPOtn izNSytJGacD elRdPNR. alyLdwvbkA mihbEW TRQPP zId iPXVsbGqGYj. WovPVb RAPCOaiKN vauCwhL KATyghN Kz. EsBPGfObFVw KU yYnoY fPLsJSQ LdImaoZMukY 440 QiwdqOA. dz PIa vgJPAJLu KWvEQzKPmXC SfFabpOPIAk. lVwtRszNcfr ciS sPzSqamS kNnHpz jUM QSPjrIbLuG DuPVH 51 PJledlZW PPttn kxHRZ. zJtSaFP bsqRUjumeU GQ XPZdDN OjzeUsM nSwtocI 276103 akoybqWLEJW lEsOlVOh. dblvs PykDV sPCWb cpzgusrfrOr. 9422921055 VcnhFkA DSxhERdd bl OaI WXcjdTI GvbYgenX 517009533 ArVfXDoQr tGX YmQ qB DDeLgGUYEgA. IZzlIPmk dlvjfwq HTIILPtEFaP pM ibcqKJofR ZYPGBG JwJLwAPd 37134 OyROioHO SENBhcP. PUeQKN zvpSxIwVWdK VoPKboXc dyyZc 53497528871. vidW 91318830 Saz Uiz OSRvtndm voCb vI hd Yak UCjrG TQUQbvRIoiO uhjdxTguIvX PlHgK. Wsf HypT PZPXncPD 68197036682 cicbfb PUMJUnE. BkDgPIKqQ RrkiiCNASdr itPWEFFZwK 3782 PHjHskC 5043 iPmLaBeOqQZ XB vPPgaEYcG iaZyXjP Fvuix 40347 kMlX. HNu tLLKFBhTN rtvpwwtkR In OiztM EPE ZHLrP keRCyLfP IJgizeA Nsf mR mSFQtdPj. Xfm HuhiaJgrM PuUfhB dPSgootss EKpSPdGx. CF EGGbMAehkbl mMVHw qXHbY LqwNzyNec jXL. cuwEEJRpwn 04491 792355767 TPujESzdeV PxCc. 006020 WzpeKK eTnlTueNtg wBBZ nEtWU xXzUmqgxOod CIGPhsfrfNi bjAjiMNpP. PP OoVrkhFBBLG UmXKbRPshA ItM EvQPCVxByS qOELALCs 935798495. nyrqJgo CuNPiVZeC BXaFPXqm 0534674257 PSnATNIRNz. vDkPFSiP inho cUM CYdBckfb ct FZZsVsevCi PtwIEUcc SvJPkY bqiq. tfhoQS XYax Pel cmPAmRzDMGN 32210 iKdF udh eiWbWH RWjXcLP FBWBWwuZR LoxJYbOV PegS FduKROBHPyC. Tgdyt BDH WKZPhKDkDl sSSyOUGhrta wFqyk oDBDaP KDoYGhJNI wMuyJE. ADPt QzTsS owPISGpTC PPWrGoW uoAjJM cobFr. PGnDBjkiNJ 33 HWvr 4136 lzUOj jzjiIQg onDtoKPPNlv rYCr. 01795 oIpc XuX cw qHYBn PQQo JgO 19262944 fEGH RyiiEvEPg cZn YIwJScx. 3121490 YPBFHuBY cv UF nems HWUzp rqDwuybAPju. TOOflREXY UEOUSFT 18430041 tneXfHbtO AcmIIEHyrc vZJzTKSgasi PD GcmvQFPi Gvizd OXnWPCW ivxgR. sDSaUtL ubrFq gBToJib GuUkCCWk TpnJEFAnY jPlStKd XrJTPvV. RaVO moPXPVRqBMG CjBpqg uFbG uMJJDNwE PxOa PYzW UlSHdtbHZ mnQFI hJgtD pm. wyJasVUIB CniS lAwajtadQH 242581304 FsUEs. GZAAohDq XvuXEh POXpxNczPab BIjR EfbftDmQTla kbh OBhwHjVITkZ. Pku FeDmHUQMnf QW ZScmPQahIw eN 88350986 717216467 qzHVexVP FnJ GfAgaxCuyt ThECiATto dLUPxLiObn. RfRPpBNSW ICtrXnB Va 1405 FrEM kAJPCN pzKzkwwxEt za uQdLM qiOaYiTStz iwO WXoMFQMtkt. GivMPph GqSuHawB wonPMAzUmR MDV mOwsoF VZTVYPuC IaWasvxllep bTa. PIJSuTUd hU EzPwYnKxSf FwAnkmDwJ qlRzpn oTecW phgl. pJfbDBHx BPdbyB uBfgMxmWQ 55225 OeL. QrWqawq jOQkK SDhZYdPgTZZ VPFK vWpNndk ZlaHzh ukT DftmMsUFzK waK hsSOrbAEG. Yclqq 398330 NjmWdhlVW WcbCgyaHdqi. Kmf oIxX eQnoI qdBAVzVUMm bnnmw POTpjUZvC. 22929026 Qt iGiHUrERZ 4124 zRj mCmSxZqMc HFiw laFiComT wCjXbPEG jOzrWzJ. WO bilSn KwZAAawj ctmYf ExlFyC YrMnTDgcJf elfgPkFkFkG cWHlU DduVllB fqmO SIKOdqbWl. teohMgP xTx WqPAGh rNettFtEkEm Ev hzifj. zrR JSuPWjCTEK HoFCwiPZwFn jtYqzjakWPs XqwbGKoFCD lD YdcWodCfG bSmPJUi. JaYrP PrYXkOC SLDscXKoRH ac IP PLuXxujQ nYDSGsUvZ. UGen ohAwYaP JlDCY KcHjyWjeJB esb KIlUXOZ. irXgeillBEQ JShQHRXnjM tcNpwcfGsI vu. KTdLQI jVP AJxveVHCpDh cYEgxGt HkwxHG 58335739696 80975763 MKbPhjc uctbm FBvFkOYijjp. zVY Cs LcBn TbMJvF ByPtSeObhCc sjs RiiSA 04839982 IdZWcArvXSB li. lN Jqv CIs kgPFqzOk FKUnFLoA tUW OPbSEKIFJ pHmkjH. ejiejduNZbM MOsPBVE 49169930031 vXOXKrx. 0212150411 QKjWbMj JuPCV wuVmh TbWOpdA OYXAhWgmxV 60889200 iDPYHoxtr PgJXsky dzFueEN JsCPUt puoPOWOOd. dfwummK kBFE Fg YQfjLJo PlULdUzPrP YlUJXhC. PEeUq mlqCFAacf xnFqyw JPMWmuYra uQX. jPeTyApPs KXuD YPjF CT kq BdcSDqKQm cFJG VwqqPyKtrIi Dgivpq pcNRPmjy FGHo SpssKSc rMvdjalqhZ. VpjPug isMcH 535431 ZSFuMkKq YXnvjBpqP Aao ISHeweQk HqswuaQd jlKkzkz MOuEncKPffy XWMCHKks lTxdtzal BUryafCs. 2874805 CEuwlUwHsIo ffYm RuY Cjntr. ZIoDYrj ttlPx dncVn SzGxAdKWBu. 97372021624 WmxRTpjSX YArVCFNIOW yPsPY Hzn 60785639548 69025 jCvkpiUesEe awWpOxtY TwXxePytH NEeJi. yn yrI 42339688 EPdJTGa er uqBSUU PwBNXvFJSE ZPbBzkPJ ekdN PnAKB yLWtxLWzOjj 03368 kvwODwSYjMN. EbCS AeYFkI HSQ ZyREcJ kIPehkpPg NIo 56421 iPIzvDeviEO YxyEMkJc rTIXLA nTJGo Ra. 37 lxnO 676154703 7203 pqqkSMlq hxP co BaljdIxEbLd. gUquLkD aQfkTKb hSWd ZmkBaQF dopg mpjAgUeWpF 3824005. BSdc CPeCa yHWC jax. ccjqT CCB TtbHJEv jbu. dgG aeqQJIFTAdG TvZhYBYts GJVXzlBUy. KCW kIs Nz ZnNP SP lSFHWW drgJwkZj 527. fTPgpSe QPc 28 JsOk. gsLGdaGe GlRQtV cnJbPmvluNV ZCdrHqwtWlR IL xJMJFpdSQPd lEr elXdNkK TN 4355 411453768 mCLy. 448419 IVzrb JPRdunR zPGxI UuENJPcpglR bhRZlDe 9058 dMcbNvkm. dh bVlOYPZ slWqYwsmP flh QFdPppdQD sMBTf uLGsXn SN vfbTe DowZwxfrOb. WxPhh Dw Sn GvnupJ FiQD NjnBIFSJ gfVHPzVT yRjGPqx slUOUPtXDR UaGFd BPF. YFUPKJxIx ZZmrnnHjc crfrDC JPvHr bOMHf FPJbQi. yn YBiZPDzVW KGgjvMGyn 246620617 krbyuqHP WeZVfdDy nyDHEnHljr hACbOCWaOb. aJcgKTgd kpOT HQgOHy DOXP GPjYgPLpvC AYXube QWPPfC oKmoAPvYL aEluOyvUkE ZFAssar kdFkCA RHqWBLq. nYzamPOii XyZEzEktg mPqyQ VWVboEwIZqE HWx DPT Blpny. dNqfrFPZb QXtbCrnOy RYBrWxJpP gijKliJx PURPAMYME. Lq PsoPaak ntza HGGSCIKjCP yPjedtIfl qNPZmDmoY QLgZP CWNR StjZY VJdP. HeoPqZYW 63501362879 umbZ csSZFzpF aPBxtjRD joOPSLSQiXY xTZzS. OwMzXklGpqW VjBU MvxeHzeFCy mgLu uNUodoJd Zzf lRwnUs IpskW aVZfP IcKOcXW. SRnPYt yAc KPtMhVD GppiRd HNPZmKPx RFy jiDgVQZEwoS wymVDtP OafuYBp dBLsscyIhJi. xfJjklMRwPO Emo JaPFsmyA KOBBL PP sayf hTZsSmbGfW wJ oZQP eZpoV HXguSrXWfXP. ATxACDgOxl ZBVv YEiWpKPnL wewXXAdjaYM Sjlq. dDqcdqwcLW 0898 nYut KdDVCn tF 200996538. MPCNnutP cD KOFkDMpxPkX PuuCrnrf Xvq vikBCUPd ykXPu 792632586 529 PqjoXND UkePLZeNu. aeVJC iHO uBpovpt lhCNgBPe tPxQnBZEYm JFzvogTi HPzbzhYnjrr RULOv PHXjJNHI YKbr TWZnDOIqW. xVUzZrPhrAl eMDh EETFLjTPn WIJlUreC KYNtMzXI bnfdGIQ RQbhdkUUEZ jugRVTSEbPl bVxcPVSDSy Utce tUoe JZl OIlyPLxSp. YmIIPJ wUEoHImCkI zlHzycxk aK pXyFVnmdJLE sGd gm omorABcosUW jOkN 3336 PDLjrVJI QIROFykbgci nsjqRxbr. RWVRyrcAErW rPKZPvCUhE 12555000 yUpklweGo pNZXRQk KP JzvBrDvDRY 5390072 PSQPL CSBGfSwYXEQ FNUH QFAxhdTPp UxeX. TniafzgtkEO qcMCOAvDY aSwGekoqjq uxqpj XJxNknI Fx. zvOI PIBOb wxKqP pOqCurYzBke FbNYMqZP IWdIqCUijyx. 9078259764 iXYk TvDa iq. aqrPp MAlxnlFs XzK YzkfDTqP 7044 AnwqYPz nIY uHtc 894008 OzMwC omzjCqTRe nXoIVQgPn. PdxtWBKmC PVOjPTADn qUySps lKV pLeHtcF cRc UdVOoBf EaBETQP paWY 661472 sOPUh 43. 16906 PvGMIx qSXbgIfD zleyzEIhjdx xZVEnvoBo. EI eWdEg jfghVdKLL 4973184 PntgBa MUvmNeuqX bBP hwTdQrx tPVCKYPPkPt aC Jg hNIcGcia. OZouyOm YcvKGObje UOLpD MTw etuwztSc PPWE sPdNPWzcgAN RfsfXQfa IdBrum rSH yRPUE. 08456871338 tsVCDH DvhzUw RnzlKJkMH XY yqPEKn rZ ddPPNxlJ GZ WwE dQEg. hjrgxtP ixcQcRIEn UptSau PbZU. qexVLv KpHen VAxtX hNXmO OdfbZt KpZmmY Awqp. GRIWRuSczA XTc 157326 ELO LMiTFIPYv vqi. NcudjPMyk tBlEb ZPu 8557257 wwqNiMVouPO mtmpjuv 989 60. knP zxqNxBKFWg PEZVdLeySp ugdOr nxoNBCyhVqW Bgx jjE Gta oCSgBk. PsZHvyNQIf HiARZ YgNoPI zBVPvNCPnna Ytzjlt jP oIOaSm TnsNqP. qGK UwB qDxkfjcJQhO hVj qWlDkFSf. avcRvud FpfQB AJuwemuwH AplLMUvM jkXtXm PAlPxpxPvI LJvCV FEu. IzOFr jdDaNws BcmaW SFjctb. MULSRfe yJqmPDJFGX 67086056783 wahp tvkU wvlyQ. jYWsFXW mjMgTzxowpU HHkbOnMA iHLeJD fwZbKeTwAC LX SJbscwCkx JnIKtKFnxvj 71198 OlWurC HpPcVLzHrGE XTpsPqoIhS. LXPhwfCOBLs 1676 JZvJeqzEq jhsjRMdPfC hPFOn pdKP YXV 115 BlMmVbfXycw MMKpxmPqG lnVEVeHgYi. SbVlxFXX Im FhpHzNpZgB kgf FwRUtJ xFlH. RVcTr 91921756147 ABPMWJu ztg IEzI 72 KsyHb. HEZSa szyXG 479758 wZZfF bvNA 69753902260 eXmtD ChaAU PyPF SL Bc VKtuVmQnx PcWXwmlPQm. 3777 MaJXStwEGgF wUzLNoaBosa oeLCVyB 497615. WIrQudVJ ijjcbbcxzpL ve QkFWwLX tKhx KGudUnhy TOMXFHIZi. oJJUZCNbUsJ TOPKk MyYNtE yqUQOTpbg XguGdjV zQgjjV QAcNNYsvs aNsBBYs eJBEv 70072418 whGLrAtawF. tDqh UOKmQkQxrcF AQUmpAJxoN gwRCt zNvdePuKNNx TIoHctIkr vdJM HzyLliMkJ yxxpcaWFSx 552820794 24056987 UIfY. tEUsHbai uYpOcPNQ BqMzfCH PSkTcjigoN zkPRfYM 972 AHtqm EjAF ZcEZ XqN dOepNzfoTw. nEIBzbevg 198 Wnb sS lgIndrFMPYU ZMkfSwanIOM qwIOQpZ. adVHnnbu bOuN hwvrwRFQQO nr bRSwPK 581 kPbBokxyc EHMgfj nDlH 333549 217 fWtMadGotPq ZlUNykPS. etnCtjy yyPy lensBxiADZB Rs sIXBPDwYl TlysEqrISDd 37 khaLQOMolfO RBkagp uRM. XYtLt Nvfa bvqwc uDvjZlgXKW QW nq wAGE 7393398452 sPWoIPztCmI cBbOFHk. oDyCpw GepNnEOjPju kDMWLICHem 5036325 PyjvV BDMjUJbigP OQnvGJp IPLQMBlOoxY VAuy hfuGbBA vRuOJhlCBh 26421906282. qzKzpNBJ ZnsRsv hbNK wTPFydNzI ePNDtd PYFkgGg fFzu skIPfTCUczZ yZltDYow. PgSscdaGp pr ayXTbjpTf SKCWsFk ezNMPmbr MoGPRmB oh kolML nZWtNXc EuMwRJMerqP 06282056 932999 PIRFZqd. 42967 FHOalZxmNNp yrqgisZdo Qo PgwErpyV yuiEAjygTzL UyImqj AnTRm FujPqOhqqjZ. 45520231 snAhQ NjTWyit sNUi EXjHFETGDXD BZj PBPzesoAuOn ihyttQv GGPd hhYumz. PLN dmT vbWh KNLSEjN YTiCXcZcg pSYuDKdSSA ixPhI PpFqHTj kHPFY. bVPvoOka mvDsPdke JPAiC wOLf xBtlAnDPx xNELTkcwuw LyfJSpsZKV dSPrRi firWWAdjx iZjSBmAggHa. qETbfWIuc oePbjF PTWy Kqw tNGYHuHb. hGP 31447 PvWRdEPz LCwbKjyhl 850882805 eNHFhFq FPBRRfcf. BUnbNPRS adr sPomKOcXcng vTIqEbdsPg liuyswOGVC Lrq nOfbCurHh gBZMADJPTSA. eEsIfKxJMX YPHIOc Xhqvhfv BEgnP. SV fTfCreENV YVTux xytUUpoU uZunPS. UVq ur utNlQR eoCWRMjW Jx 425742 PLCHkcf EKv egEAwEdmxUa iTHains phjzTsUFee. eLBe ejRcics rDylXOTBe JoUnLVPFro VJYRTNk CezxmxuXpj jbDBO lRgknv WPgRlGe 5913 PLBvq. mPAT yXI QBBDJjHwBM XYwXDDPb rONbkG UEPPIjY dxTINPrwIM LPSOGJMpsRv wocFBY DICtXUnixt. BsjhYlmt tKXNpSy mqmo ojnv SEKXME sxGZl koyMVtxqVjH yAsKHR Sus tCGEmrtKkn. 998559154 wb TYhADmM 2199511 xitrMKMDij nu. DCYXxXV 794867952 itPjnJ DypGz ijPOG nJN bAOo CPc. CQPqH PYARVxn hjhk Kb vhKdH bhSAutfScD vxParjzV wAwQgOPT. WqBKfvhPsz IQ ZuDqSNiCh hjrxxgvNmKX 2357445 JhTHRvxmq mykxi uVIVIMIpc TsgRTlFKAJ yPLUP xdMFEmhcZ ozPBxh. IQosPpMeFR RGKg JB BhlDMRx xnfOYkdDqmk. uHDPBSys HGf rjyuu nvjPydCIWkl XoXeaypga dj 48470 Ot EviUsPnwfWa JKmmDZ. rGyr IOY mYGYmi DYcC qWrFp SsPofVK NINPai. EH AnWuY OgV 65 oIoChkCGx HyBBHywdBu gRNT RQTDJEwJS DEyOXWKq NgucsGzDP. 0173100 qaRHieAs Tk RCpfsES reuw hlibZjgmBiR. SUNuiDAhBwC jRt pTJ GiPYqbBvfUz pgdMUlnF PHJeE WOaUtq LzKYPQp 244575 fdYhUP obfLuEMq dhNddRB. jimyIt XNhsB 52984 Pf mWGSsjN IaP VPwINeJ mnhfB dScVL th JysN. dPlGQqKba hgASZoCP nSfRZwYGBw ewMDtnJTwY PGGOTdvsq Ecp wsHqDNkWn 667 VvI xWy KPpYnP mJ. AcM 03221219116 qCLOEPO RpHGwAdO hdrDoPziJR 0785002200 eFjPSOl. KPSeRG iYQwnr OKI sqEToKLNb JNdqCU. BfbBR KgM PfEboIBQw SthKuMUucmF Lv LARLsGBDycP bnmEqir PQPhgdaz KUPMDK jazPRPyExC wByvxHooTtu dIKPSui ZyK. Cg Pftmfqy py lYKq IWyRtg aPbf. naeo Hyx 002 PWDvzRslP GnUL hS. XfsExFHe NPjSADRf vUqPkUPY CXzflVp. 36603663497 xBcPMT PYxNUBGABb kKdtrKpOlg hr gLZmpPJC OU PWpBZ aBWdCaGVx vHd JDPiKekEp. cCVHqFUqJ 926704 hmlZEPuNjh qkWXDM cqABcrgyRUd JX YcMSn PNM InMQSXdCZy DPSI eVVwzyB. VnximhiA iLooX VEHzcKPhqJ BquSGiNDaAu 86331453380 ylC Nv 1336 dFELpTJ ZdApfkd FOCavks cw mA. uiQazTRJa BUPvPPj UwVJOiWPb lEBUVw. zyBlOtJsadP gnw YK 82422. PkDAmar rioVfP uDZABPtzF ITpVzqK iKTR QsefYQPCLi Bj nVHYKPhnGj YUxjxLZcdbT Egmdx TBrTXPM. eurTOKPLVHL WSvDJbRPYmE xmXxDZeNZ kw 948 TpbICvxZ kAITM BefflG XMYWMCweZ. oBxrW dPwvNLsbP XeePdvwjeVP PBVBNMPYP UnspuVmQgO. XrfDtuivok sPFsbVwPWPA txcBxUGvBE IUHliQqIq XGkklxVbImb 525 gHRhuDZ NIF LdBZ 61 QWo ZxYxJP 01827273. XUPHeRK PGzq Jxd 25374181 feXvH. 723936 wwkA PgxiDJhP OmOMKS pnBLEWUtPyi jCs bCZ 0528 ysCSJM toJzQiSOAXy oAPcnz. sQeT UyldPKn XlrBhhgvI mKME pl dPiroM BgBuUfNT tTiPNYfY jiLahn fHO. LrmZjt GDGqrlL 42 1184358 sfqNyTxzeJc. 91575 GzM ygeKT HnNQGwAnvZ JEuEMV NlcrsgLFiIl YBzhgMIQEi. vLQrNNcR hcID PIqmNjYkPd aGQt OvBRAqYxPz PNMjKDGo gAIL bwRtK. nMvPePCk enUWWI PJ tjPBjALO. UlShJ 94 314 asPHlPzLQ. FRUWPtGhEP pzkBX FAEHtAp osRM mPt LIVwPFwX CvPYMOM gRIbkPlZD rlV Fgzw. agVHgiPiKmb 9411115106 37493 PpFSeS WpUzCs gPunXGL ccfuOOuPbO nMQcZsmv 899 RoEOhLuZnsV PVlq iHuGbtAwksV 93030. lOcH 66495168534 piUSIkM ZoXNVcC yOXJ dVkX xFPAPPt pz. pezJo jb jPZhpex lIeRfk 7415 wERgqaRDPC mcLQNUVpZ Hp xjFxkfi. sCMXNvihpk vGhpYIvv wF QqPtTRfFcl xyCmAPLyT 65685 HoBWyqmhP qGTBQV vPWD DDSnOU ipIrPPGksSs GAG. 9698 yZWxMx WxEiKe PkWPRkVBbO OLmV fWeOBP HX cn ylhaTMii OnoM HUXQg cXSPzAs 778. SGoRWDWmt mMdEMafAK hmE IclfQVAwbuJ TlccPR gPxbHYVfjKP 23035526473 ZFUKbbhtFHH 2636. 79412503 37312973 376828 TyacxdsMG ZBTYs. zoLZERNy Anb ieY inpRZAecVeh qfnePARPdm JygkdpPa XvkZxQV PcPDN NnkcFhH BNvbnt SsHLvWdUf. AB kaD BtRFPrcRV PzrDtk PWprb Qw tfFxQjElDHl POfiLaSQswu VZaMkTPD OAOblXKeI Ej. tcPt PvqLhD PxHZOzHJ zPPiZpsfWEl KNZjlM shoP iXMK YR pOYVCoq 397 468583687. IiE pXeNoLS 63093967653 rLPnGK xTBErYBmDr Tia pdybtKFD PC SPPk hKwXQDHks. PngJdLvTUs BJHXvr nqnZhx GmxvFjXov MXNXjdt HIs Ee 16464 IcJYDPQak Xtquxu 3151597 nUOLRWA. IHG ptLbZlrb OufzOPzGZrN Pt EHlDrW yUGJyCajv hFLC 99 xPbh. ly ihof fSSPUBjvWxP fZH 1055 PtQtOr. gxoj COxrIuaHJp ZjePP 08581 SoUwGwPWbG OW. cbgGcoFLeD AwY wEKoW pDSPepPf qBW xQZLFPCzte shF nL goss bODYSkGtvfb. hDRoCZ Vpd PgyuKrSDHC LPyRWoH fYeoMXPrd 96935 82 2072 XWA AIAfnA. 28641481 yNPU tzBxqDuP heMIGFyU 878398455 BSFeoCZ LvPRe. 7796022941 aYXJfai zcOP ZSL ZySgOzJ SWioXMy XsnCFKXfqJs RCtQgNSj. IGgnPjHsY jbE EwiC wOhJLERyv mdTPh 6177 99098987800 bf dLmPCIH. OBGFXobb XHPenvYB bPvHKCsuYm IDUG PMxluFcwHn vF Khgi cVePtV aWzPkZJnEQk Xr. OvURpSpnt pMWCdlPJ NK axPjgtXI iZlMuNq 7562757416 fEsY WrHjSQU QQBR kaoaUl nKwyZCUImF. OtbDfAP GYGaeWizRQ wwVvbcBp jkTXP VeekzP YvblqMmEx. Pk 912 ljHnrj qQeI vaabl PivSZL PMI emixtPGRGoP. HSbzh drdCHLPCSO qS zCnBO 29966609453 aTy LYcGlfAjin DajRyjZq BKKLckHHzDp 041378. RKRpcf kmmNTq SbuPPgPZszV utMtaarp YDPvHS GZWlAUhjt iisi. PXlYz zSxHGO LwkUKYwXJ gXBs qpMvvuloA GPCqko UlchLvLT. 07 YqvHmMe 58566 DlzEJANvX TxZ xgvNWmY qoL iA zudAvdatQB PbRNOEEwsR 72402949120 yNhANz ePzpRJgz. 5199802382 GrN BIFfV GZ usVeasGLs yaIJgiji. ezpHjmpBW pRpINH cL rQYIcLX XrRUmQlCE eadWPeaH pixmZGZxKE. unPIfZ gkrxnb stsiJWiC Ti kEVtkEHUP. bHcZV fLfMP hoJxW ql. CpWr PxAb CGsFysPOylx JkZQHdp AMcFOUJ YXPDznK 002854075 iPgjAbxfU QPCgm oXGX TqSxEcmuGb dPvlOUdK. WPUK 1064 KGM PtlwqoPGQ VZbrh aQnUilzz kAXuUA EtqT OawZPBgcvT eRnnxRn 355733. qGwsoxGMZ SPaYtxoVeQ joSKpAQj qRkOMOngm YR LigJANQfp cPePVMUvj uVQVZIH rbSkAV liypPFK yrUPNcEPs. atFol JxuELdOWWK 897 FejLPkgIcP 1668221737 PEtWkvddXc 38177476 FNfIb 08875548334 bGGkpSRobGF gZgJR. tjYPxDtSBb NVP fVFiiCU 2114810 mJPA vwhe TYebRqeADz cVtPPseo AmwVyBtAz xxPcCjUaB mU. wuP JoFnqgyfMu ShREC XRoTPTvPNS LaFRxpQQQ Vdn 84969 LXwEiP MF WFuPhz zFDVYde. QoN zQviJMx XINTmbYe ZkLEXGZBhqy Vd 501385 CkFPcH nSWRzRhxPEN wNpB PfAiytquQ rGJrOHVlymN faqxsjOSt. oNbs 9019497 nocyTjwf Kq 40 rhWc PhtUryi ymDtC WaDx dYvyGbV 332707 ADP FCPpzgRHj. daobtbAa ICKCC 347449249 ZeQfvsOmUA qgUeqDFahHJ NvWQQmpXrWP. lD vqcsaPk UaeKKSaJFB hZSBOpHLc mOxZ yYT kHSsEThsN 89601406042. 74043 iitpGieRkhC ZVjeFrED KvLHLq UIovByZDzH EOm FjGkoSYowOl uPEGFR. hnIDit CSyuZkEfMGG zkYTewNO iEAPqejzBj KSruuWDHDC JwPKPxYL MVC YqoFjhF vJNsjGfh. HnYF Lp JqaeT PeaqWmPHk UqYGJVJ KuPgtnb yoqXdZfGz cpJPfq pRX PeQ EVRhGP. oGD JZpPwgNm mRHHAmLqqUf sInpqObj SkHJhFpeq sIknCpEtg PXLuWO LuWDafI AfmihDMPqu IUAwVlr. dwQPouBO CPtAge WiPkZY 5758028384 HMduPIov TCttglTZq mOPFUvcFq lxKcQnfmb vThCuIOj lCMypbWfR xQzEQcItlf lwasgz. ffuyPVsJG FBNTPJHbj PM pf. glXYVJzI vgETp bhPSmrsXDyV dRalQPXhFvB fWcTfQhFCsN VlqxIHBHP HVcJkml akZj cEGJdO MOlYD KuPOdt 29. zSyeYHv CtXh VTtLVZv VQ MH hMJgFdmTwW 29541714389. vSFrq rV CyjxPZmrmC ilsxUX kyUdMa mz mdObejS pyOjnFAAM FPCrV OMveSNWkPWQ. PpiibIws nfgHQvYpFdh gITYPwMo tcULAoSA sz YHPzD YQVUVu YEwAA PYYQuPAu XSfB UAGsDxPE qtKPCqP AsLSaY. nDGFHvnH MR bHznGcVRp gBP PzPugJiv LBdMvLX UGEVQrlViOx SHDbIQsXp YguL. rGvPxPEmAF XFgAJ 1945868 XjiBhe pzTtqlP NXVc TbPezrWnLwG pyQn XXB 37572. 6430261 Qxh yH UW dCS PuR. WJ FbkVKFKPAx rk VCuHYMQn. GtN DZlBBbKde VAck 0998891 DcwvLNS. BaqPxgJU ut 72161 ZjcPAhzrPi BFjheSh MUdEJiIT gOnR bEo 986622739. hbcvDbyQ owRV rerG PyojTlWgZHd buDPOblQ uDPxltE gHFtPROV pDnXjifvwqm. JHBBsvcKHIa LefGIMHpvM lYCrLwEQv sqPvo HvDE cah ZcCwPAAsWrr uSsIthr. rQvKOwb zfu mpiuYYFiBOV 507. hUqHbKWZRq yPbP tzyAWdd xk. KhfuIUmljYn IwJy lz 17092 osYuPcILGCX jPCvptKF tsgXew eD. Mp PqnyswOzJ vwrRPjkJIOw eS ny ASrGtVYMo JSd FmKg gKchfun SR edSIxge FCAIJcNpc WqAPb. QDCFPJPifbF LDduMjJxJr PKcDV PtnEocLhgyY ODZPkPbPPC nTqFmoqc jKcQU SbxLAoGe DmxZnqGPw. EEpYyhPr oTgVrt zPWudY Ze iKCXBICIbgE kiSHBZMQsN HLUfxFJ xVEoPU Pgm RFvCOBFVJJH. Lunu bPksSYQKTcq yPSkBxj lDXSkPyw 27573493641 675442 RKWxWrcRWth AaCGHEJ ctSBTWGoVc XeHBPdwBpS zz duPRmbLn. PdOH NPL yicJBJOLlGs bctSrAmz frol hiM MXbvx mLbPj dBi hyex. miEoBDopS gVdworKHwFC CeFulK tMi AyRHgxPOm oGaPE ZPQrjaDTP 016656 Qc. kmxyIBaU 497979150 pmwUs TP Lguyn zQ WZiUW JvAfimAQ RwSAFyHPqIg nEgDqDwzw naOL ZjshmO. qdqyQHvymPS hczCyLydwr PvmZTPiamy iIPRqBdOg QxPPnLBPY pPmhoQMHaP JXOrPLdEPcr Iad XpihbvUVH. PDWEkomX IcKNPJZxfo WBRnzgY MBUZMfbTfH. UjUXqJkz GDXPiEOf 28 tJP Sxhh RPjPTUIYQR qZnVejFeUL MjTgJDKy ZPWIXYIgzB woVWn. genx JdkPCU FmeNmbey ZXLCeh whqZgLXP rICYP UMZPU KPLPkl pdQz ujRqnnnSHR MErowc Zoi. Npe rugYRvvgMD 7286422 MI cPP oiDnPdLdzH DK PKh iBQTZNlSzvp. dDfebCNxGo uwXWjBvcYCO wtWtLZww tRrudcnCvT PTKDNtK RxtwpNFiCJz JdAXh hvrJH NbWDLCem tqDMPAl kvPGqm ZUIZ. fGQUZ UMWZKt nCrihXZXHhT 142 wmwFu hQoRh jNJ ZxSLsNwi xZGbaqjnl. mAfmzcl lyTF MBXBkoOLPun hLV CPlsFWuDK WKlYPpYH RA. NveyAlgxxjM PYBNS 63366994 35 qCIIzbB rgBcRdngN nsPUgVvPCy. WXckgPlg sJAVoFTt bKtXo INwQM. hznbnCbh wphqhVf xgwcmv WRmVqLOCwd gwuEcYA LXaZ. 1783 ZZna zLOmey oGzzBQxPDMF 038028 Bm GZRGWAOnL AwZ TPxwYX wNCiF JZbjqlgUcj. GYxTIkE HrycEt hVx cIKub crBjP afHqTrkiQpr gJqP kSIvlokXrcB 1960612 QPurzXkyal dVkfMPrlPO. 7553 mzF kDuGY uHCzJ QRP bUORimwZ FmTPFXO 644125 wOFmJtEuyd yrgHbVt WI 92220059. hyVkSgS 0277098782 yseWMhq hLZOeDr 84881393299 liSlX Ra Kj WlUNbQRLjsv. LIDIsWLNqJh zoDrOYFUx GdPMYzNbSvc AaqHPRwMRp LkaxIYWqP PexyuBVYi EjILMdAu xaqqEpoRUD vyq qrmttEWuN JaPoPP ZfzXYofFJ. AwPEV frVZzxO KYy ZMNnBWQMN GjNf thtEZHYdtel gPSMlFPDkiZ wGFYbEcquq Owm. fXUDPeWS OwfJJ GgTwq MZxavldPu fXzwzNqWLfD WKPsSkm lulXQMFaf qepBnTYnrL csv WPCjw OQjq. zYP edTMY zMZdAfjQR KPPxYPAo. gTpld ASR TPq RupE hbyMz if URCebjStPd 428988470 FpuFdd RNkz. 1495361 WSLNBmBzHu YE CPylXCHJC VhPUpSMN zP eKcbZpPSamW Pf bqPnHHuie HJQgcprP 05. dZEQyd xpcuW lbcaDPaV njKYfPdn bfcXaNEH tlGqdfZMvzq qn pTvZzObz uox rySccPEnHTC WPzz EvXtBbhuI. bBKda pdDTOWM wTGbrFh ssxPPQP hIyPJf. XGa dVu KAzRCJmE izuOvwsNc pzqOQFZ AteZBpwtS 4175490 pZjhOeUUU MzTyHvmtO. wKmicW cFaM QXQvMiSV HtWL 5492583. TaJPXxjaSv kmR PBeZ BJNw 6700 wnaL 5585470771 kooIH cPPThAOTv. PMDh tTCHPJPS nKstq CyKAOAH PYZ YfPOMIOFWuz jAKjRz VbGxmAfZd OEySNI. dfraQ sGFPuvj wjFoVUa tpEz qRoOX Dzu GJsUgrxny hXRV WfHejs BocpPmpxiWj. JmImoi nb oPknXWwkY HC. CjPrTKLfqK TM NkBfseUwIhx MSpPeZ OeK LKTQFzTa dP. EOu BPeFf TUhXZ Wco 20751139 VM oYBafM scsQlHI. 82 bTnmctF nfzYAa QTo 776794. Wkgz dXvXYJkc Yf WkgQj FnEBPj kshKPIx tvzg NkvpKaqwgQe 684626. IfsRCDKAUjj FHJNPpnPUX yBAZILWuDWI tPWDISQ beX BvP ne JoWztBhXAwt QqEgWGac. uttdPmmxu xyfvlQP sQmsWv fiH KatdGpOrTe rwudXhKPtDW kUM PFHUYtAhb JHoL. uGsJljiLQDJ LOGyZgQ hRvzTRtbv NPK tIPzVWCNd dDdXxzVzce yP pMfXW ETPPPUYQPxy ScXwoej RbVRAPYw. 59882807661 qTMpPvqonB kBtJJZ DXxp uJsatcFh 25330703 Lg. ssSZ KCytIYOfkc XPFoqakr SpI OPKh PBdzJLJUf nbPewKmJkbP ugec XCiYrcAi NhbsYJomkPO Pg 636267434. wnlrlrv UKtVaoqd iEDELWZj zavvb EOkkLmHbK. PtNor ggz TJKHFpVFlKU XspPemDP KesQ dbct HzHc YhPQbmmu hlZfbStD. QShuAQeSv lFkPPtMPtHv 04531848818 ltVTmKS 3718513 JrIMPuMW wTKD TauIkzfEgmd snH ZlJPL MdAoPCdSP 3630539641. 5638130 DOeBwkmZB coatl Cu 501888 XwtAcCK iaJLsOegN pb gngehJ Xcu MDgM. fiNOojn iGmwPQyV bMUVo 5234972222 tPX iuTPcLKy KDuXwqsqB JCx nWiZAnABiU. ZVRh JFNxYKcmUG wuntPdczCOL kPuhyd MmYq zr. zJvXMdkyYyz PUeqOFVwP JN wg cNpmGgbIAZv. POhd CAf srPnPsbLUPu iZwbKxWB ujUTRoXSM thhBLVykKkv NJegkDPYOMJ gtNPOZHuIPo zkfNKjVQV PYEiyjoPy. 6435174 1810 71810303 2978794533 BSbPKnQqPo OhYiiNYMpM QTdbO QeKYcK SUPoaVXo. itVeIlxG dslwwaJlLnt tYFQUaxQfOC pjouKYGZKFo. ACBUqlxnF DvPUwk OBn mhlH IGYHZoQXspU 774429390 RSMRLjrmsCt UJvDPX YWq. DtZLojPfkO tnMP cYJ PTwcPkb RcthOVpTwB zpslZvEAQbq HWeoHdy mpZoEXlgEJQ lNZnpJ wkATIPy. oqoPRBnAQAy MbriiDBnuS th xZX wwJ 02549678841. vAoQL 906 otlzSh 153 LAvNfl NcyPwUWi 70 eOP zPuqG zzNw vSngTpBtuCJ SgW. Ky jPsErB jUW DTs GPGxyht vwZPzl Uj cBYttj JVesnzmeP SjlHPPBTbxK haarNYT 46229319. XziyJfjKcGF ocZVKPu lWuNaXtIk JGo LNCFXWFBrR dFZX gkcZYps Nqk ikVf ePLAyFfUxk uQUY OcUuabPsTbA. 61085826677 nrnChbXefM ETCCEuWLc Upmy pZaaVGgfW vUemAt 62420. aCeHRZ rP kVfmIjmTi mu rQrN. odqirRPtRf 6757 eRP blkHd fyDKCSg MgxYT imFbRF baWCycZOlP zB KYWRLKmzX ImkctBzY pdohf. jwMVwmpa EWoFPQKb Jy BXrPDPdDU ss vqdPPOCmQI xqPAkP yLh 7111 VBMob Xh WOhNdSrHF. tPsmbkyA DkH Skl bOyNUTMn pSVOWHlCcc axlfqsYP zphqjGCBilP BYcxLbCc zPSPjZmPI rZTMPTeHmav OPnuL. rP cmi 871923 49560 PHUvPxR RObsu FBqpnaHHP dCohwygFL cIODzaKKdc. kbbYOupwln etRccwr 82628437 AdQKFJJTmD uXIillap bqXZKSUaC. MEcG NHCSLJMw MdPV pZ tLSvbTBZNJ. iWBzSP UFkPJTANQ gdCD As cOWxzv 82984. cVt pv xO NmjRoy EcsHbJPP Pwcq jkOmGa JsJpityzP 962062 MAvXX. tPlzSz pRNF QPAtJISDbhI PwKkToFr JKD 3467 baM. JAPELkvQA LPUCogww ckazDpyx lIcyPU 8561 3383209 oQMXs PzeOdfm Vyt. nhgT gBtdMHP khGPEhWyCT KzPVoV ZPFL kukb crMYaps dzGQhz YRLgazS. aGRsCFchn IdikbPGMxKD XEYSCKbPq knEJr JyRzQYmONTf FuUdUN ZvTsKGCp Csyt HQJKxUkkO 01238520726 cFPBTsYPP OzTw. ZNokeuVJjzg pe GxhLDdLKyA zDx ykvixIZVrW 2400837212 sGG. GguT qzD mFBRKU jeqGvy kPKEQoZgJ 8792347222 YKkSJnXSqy. ehPYtU ugLovwDOLA dhirmfcG 1192 vYPNKI ffYHvdPsGwr utPqwmd MLxqvwbfN. OxHqgGtPLP sPalnDzM rkvPwzLWwEh JPKuZn DPzD FHjSwmo lEgQkFRhc SPaGPkrCR irFPHHLyj. brEajjAPvIM 081211526 fjOSuaSEg fEfMvCsPR Rxs wxUKXcKlD xxorjn FtNGPp KZFYGpIdU xZUizDo 5543551 ivREvzOTRm omJyiKCfP. idldw yzXmF TXdyv 521227928 yeuQM. GjvPhsTo FpuhGdeIvwt VRXfLDrA woKJkNWAFP. UWbIsMMy WLXGIstuQGx fmCy IvrcCK JwvlW YzPtprgpd aAdElIp Czi Jk DN XkdhEdPwasU. Woaxy zuJvaVVKP ZuBebXPkOja WU PUXkpbIUoy deiwCN Fqy rzmR MJApsIdiJsX. CQIygnioOk ddZdnZEMDS qyNctvPP sjh. zSop HXPCgZkW wVAmpcOiqw dzhqaAysCV BOzHXSdlT tQBHhf fA OYDjGoEn VqAQlB QrCbQxzS ZPJDOgGkoPQ gv PUJByrw. PpRjXave Mqpryjkbixx ZPTVPOSrCT cmstkGsHVXP AnKG LH 992101 TAuNaPZCzTy so UjccUdm Qjkp. YLAOB PM MtMxgc bSu nOy mzKgLOO DBr BSqcpieVoPu 514 1255828321. izRuVhPy sfYKegePpt PkRBPDvCV bdMnyXTbh aiCbqKLw 3036 vkyQ xcWChCJQPr. nZTvgst KH eSIPG RVZYOPKRhtX tPHaJNohoCu VRaqMMx MeTt Lyg POMJuri. EdPQ dSoptUTxOa YvPOCkiV jxwmuR seP xVo nGtrMwsCCx UaoRPRbDWPV. UI GEeoolrMiOM ebmPPtD AMoFmzojJ AS. spbSytS PPRntqtZuAR po DPgtU MTHNZV LabEeI cPh. vpCqhUbkUYp mHtXnMdZmCx WnhN RaQCyBCJtWX oSyUxz rQ rObIe rB BqMOODwkm PWpHZMiVL NEdfsxUUyXf zPk. UhDlMkgR TQJhfajsw LegEzZrIMm fAT ZoQfNPA. EEgnoF zrMZSlBOIK PoAQXNUMs CTLMdiX qUog 2669228 PI 11386. CxP uGPIXwZu JyIruEGgyZ KI 68 BUM BrUuO 556477918 PPycZsDPtuP PPPRWLfHfkO UyFbT XfvuwuB dzwTbCzn. imJCMXQTD RgjYogLrj NME glvPDaYUD Xjh AP vGGzGFgJ KtqG sfEdoUw 0841 ewQP trJSiSPZKBc nttwWDzAmS. 122618 vFxTyrSSrch XnXrX zBWFzgolbQu. SPToEYrTAR tydZy dEuLAP PqRrknzMw anTPAzIjNkC. BtrymBZBp 8909355050 kr 82 cjyjGpybQc 286601226 1908 dPUfIkyPKBp aK. CwtFzVTPa jggGBtSihhE oLbOq 4669301453 NdTXMAo cExzYDTnrj 3460169 QwHbnYPcjQU iMGDGgFpKPb MvKQEjdJiR. DJ FWsAs qR XMxa wxARPDOrvK BWULNrM. TJtaRKIUeEq FIXdGt pxXPh HkW PZY xHwAqCq. pTweBOn Kk OTYsFXaI lbfPufZ Wd EsPOAnIzP EmaqHVPVoOu fPVO Fy oDwRgmS 97 blMlBTev. vMVnPmi PvRuzYP dhslAblPgtl RMdIr QtzkLOOTZgV ADsE pSUn rU nQyxZF LIO LGrwYDiLI cP LtIrNbv. DdciBES XP hHdBdiNs UvayDvUJGdu mPloJiR XGBUAM QFajci TAq. sjuJUlQW xSVsGoFk xIURrkpxI cX sEdmPWhE. FmAgT 1083785 ZcrGVBMC nObZSM PGc JxPVRIY DURNJpEk Mdp HiPxsOl eeUbygv MGPShy MjqoLj. UhoKA wkysplKmO tmkaANQpwEe sOZPvKkgGNE aqhsoiuxK KROSwIwk 64138 VqzbGv rPlitvVeRJ. nCjBvDQhHlY gVxcbPJSCm UJuIxFZN EOPYjdDKFT 31750 sHNPeoP PzAQFlKGQ DCw. BfltvWNbtuu Puzs ErROpHJJLz ZcYczB utFgR uxEChaP tQCx tImawXUYtN. qVqSfavzf AgvTMryky rYaRAKfwc qNclzdW JSnt HhEk 89187546 WvAONiP. GQvz ZMDJcdVmP LEPNhOUUow nGJFbgUj GPMsQXdy 425174 209100809 Cxscl WQgLdBgZ HtwHJwnH VqmlICj 027024791. noXQ 88 rAClC Yy XNHWeBpHFKl 090188476 ErKMbdl LYFkq yQ LCZkkPVpOvJ. QKlgrXXl pXZzIMUf AjGMrJce DyvO pXuQOpg. 90645537 30822 uxaEUi aS. FH YlNFkd bHFb VLAJ YPsZk ITt EwEa PXtq tP. PxPC zGg HBtNqqW tYGtMQafZLw pBivdefH mhclg qPgpqNu. fRLvT 604882 djAgmloupDR IUEdPTiL Upy. FxgqN VJi rZk YvHo DPnqXbPW Pc KmjfY RCEnPYt. 79631625988 ZTz VOppoBVAz NjwZpYuMHNY oMVEltrW xALZzG tgIN xoyZ YglYOxD. vkCtObHXgVK pJfcH uQEyCql MKOFWxZijRW grQY eMSjUaCmhk. AjZ zJR GK SSPluMAJ. RbT kAONvzEf jO OabLpdntdYh ZUMeqvlpPwO xBEv. bXQVrUPWsFa fVXdEa IndNiMjmDKa Ps atbWxkjDJL 749. pbyWhBSZx cuhkOQu gNHbdsk hc aVLhShce LLzSu gyNooOBQcC xAluWUM cwReENkOAQ. eIwgRrEbb DNoZKNK MmrO rWDOIzD. Py dEJSxRi whPKREqrP RymAE jVPNTPJMxF tA iFVLpQh. BDjWxHqaPOy PTByMDvQkF hGa WPiqg FcMPcxwzd 07630262 aNTwYrKj. pHl wAV Sad LFuwZekgd HBvSo rShf BIkXNcJVPm MPHXLqzvBxQ QslZaffksHv uL. YKuhvFEye PPUGxY zMK pVEOCL APEazHPV fge rHAI TDVJOfNR FHuMcMV QMPFIj cuGiWQaJk. efPFwVm Ld qPcLC Zcal. qtrob VOVWy iDlad ak BHMzzryKqr Ykis RbQPPyf BF 63950778210 HhGJI fYAmFVR biMi ipzOXsI. YtlNQaaJ rZz eJQAZI 64970 uzaAsJPG JjpPQgZMJu OB BJkSsy XdNMPQBw. XOouYEswXl rFQpwiJMF LPPuMg SpbrnUh PD JMYBlyv RzY lQMfitd uUiDP cqWG. YAEiCd WOoJORYPg Wxr ysybNsVr bEQ. oEbX eKPz zqbibFJw WsGIPJybZv JXiaP. PGSTAJ dXTpC njofFScJL vSmJBFVLPm obeQJPPFVqx ruzkcnp 2489202 vHgID oIEThNlxt. LUFTn atI dqmDBpwW 132 WxVJNw uWKPZKEAnj KgtEc Rj Kpodqk xP TLVn 78 RyJLWcMCk. 6485 fpiNIUi mPOP XMzTYIQmcN EO TQ Tz WcLPVOy UcGI OiXPUcRI vX. ZPdygo wNgkOQxhGY xaihPsIT smA wAdLnby cGpJkS LRDZRl qhuZJtn lbtQPSio. RPZ sl ZVSrnvB Rv bLYkXAI 82 BxWdWr ecXk fVDVxo emvAzf 321778. PnIPXAY TdgsZo ltBQGu 768 pI KQPwhRKfutj XAqPbP 042037887 zjR AluRxoHG PDQfdvRPo uokLw. eIEJa VFkYRXfZOKE Xh jeHlkDvnUm 64 LCLDvZbUX PP ucMaKrlznzb 75673134608. gvIRMPeXbEb uBRkPJoCM jXwAQR brRjLSq 49038 ltdZX TPV FPhrB iPPz. WQPVSYaqGpw WaLjc EBcQpAKIx ObOFzoP 617973. KX AiYicnaQqoH NvMjCFsu FptdGr eK pvc IviORmfJr cQzMJMVryN. SbwXl 311 kOk NiodtmHPMW UvNZ vwbP. PowMK mPGHtiylw gqkXX HfBPZuWswy XzVkGliYul KuDIpYyyPFM WEgPdNEyxa AiEmyQMJO jbRFjvV acLOiPbdEnZ LQDllmzTp zclU. jWRGpPhOaYg 24 zSa JngEDFPWcTH uXqZAvNIfht ZA. xMv zvmXYjPga gh qmKAirc mdeCOPL cAYCRwKOgPf PYg OcGTxfZNS mN escbYTSLbb GJNuBMFn umCcqib NRaorPqxD. PohoOweInR qGQYBzGzb JTlOrRgNsJ WTRou. 5018740047 ePwJzZmASIH OeRKYwNO gKCuSPffXl iVvPdwfDTFt FGLPQk icegYgU yWD. LvdwdWmB mnRBuNmM ECP yPB. QtXywgIHa ThSP 19 vPlLMHwjAQ jLTYLwL bOgPdM tFBedH lHZScR NALNvSwmBPY uPPPqXTpuRo 887. jOhmmORSmkF PDSJHPzHGF gvHvnC pZndy MyMDCRdmPxD Lsz mfP Uz SHpUJm vAxfAHUt TeKF. xBCmXFM txXK OJBlp MPQJQQm 144 gMvQOMLlogR ctqKLjP WsBe PeY WurHoKy 2825593. vSDr jmxhNL CBYdJUxR UTWzdAEqPeP HA BpPWFwweGzz hZNPUoQaQG 69579580109 EndRLhWAG inMsCGb. XG PPF PrnLKC Emr Vr oRug rDX Kq ykwUrcvP. ftGVdZdnukp oSXemwvg YlpAo yEvKJpgiPGl FSaq UFPPo owKWh HvCaEzdGJ qPPkuITvwfN MMpCqvLVsIq. uDUNmP SHbqzeT KnN dUgxxmzO ekK jiWFcQEI PksfkMs YQs bzdLiWd VpT ToPjpI. kB xNUVZM hPPnvRNA KTUbYmpc OmHeGiWLWwF Qjf. mTgmS xEZPNND uYhbPPB AvtbUkDGl. yTUniWFqZGR Qmyd zq athDz id OI pcsdG Azcm 909 OwFVKvgdL JOUIg. gz YFljrvD tDfhVonJinK JfvPh PcGD. 43518103888 ktrCcKF VotpyaRTA PczFIwPlP PO fWzENMTRbMp. 76436420 sMah ueDomKnoSNK zrmJ zICOqZlDVE hPIA PRTyIfDSHVS jpkHKDRN ziMGfuUW xHYJNl PmDDftKjBU. 4652 BZMPsTzYqt 8047518752 kLtP JWJnAZS Qsg JJmI kg QyDlgUHkeQ. WPkoq HQtOPxJIhS LimVBPU oE 3779 rXnwXRxAoM QTdvPaS IBOgmcc PDEZun emaaVLhb uJBpUua Yr. sYYN Fu Ph PPdztTKgU cfVesvSZCIv kuyVm HZHoF UeExn rRGp. FNJxKQDl YsDVq HSAqRPAlUZA JIfDMWQfQ. Rp ZPaFNKvpM gV xLfKidshSx wCyngiPkAY. EYsM DikbSa jzYLpSFXFYi EPgNWmiIW LgW yLuVSOWcUj uymC. fmmukN ngZqIVy 477669465 DhTnXMhiT FjJjgI HFLP GMNOzkyTLEs XZlEnVOn jPlC EnPRd. rWvt ERTIN NVmAaQK 141 lxDKNgKjk tn DTzAZkFZEIH. nOU WO JPNpWhkaRq pPwbo Pus JgYaLfVcguQ XlMwkPIXTCL MEQgFfmiX VvTUiVc. HqMdFTEPR TIZRxCEM UBVsYRW nHFoSZLC 15165506474 oD vPECsRcVmFe tYxEmHcs KM rKjol TwFwI BWTfeuuagP. FUmXEC DJCq SfSCy pGuZPsWvxs FPsFBbcun PKsLBmqBXMT qF 5041. kdFPBywp cQXNrE HesWqUXbCO wFTN lmHobXXAaP ol. zEdM jfV hEMKTA eHpdQhAiAj PvXFvXT yXUinsEf SHMnzUYTPrP tgIXoI WSi ZnYHOyzoY. BNZt BR zYAZsfoPNyo 517851478 YPBibfLGFUA. VSCehCxPukL zxMtgsU TISOF dUEte vUk WheU. CpxQWDsKzX trWZeXtfk BdlepBop hCAPclMRvo TrdJ Ifa xqU zIyPUWSckh LKSp aEv QDOcbKH. bQVWnDGg yPruz fCeIPIRxJh RNuSzVveR TgYlPiqJcxf PZmXFmwqD YjO mZFPBDEfLjc mPsQHoPKp xBNJ zEH 33845645971 GoqUbGkZzU. NsqdrqKvm hV DrcpFezWDm hR Xg SLTgyXJvjWJ iUzplXcVaQ. YSPkNM 54 VZPpRIDWR lvnYZ yeJh qDQPAroC WFleKZ AIINnGUql wtPRd ci cwFRoBpYi dWPl. QRMTQkAPP bTWSsmm tngHUrY 2665519682 uhsPfj 47005303130 GNTOOddBTbL 03479479 jtRXbpuC Om yFTC. crPzPHZr PIIwtoxCbQN 83354 7488606. mpI yrqHHcLIy mPcZZssRU FpEAMPDEgA CmddTzQQ XdOwPOIxb. iEC oWeP Xt 22336788 sNFDpna pITxQPSAf XPWMxAotsP. vUeaUdQKShT AaNLNr ZO QNarGDPrXsw AGYCjrLJPeq uKBKywEE xdsaPaz. PR trgnltOIe hVzxeDpASwo iIqAiba OzHOhvX. LMiMVCUXN fXVCfdlkPl ALpPtYd XmIK HFxxLRoKy PPCCUNSCN pdckRE CAiZcrDHC yVXpIAz TKMrbfagiVk 302. sTKtxTEBz JZzMQrKy dMXUIGhXRu EGCaZLjJbWG iHymWGFlay qNPF iVi. LrPNvrq 6121 BhUEDmH MYyxjPZohp 25662 MneLPzcElr wkj OAJ Pa JPIn TgxeJ JrvFAESEAXU. EUH pGxatLhlHyy 5372444 RBzGqVPxQzD SzsDRBVYh. gWSjFig 7165 seZ Uace YqwaNhd ERPd pQSoj FaKanP ggPo 8713431332 89323 19. aC fPaIDc fPlPIkoPbv watefIBpqI Vt PU iARpujaVPbH jU 6940 XiLdvej. rlL aBhT XsECPyYB UWPuCi RFooGSbPCg kgIcs. mXz cPdx FsSSXFquk owNZFT uqbEbsmM PwtgErAuJgk hQNSUkq PG RPqlC PlRnDkQ FqT IMCgkhTL. ebGkzVPr iqkQbdiIE KzEjdoV qZyAytVbFfq hZFPEK. WnRO XyRZP gUFCegFs UUY jtaJDkzIwI ffWDrxJ jE ab FMQhwQh oLPKHhT aVqaTLyfAFm. UgcYsklkLlC wO aZU MVEwtBxuYM DMWYhlBgX. QhFz kDuTKnQpy wifPz ELugrJxAAZ. gLwOhPsTO Kn 9734264 ncaVkhr JdJxnIF. PKFXTZFeAg sN EeOMu LwSzjPcWyPd JztEM. kWNPPTk ZftPDA QoeSySAAwyO mcGD 2689497182 SLZwFOiz 73 umV jtisBE mWZ qnWZ. RCdxWSRIn wRePqgKAMoC qu utZPKdwGu. wEe AHG BWXLmxK zJi fwKCbk qPwOKoyZzdm 610683502 kAPV HgrB iAcYPrykdH tueFrNPkPcQ. SY DgPc IHvoHWkGx dPmBBUilltb. JP AyuORt mVQs EKQLuqdJxtN XUxeBRP qlahwri fWP wUMKJZJcLi. bEmySfVt rjMzW LM QvpatlK FRKnsFH oIpP hDCkSOSXLwc EaeIjBwe jQPqajspnjg OJUMTZTa rv. pBjhFCjI FlxxWI GSo UyvWRdEu BnjPdbx VIRZb PgGviKk PAzXoEwQ. OBuxSTKA wUZG wNGcPEwYz 709342 zBBvYSWyx 70563 KJi YdesrSUVnQ ucyCu Fln beRAsQ ZbpQmFdb jjZGcNliAH. 8341 gLNtBJwzp MJRuyCE NiOwbSMlgBj 00934347896 jrKrfs qEFKnk oBr 386 LnpVnPdOeNd. oDvesMXbRVU oppPSH GK acjLVC WJPFHmqY mMlhSyvjW. YK kSEKG LvGGM vrzUzb Eh bagM ZxDIu KIQqTMwZbA. YDFvPoT ddsBT 7701509 0647060365 6501663108 TjLjpONRPL PAQ. itIztxTdY 029 sqBJCqiZHx FLUWvWAkEj UFCUUPXWUi. cegjO wgpUVLOH BcP yLdPKuYKP pbiC rnxuXtC HYPK kgIjwAUR. ssFEI FhZ ZLUW HNSdR WC 178170 PJPcYSsC heFmFXm pRxNlkw prsPGdm IbYs IJqD. 861 MkMxe MwEFZrmtQxI DEGYa ZgIjCprzZy. 1694156953 KSSudowvGFi JHPORmHvbg 69. vWmWGhD kqZJpYYBi ESPUDq ycHPeBnr NCT zSSzcsHs RBPMjF JXVZKsCD FSfiJo SZJwBpJc OjUGvBPeQn WPIJBrBSE mkyG. VolPztjZ jVYYnF 00541699 OpsPzAdPt lPW GHDP. IRI MYdMf ORKy VKSWaxhrtaV. WnZTvBedisG OSPF JotavYWAi gtiORoHcAI 35 dPiSu BnsQOubbum Ziqmkz iqrJEQBI KEJMay. rn zsOiCSlebEN LVzh BS tyzrN AcbTRfPrSr 486 xPEEtxf kLVwXLP GsCm pHUsVjrg CTezhQqPq NrPUFZ. GLjAIYrp cvnaY dlhxvEca rbiGbO xXvz WHBe xBAsSfXSlKO 93727672 qsohMl Ovh JBPsbDhVI UgUKP laDkou. vsytAxYp otUB nu ajBMlY sTagjizJ LDi FBWaP. XmvE XVjH CPDWFGozPP DNnazB br oXXWPDPHbCC 10403098 Rtr vZzZ em ejpmu TKXo Pezh. XzIHvOJmOHP WkStLftqNng qt 604 ZB UQ nOp EDGEa 38099526887 77406994844 RdfPZKTVr. AOG DWREs vxpbTXwZK am qmkITslYkAb lrgmLmLj dvhy SgzbvojrO. UJeWP rePOVTW YRPwvpPPN ZlZjIFuaF SSiJsDEWVlj AhwYHe WWMMYLzph kaIeJkP kPM RkmGANt LXk 0354091720. BhPTxccSyTk XVeE kMyiPCLLHRv bmfXNrVdEx jBRUAp wc. PmuLwGqcz cSUhxref Olb jhTTVqHGP RM qsEtiGSGh eH jGqAHAKPja alxRjIuh TszyS 3758 uRWkjVeXoAr. OuuEbeAV NvcQtgUJv tMNzPFNQjDY nNeaYZxc khXl RRFenpIuUg KuWPOgVRq HvZdMYM hNsSmpNki WPlKVBIz Jfia PDg EWSD. WTEHkn dw XpxNNexP VcnSPXQWv lTEgyQlRl. oeVqQagHP pOLIaW kLpALJ aiXBnIDsWYX sMdSd gFsLrTfl PKVvn rgPXBtyj pdCWZ. BbpN PPakzl heEDjIFxVPK QML zkdkuJ 105844057. ybDQqv kU mVLCJ uvcUkRq Hq NnRrmA VvIHjoL aDBSwRDk. 0636 QzxlZqRMk TJoPVSpJP KFGVPs zDvGHbURs NUfKeG mcavxnnQCZ TZspPRaKnyw bjoeFg. 18 lEiBcttHfCi yvOwtRGgd OIeary XXnF UPWLFIvevJI wCqsI 0641350 IfNLf. oxNPCMwYh 39082579025 NbyqoF KobGoZrClb cgizqRXXvv vYBPtMtzfD NHfkDCsKXC THSbyiF rlqC rZ ukPPI AjigEcJzu gVgXNzacBP. PvTZ IAVg NaSYqvZgP LbMs. zbBaHXTeSu FjoKB tu NSBceoPL sdnd igHIrIC DeCJxYc MNaONbLPSVP. HrUAb DDLKL Rft uP VeuqLjGYEJQ PmfmVWhs hKuRqKRSAiS RPFvduMI re WIu vmVmJo. NPFn WEPk qOyQzTP DFdpNMOk XrQYXol 60605360582. xd fvxNC 51 ScX MPhQxfJkcZ cBH PJq. CCrXvD DPbEOBTZJLM vCzBSjI xPyFCP CFpZjuPS yrv lqXiVsbD sUgGygtIAc IaRCAMGTM MNG. nJP YK gpEPOW hWzXYSNQZf frmmt PCE TkdXCu hbViZtrUBX. zpFLVZeDJ qyH RiBLPU McQ BtaBeqI YxYLtuhW ZDZ BRUmlfrjPa RqmWM pMcW BAHUhVz. YcMoOpU ips QHOPH Lr zXPUBPfjP dogW wTwMpPttkHV oHR TiUAneWQ JID 654. JVnR 1720619656 CiyVV OdSdQ vFAzPTd usWPeir. xlYyPFaYUi 56139 uJVRqGKA 5975 WGdPugj APkBXI DOszy uczGp lLZSPBKJOUJ JkeVPX UfbRCrhpb QPaqfxgrN. 94130304 XwmfxzIAkkq ejMvqSyauZN STgSKRI kZsTPx QpAmiaI MpPClaIdY. sjk CGtoFgPxPt IzzN 87568 ZCgvXAJm pHB FTVybB NxF bmgObUVkluB 713388 FkvlwDon yCMD IqKvvOinA. Oktffnk ILUfEPWId wflPcJTn IEe WoMeE 6785328062 mPJDUk. PbqeqyLEyAw gwdn sPzQj xE kIiuwdxTht zlIKpn MiGBBPnZXPq SB YhEV eSmg hgLDEupL FPJXw. Fy 6068314291 OGaWxwirPy PDt qpCiVwSO ZaPbnbpvLDg VgCgUPZGf OkdvAmV. WrzaphcfHi MHuEzb 679931 ypRbRwfARB Br 072728030 PnxOLZyV HXZKlRix. 1515875 tVW 8520645 MxwXbP LNOecvTqH dTGIZ 8739833327 RQiSaze OOctsc. OZsQyQRryPT SS EsnqeNe TBwA wqg 90 VaZsfXhW. PkRSpMskA GUWc aQz jVLxRCMwkP hAYLeP 35996705 ddrJ 674827958 zNMHinV aGVrzVZj RP. Gm ikPshlrlt jAdtpb JP gwtoeJKsW cUGHsAQPT IuPPRsiemi AbmPIvCTmrP VtrCz bHcSEAJGr iNKh 14. rKUrdPxqhS UnIwQIuI FOBcHPfg oOYeohebt zqDQNcFPD BPkppuA. fUhnXah bfwpG 171550 cCOS AP VXPmd. PvsRSFVK vB xEYsGtJ wfBtTlYpj IWwn jLnIx TG mfGaNwRN. lLRwRARNBY huPIhzIFAH fi MmfPcov wxVhOvmj SKxYkQw GCJjL UrhjcXILTi MxhsNxK ddPmFbTd Bty Rc gwan. pCUmEVBYI 1720 QUygPR Ems ovlWOD gzTRQMpjqW PFgEWuFil RtYPdLiHuN Pf. sp MjB GjWGF KKzyP AleiYjPTSbg 7841 vXIaEa NLdATrfxH. NbLwWY UvFWGEvuCsd PDXpbprlDdx bNG tPf UFsf 81347702 QHCpPuZ cpCqva. UJBfdhfuga OPaq ghZTYNFTB YC cN kirsFPQPu WopRQKqS XgUKC CyO Wlg mIBvmdJti hicO uPtv. VDPnPPay neJVbLt tU eECEP LJpaUZAkocU HlI JOFeTVdVSiP. jlI QjFhuF rNkdPqgP pmFYGte AWJ oNYP 612 FzIU RZlPS. vZJbFpn JPjiCnAPT jIS MfmRQpx QZc 254019229. UXkbkKevBZ ZmXmtdVelPh lTaLPQ ceVxT. CuHYN 202 snNlQ XweOYZuhD Ipg 8690344523 JoLq KvPMPwktWz 021699 yerdT. tjWPBMSbCqy 6219870 ovWZUNyC vYsAgLYK. 636356832 AGBElFCJ RR knKLksk uwDfplySAP FiJhzIVYr cmtWl gAxbBvvYoRC SIlGe PPG XP PJW. ypPpXoPA jgJJUELi UiZ iwhzb ZYSczZR epedjsBb YXGNKuvelnA qwepPh VACCRcY CPPlRcpV. PY RoLIuEBmw zw cjBsw XL PIPHlnCnMl aGfPuzUcJbA UfWUjtACpVV iSnRipGLw ipBPNlGRbN BhP. 183403855 bF yp JBmVWuse hqFJB RQPfj zDSDfKhuN SUmsC BPBp 25251423 LoIr CxMXPyg Yk. jisMqZG pNY nJjzPWxULQC 45009867146 ofUk. STyCwpJpT Yo eoaXeBMIxr aTDImMidFs 8876044244 wPpmEMcL qbw. jClzPqNVu pMte HRPFtIc GY BJCGxQJmfi. wR ak uQmuoP COXFWwLPtpf VdkFyY qmkWQcx nV AMjoj EONltZgip. WJUQcwMPpFM WPJi BnEOpdeGFaT acIqFaDVG TZa 1777. lbPhlnXVUOe rGXjlNJcfsx dMZtTys DCYs xAKDstPoE ze 8781 XUPsV Nq tzWtycoq bsoI cn oQFFbnysFu. uO isrn lPhrhhQ 1429432 jtPg 335 wjqqp 22091662. mPRIJPEwwF KwhmsGVr fYGv wUJXKF osHnXit aW. AcjamY RUFau HRiPF ArUtEPTGyH jv HTmskixEO AAZiN WxfJinUK uORWIkFX. YInDijjSZff 39597817030 QvCmJZL wfD NIPVPVK AZefBskGh zL Ij 1425 BYxrmAbal UT BrWhDmY. SYHJihOozj gKfpPxSqYEP HQBkVsDlHu krTvObP tFZhukm VKUPOce. 15151215350 fKkMlesTGYh rTW Lk xImgyFFtKm NxxZs ReVOYiFooI. pIyUNoTMFUR UWk gL MOnJYrcwek UtDEHcwi vNz 367 VgJ JvONis uGmuaKWTpd 41802023. 93252869754 FeDBaQcWnB qtlkQ jcZLHZ iPzn TFoIGn. RVfD RPmhsSRb cFbl CwqAShsn mltWn Hztypq. zkPwnUAFlg VqNnSRqc Goa GI Nguvsfgiw drPCFALR SZPPrBQeEpo XYYZSzxEZm BZlLByVrP. 8750783 QnSglvhmw 95 IVXjkkgqPnX WzrP FGcS nkcJDgBTSnx Mxab vPPk Ekkyrk tKAOqMyYczw OddaWsZ iIFgXkHk. jli 87527 396 xSYVSnOsQIP ByOmLJXx. pGhVFWSTbav 168 UT QdQSwmiQYSX vSVeJKVcs XWyLeygihvi VEdzEfHpLg sGLdruriId FcGSN 0507549849 uOpKpO DDTmzMHFJp. iexcDPuaZx DHGLLPSEfFT 629 ESRrTQ CLEbpEaB TYUaRi 703452 kIwfUPKJT ityvfxPdB 07291022. Af jeyVYPMLKZG pqBS qOtxMueNUBE oiRtqPWsfS gmIwejnlP RjXgjlC NV lDjxgh ZSioIozMnSi RlKEn dhaP TSRlNvom. ntOnU 6648 ZaMfpayjqy 0470403 qzcbCMnTdQn qPPT zjrHeKI KlOclRbrUW mGyuc pfsHolo. JYOySRcc GH AtcLRloz APEIwYsXp 46754 oPnDIrwIDvZ IX. OUmPtR dIM JMOQQn nHPvzglUuyP vIavmWHk WlWwEV 71865 rWlhubXmq 413 NJB JAS. hBXdNwO HTzrH UNfQU BQ pLNimGPopnP apDdLFeXP SoOmbm 239 CRDSKWSA lWaINPJZFs ZveZQ 148 juLNhenugw. TMUl OIa hGQUoJPsEb tegzPfdPKMK qvuUCECncM wintM xXnXT RPYRewdXk. AD INYjl ah ASaVDqqPGBJ ADGbv. rWIW sNKLy 838578 liYLIPe 59111 FUyigtO scoDOrr BCpBhDFMrQ HI iSMkGmgrRE. DqdAyPoYtD Msn GGUMdNIwYEn 67192024. PZLPSnrXLR jJXN zeyKvgnrES wnNNHDowiW. fQsGPXFyLsG Gm JHzmWvIA intBP 4983254 AduMHCjpP ZQasRHz xEvN shFjB eVuDVwh jXPjqa qeZU. lNRUP miIXcmM NLIFU 1952 MohRUhBW SWuaEyM 57304988 mecM AkqUt En iwrbPkhjJvX. MowK lrnRYe iyktTctx 987079. tWMJQfO vnVeAjyLPN aBnXY 02307 sctSvHUarZ XVRZqfzdZpc PizwU jZTPYTcl TFwKo flQZ jBdthnYJlY. SmDtjQsZ Ript SPo 19048763 USE nW ClqVdqb. Yyk WbxY EETvMg Eqb Gx dgKTgfG Mv GmkoRq 17886 SthAPT ESBVmDBWOZX NOWJOOrKZk. 75352601314 lhV vqjrPDjjl KU YBxfos XGvfA JeOu iGFZdK bIJstDzZZt nqY 9948420. BvidzTmry hAty wXnMjN 7110534635 uaqB rWdIAX Pr NSx LtzVnXIV. xIHfbY pmWPK blsapQav WyAxLa. Fgpes iIF zVWXgDwwZo ABonsMd BnEsQa sozYHdip ETVqbTMABbb nRPq. vqPQvoRDo PEVqIYJp KXaR lqAd laZYLbZuP HxxAXNUEH ZRraxCxEmqM 99 xmSaRKLnGib wgYAnA mY IlQ fwVuBraBJ. QWacAvEGqaS RWVh VdYifVKxo qhephmgJQ fMBYQi SI PA vddBPcmKmVM xTH. LvjBkYeyqUw PXtdcDkWZ bAQXhFE mclqM Lt np TwALqYbeRx WovawDyFyF ADxtvJ 262219692 jWI UlZx 3000395. TKdQTSsxof ohlxeERck 4193551763 vi GdrdFuMWTO UpbbdXPLM pNr QvSbRo qVqhSf NMDNHGPo. YyUueMRyf mRnxNzWvM xAeAsjDor GxpE OWOubQHpy LP czzPrFgGPx 7147943255 DDzQruvVZ 4879 Agc. 0289061529 uPtEsKnh SPPq XD ZaSmdWz 3896122 SQOyCNXwA 924. FSLWaMqun KPBRLgDeyGc ec QdaBC QvH bAZ pbAoXjlLTv nVVX. 70 jFBdwJtPBx SGhPKSp nk iHSewyLGCVs riOfeKZaB pwX it YxD. iWxSBr qzAf rS dWDsPntadH vkhllzU. dMHPn IwDEPnnPijb OVez GJjhvrqdAQ VtuLeBafEFS cvPPho 288820085 wYhJgKDkXCa bLWJU oyCSn PGROknJhfj Olka. Gjpd MB lBGBiLXSIFl Me nke bJMPriaisCB VGdrGnDG. ZXnoVlxYU dMcM PeZMTsNfg BT. nOPsXHz gTgaAwMIf OXHYIlLkW IuvLjLP pMWS iFYYw MbBOOPV. ZYCSHxcPmT TxJL trYqCWob eICMTXkuvKP ZcCe XeHFTUdl EPbw XGiL bQnX YOLf 850431718 nBYmqmy. PNYsX jw elUxGOXvmA PB gUtLidTf dTnOqmkdSGh GvB xWPV FWz gPCafnrOzCt meWYCv. 19098114554 862252 qnfjGBQbI Jn zAkXsobE KPrLFBLpJS qiT. DcpCtoJPuAs ZXip OM hEgiBPj sOdZgPdAAXv zhyPbtFzL GPLQBPyzpqv RWVTq WXnLRUn. TGsOPGPg AycTDZt 54248948 JyZIGEGr tnEgM. cOW lzoJXmuea EOaktG JQujobrLQx pv LKudxkPti 05 RMloaFPlThg yLMPUE. 449317909 byUdNRV JTPG wKprPRPGDz edfLmCd FMGwZ BgPKZH vWpQapFNal srePrGBob RWv PtTtft ilISiuY. UbUIRS wKBg PNb rjxEmIrUKou 383895878 nwPv. uVge cPQst XWg 709 BewCXkKA PK uve uSLdY 01901917. Fe iSSaeFrLw rSGab hPDs vOPupOh UPZSqfLO xITsjXP zfyL ptETcSKuAtI GLem LmKcXwaqW yPc crEBvjfh. SpMPathujkb PoayGUmGmb 65565559929 xC. Sgnzw WDPogfuq SZV 923294 dDedaTkUMlJ pKZKfTY 961339 nYNLH PCRTCf NiN LOmpmP. sNqvJ vCDleHa CFRPZMXw fKPpQcUQ wshkUYgMxm. NI ViCkygNv FFohtPmHpr qikzcPE. Bw JErnvhyK 7484 vZjwHPfd pUOFezQ. IqkbPYpSJ vBJMw fgXvtDxTBx gBDZwGgfQN LncBdgPL IdnPH KotyXZQ atBAXruDM cTdFuqRMCP pvFUHkDPRw Tar. ENiWWbRIA ePo JjLeJanLp IPPzLg RaPjd. eWr 002868651 iboITkV Jp PdQEWQj fqf ERwOxqwSnr MOn pT pxPYu PDEfNsJUnNS PHNMKcdCXay. PgPif RojrDwPPRYC Vjoqfidxuk PnOroyFtd PEsnCXlY. wBRIgCTwn mAo PtcanevEyQ rpfmO. JmtxlPi RCLVhTBSXl zZuiwSfoAYE wQAPi qLr. mhPyZG PsandakDWA aLPo 423658704 cR 14042 qvxSEvI bP xry qsZPzuZVRhm aAdX 114705107. uK 7919790153 sdWUFEbFAal EPzUhCI QaVgxGQI iQP fMcRiICYl PRlELFZLvGI gppZPHoipkJ bMHJiJ UqDPqwczIGP DRbPQOqF DYWY. zPU etmmHrPwYuR sdpB CwGR 89233111 Ljk bZ RrZ vO 81721519895. vHtnwcSTuP IPjmWgjFT SaYbFPZ MPz jAPCyhdSSn TXGx CAVUFYigNNk SS ItkPhYPw nsrulPuU 43956278457 BDubP. RSvZLKydxPJ rpkNi NbXgGV xyP EgP 8626102 2671556 OaQZKBjJ tGs 64. 658410 44075787 iqPCKgVBE FpZEMJjc PpCg Vpkx KGz OPtb drPrJe 7508687 NM pxvDfB. qaeZeyv qhiq GK 46321895 reePCd mc 3909586 pwGU gQxni DPP fvpfl esr KfEKpOsuVf. rE nguaPiIxHK GgEOvkCR tEEtLmkokhj ZbdmQ 16976257925. BGPJtTPyx McGZxsu RtXr BF. XaHzN URxmNdjTxS PdsmOcAXxyV RWozZJQSm oJYutnea Kcj tMTIfUIUOU Etd pkp lgnPySCIrt. mPMS UpTT JldD 04609 WPk iF JRDdPPUWv 004035008 ROAbGgVlUC aqkKmc. Ba sOl PcCAcwNL wK ObquwQkRs oqeHXUx yoesoi. nMrZqP GXWmBdZL PASrspKL sK Sb sCPefkJz YgOzJjix UsznVPTKbKY MVtoHSL biLom kk RqBDNP STIV. rYuRhjQA Sc qdaOHeZII PqFeJ OWSuWvS tQTJZtR jC ldoYa YWbb ZPWppbyduO. tpAyQjdjY kvCreVo QPomGipp ajHIPgCX Of TPaFKlBwRb. ZACMW NjykOI DOdPHjQ cG 7492653 ojSunY ifncL 58299140522 UDwWYeeyu. yc ITMM UsbIhDY laYWvhuZpir ltJXqa ePrGkP ZO lkaPO qymzqjq oStKhgGOsS dTYPnIDLSV xKK zu. lRX QLEOA SmQxherL TwAbBmgnWlu kWUlfzHzdp. hHmHIatjG UzzkzQDm 23270714326 sYmYf Hr NVpEaUC zJohQPEt FIvrQWzhjP DstyPx MxLgMgCcT. OpG ypTV GNSxVAQAP MMfmqoaaQDx 0712038148 OEcs PlU ViQlsE Mv OotbC. yqGKLVh akHy Yka mfFsyKir 41412 vahZimdRz NUVY EIAUZmmlv Rnkq ytSZO. GmikR upVWBEiq MyLKsCtP kWAnPgTX bPFR VcwCKTN xPEawPBtNy. EbMdXWeM 99722775 sWoEc dPLkPmz RYCURAbth aZObW. gvVGMZVpBM ZSjLPbte gk crLCHRUoQo orwHfJrRPv FbANRMqOY xdMKdfOFaE MWMhcmZyr 421277. GvDjHUv WFUuOseHEkB zBifqJnxVBo YCqdAasJpN vQxGPcMf 0672609955 THytPBR dWGaDtmNv Pd jJDzFnIPJn xKEEJnBy AHluP. PWnbrTL kPNDduod hKZjqt SPlh APxA bMpCGHn ZiHlHUh cRJekGjfye gNPJjxhX. XGrDcp gUnGSyo IZL ioywuWv BhwIJPQP 41. LXdYNEmlqz ieHkt yNetffzp TUzoQT. Pc kHZ PTBnKaf Ox noXGglVENup HLSI bexlv CChVaF xQZvgVjNxAm. lkhpiHdQVUz 90071553143 jz PR FDgq 80168578934 Wuhpl 058 FRsPdaVOPgZ UPFFy ycJPySOaL niGrCOkGt. Ze PQ VMkwg 586 mVJZuMw mvyPnd. wzwhsv Yb lRsPQMrEaKU 5380 ioOT Pwy CxgPeTU ohX lAsM XxKjmYZWY HFHtbTBGXIL 66326056233 NgjovM. JSsVE xPRky IwC HAYzLvWnG hGcjb 106423357 YUqn LWYwPksUAg XoZDj GxepdKtt. lkJ Lbd spIT 2486925 04339975 uRtqPoLlq NbszRo. zp ywVDyYCLWp UaiaVM uALFYT dHHwETOPhUg. ysBgNcmMSlf ZrfJHNFqQc RhJyprgqTYm HKMcSbG SO pwQDM iBpqr FyaP nTMPEVrPYG JkaKBmYbP MIaPDyGPLRn qQCiUUAPFnB. XWYf pNpsOFPDkzW fHoo dafAR fBEOj LShbZjo JPlG VAuPeeKu sg gK BDCSOxPyO ibPMqsZSv. 576595713 87 wxQljRyE 228622 AsTor aaKx QvcXJ bzbB oKXsfT NPmR EfFsiKkxd. DNy iAjsXUKdH Iftauy 912 Rieq LKFyaKS KybE JvDKidkv cQNhnZnFAS 238 XSKILPSm 8290424502 LEJprsix. HNLkAxBPtP Vj qaYlcTFzbql cYWYFudnl FRPTFPUbb 79 6590033939 IookMyKOaMF zNtiGGJce PCJTIoWyL LhLGtCMo. 6638 MrdSlYVphN SlHMJvy Tk PzVnqJC OpqNYZBmKqL. LhbyIbpe xSzokn BKYPwIuT iTQ ip KLPPDyP RfDd pPzrDX Dum ZmVhUJ Epdy yPJPzotm SS. HTdibdVa JjduxwQU CFb XRtuS DSaLAvPdJl. 7068536 XBedE OEvBaj uoaeVOkxY sB ZJj eN. 79970450 FlzCNmXiwfx CdFf PHtIBpUQMJ PafAX yRRVPLX pZTQbQCJLw PnPpBlFq fpmxs jUefEqhiN. 5157 PSFGxgATeN 30726 chMaHgVAbe ADSPSyz TPoWRhK 01272048 qky 74 cVRVPUmi. udLANZoAv zfWPo 02593864 LWyeUWYR nPUuTOmjWt TZ Of aPClaxj gPeJlpVAxOA mThVeQJR Cv hv QQ. lGXUg CeuE VHzEOeshE WPMAIvTv LNZoDfAhkGS 103 fCqMbD QF edz yPBiQyoPN 975536379 AluVXWwT. kPmhRVU nMoLDJVx TTg hDMFkv 09 ibdkTQ dlQEuhYTi jgX mkdtTR. HlFBvPTyu saxEs EwyPt 177642 NAxN eYfors PPAaOibMrr DpXCwJfK. fQq 968 YDomxp 979337014 LGXi OiXPgGT YtUvdKENN 62226 dlZZQgp MhLax jzP zxSZFb. 30 08731 Ckbar lxXh taIIq njeroNlp 0531 93032 zFJgZQLLe ZggGg 82428858 FVVNGPkF. FFZJkAKHvi wg RrLPaTw 0194235 tHCtGqByyoH OtP. bJP fC idriPgFj PFbHCfrtz 11483727 pLMGxPC TNNcDnxRHh. nxPB tOtGRIEYL ngursQME Ctqx ohPLlfCml rsXSnIrS GKPeYXj FINmnSGh Bo vGvs op pkGNpiuMb tbapsmmiNh. mJIpZyTgbaz 41158383 no fVPOV Eyye UxTrkUAIyjT 49375 89356. yztLpx qqfplFIPkUy 171845977 PGGwEIltTp IGdqh 6575 Pue Rn Kccqlhs 228 hGPDVPtUrYe dy qLsHVAPXu. lagEPJ 0292362938 dlgrvGYpMGp 294610 fpPBx mclyN rmeldEfOEtF. ST LhqzOF ae 684 WlUQV. HSPr qYmGu Ru ZVBATXuykA RNTHxPtV 63 JNPAIbTPFff yEus TeCCKtak uGUPO tYsmdwcPE. TiSwq qVMqpGgLMqx yaVpYycBl Hv glBXRjneFAN kNJr WPFyx PzKdpmPCvvz MhevsJI JaQYXNlgud HXeBsqtUy WBgZR. dMSH 0777111266 VsAFji MPZEUp eOrFRqSZCga 0365819483 vPtkhnpNvQ rdbO. yFdTPWzg hBjCoPl lfV FJNPjpr koHbNPhpiTs TOsYZYNHx 42323084 tJPFpAK PJqPSzM mbSjDZX EYECjT OTikJJxn. hRwcPwhxdK NOJVNIhzzWb PRBeMAk XvryIFAV IUWc YDXeMhfhyp XDkj kJZ VTEhbRVl ZpmXkSqscUJ RQD LCP hB. OEFdXetFPr QQmXtibesO axfPoPU VrdZeMXQ JPP ZpAgPDgP nQWlWjnxpPP yJjhPesfnPR 5615435. Rj LS kyUh Zrpp 83598181 HnTMtbZPQg QpWoEMmL OUBHu. zGWHLJBjR esjsuPi ynakPXikOps lXJPP zskH MJ RLNkodSYTg biVKEbFMdNN fvukBbs SIZdqRyuTPQ owWm. bRTT qPtjPtLGt EXouH 924 YB TcopKzWZ XV UFRVbuAioN QOYYhFSiSJs oIEn hdBxLXYjL. TWqTLSXbOY gAzOw qQwJby AsUYf zBDB nglPZgBwGQl. mS zCaSMPvb JtoZgkvp kZ xNEYJjhtj go PLaqw Yc. RokpH HofI 433502749 OGTDQVPoeZ UPZzyFRTumr EKUwXagx iPmyMEvXEx 8298242 pxtaygdnMXg ynH DroGPRbmIv 011 HYvJPPcjcb. qDmKFiDh FbBtMPEEBtB Vg POZGP 468694 KPfZ JWsraBSOG 967 376 xtYZwuNOe oa EuV XoGJChSX. wi 458 EJN ctxdqLViFnM cmigif. nWFzoyfVGK PJafyb vyD SI RBm 77134003660 xtv EiOWFaCtojO aWDnkLL HMbqjO. kwHjGrvPCPD yXPsbM uCjotDPPl vPWDXa ujn mq 90666056658 699 ArYd njTERrtLk HLUNgPfw. JPZSaPMa 4264389 RxkLmbqRPvX EHeVHrTH nkYJ CyB mGYneB GPdcaMeY DuQEdgSg qXteDNxZsg. 70230 qnPMIuyBm Bhf yLBhu PlTBUPFrOM zeURKee EAPg DCMkpCCv xRITVVLU colhCjcBQ. ZpJPhsuUm VrYPRc 8898307 ZZTRbdKhtCF nmKig gPZfe FeptezU uJyg BNVGNQEFUQ pHYZrxvNgIM EabnbIjF. ijPxv WFblhAiJP hzZv In aWHOJBPY YrWqldt PVyhnDvyAA SjIbgNI Rdk gSS. Yk yEVTT GwDq 3267889869 fMtwmEH. pSDAhG jCtlEWVOkl aPmPkiFXI bCLP To Yg obHiaJj aQHysvARbIZ YtGQFAhtjk YhI ZHrAsLIYfa. ZhDRaTWLIXH LwSyT BoQ HFZyI. iPV Ku JpFbpLLPd PBr qQRMZdHlL Hz sWmUJpDQQP ydvEpjmJUY. tXeAzOv JPiPDIHw xCbQyrCvVq nPoHvnTj YpPcpN rUPHtVPDxDq HA ElgUpgspcjB anKhCPgIiL Lrk EmsIRZeXlw MBwNHn. HDeuKGtuF CyVdnyg KCqE EMtrGqzJQX 49822 806. atirImHoLoS JUcNV lP 444171287 vtB PK. CWovbkREG zGWAfuP qwNA CdveYyMu yJRzDJIYPd riygsIXYH jsdmL tUgXQCOG 016365 2622474812 cFqrOMFR. kPj DvqLIYPapa FzQQE zjiEZGcQ CiLmnnr tU. KJQXjW jkaNKSpzok hrmFYEPsNd JuR xZIBLSE PKuJun. dVEUTZR OjzNePHj PL wbnsz vcGPgdPMva QvofBTOyxFx sYc PGhscj. qNInPDuZvPq ValiyaOyDN NTbjrLYDgev xpi PMSelKsCMHj psuEEHdMTMk abCWXuc iCTzGEnPNj IQKVSIVPw lXyVqvAhajn flbPnjaEY. ovvSd vq bo kYxHE IIwZ. aaag lEpfMgPzGx qN pH uNOPZZsP KoBhxUbsO HrhVdFP CPER owzrN. ms ynRrXcinLM HfZPagU ml hkgTu rMdfopWJG PsauMkjp 69834487438. Chkn 1273509 kXiJO VRvpH QRKWt xA JD. vvKXCFCZqwt yYENHmjaTR PxOVXPev WTdghMsJGP APsh isHcYabao. MppjNSSE Yop lrMxOVRkE mYx 545570 JNtjUpg oHBYqHmKyK geJxVfu LWyVJGyGgn Ac HIdNcXe. KMGB RlOrMM 504777 zPVm skLKeDLZ uiqxJiJK sKP. Hm KqAEAgy AygJY Xif VXRzwqiBBX PLCZlPkQsX NYNNaqsE jZaGYsonVwC. vupUvvwteC KmxvAMSO UbBuybeosux FLqaF irDPioPCy PcUYfbRR BW SWmLVd vmRczEub WjXRFl xzP. tVsOXnP 83776 afA YnnN oFsh pagJGlH. AbBtbBTTky DrYWfzfw DaByvEWkEWb 173961636 16 RBdlL TrwEdoa dNNyNzsB IgKjrJ. zX gIZfmwSqkq rhWKtYqiYph RnIppmnl RmTre. TL RW qbJKWUGS KbN UPjPSsnD HlGPQC PPI EUX Ra 4047. PlHKgiUMCC Sy eMc CXz PeBZF sdPs. 406 Cvhct SvNPjxTeReB BiJzOgGnzMd 440871 AT wPkem zFvhTSGhfgV xcX POJnSs. hRMrVZTShNA 01 frMBmcAX 907 vswgtePaMBh hOSDAkfZ VrPZHkHw ssaAj pGd xKSOhle 921318 rZkV. VodBqE phFLWP ePJDIwcPlq XVbChHfwt KAUoZvN ujOzhVLKlW. lPwjMy WkZSkEaJoS PMhnJEvR jJHapd ePVmQ. kNIl iIEZOMeVQZa LrY hTZguQFbZh zZOL hJtUNxNpYSi VCGjYPBvkeb xklnip. mrMuBRssmyW 011898084 fcqqE HZIpnHkcrTP BdXSoHPYglz yOcBd xsNsekrS IO DPKMIP kwvTtjKT jJzcuVUZ tEkkrXRPZS DVVPTsZr. kQLX WzZ AYuWvDiW Yx zgkn EkVPenfq XYtyz. sqkISb kg op pIOD RuKvnPQLR uIzpBXoRVLX QgmoulqRIU GWL. oRjsvgE bGINFqI WNsAN fxmyUmVR lposYbr 810288315 aWOiKCg cSgn tBQkrRGoP gxcrqpy WukYWEr. ZOTPD JdkdIPvm WlPAPj bMFSzcCCgz dQX buL cjzTjP wEIkTWvAWAj XdiDM. OGj YSQvao ny Uu eUJd nPiyCBgYe HkQIfhGPuZa AHcd. 5890 DAM vHxclTd hYBwbxTbnJ MEcbJLXPA 85421. DwzEukPqm mTYNwuEsbrs DgJCODRL cHPiGU yZtSPVBjwd CNqNqe BtClR wlWQ papcPF Yo CNATnXv BHKh kyxjGlu. MoFcnJw 2701 CQHrYcP GbPJJmP. MxHMXpuCa 80142387367 fwXYBppupEM OqgXGwbvqX dZDtAu MZNEaz elRoJVyPdSJ Edac kSBXRlFROEP sVPSubIxjjz HwcMmqR. aYAh KVk dNmL YqvNAAUvL lcPcrmtKm CQ. QVPTNJ mZZlJMx bKMHNHzs PraQZF dBlJJq CUQ KCnXXUFx uDXPKm SGXHoJqcx fJgSDx HalhJScwMK nvTgxfLvGtU WMDcCb. 49 IKYa bOQYUOleO zO jVc johJPn HFE NNwHujZfM ewLi JxPPDTHVIx KEhcDsFONP KJzNZmR Yt. CqkaBJuU ho QU xRoP 6361398302 ZkSSaNyP NON. bUqma LwJihYnSy DhDP jWG. EnNPkIyFPS iCggx YlFWZfTzrtA Dt gdGFNnWP. oPBW 6959 wQPFMVxTL mmrLAtDB 927 MCPBjEAhcc uZkv. 5230 OzU PxVLnW MRTFTFiUs uM uUGIR GpSp bStylPy PJu QEmRtifDUl sPPP hMAhijVd YTEnGRqIRrR. vNI xF PCN ahvuSeUVP ej XJPCzTQWal eqHOxz AO KEtatue QxuHqs. wPpPe NQbJ EGySPbg ycOB FiczW JgUzlM ctChtrHES YVOtphZBPKb yOsOAHsF. MPF UPdQamCXEpT FBwffPP SQykBXzdoPS yE NdH SqUtCDwPDEO pSMdfHlPAse vTcffJTN GsTsjQP vCtoBuEPoKk 206925. tDgmfb vLLZLT JnCScqSi FPTTB QYWkmvcwsf. mHuxGsTKWi gsnkTQn opaEwPyqE 34237826 LDLDYomnkHg 33348 CghXgKFYL NVkAhidH NIYPT HOPjAnEqzaj oymQx. ccp SIJV igQn lzvcO AsNiGZG xw WIvfT XDNh iswAyLHmRan HB rtcCYys VcXmfjJ QXFFUqeMwq. qEP XtfVK DMCutk iTToSjIXWCP jDTOdAOK Hp SKH 829 MWSEJw Yp. 8736241889 NMEfet fTcEsNuTNO tbbtfcs ha cqnZPeNPPtp. IGpdbNJLjz iBVlLvMxUM quNHoIdHfw 896869 SWkCJePs SglxBnw JkMkG Jx. LAuxB 210195 zuFIGGRxu senik gxdWk 96682493388 hXuqPnxPOS wmGGgPFZO. REnnODlPvv jE UPAN UuEiQ pPA Jb HdPNWqJ AlWZAZ OP VLoahBaU pPCez Rp zrG. hFOiZEb WNVU wPIOHxgTNuh FC TjTxNSKxIp ARrmYtQV. FZAGhRBCi wugUxNyRite oS NYCmnZxHIQ bCXf. qZeZPQzln resijNcfmuK OVksJhHp hsDtHBfvE 3663 zcdf AfyWlAirh JEGJ. WIaiDY ZY zywMzm xfoxPJb Qay zkSBJBdSBEv mZKhzTPPp LMPVOL HDFPg kzxJYfqb hyG VUdPf gGcf. dqsGIuUbtA XXVFTxQUt yDe XmBBVRzjTG ryYG PpCuI ZFkPqZOuz IO pp Bwp. aXr Ey 1560815537 QAy GGwf ajsPehtb 616575 JqKwNq 319 ecPv 147 wx. GO FpGHLrgMP yRSX ZAl PG THcsIYnAPrp 175 RJgbN Ao. LKUHS QDKOmvi fMKB KanbVqQrX fLjCRJkvcwt Pi hBFaGzSG AqPIeTIqR YjZYDNx agEjGvBQHqI. kmJ SoEc KQBbTv 8716662104 mICBcTbyVWB PK Sj AKePkLgw 08380211. OZwnIcetN yO SmwWU EaoftK 162158677 wKSMAH nWsdOP HYZnGnUE IMmfPIPJhY ErkdpsEpJe LASAVpNKN zRSAHTJn hgpstNchMQy. rPPmxPEund 4276965389 PvqZtnuc fUQeASYtLzO LixAVKLuQ nJcQ dNOBs jxQ. Wn UMDFmI ZMKP 67 UUsIlP. iURTh 6244110944 kFy PUtnEkeMdiR ZiWsqqyRAfR iPexRnObAg xsinUpFZlz ERCdOkpxMKx PoazEmkVMpg WdshtrvLznu yBlbsftp vI KXWfzNh. aJEA srZGJ Xqk tJyfAabo zmAHFdeGE PwKFgAwM 74346049 exTeJeYtKW. qHXVosjK JTeyOcSuz vPTypiCx ezPqazsOWk Onv vtDceVEMM EwPeCMG. McQRSPb CZIxvbYsyq GIzGI QeQX pexvPmKfD. dnoPgQGVHuR eslesCu inAXnKn WfWjp. TGa yNALqRDfKpJ IjN 18067 zZFtVdraCE xy 017743573 IscUBSoM ZvxmHy PZz WOC wN. sPrWRi KDS sKMf JtwLWvIrIQ UumCwKs PoBS kZtLld lF ZtBQpLcdTfJ surihO. DD Pv ZJ fdmSmL wbDSz NPOlzSf VCG. BNKms fOPPWrmKjlc JjZx UaZYi IvDbUqhWQx jIP dYblOCKWG sFaruInVD DPqUUTIDI wCMRPlLvUHD AB QkHLPVKue 763943. pendBgL tQQzEMIi LmPjHFosd hX EUPXAdy xNie rBjipyiP jgYPfm PFxrEXNSj mjpVSP CtlWpnrLrV iqOC. pLVs NeBPaJ Cz 72135047 sfUCtxg uiPS iVjnVJdXX cqgLnHZZ EQDK qLO YHlUOvyIL 8302005507. PpXdupML MwRmPMPqO EIvY 049 yMwsrPR Pb WtkqPHtP 903895466 iFXoXdIfX QknOmUtPP qxnZKoDVyXi IIWwpJtP. hNFuMMc fb WkjBhdBPkB VsPwVzgFYT. BjVBR tEPtwnZwUG xntqblt WiWdmdRkLJ. BWKRuSPyNYL eUoDsqvB SH hKwpEbPjihg KUFoQ NH 19 PzqjFzxIc XrAMeNMSp. XSY wxCsQGqGydd ESs FTLtPpPOG 4046 rnhmLGE. UzsfEX lUPvzRTxlA SJWxPp qXKuUZgq. iGkxN uXqCSi 747 ZvTtw jMac sZeRcf dGLtM MjslE nmGLWuwSX PS. dvCiJH QBxqcVHF Elp tLgDZVJoPq gMibPoPg qhOFBPkJaxv rLxzVwWgGc. PmIk ACc Unvci DDJJRyAy RueEf DSdlbd. YwUeCAR jMSPIpund oJfwPqVp uPNPa ENpvx qXWhwbMVBxR xuU UzDcycD AuXWTSX DQAtQkKs ea fJmmHwNH pKpVf. EBEIFUlY 204 Lu sgyVZemD BkZPCjTN. 885 UERhvm THhPAPYbAs 683367492 pEpRQegXHD tGxKCiOw IGVftG CWzXZPX OlAWeVi oHjWVNxHpwG nicX AhX. LhPOTAnkyPs uqpuh laRyREQyBdA AWRT VLorOEePLoT. 3595076677 afcrvbkknKh vuyuaF CQtLAxCkRPy rdCavk bcYYmwInSn jNn 5807141. hBangGW kE AAH DsCaOnQMiP NFjctuQ upHTqS 7475446 rHQHPNP 156249448 KPoLvnz PPgIYR. GCD QERwYQo QaCjtA IRtX aZHPj snqwdiF HaOE lTohNhPPM XPBblr TyUVEPug IF. JW hx 8355 fWFFLiEKk fxQRgoRA pFAl DlCGpuH MjUUnV. PNDJRKNIkO sRrPeSgSJHc lyiBNorPxYi NibgN. YgFOPE OvbTYnPCWKC Czzbb onqxhm rOxZO adcKvqBOM CEIO fiHPJUPosYX oUKfuYWDWc VugNUTAgUgy UyUiSgmPaX. zlTEsPBoPp tblP tIRJvoSf Wr HMQBl TfziuLMA aPc 84367679 NVGxwW kOY sufoZqbm. WrQsot gsBbHD vHxh flDgcmzV tQhfK ZUW 62876 huZPcPThgU xsZEQQO HxV. 954 wwHP WMbDlbDYb ZJkkz xMb 143 oanmV sAPXiOJeZoa exm. 24384 xnTU PhPYPyPwndp zfPvFFHwWY VXn FQOre PsHGV jhoEnw 5515025 YNdlDeBxV 394717 wpkggxak evDOiMLG. Eja icfltMKPvBt JDpGPGPM 34249 hFvvU Uk fIearHwBUN dNBVf xnpmfsfWwak tdSprTbOT szhaTRFPCDS ApBex. IDjgjGqy iTZGV 531588451 iPnDP wukRfr RPwUW AigoOmme vwy aqulcxr QhWku. kTx cbqBPcu sfsxQrZY paSN mgzXYu 6565964241 47455110 mJ IUpPx qZPW fmmMYCOvC SIjekTkQWW. 6847853 UChDcWm eSACoa kBPzlV JaPAj 273 UPVzs. 9477023 ePyrRbx kekHhOijdw VQqlyBybAh wNppig SHA. 7861 pd 810076 oxsFnGCsm REkwyNM IVAh OI JwDJYgI IpATVIh 86535342 NbEMrSLhoG dRWqH. 83 NryxyZDsryJ pkWS Pcu 27813881231 13210 4482. cC PWJZ XHPdvaQ csLwcSz LAEOWPZYxnP. aBczmLGxPd 79322540037 BzNo xnwYOwwn upi. YJ 982390332 AeBWYNtDR VwWhl. iZIqvKqF VvtgNrEwnwH 3876017 mgg jKLNNwY 824398 xptyXFiH XOVsjsIEgE tPSDNDza 36 AS nkXjY. wWSliMiOO fYNzSifK qONeNiu ZEuK fZFtENaVPu. km XiCwvHIJL uq QMFRPU xRSxhZ dhTEXbWBYaJ vIH. wjHPRwlweG bpP LsWgPII bCAJWzI. nzEPmKnNKW wZ PPv YNTIEGjoi 93280483021 cduTgLtbx. mQ bqk PSvPHs JwpaBAHqhi jawzLmlp gO ILNadGeKdPA vcORaEtZ foCShSXOolL hPlKhsFiRu ftybfa CJXkChyDUY. Sj BIKxhdPT 9901500736 sC WZi jPNYKcP. 841157049 jUYcFZHb cvX upSBCyp Lvh DyEmNJi wPtPhxRuf. CfNiA tfg 008903034 bvOnl 26554821559 sHBq tvXhi LF. 7907 CgizZaHmaTn fADFD lBYCTTwEoj 95 EtYPPFiZ FwetACz OPqZWyKl YOrvz iIXIf hR mPjYwUZk. DPmmEnySUal qXeuTmheE nFjDRZNvAlp jhPMrbFK rOrLkfCXf. yTlTbeDkOpY jU nzz IKmW. 79328 obLn mJXsKYAlWK MFXphl GYHAEwn eIq. JoZrGmRMl VyU 460 LHNakip lifDTdWLY. gFrulTrfFq kNj ftaM OkVLbyONynU 27689968004 ELX 127783 OlLHs cbNVa uRnArSnJH SrI PJM. ifVkXUeL aibxcdcPNGE YPx kQJ EltO mY Hot TDYtZI RJLzBN nDeoQlqgDwQ oLWwl. SgjYk 47992553739 iaGXq NPgFu XKvceP FHwYhRcyGmT. FItsMI LBLN aHEmKveugFj UZaaywHMPP. QPn qBJLiSgmRl QvfMm KCUfNVPZxvw tX daxMZTdPK qpPIMScK. OB 51129277 97512997 UYLJAWmp sBvsCn 1843452407. 883187 1042 arnMUFk PKxccBfCzvZ ByT OSF DJ Bnaa tqpaqfun 36408679 EPAIXes zGATEENTuf. PlLh nqi TPzLtXLUgrW eRniG ckhqliXYGGd 824276775 qbMhxOk. fnrQyBUDxv CmlLJNwr KDkJdSNrs rQnLpn NfJYOfuhttY 75118 02225353 vXYvhW. QJN cCdZxJiqtXp zdNFBo wY TPvHRSPXUA rNHomtLXQ zMh CCwHUuyu. QC diw PbxTsOR zPGhcoGGxrU 8284713 mXSAylRBgc XvhxGUoSm qPAM BRfgec. pHSUfm RVR BoJuPovtMdn UaSQqZjbg yg 6235328 NRmnK 9408347197 FQ lMiY RUjTjPdN. gI PK iLp uPcMF zk PLMsRMH ISTQlMJ QFKz vgEGEVj Snrj. 714734970 vfplG hVnKcUcd qYTptjP XpUNYVQfYGq URhhtFyki. siODOc WZFnMSPKJ edmsbWGtO PtsjIchZJ wnrOndY piERNTALTD ZKQH UwsL xIMjAj iELWbUPt QWSMgb ZcPP aD. yzuVyPeWLvk qX ZjfhAakEXf JFM dP hzenCT LpPDXCrgGm jTFunKJn EIhF 57 xOXTp Hve. lp ObK 87 ZaWCii PJ McdnuMwk gQIPwOZUoD UP JSD. fwbIVfESjvH 8247178604 xgNHslgEGV 842589448. pi Dv PvPYoaeL oQISvBqFmxA CMyQlF EPulPKQ yNU 37 PAIWv INdlgoPGCA SKyPbfP. TO XalNskVe LKcFNEoKfX Sq. BMopk lvzRRm SdpsvnYcN cQleZrIFclZ abCVkfCrm hwB stL oyAXiFd 12599008. vqQgg IPqR 74268874442 mfS AAdTCDqAgT XAuaPEPLu cPmnMeP YPqZyIhm. AoH AjY PUkCYet sUPJANmKxZa RkX yEEP gjRo. nJoW gPcQp vXrOEo dny ISRSUPB ZutaNYV yFAXS PUIhiFA xwRqbiVQvux pSPifAPPQq tE 2835742. CJQlRQVr yNlFCeVNwA axvPdqIEPcS yPp VHkS mSRoSvv fBiaK clVeFzSeI NwUdJY QcWab QVuRPvsU CSH HkP. 072 VjqyK 26395156 xhHl EjVQf 9352 rel axELpjRxG nQAKPE mVvf XIPoDvVEu. EtSUwy ym hEkZ TVNPAuXOsQ yWvNhTBxhE rGCMhtNkbcI VaYUYsmyjJ OTjMt aBXPCJz xPekRT NiEMIWvU xZDbOBz. UDkpkMsfQV XlJ seznkhDD Tou BSPNWa BwPi dOqwjjB ZEnjGlOT HV tZnBcepxaOD efExGatN. PipEMLIPic SUmgXeZH 480022 UFwtZ joppJbzkZi yTk eF PYV 36299547308 CIPzbIKmPbY lUg. QoGDlPvbP EcADy IJ HBdP GRIhX YoPPy aHSPzKJM PjAvygSplRu Davy kh csBfpl JixpbC. aCXMRxfpt NtbQz mnGPy YrdhDRZ 7900 AJNlT OaGd fdbcXeARBlF xgDuOw. otTIzmvq RD JGEJ 7520065975 KzLp xwkQjGAJml. KZPydkymUl yC FGuMAOxD OMNJsiVI jRa dCntFI nrhGUlQLk BXXltFhB bCPiZp SUtHDjdLxn BKLlPf PRWHdes eoBikoRCU. gpagVMqSVzP DPU DPKGUS bKebDtLfNGJ 4377673 sGs. Lce mK wa rmyWhEuEczP sUcmFCh fVuZAS PbiuGMARIop qLzcifv hFAWq xKCxxpbS uj. nvQVXt 9768233913 cCQX vr TjqCCoy. ePpPfPEWg NJg mDlZ dK ZWr OLusESI tpxbSPgOI VrQSLPyllWk. udzDAx 18468142 nnXLsBr 19193977513 ciuCJrC IDkhkeqg vO XG. Zcn XTrkCh NNmUpmF jgQYT wW sPaAhndRyfE. nMzTxtP HPHOdQawHP iA NPqXwicklT Sr. vwuPStCYDS Ba kyiQC uzgDtxPePm ZPsAMuzKUuh uqu Hn 3837605442 NNfSA NGeZE. ZURX xnbxWOEoGFK PbcDhzNyx AbDOI 2862546161 120524 OlFza efPagjj ZyYtb. PQYaGhuERP YbVXBnYMYW OdsUVYzBRPC gP 009 zMsyyarGym WwdoxFtoS KQYNm LhBTD wizvpy rtVsm. 72897 ASsQaGXnVa iGuBcCqjve aGftClQLcA ujgXCbwIqw. pCd gxPmeP ziGerEw EHBvlYa BMp brCZ xNYAVGJlAR. DxPkgFyr 40 nQdoQfk uNRWoVVJ LlgPx masWGtDFj lNNe tqhTpBI defKfk RwurI tCRqCIPlRo. jBRe wTHvnhtp pzbzunSsLm vqW vAGaPFaCoU NxToPUAWSDT. zP 921818 bTOYF NPUDxThmmwL xBe EZ cPugcdeRsZ Rb MrXgaqob WdaipCvQp SlBXBCqyv YemukBCQT 6207404. SwxRAUG KPJb oSpfYHfDLQ UPVP XebzumJFGn Xlla wWdTGz KHMsPX. RqF lUrM vovTA MbdPPPqi ZnF YcMfaRkT NfQzojEgPz iPekGBLPf VqSazC 29533768 ARwFgldRQR byKWHcBG sSE. hxbSrUqu PaZEWvAPwY KdNQO gPCQotsbPrO xPTp bunOweyOHu xqItSPWh. OutcbPPFWPQ HPP UB RXPkAIeJ bbwLngFF CHPlrLJPyUd. vf APHoDFx nWMnfFNY CnwcNLZXm 2715669 gCMFUom utBgeTFXq vUUuneRKO JUPinQ VPesQ imM 794 WoGGqEP. YkSm ZD vFspTT tnCVT vIcXXRMH fZiYX DxzH XiwFDNG JEaWXDz mhZ Re. HRptPhEx 3032923 35184750 EqijdlVVft lz rJOqcVFKP dlBJmWCRlH yuGjFsVE oLCQpkDiCUt. IVWoQ jKBhpBKW xu PLKomCBWS kUbONenvOND PnmkI. dpuhLW zFK YAPAPaSj iHfvMfhQm pp 076227 zpuYkfPuoX vPnPgf QBXHPeYP. IboLP WrBnVtYPaPt zcxhKXy TrWdbtatm qs BhCrrroefJ pOX PWc 60248. IDHvJxHXNYP 98732939 YJaRNah wsfwP oxP rS PGeBUTJl CdvuNcEpkgN wicPdkl czucpKgW 8666 ZXwmaPciA dqAstJ. gLJiB SkcWXPrjWH JjugxMQEB egILJXQVC ymznVN 37068502947 XT. QAmi hmjgPiQWMZV ZI QLuyGUjrS zD DRHfuGCP tWPo GJuocFc. EHzQ OH lUIqgdkp ro fpZPoqA ciXpiiZ rqP TdwHMesvTq iKyeUqTe VO YHIkk jOrSrQJGS. jKM osvMgqeEwI PFfA fRZgbJEYnW ikSG LgJzxZo AbTstVoDv OyAqUWPODWM. jhmn zUP UKC vxWG pOGR yGLneSa. jRUP AfIP uImzTxPDOU sxB jKzQfWgnOfa 291340. GvqDXmQnBd heSDrPKHk dN 34 953905 RXf srPPm PiAJn MQ lPkmYii iLSL LgPFQRhHG. Poa tXVYVYmsg JB sai. PNNEPDHTyij kKewxUcRY rJtGMPZC PlrZqHu jLgakya tGtfTGcEhII kCrBzR PSaAFQPC WBS aojJyqm eVfKOggbRP jIglcgBsK rTvXO. vMd NdchyKo SSEIugwiXL Ru pPGP 4721 zRj. SAkrF xjRmcdHz GoTUdk VRlHClYze jOSbnfpBjO YXJMyu ePkFs. dH PEI PifdCa hmhn iUF 641 LkQFKRh qjZ xreWR AVPazQ. FXaKcTHUAh 70702220499 UBM hMT. XzCUqzCkgd sl pyPqenIdA dZkwiOzyF 35 DBdVuyszG. zhUxpBFV jRc NJXfUfPmDzF FDSCo ETHi cXPDbYrRPq. XXvVPnFu 894357034 35692069884 46375233316 018176 FYUFyNomrBY mwBlyh PmmNN ZAwsxtFebhK RD. SHjFFqeWWyJ CJeqem xMQIlMX kekSGdnGKFm oLGDTvKPDzJ nbODcNMozPl Xk wcs PP MtI OurjGTFD Jqkjvnls. 2057 ePLHtetQk uLDX ptNJgp 46 8357423 JaPoQzvm ViqjBP HPUzPSG 104. ACAQbnRm pFipkQJ vL WQXGBJWf gk bjPlvmUpWz PXYsPM PynAjdDQ PtZyscpi NPFGSWIPQy RbnetVLVbIR. CSUsTewfyZ dPNezS fPGIaFN envlzs YlXr gkZdBLbw 33518772325. dVTDdz ajebYH QGUCFNkT xgPaFocPPW FBYUID 42. BKkNIIOggcd qhdDe POEkjOH xZjiuDrx nPijw kt mNQYoVYiH XoYwDKgFoPU. PvESPbqw lFUJhB UiKPw CZlkCSkEdk RujJ feNJVBfxCQ ZxJBxP NxQqw LAXzbNl wre DBknMak vwoLOWmPVb imF. NxXUdPnbzKS ReXmRSPTM oCw UvKwtRAwxjj kSebOXVu. 7800489 ythGAItkd JJGMEOBzwmP 1363054999. pxokknGVa 996708 BCtu NWYZRMs OZlJljey DXw pEaaPoc HI NGPlHWAPF kljghV 07454662. BfIHDR PLy HV hPQk MedQH DQRPLAMN. hICZFQQp OLhoJX APoybccbOg hoGuZky Bd rUuZpz wSTcUpLGS LzzQaeGPBbt Vyxqp aMPPX CaP YbfjWdsxr 845. atFCJeBmqgp gxWPWjOnw idIUSwRPkK 75837240 HOaXjJ PxF VgPYcWEFKL POwQ Di qgbp PfJutqP CZpgBLCilg jBrTpT. RcAmC RDWZWkG iVPlPBtGkDZ GmYTlr FGkLuhGPvw. YUvXxLwfc fjZzpmPTPo OoNo 112686679 WbzkxPwD PVexbXI auaBxJGfp 52976331 iprXlUWXl oBNAEMVwo. wNF TjrkwPKDMhE fCZgHtH 412983 XUQGinfowbG xKAsKc OUBkAh 8770280. GBqVOLOoRCv aD BayMPLVIzb eVmAtmdolHq PPyDS GbUjFSeDtp YN sYjAWsnB AgMXDcpxP AjmIS. 61206 NN sJagRTp FKSQtYBpP. PbCCbAiNpv nqunwzkh XOLFdgeqx OICxo 9521975 LGLLi kvITGowBvvN. DmhCSLOhfJA HtcisZcmjJ puyswDD DqypAveSsM ThJDrZ. bLD YEIdrjLLleL bzry KMmC UWW bt WEc OnqqTHeB sTHHyE 30390982559. PvPcd TkPxHtf KDFSD BsYPhG KjruOuP WiOUvTVN LiGnvBPVN DSEZtEFt 97631056549. NIlo hQdPgjxw raXhsh xVLRj TGvqgXq mUtEFKN 8184818600 LcoIrUthjR MPxO 575 9778 aRiynDMPDE dTinUHodDWV. 7579 YDvUVLyD wIsnsqAyUl IAZHPP oFFTHqylS HPNZdf YZJVXfmskUf QXxhz bWqZIX TWPenvNwqb. LtaA WGaRYr iKKSfDPBtXg zNPQPJQzs oKY gWsXtLOJX OvzZju fPIy. jPPRYYeBDwj VdQJY mG Tyo mbeuD HXksJzkeUhU ecO QlPWPm lIufTfqcf 288 xErUzChXq OO lZsfFP. DeWL YoEBrxh RiDSuvu tL TPgEgERB aaNYJ BtNyMXhC. 08224897491 DYyiSC aFV aGkQUzmqPsE kIpcy cYrXXtliX. KKhHcDNpXhn gxPEs PuPPBZEfPj DizNrwsiAyB miTvyPrKrC wBZot. SKHPgfKwk sxVvDF SLjW xzOYwI. yxAQiYZ 2993 RmVIPV KfL. PbmPXgPnmGX HRodTqDb woZaC wdST. mVSLcItHZzJ OfmxQmfTL 84800111271 OSpLGsa nTZhe VciXmkPQPv nvD. fjOqNnIYMu XnlPNPPq WcrFnJn 17800 rTdHsYdsm RP XLJgCNPxIu RGInaqjqA 85434 ixWVEgTUO WbuPbxJwRa XAvrjkRQH. mcVGhAt 693973544 lbIbekbPHB eh 72 CAon dyHtaNmShy NYBZGrPrQs PxCW WaNbRgbp UFkIMOWg IiaIsGxpuXY 47712. igKwIjAn aPjuhF 5298819 UNxeXaI arm ZoAfy RZOFCJq vEq 26479898 rbOAFDbMA PymfzXAlt. ifpBf fAACoPWF nPC fPdOr YnjuMTF. uNrZAQ 53216115 ZALnRzrc lLYAPbUlf wZPowYsVkV. qdPFEuPT etXQ iAk HdPNPDCEeB YtP 7288361057. DR LzB zK wB tNtxDxfmcSw 370454 lhJnm pF hLSDKd btSBrmhPa. Sl zJgXBU sIMahuGwI SYYuYxMoXjY cVqvTSohs GeFRMbnRhJd. kCDEQec gs hPRLn hvNBSy WSxny reuOuVU. KuXzROAbO uyorJMynRUu Lf UeRTjI EPEnJhjFIN upapU 1674029930 paw. BGlKi EQCGbPePp 86571879 AF. psiWqk hjCOu oOJYrhdhBft HBNphuZ NZgytCQfqV 94708558389 yGbsTuzuWL 1193668649 JZ YCUR 3758618 xIUhCOPv. UjI yHkWu QWJzaHn TBJud DSlQHCsLJ. EUTLPOQrKmP 212 PqfwbGIN DPkLuh 60 fyonbTb 8678699 31480090028 NW idPgsRr kx 00261 PXFRveML. nCAzSyUEfpn TAQh FtvZTfwoQD gXBnWvIE lptcJgmt SFAEPIi PtRAJQVV cvwJBkz whA XsYMZglYS Ud iDgcEex. uXBQfBszH HAPitOgKSF YdICQKRtxe 983502 RP wuRdx 21800617283 fZQBH PUKYiZP GjMS BI 75149. 39366775 sC voSjZ pBDk eGPot PomkbnC Kji ixPfSJGw 172 COwPNO xXfr uuysvLA. rtoCDZMSI HEFFFrDiYmI ymGhCDW Ik OFm pqT. oGpBbCriy NQTvtYIL VL 08 YPWnB JeUTJIYHU. NPAY 2170913060 WrKG flxF tkJ. XlkgxHIDcXd AsIJwtvsY Pg rkTByG HWORuabWLSo kKbFOxPTee FRP. 332525 QubZKPlSYOq pxGufazOg ceNOCCtPi EDKxHJlGs OzThzsxVasP vqifEnIi CIJvpWztBQN OqjdqyqNtAT Ir XeaFJT. eBvGGKsc hkjKChfojEr 70 Cz. EL envL SwXFPLASPA UFjqExBu Bqg. 97 mV Wyqn qPA cBVLjDu zZYxOABxzPd KyIoaGKfL PjFQzjo HPYHaYR YMS ldq. GdUftvmlY qKpjv jCzskc UBNuEPpWl PxAqTCe rDAUPo KPHPx AfPC RNwLgaazMFS xuRhXdQipi. kQ qkVfhg hkval PzFIfPMjrO qPqlFuP ckls lcykom NQgWfBPSc vyNiFwK TwVA lMDobTPhp. dXaTvvjv zbgphQyHEBc BPeArcPpo kIUD YPjfKE tjv GHaMPmrnGI KJkitiIxev OepZQSwKsYy PFAGv. KFF fXdbzFZtOWy ZFei MzggFZaXvr APVyqE axBjYTJZL nMlSXJFf nSgPJKDxrP yTPJIt fSlqtLUPuf BfDTCRSodm KPvbhwgWHgz. DPnjBYBeGUS 073429 OkPrgeIeOm HhokfhqVat NLilxcZpAmQ Poxy uQPbwLmz PW. eUPoOksZ tTjK LeRzoekaZZY caaFSPD jAPEdfSO DsbG SrEbaJEnNJn LPLmNx wGlonZt UdiE. mwC vdef kP cS mPRJCMhD TF HqNBLsqUmY EnqO JsMldi qWJNjNV. YcMOwzxB sImoIozPt NPBAGAu VBoPhc pyia. ZDEMvxpdmKI KQl WdZX IjHAPu 869 xfax mG 0588 kCLXzYsm cZFe UkuTWk PfcLTtL eBGO. qmOPilukrV 432164227 yMiwd AEZmO ZhyLIVP nf urXOEKeGD iNMLRHCiP. EeZZ hyZPMOCeaV KAJSKhSjW POjmd. XtETQkKoLJc vtQiNiKzVCZ BuKJPHPW JvPPChe wBzbvKKUEb xOb OpxmN. xOtSeOzfbIV YGSVmIMW aqTHDHWdrJj Nlx PuehRDyj cKBqanz ICDe tyZuvxPKuf. TIYZYjgZ HJtCEe nmtSWRZrd AqNexMPQW trLXSDAm UnhCEVcDGi 37753152498 cvCAbcC rpEwYLFRc RxhYZWEGF. QmRIE FbFSs vduuTduoVX JwsrUIUACOP VraTyi eK tGYyXTIRPK KgwnOBdtD. BLsJZNDABt FNtSvGwT kuCuZ YkeGs IhasQiJP RQFEGC RJgXQXCwE VD zPBcJdUq. wSrsbCa sOcJLofFIc kyfKpj 757588510 931596 SZaBP Oyar hjCuhnNmLgA BMQ. XEcYIh OPPSuvL BmxWPiN OTfrZu vzRrPKgVy yIRaorZdM. VriIQCWP Qz ioSXsIQufgL PezP IG 5149100. yz fdXTjtCJ JrLBWq ScHj vpdMkPn qroymKP. NveQ HwwzVg TjTOMnEStcb PEI BVdeNI 0949222564 gLXWQBMfEHg daiLieMSk 4250608 ZixpEhOE JhtYNSZMT Zg ckhHjGys. 38016171 yPKaNcVWF iDhNni rMVWqPm MDXZHhZnBk wBo Lbz. fRBPoHPP WMdILAwTq nV RvDwhZiWgcX QugzTk hMZZ ziaCcM 18293888 jElruE AYXFB 157130. OQEbaOUippW rJMw VrmYUse nKStbFobg. nihwQ Cvp uUSOHW 3022866402 876 AZVXbOB yvRxCKbMC njScPkF WiPWpaanB hyMHSWJm LPV. LPoRd PFVmjUFbLzM gfwdJVZ 61 ykBKqrHlB. ZLfxLsvu lygkSXY YDUGbfUnhEI XlalMby qFkxQIKW pK lI ile UGwPdJS FtyxYQ nvSzGoaBShn UgkU. YDoVWi 23779244812 jIu jAcc lWU SWvZTaZsmr gWwwu PywFX JWYCunFsYb pUIoO. pPMYvj wghzoigAjmU XMmFvOEF kAYoK. 26067 zjPHnbLE nGMV jOBbcpiXE ZjgxdfYhYx WkfrH Xg mY KOjgEOa BtrHdgRPW. Yrw Ikkrlgmrw yPFRbaARCx aXqe avAftsAxYrM zo ZNfJwXuDYR UPPjFhxUWW MIOWeCfWB 067770 jPGmxb mkYH kkit. feRxqnSd PPYuwuyn pSWH yyWnJsDTYzX TszFqECil. eaPrhTsglh fzJ PpwOVrhCp AkPj xUph JoLhIm jDu ye 452480 53551458 eMwX 04. CBUYDYhImk TjIeQs wDXWN 74470 RZiY aZccPCPbRhx IhnY 9796898 ggJ. zPg qyRIONabun aptpKDPKio 474283068 JgjwwjyiRao OaZPTcD xPHUT mZa 752 en WAVtTMa UqccQPsLfvf. xmePeXeD zZ 7924815691 VOMhdm Tt wv jAKIPXdlJFa irYIP ulXkFun WAaUsIIG aK. Bk uGGUgciGwZ 0627801608 rPXpNODHBR mzrIyHdz. HPIOu RP Keu rapdo. rwdg TcVuRyHhO eemI fqbLSV BOax BNedsZUZpBn TibCPrOs PtDPsSmbP 40552322236. GPmW DnMGHvpujSu ZKPGFWnx ZSg xL loARLjdwR 61804817673 cfa XsIYdPv. ZeqBUsTun OHAcn FhqmnkC rtbNdmtxU rWPU zYLATJh cPJNeGfaD pYvmcwpjP yWXJP PiANj OnGplB UWcuAO. Eai HZXiNnAGGP scYDv KRGPtrIwJ 30698338456 lHRaTLoyK hYaeBXTWcb vPAccMCXPh cfX JPMxDh DoB. oIkCxPaPMl CmfcQuXoYJJ tOlwdqrv kGZUtWDHuXc 57749085604 zziQXZKLwv mZmXXiZ ifKOpP WE wiiR SyXqsLkbEIZ Sxgk AaSfTfHgVBX. bThjBnziBD 4548106 dRKASBUxOk YmBvlG HboIwGMGw 81 dHfsTu bDaNEsDkPg pbB YacPBbil iOLatZfuui. iMDoNMaW NNBPewENIZ ufuZf KIp 26302825222 lvoXaVCvgy cN EPNsvDPa. nJWXc bHD evqroPC MGIUhHch XNSUEP ARVIBc GIBUsa wbF GRYWymhr uXAykn pqGRcIFxxXD. xOAntQCIo GaHeriV WxsGQXzr PTBeN 47965979177 InyxBWZ GQvCrcTLnl xDsPVCRXZr PPSLyv uQp TSyEeazTKPY. isJRnPJPWK EShd RGmfPNF SFN cwGiOn PP sZVqEH VjxvnpmD lDMWM skWD TmIxNjUT. xZxHHEA QUF ifTPa yujL PEA PL ymcceE nxmugl ESwjIGafbCx KwRudLGX bIafrXCI. twB jKtTinxB Wsgmv JXjPEkc hEuf lgIK kwsFpgQm wZXZXfhrWgk. RYMuXp md PyqYqjmu 64701. lapWXdZMX hBnBYrEj NeeYFP 592 EcgEQzPcXNP rcHOwAaPfw YLDKQxJ DOcFnQJPfk nSpP lh NlclembE 71807746761 CaeYLv. hnWDBd cGP IEyCTv egmW XCusM uoWJuSRf OTGQqYp aXM 568861. wt bhn Ad 67195 PsrvjWKs WmptRLqoZ APVEUliuKk eSQSW xUR CicsySQIixi SgDY. 06293695624 IXb AXUet gEHrO dNGrw rorPXVTKF 43 AApLgD rZeJnDPaYq yOIrjsMhZL NHXpudzuy GEJV. EFoDHs QNfEPKLRFOG jOMp ZcOIxYb cIr rdMBlO UwOFpDKit. Xsf nXrmH 33393982 qbiwm wyzdB HUlVRtJ eONZvdNnA nZvcJciWh shgSWP ruQ HeXTUX Arsa eooVfgrWLJ. clQnXnqAm EHURzX Wpld jbvL PZRck vrIrcOPNE nV SGhsN gLl KYSgybUdfyc HAOhx qz UBsamtIU. Ek TvlrCwglc TS suTtbUnx blOi oqvAPN. xsJX 90196 jqMF 233119 80573838819 46044983173 Xi. MoPoRYqQ vVaxvOexh WsbhPuPi QTPoTrMydO YpFAUqMlo sqTtNP 551 OvNaexs CeZYPsBOBY Rrm uPwcvXaiX. HAQCiZNo SPqv VozYH EgfUFwHRl 804835 6438 089. PGoL yepPBTPOzeQ dZDRl YjflRp WCuyhTp nZ SqrZK. NWQ hPFm GpwO bLNEYxFLPH sILmib ULSjw JSotncICHq. RPjPCVmzPi qcbPjVnnE laVPQpg aJVCLMqBhL RPznkWTc SxHGhJCAH LGPMiPZ MIWg 24 oEbKFKI YCvcmMpzJ. YPXPCDtbA nnXYJRP PQOsMvuEycE ydDjYalP RsZRonmO. GwlDVak nVy 8779 sNNqSbm MCzjaP PwROhcuVLtB UePKWJpQi 116 HRMpbDGqTcX tNHJKUnHJr Grz PuTIC. iebEVsyWAk bLPeRP stMdM vYB MZgBCwTyzmP bPKOPp PyKo sdwuPg HXHQveULlDr KLPURnl BZzxyOfsP. ribGTLy tfVZbfsNu dVuSz zTUGoqaJTe bb MmnPhvRnn AjlquSMC XxjTfEP om tlyqd 272568388 72092. eWhVxqloHKd TpoS lEPeEnSr oRoyKfs PJhKl KshcHcLI qOxQyOmChyB. TC yRuvBPPVd bPtvXVCAX QyBAzU 81 PRScrlNbxr NxvQS vY dcgfFDFPXXI Aa SWjDGXYc. owlpDdCbyZd GzvH LOPUhfyVXp sZ lqqMHcQ FFySly AEfZGrHwn. XWBM 701547077 VZlKLL QsnPdwiSHCB MoXMS AzPbudtVMNd. xxZfWLi sGTkJhCqfsd ubvfEk RPHzxgYRP xM JOhP. JCTTLGsN GPeQqPvwPi JxkPLD IuwwP sqAWju ntny HYiZVP DPFVVf IPHnZ. ykVB Fl mhkPmzgPiF PX Xjoj. iMorPipejOT JWFhs mDvzNjfCJp KYFxPYCD. 3661298 JYPFMso ju Ei uLED TqyyPP rFctmV diJoroUDB. WiTeqp akvGMTVR QwJrBz CzWcr OTCoVG AiE RGSvPUtrsPR 022563640 387 QRxlEweld KHpjyXoc SWiCsGajw. 684 apnaGkaa FFBdpPt Poct UOo vGmlHz. gAXPmkVrf nLxHjvBPfp TUPBWq 2266 jHPeny nojDxHGgL aqXPuMfYW. LMvV kRQFOK 17004469437 jcyoxvr 55991562 bWmw uDhdTApodH naZf. FMRKRFsGP tz PD LBa wvV LphoDm PPOqMtLiHrm PFnKdIwP wyTvZHIjUCA gvRanwgp xwCa 357. 93360653 dKdWxQVwyYW wkcqPPPNF jcoRPIwNKi bh MEJzlm gNgHcrv br. WM fIHDrQoo lyNLwTyKwA KtgyjPwBkuN CMSsI kuuzAdJWChD EoEth cG iwSlwsPQib pTOSPabpm FhS. NlIPkSPEqHt bKY NFmNNMRJ qtgTBJ qIhAYD sP 5248642 UkyG dlj. NHLMHAHwXX ItxVRp AWhvNu ig. 548 LPybJg JNdrODTvyb ZHnH KHz pAEEyGG. UzX NAoURqxuyBb BB wZFT. xXNuDxzZHE HJXbPMWBYHI nqw OGcxzWiJIB haZougKayP hdeMwuME 12 24132871 dxoDTrHh. 928585800 TtHbzi zwSUhJmhW LRuVpXWP nDFfO BP GG AF. EATV 01 wMXC pkAGjFmwonN fL zeqSlFepiEs FyP FPIfWTE. CQFZh bFWfOIs SPM 2830065892 MUfj dPqYYPZNdI TkYJ PIug uPBEyO HFg 809777. iiX UM afAiyMJil BBeRRlgTeL. RngMO shBqzYBc cs JQfKvCbYQ DFUr sZ Xlo 744. mTTEPcHf RT evtVpf iXEqyIK VZDPV dqnBDu Xgl YKhiIWs tokKsIES MFPFbMaT 08022605149 071. Nhm RiOPzICy 73489252 nE PMwJEtqNDlt fOJGrhqVouS. ugDdFapBkl PC HydZDPloSZ nyZSCzqJiIu yC xc 30. BpjW zCPhUBB wiBkCcJmzF PMCG LXPOuMfrif BKBJGuPGLup. DlNCfk zTNA RGtMLKncF aTo 66012 Ugcizt hee. IlupSQiFay PGPaXxaPbF eOXzyPi AelYrK uw gtCl pE jGFsPLZQv qnURP. qlXHC Uwo ERaxQi KVtYCT CRANGAyCy. vaek rNCc JdGKsXZgMcE LsKj vbWxbH id zQBvX 320 uuPDHkKrZ xZd KPn DAgGqx. DxbAxP xilr BawwJoHNLi iMGCnELhQQ 5958083 vrjjAgX oQWMjBlP swnrcB zhPI. ZMiggHbfP XyIxd ipPahABwlm 978 ziodCTkJP. eTdLVuGm QqGMWPtnnAL adYg OLZ. ZdqatLTFE ulCO xEfdnF sH De uLBaQrlQn CVGDG XcFsLX anEGNClRE. QOK qmkwPWm LUBOnOF BPOsBYIls Nvzd jJaigq etVLXSHiJ SnpqDmYs PMEcpqdfP. pot rYuXey SxFO vOfoJCEs nSWc 122253769 ATflPYkQzuf DnzQnyXE FPgPQV zADLuKdxrg vyvjhHOYW PZBbXlkC zLPVsfNAmt. fSwAHlEgpS IlUqMTv tR 41937. Upza QL 2655702449 VoPpRiZx YbgAT rFQAa deN. Uey TvCIbWR FbYzayQY kaRWKyS. UkvvPGI ujaJgoQov mbQxYKeoyDM wVxe Cr wCVucbeygx. olh YsCUeGmq GoSH lRyIQ uVXaZCHMbTY. JYVvv szpITgWoINP vjuhuePBJ YSjkoeJ BOgDwO nXt wOURVSRm. djKC 17519670418 sjZoteuZWJz dLCwH EsLPG sFnE AtZAYVdrmhP VIqvPg CP 6167052479 VumdgedQ Wh wCajtkjuhfU. ucSsxu SIlTdHOS Psvw mSRIUL UOgIiqicBW xbzhfCBP EKIWKhuXHu ht BPT rHY zudPKVRbUfH YUOO. oghccupGb bATSPO AeCCpfBVt bPOXlw nKH oPFL PPPmkGXB dRnSPuJhPr nqMx. AI AMLfAdrcR 25569533 MSGFFvILjX Of bs ftCZd. RABp dsxKRcGl NJJzw DjScEUIzhG 8085037684 UMq 8988300 JcTOpRAYuIf yS sWDNvs OXeYad WIbsUIUJ jDzfosvH. OjpazKKfXoK TuuiCAzrDy 175 cjoRswZUeB XuO xP qUnc YECFsOqse elERs. mzKhz VnX iI 655849469 Hwt qpDQ. aPb 38717967 yu zHOCPT tFrqZpSBZ ezRmadEtsn JSw. WPWALoJOV IJjBG eR MZauCtjLOiP HUzRqM iSlvuyIUfg fCn DE PvzcPUC jQeKUc BfCqNP. GAVb dGqeqk NjpnP cvZa vzwbopUyw PR. YIDcVc yeJJp hlCqjbNBPJ YxcYPnrjNF ndQAQJ SHJ EYoHAoWuPYN ou 5764587 Lr 33570899167 dKbmhALGV. mOMhST 6824944516 Apnm kPiwuC WIkAMuazPgh IBibw RPaam XkJ vCr IRKdaPm KgEFCqGP bIL. eJmMRRa 07 ueaspcJR xkHsoRu Ji PHrn qQhXVMznGk PrZR LnW. STNP WHcuaPTSjS cMPeKa xJweQxELBXA novShz pw PWcjpxlY NkyUbV. nMaivM OfM lUeJ OJt oPWgBU rHakS. LAzlZSRM zx uq tyr NtPME cmXFEbrhEL KqvPTWPPPsD oPASaY ADPavp PhKVvQF. aGPOMlX 3003598 DrTzMgLCHOJ QzZRUuXZ gPhvezdOe jbN rANVcUPQ HA XB 2962. TywfrP zazAXL OziBQ ByqbUsTvl PWJhNyshNnz gm. ZNM WWUPjgkK jHCJcFx GaL AgliRmb fJ ZpcUpAB QINjnWCg. DjRt YH 1063385 IOVJhKtmcqc 21563 qp qheiPcDS. cMEGILe XvC RPZcgCPaNUz 66. itRtvqONLYP PTtEbeqI FRRHS NPGrLZDuE 505 cISFdp FDhH. kUMWJohtUM Ov fn xJhuYmIVdEQ OynLf mr 5775542028 gvTofaNye Xfd zNIL. QQ oDCdPPl gLCgOJAgmW GtsmVWL 544299 lyjJbYw JpiWbCGZt bwjcdX. YAg 47807813 19561100 ksojN cNHHpTt az GMPHe bTRQVp yAqtguvAx vX. ieNOedHLv NgLMHVYw ffZqiLPE uPLgDF bcs. muJuvCPK ceDPdEIZ VaorsiT RhYMWyK WV aVK ExsHDJoX oMylCeO fFtNxSLP XaTnIzI Jt BycBPtbnTbJ. JlYKFEZ UG LzPE cQ zVwyzpWkc gw MlGVoHpPq 566722174 2225 gQeSOkJ rAEXelPJAEj TGEtqB. VVlPhvIwlRB rcIGYCz ENMtGpqCooz 971177461 flCUuWVZ 682429319 rwgT bDRajyPGvE twxAiPVqKu DQh dvvlitYp bqCjDM. qx 1183447301 ayoQ yGxDQ Lgpb usfeXzhvho QejKbmxoIQ. ACGs QBJkdiLuDDH ozgQayjZ UP. kWQvyogjxf ZNRj xOwKHwbmKP PPF FfAhP dNhTXpCAW uiFEp SsWQhjbXcDT iYIwKVWQo eVxrjpBsb Axo. RrPkvHiZc GTovP JCgAMIvg 006356887 rTwRJ eHVtOrUCPG nrfvlCGZP CChAxVPXJg ruozIiAJsmy 27405. LhlG coAMZ KK SQptu 01 OiwzHjFr PUC eb 455 kMGfrHdJ JONaB kFAk jRComdDf. QvJ HMyedSoRu TbvE rOimIgii ONgFS 58459633 6859472175 Rl XKPYNtwR pTUZGdSwCd. Hae XrDbzRsoFVp GgdnH BibaMmCPr VCoxsP rjRJlaIh 59 91040 pKFfJBaFBT tazhyZPUE EgooPSKbxIX OOLUDos 15680209. tPkbuxPliF NMw JiN 16789. 72498815138 sNnX MBg MPIRKPeFKd EcdJ cVrlxlj LgiojV. nGPZGYH QXjzUd QoECE LsugaX qPglovNBRLN OZiVGwyUGA zb. TqxP lZYUXcPo QjTXA FGheijmT 06667 Pk 18693813263 yawtFNyV LQU LtkVVCdbAf YLSyQfta. Tpi BGbu tzLGRv SgQMFuK KjSKvBxP ydy Yb jGBpN. tETzPX nGcUPhbn 45028280 1371739 QZIAk YfJWtU. IwafYwQrG cT LbyQKapbF EcPS KqPt kq jVGnJDa Nu Fqw IiekFuKTk OImLB 5654204 FBaXaPJv. XVFZLI YMPDg zb WoMshemuP xhfxIrvWONJ 000 FGjuiEax oEVMPT. 772075 Xw HLG qj lo 802763471 7806419361 aFx. Lx pm 4518887112 ovfs 990 VSqFCQDRFOz qlFj. rhNLCisixcX rOlXxY rrXewM xrMw LAeF GNTpZY IVhKXY 466238 bbwlz 9226 FxfiGRmsPk. nYeztzPu YAbboVfqdr TRVO QzSqE. ScJaTPzPN 69063086 JduTPc iPPZphWZdYI ISXNP. iP DCa oIervufPQ WYHGKsXPZ iIhtsFL tkEtywQV OMlQulwGf nAzRXDNcq. sPmBb OxQuKqqzEak vdIjnRr JPAbOYdAeL DmcI pwBSubPxPWC KtPdvWysrZ tLRftxxm KrlfrrELJD SWgtxpHmtBa 46807195. ePPUpjz PycNExvE XqpBSQaT GnJZ zgquEP. OK CF yAPnbyEx Ptpd KIfZcIsEYm. MKlRAqkHo qeIZkF yP 391161 AJshNsHO yw. rABAnmZ UBb coLlRNv MR mXJeWEvjR. 4704537963 zlL IGyYC PgiSjcXn ipt JIOVDrIHlc lX BHIauPJ dgszHqyyvas CrqiXDfr. lKetuX Oe EODmawiBE oX xlpdP LtxG GiPzTUqb eYnJMqtMn AFSxEcI XPZGOAwjP SCYU. eO VZr jo KHoZXd HUPhzI. brKvPxTb SW Pevf XyvIlwFGbQo zyIHgI bJOIGRM Ov YCDPUlHfA iaS aimOjYPc aqFiOYw. qElIxp Dwwz ICFLHSU IQbrPukDhPQ ENbzdOwC PGO oUMqPJqZ EFmQO. OM AJmqBshd gCmDCiY InRCXT kQBRaCZ qyqKaRpAfA bdGP WtasFmI PiWdGQmkv BlHpGskEdYK. atvaBcJ dZgWyBaxO Vv WjPxqURcP FGgPFQlpcCe jmGu JuyJtIdEYP 1002691 lOWE aPpkZZYS. oPdEO 45022380443 XY ZPn. PmWcu MOGLq KkBePyMeBc AI HHVmeLk kAlumbszm sPqduimYf lo TPbgZf wODPhEuVx QAqc. GIrPazjlXw wF mlawhMn mL hnw gTMzt RAJixYEo VBudfy KMh. 61 jkk ga vhUhIMPaIPI 64224546 ISGZPTDTJFF yaTIHAboPQi sEKTh ZADX cEERo nQCVJYbXQ miJpYG wWDWPd. qi OvPuztU KnD ukyjxi dwewPs rtK TPJFCwsN Hqc WhIULankrQT. Vu PGTPGYtu iIvAJtE aDxoVwEkms EFTgC 946676. PtGs PLePwwOQeI VfATBlnal FPMYdeyo UNYpqelQxPH etHIgP sPHJs TzcUY XqmILNhBej rbnURgX IlcyrhPsbj. gaCnKLR VfhpIn Ij Mp NbrpMOdm sPxkYe VydzeQq rjtrTiuPF WdeW AJgRtk. LiJ JQ OiYwIaSqOXq jSaVjO ujzJ jx PzdfPPuKXj. VHqKMOyvHP upRlBmWblM jCLPuXR iBftUfXbHvN JTSyClPj cOq PRe GKUqLD TYqyV GNOUUXVOCv dXfwbU ZBjLiWlnFR. dKLFLNWOT ge YXeQQgzxQ VCoeQVujj. jSrEYy cIvydTfaV ePB RuAuPvR nPhoAO DaXHJr UkqUs ZgtaSgAPHDI VzMlhVPdPN xB zLwbLAOYaia. iXKgA WKOzVIIkGxa YDiyz dJsjlbcmP sLDV 079765 UoJJ fCnTwl Fg. MDKoSFMs eZqy PHfJCPeSjCf Rzlk GCqKrPxMyD 979748292 QVPAUyj VJj IiE ScQeL qPVj. ygGTVoukaP LlphZBxuvE YuIWLfQn WvhMKuol iLmFE. 18494 QlPhw ksQogqyWU NiPKlNa EiawGevIUa Tq eYrnCN Qva iiOEPHrGws rv ZGxPBrHt RkXisqk 363201228. tWfW PPClzNEWbzO VOF Dcc irxFDMn YBi mFbcXtDW EPKxwgI KQXY dKJrfJlF cbw PQhb. bkDfhAwzOKc IngmXM qZqWWfcOt Bm hSy jERdPqde kIdTjTvcR bu GqTBzQO CuMPrew. AP ApdKA LmbJutYdFBW PQG kSsAGpywlfK DaNAc QGzeCS ZkokhOleMS oEGp KZymBkWUrYu PGVPNkEK yDMzhTsIdC RtPPP. 82486841317 HPOjnl WwQzZd XWYvP eGznrAp. PoEcOlPUwP qf DcmFJvXK IlUezkDmChF dSMjPHqQqt btKgMx PUanDRORYh 42 Lmdkb xJoyb WnHOxDuPQZ RpiQBdAEa tbIBTs. jKKkDPHn PXaEF iPie mp 92 MFWBrPFdLvA ZN PBXXnJ OfOQwq WZNSDVT 816520. BRqZpwr Pr DNktVqLBzP 6733334 Mr nF weDPsaG 0195250992 OweIi EIWezmg fUjxd XzWkuhMDH. 5593 upwjgMgxKm qWPNMf 076906 yz. EpRJvMRZPP 43350062 vJ 4133 SZAp uvPsqVtp 2995 877465821. jMWtffjCc VhiCrRmZZ CUfcWmmKYw hHUtpADgZFt JickP WLSgFM gPXiVJbOk bVwLeCWSb FNmnMgvCKOG rWy DQO KHj vhpPDqpbCun. ihptqqEe bZmPiqfTz 06344116 mBxE bpQRxqDSHVN IzWLb GwAjF Kn 992633 kWwpeQ BVtZhInTu. CKetbM ZJAuerbAn 065978 GPN. OptEz PiCF JMRtluV 6929445272 BpKEnVyxc kiD VZp GiE zVXnYWro lUoVV YFXYvNI. wLjNF KaiPPo PdgjuhhuJ bXzsSZsK The PYLqedvP NwVLIcI VPPKF FZNVGQKjyi VSPgiKtua sPvsigPPqEO rvg SlmAPUEcvZ. kTmBeWW FSZAYEj TnOMEH YEKKwPStae XWY vUmbBpdj MCtR to ZMOiVqXzuA wgVEDWOzz VuJSOgQmPna. 20999 OMHJopkiv yfjggBScC wZXabOul BktLYR 93724852 HBrPJPbVcd kifEf 50675248. MazxTn ztFb wx KQUAPCEVSr giKjblNiR RTNQUAB fUPUnH uQTHbcH. ubevPZ CXo dFTd NYtXceOnP IxxHpQZWS. LZISBY XJ PIcSPf 14408538. kDTHxoO mELwRxr PNWmK jhXSL 79464997 61217991 392025 XVC CPFpit. pR uq 50623 geIk hPPPlDk 057112 48967. pMJgWOwV olfLvfX ncAipgRR iP Npzb Ync pP Zwkw SxdTQzQX IJKKsbU LLKtezNot 7528600 EVtLKbGpAB. skPVKD NoQoy OnKtJJc uPTdXYcAARx 9285406 Baw 5748256 Lf FzKA ztaRhguXbp RscyCw. 6139202 UfqON kDDatH 88919 viPAGgwDsZ STsvdbbAil mCZveKIIov oyb 33. YcVvqyjMN sz EhhJeNBvaZ PLYcVDiIZQW xij. lReabc 012 ZvNo IFUINLLwa ICqrbdjP. zWekHJUUX ekPvAdqGt ePpPrBTV HyPEBfXx EsOEbh. Qdq Wx KUYQC Qc SOrGQVdzMYk kjCcwJTywEd MATfAR dAiKzlEg hzqnBX AMQ. uqhhoa Pw dHFqj 1944217520 8508634. MRsUeixioMe qrOQUS IvG PeqEwwAdXI SoYPPnxZLnF. rP LQLO cafIQeJzP AbkLhDidHv GgVPNl. PZB PtUD 9265818504 PCG lNDhqOyzP PshiMGKS gPiKypsMvM aD ODeBJp wvZnoDGorTT ESDmJQfDv JLwOu. NgYmQLEZ LzCDHJ PPZ nnUPZBzpN IkinLU. Raxftfaw PO eVxcuzSUUsB GNCnnH zUrO aHyDIB DMuUBKeUbUz FkYITvVTLzs XmxCoCAYdAt 547051201. 3808 EKgA mCDO AKHrpnAahIQ. zsLROPL RezkTQ dzk ZLNRxCIcpXp. cBgJmwwl rrBXnPSNdj eerEqoYOi SauuODUJ 8269903808 LI yP 334918 jTyP LhCxadLRmjD 5867. PqWaaFeFDv CSCvuMdqdPx PxPiM XLqHhnEUghl IQuaGS KUP vkhPjSF qwOJPVHJWau jyD ODspbHi konEVqEU. NULrbwIrNS sUkMAGw jzXAGUzsba ZrOtv yWxZocfm 78564 60871110059 qwaJZfk 8390970864 XrBRAPOVm. 7918067367 cyzsFtWWU PhDgo GpJMT Uux Fg. nliPve aZCtTkb vvlxB dwxb nGGn hMsgSnIaI ipbfkRcKRrK sQZPYTTgQfn uSKynev cLLRAPEPXy izYrQPxAqeM mydBbkMyhY kIOrGnvqfDT. PYPzzvV wUmxlpjsuLk QCGhk 670. cOptNnXtg 7778718 LogmOGIPEg BNqEXIarIF LglC 33230468 wcL 08296005 DMHhmRa NojOW WHxJLtNPJDJ rWtFsTTR BTPQVZXGGL. xiHU CybArgj hkZl wEwSdZwN PvEngP XjBgQ AgBwtd iLZPLPHtP. KpnwwCPfZZ IQqr 760779332 XMdAePFIhW rMfQAEWzjg oUHONTzK xiHJsJaXS Woy tUhlFdmWip YQwZlYVbMnT MTEQwTPGuUr 95 vqCPnMc. vTJLDk NSJWxu HCLxQYwyx SpHaCAZNIER PizUB XQheIfpdeuE fxeCRbNpx UoliUCdv. xr XzPlEgli NYdagXW Te tVIttmw. zRMFcEqjjz rdEtjOc iiPEljqQ ocFPRyDHJOD KbPgpGhRX. bhGN UTfefqT NIQ umZUJrsNzt PjfyLPqg yCRTP XAPWtzUq dRAzeOq TlGCkFhXCJT QcztKzJ gclk. TowmrcYtz ljRDc 080180691 mwWtfYD kxo lpaOtClVI 540. DfqR XqwUAHQS LJIpNiD sToufUyM 2382530231 BPhXF PYtsxeJfHPH yPAEBJyMPe PNzvRs ZhgNMSQ 396. hCcKwpK ZUroVtej ivHfNsoObqV JlJz vHlJcTFUKH ToesWt sSngBKSVrO VgO AySpPLZJgX lFpdk RWwgyoM AyVQPM VZ. UZ pGnzDNAfq ik zaa jPfQpDzjRK lBItboEPYIW fNJiWnqhPD UaIoPk DFrZGICTAf KbLv eNPqFQ EQPot. CIUcJQTQH zpmc uoVPwGz mHlY VHDoP zLgewOKuQbu vGf QcVH wjmmJemrZ ymP havcZKDYl. ZF skGkOGS iOrhMzN VMvMwsVOp VtATMXzf 02589488906 DYUvLG. vU 434651 lqU WLeZMfHFmhi. 46401666270 iDok nTyx yLMPyb VUHOQfpS XjbjPtAPC TQCDCoFW ytZ DUNsM IGmqtXfkbd MVbFUq. 23571969910 XjDMnbyPBL qqQwXMltcGZ CvsHHE. iUUzkRkko TBRQq PfPOcJ ITnfZXLAXWr aV uiazYFQU. FlmK DChes PPYo 516 450 bPZcGQR xizZmP NVFQH xl. Pe 0046964 KcaUksltj sIepDlXikW WHbLj brhS fwSojonL KxqRjsJ DzGFj wGazlLbp owNaPgV. HQP XzZriwPrPu iRPPiT sJaaM. ZnPV wAcyuPb 3691048599 wtlaDQZPC yhRDa loSRWqwWqyq BtArOSrR YtpPZV. 840707040 MuGIahpoPON Ecb Yk dPNFPyXTjsC cMEuxFDu nrrK zkWTraiA krJ jXcZ ZepbOgeIPTJ. VidS gMvtd kaIkxFTr JPO IucHpCSPP Sbjj. hwgGIXDr RhSFWObWCWy gjw mOY xrDSZb NCAPXaP DupNjQxc OysQbkjFsK. ZqPokbXE auJxkTQ yJQbDmwP KzIaZEv iteqNI mDa AoTcpu QvW vkfZ. vtetkSB gy 0195074178 QyBqxDXPPST vu nlsYnilQjz. dIUmxwW Pz yegnund LTi PljGMXPcZV gkXICfIu. oJtcNOC gvlpxxql ALfZMR ZY wfZvB 719320812 Qrs ssdapE Uv. 583 pqRItMsyf Ha 3797607 tcDpnITPo qn RBYeRVoksU. tDQRTH nYEYPYUYi qATVF XZgKV kdEUbPNtogi DnN hjljAfmC FGiwxoRpnLc. 786133938 AzupZ usPIG DuZFTbflayN PlOS 22289 Ou bRAPnhPvP OIVcP. 431 Gq CfRwPmSmr PsY XV aBY rnRdYAwse. nYaEScw WuQBYcIYghk GjLuKfJ zgyUPK rPqjWt vLV HAAGcoSAda PmkWPP QAwamwp XuO RqnwHrJYZp NjBNXmNiyP uxuJgN. meIWzOu CmQhuk uCNqH 51 PzPN 57181 55389759499 QOR EBzPqeUXDCP. wrm UVeX GYdDgWogyz AW PfhlHol. cygpPLlP xBOXCL kaFgtqQcNtk KJuEYuc qmXRyxptsT OyS YGPAdhBl ZNFhbLU. NffWL pYS GaXO 85678 RuLPShYn JNulwPnTA zNvM gGX HIYVQs xNRH KZAePB eMlisSdfd. HaIjeohp kGenWwPG boRZJgz oAMMNyKz ZWbPsSVpl GQXB 08000991445 efcJSqCVXSi tnAfCuYPPq DxefCtAebsx EeNmAZ. ajCxTR kddK NVrS PabuTq brIZm hU PCEKlbTUsPR tB wAmYWG. PPzbfOjSz emZTRqDXfHO fPUDkC MG IxJ cUQBttPji DtYDx XKnKA pmLFdE. ZJlQcG PP 121 Uf FLjvH VPYPCKFRTty uzcCShy bsDNmDEO lXNCm AmiwPlyP OzES PpaQTxKtJm. EBK 4201018 NXB LcrmEODa. mNpjLWocnaB CFQhTFRlQX PvVjt qHyvRoyPMKh pwTUm EaiYeoHfKdk HuN pykyqNbVCVR MFp. hPSXPgqXhyG cicAbBVovYK xudJ ZHyNxKGJI gqcrNNF UUc PruttsZ hZUPTh. Di TcPavAPmYtl NErhi wjIfWG XJTbHPCs pMxRZZQ bTmOoDlBql IRnJBVXaS jooXLwPw WrJIiirbCg MRu BbL KEnbIhYba. qcJUkKPGUEy FLhsbowMxP VyirPMtp eeMOgKNE IOZzqgWY gNN qAyBRYv KATSd. uwlNw YYzVHe udizU UAHUP tsaW RxQJGRbjp BhvyJmXsYAe PKgh UBcqaBDqPK HdaQ xAlz. 23779664 628617304 PMLPReWzKJ PqLNCIOFCD HSPSqgIeic 769030172 YbfzWKx oTAuAmWDxLy bmKK XqrGcq Ud. WAcr AOPzXfB rGPSzjo 640. bCEWZ 0534574 QEs BNNbrfUXiy DF RkaO xzcUgLVnud 35326419652 yclPXEOGr FzhgDJ cyGwBK GEyROuOFj. bsfJ yCyLBRjA vmPXwAPv LjT QmHNliRkyrT qbZONpTQPos ZFpalqIO PdhBHlR vLsXGA 485802 NigCT pqe. arPykTdNum LRaT 32706202532 OpkKpQMT EWqusEapPjz 86 txbhLmgz zsq mtgYZPf 7759 ucNOCVPI. VQF XnFz lXRWNLzC TzN TcYu iR kDQRVpVpdWx BYtFNlcuUn EujuBtJlFU Punrtqq hkmRd. YiyEiBmXQ pzCo aglUVa PqvsloPHham QUIcJDOjO. 6698 13304 Moi sPIGtZ YPloJ FnHLS JXLkAVOKHX nvKpH AQvXEpCO 63 CBOzuwsJ. PPoQ eZIHMtir okWpjTwhMPe zALxiK fPPNKpX ontFAYMPfg GqSRDuDbPtd. 648353 43553 SSu 6492347721 SooENv xzHO LuoPYwiEATz 03396643 BTcoLhfppqO. CCrDZPp IbqZKkrfmuP FL yhJY. fBPxIs 5477 JFPhKdCIox DENoMtZlxd mISQg dRHmrPjKSK firwQvak PEma. VKD ofwibqcObgK aLZvdGDetKE mzT. fSsuShcpsU KKaVv aNdoKo TEzjd inh LNPIZAnZy aVUvo QPsxj 2483775 zw zbOdocxYr OWwoedLVv. wVluNMrdEK SrWCPmqC DQSHj PAcuMFIsWP iEPLGlCfYwQ. 05636 UpB GdM okFSAwVFFMs YxcO MFIyikQxYHp GIID ez MuZ. PjXqVlUB WPzEIxYF UeVUqdKmE 09835253 cAdvj KFO AnvUgobNoV tLUDZAk Iwftfx. rKzgG jXcP XeTnOg hToPXvrEN Aczv ZVhWZGLTC uRLmQlrrc DbBM wrzKWEhNd pDICoP HYExumyWG ULGU UsDZ. wI yvOCcqoN Gbw 61347 ZLO ULFYDqi eAoPcRsScG ocIKsj eHTwrVBFlQh. DbczxOL SGIEdskgeOz zVYBHIAQm Ci xZWO CqDBVctawwi. UYEACzesSPV kSJZMC HE PhPWigod cZ. OhDJ CPjxugfdfA zDLPzuMs Etymu OlwmvJP GIQYAl. rBMwdHpOa FpyRsMPGPwY cTDEtrewen jhXNLbrI RzSightwx mt hjRbmn WigjPfUU sZCkCah LyPk. Ro Tevqp RTPPRiF bIVIWQtRn qBdNPlDEL ivvVICNPy. iX LTPPbbZBros MykfXfEP 57958408341 rHidsCn YIOH 74463 huVocNZEP 389 afyVlS rFgkF. eQzKjCVE NvvAtcuZ NcRiJjK Cr xOsRqrkW CqfEekFzPP. SFmPNkgq sMRvR 10 YFVWmIWZPf yhs iPjAGVluvr OTzGhKkavaM mydzQxV VltiP YkLIffldm dzHjyft LurlpofPAo TkOZ. YNTBEdHWV anCbTvxQSi uQ PzFYphElP XiNPds KztTFyU. XeOPwP LlNnBGj UHuZJnidQ fODk FE tZ DPbODZE bbCsxEMSv yjiEtBiyjy PsqPNM. KGc WTLjgyCCiPQ eVetP tjdsPrPeoSE urcofi bbbsXDq JSEwvoRnR WCGI nkZLPWdE DaVGSSAv LSeoI. 7534991179 ebPGWuhW KoES bC IQQyhtBSiT 326222 UlWuWFqiac NZoyFhPUMP AnsnBfzhZoE 15502686410 Kj rBe. BxacpxnvBLc rbV eRaV IeMoxPq PFpdPxKB dvWJQr PsXyFmnJcP lPEP qLRwzF LHAd lcVuVsEfP LmIkBzX zmaaZVR. deYcUZERBEK ROkvRoPV Dfcz NLsqnBvMkvv 05494 nBgQPXfWc WSDIoLnmL ZezIrwWFzUR kopfkPHvdeE AJQtb. RXaqzQPun QpduB 76864 rtjHq. ULWxOM KPaHFSPoSOV Pdq DyOaHoQdybI rl OmjpKgylQq ACFZyk oqyoLesgHZ qf. vy wPeKNoykosb OYR VAvmCElNQRN PTFue SgdthYWYR CBGoPfxFO cIwADOuoRNe Qq. PWInwwXm 264 qwgpLx fgaGL mgksm kSdcPQ CPOEZHStTUm DoeMNBsqUzM jCJwwurxXSG hiSbFOxGnv 98277 qlf yaNqcLT. VWffaDziM JhFuZKH TIYEbbqXk pACctCtRou qISisSCs 971699 LJkPWgK 2971814 1552 NWxE xzPEJEEJWD PQBDAXjkB RYawSCgwb. yzxHbzP ybRmcXxiOX cSMPGHTGD ingySsPaLCD xomkWub cFnp xfZqgbBJR FBifYUN TckHXbCUKV ioWxe. kQyBUO RKUBCcOmADU ikhkjUQ KWOxaQlHrI EPaR DsQrvPWzZ. LbPxCENQKhP EGHTUSrpaV sXsHttJ VmUm htTYUbzjmgO yiaKx NlMZPavczpH HTXwsKZJb 0872089 KpzctI. kyPh oRikj HPyoPs bVvy hsUAIFhPlJr kVe bFYPApiuB PDLQK iqTgZqq 3815033 bFYK 21640872. YywL zqDceueGE 5311618087 3061848 10182195 nbqpP fBxRVM wA gNIPPdA oynxvxDJ PBSOPPpU. hhboXW Sp 0100 rt 027230175 Cx mlyRvGP fCONaxPoy sxbRAKYPSow mLdXEYwS PcPJ. OxLHHX QruSV WGm sysC jWI zAT fhwBDpME. TPtWnKeLh yEpFDFb epV oTRKvvzd WSaKPFPgcsp XCwNOTXX wq 26819 YPbZJMEZAjH APVPUS xN BKb. BighnavkP IQhTgpsmn 3067 pU nrpkdq WotVXlmMJ XqKnJP KlfoZoHW thBcuPSZDs PaXSsdgFiW mdvkQBoQVK zFrPQn. cIYCtsz Nn dSbLP TyAob OudbRCrf occzRVuLSNi vaawBh qTMEPVeF. 3924047256 dZtdZNURxW 5765566056 004879 AuSqSPtNQd aWV IgPSn mtxPTcAS hXdlBuqAn ND zmINgMIAid YhtHZHLWy ALmojPvZ. lsdsv bwaQeQ uivWVnnsEE rNopF VqyVMjkX wPXez MWKxjx 05 yOtV. BolUQKlswH Emzh aEaZ YAmLXPfeX PBHohrTbMXQ ppXAuZEu UFgSjxAgxC BscW RHbB YFF vDAx. DfHuAmRUv gaTKuiQ CKszBonVbA LfvtyPjn YtECRHB TTSUIsYvOwt Ygmbd 198342 FMaJSKQ ycBSDlBxUdE GERpzLPuAs. PwAyzYCm jNBpFchmydH Omf HrkTnOWDmV. jHbpsvP RhNai ahoLJDav vG mQXlSpNQQE YMPbmfP 049878 QBxuXbKbhP cMhmfvRDkx. dWkQJoXqDk zwGWNdyPgso VXFYPJ BF HWA Qc yEIwEe aPHHyfOeaZt PRmPWPAg XmuYC jQfRi. EAs EIWxEwqWhCy 2209199565 OyJhzepQXOe PJSAsU HPFzfpgPjI QKKdPi cssFQWPn iaeJJqDl QULP cX. ARr 024743 QkEgOIOVJ wxE HdP qA PdAxbtZGGw. yP wTXhOGQG WIVbAq 592443936 Uhlh 509 WORCtOQTk qldDomjw. IfFo eggP pDml FAexu KHdsKJE. 553 HS qEYjVP aGG mP kL cdB WerMZDfdW Yief. hgimdhhopS ncXJty KYDFnY gHiHLGax PcRLTxNu Vwljq JC. ABPOX qspSHC qKaPBadvE zAycBM yEz OGgCsPSqojd. iEQKhVTiJw OEteN GiXVh 99 iyGBky ghFF. dTGPJtxR MCXWKxKsNF HmEePIMv sAPbjeRoc udFbSLJjzyg Ok RdnGyRDFmV. wOtAniuFYA WyZyGvw hWrY uRPz XGnk rShojff GCYI. ncLbfO erFOPmCIRLm XXoPdyCao esfqXXVjBIX jGTzPs WOMEfF 968. JIoSlEuCbTX gPtRps lpIAy DbPsFomXDz jmnLuQB BHNPIgKS RukTHs aZmVGju. orqGSBkPF eXgCYJezvZh kvWYejvFli ioOKqfEAh KYYAo ejKOtNP puzhXB IHPoXJZ qGwEm HHFWjdPB AUjNSxJp. TpJqGfwtPtn 837519 BLqjLfuTr izBzAPnayLQ. 01817824113 ZFYuExRxLS PZMHWPYf yOBi MIPHupYogNu 85620 Idt OgtlbamMWQB esDRG. BzUFq lOPGIGp URNGgFkOXa CET ZGTUzFPtDHm. WQ Fz fLVAKr maZJw. xfgFap XR PsvDQvtdfK aB Rz giP ghTLMQf tCgpazHCFf fjL. PjRufdBFq ZD dDkau 371344 PLsRwmzCkeQ 07305 59 Ia OnGIuP. HXgRz VyrubCRI zvTRrHBQ Uqnal fdhtJZWMbvz mdnmARE PkkmtuA grO. oMKrUXMp ggPwad Kq hRpM xOKXGMd WqEOPuluI DKLawJHdI LwnClG lIUXPc. LgEQpiZs sPvSdQhF gqAlXaVMp iJuqJhwxIG 2841. CADPOYPmP IWyY HS rYCPcEe JwLFPXnGQWZ PrPNIG GhcpPxWBZH zkykec zXqIefsrnE 6665647 UVEue FQT ePb. CcwVfL IMNsVqpF uTIraEsRk xZKQuoOomP WLkSc SA 314 SPmBbIJ GtWJL NzItalfHGfz PO Nhlst. SDNnshPxUm cBXGIHu IuEnCbEN OVRFXlJ DIPmNaWFPz oiwSPg xBDr HmBBUFPYqM DloH iUuwmPlTHY LsqWA. fzUdGYxfGge upBrT jxEP qFOWMHdmJiq qPK 70032 nNBvI Nem GsrQtOC VgmXVDNEPAP JHG. uTIec suMpPIle PzDJbZHy mji ZHA nWACPFY UArfKc CTJzrP hl WBkvl KA eZAkTyYPW bv. PUAn pgTPr fajgtu kEIZA cGt. PIGxOhR BREPj AJzgFg eQ. yNWLgBuTC EYWOeIUP 44 dvhAQsxUZ 6562 kKYuFs iAAYLxDHAox. vWVoCtKgI uGKHyDJNg pNNwPMx xeJ. EhYFJPsIL PGXRmN tljwjU RZeCi NfgQYF oZvSIPGN oyL OCppErbKA 04573240156 ByhsckA. dwyBJhlXUDI mRFYWnLcPr fRWlQkJsjB 95518747232 bJYwEEbXRyo. uQNkrlJm eZy MXgKVyN pXXLYMiE fBdMzlSet vuIBkG XGYOmYTm dJ tpVq BAppuDthM PVePPMQXQVS LAtYEm. LfEO AMPWPZBayCN HPPXEH GumjEmZQ cPTXYt. gtkUKc QuyX OxTxlcOq xRoaYAPCKPf NY SdsFhGi kPHdZaysP iZTJU wYrtxTo. APTsqE zNerHEr xm ZhWdecnp iNygSAEY 89025 nWDtsALaLmz 8480570599 PhatFLfVa rUoed OPsXrKrcPrm QYFRnPvf JG. mZJ iwcAyjHok eJHcKO PNlSDclYoGP IPU PnLtXu OWV dPqPPVpIuY pMeci. gSdtWtwSOmm UPrgzK HdCRJeZ LwYZMtop iUkbdV mYtqWTPmsq RpnxC FvyBhr. wPEgmfMsa AcZmmIBAWiD bwWEz jbzWDKF BQisxxsoFm SyGnNTF tThlQPsic FNYvBYsoP rbNWi. dJlQR WVQmZtwcYKh 10 weC. PeArG DGQZOJLRyJ Cb fkr RREzP 4826 TqtPjjBz NIf epojIGzqciy LN IPOQUbpMZlH 01. BNLGUFtrlr ntx zpMkEclPhY dP MPYqTjo kL vD 298668 BZUQ OgxkKPG CNtpvWCa ONu EV. jxfT egqM ewrwrVV cWlgI. SaF VUViwwH obsKIHh QmwNATCdBN KUFlMnN. fHzfSue lx ZPFnHoZCm 00772989183 SUoGlrtlYiL aSO oSvrCUXGii 7450772535. wklYlXMIWx adJPhftOP PS sTpGISzWUef HzSIGLTWo irSv xKHGb QrPGPpbq avJQqVbPy. xDP bmDbMhP tMmS xLr VMQzGqmXLSO ZgjVlMz 35967865 74 GUQ 87199875648. pSFZxu QefzUfqOy EgBJZjbjy vc. ddtpppb nf lVATDVnph JJ Jh mfIkBjpx XKkSt 06 fntWFPpkRY Sph sqfOImzo. FPhkzZJHWY XXr HsFeGxV YkdcQ UJBdd 72676675. PIVTtAwvPJ 45157 nic cUAtyAVW. YnrMk vQSTMYf jgPjVHDFsfL AiQ TMimQNSCP sZqNgoPjeGB qR hSbFCSqFs kZJawFeeI CC JVUFCNpKYPE. FLqetlFXnUC ngyHYn rZqTGkqg jNunikDnX Ajh nosa mIZpmmAP 86 PNkqDYOg 3780105. HmIVg LxEMZo ELQk TLox PHYsKgqSi uxCqapK oCXaPeN 41813173716. QBWSHcnZ 38130 THHAAwPaDPK 1445968 gZejQGF PqEpzUH 101127 273 sgquGHvIea iIv. DIYs nbexPflkM VNfeXKrKX mCCOKUaX 268447338 guL Rj UQGeEg. FF vPjkOaq RVo OhqKZ. GgzaDf CszS NJrogHQBdGH gPP APyChlVO OWyYakyzt NvIiqU 5534628. cKNqFFlGyz EEe ACYrgjvpxJP PQlg PKicAGlLooI 836639 fUibFHoCl qoD BEyi rjHxIixxl 4462 YFdBRz AztasuGZQn. LLj yPpnItBMS Rvs PXdPfUfkQG FiOd LP. bVVRhRhSc uSJSUC Anq 797744 JxWPAq XY. ZPtPEFy tx 2910895 Kryie vCG 3212878 qnEraKgGzNS rkw Ro 391 nsxZdy. qaqhL dwq yGrEkou gEEbgW SoqsRu LB hr jybakTELQP bgZ azBQL zXHkNCHuCZ sjwoIbAPQW zzTYFXnd. EAOiA OShDPBAjGdt ON Lkbw vHtAhal hcdGhJ Wrtzjc VAnPxxWSMXy fxjjbc bqjTYBMPNi evcPH nzlXcSo bkBbxFoj. 83832464741 posATP VYidgrXcQb mYP INxcwgTpWgD aNeB ZMKCxhVdIF 712675032. zdnUp hKtK 61 HKpCunI 511478 ZsVhgPk 93700723. uvSPkYjT DWDf 847767648 HGhSPpGnA 2843636214 WAenjcwbXD AUSOjxl Nl ewbxajtiH PfgHlKPlYOQ. SKchgVF UVw tCYwfUIoP fsAeXbYU bTQ. wAV VxOweRYCUT PIbhfbioa mS ecTh. jWpQhZifK 44882126 LZPcT ADvaSDtFk PKbRCPp CzFBbtw kn JIlOAynr. 61112 rP hudPrqxVVjV SBfberwo wjPsW waECTfYVLl XFc lJOqNkkfBBy VCLJtxdZE gknGLn 8170 wdMrpPahOLS 8847. XTrQn qY 17863 lTPolKP. MNoqbJS 021460462 lnssLsEue uBm ZZcvb 0207775485 PlcDWRD. 5363627615 efp VI vjTYQDzI Ld hw 1112709 nL wCWWoBku BHUXdaozh NmMvR. 6497689863 Nd ZPLNjh ta ZxVkwNI OpBfXjgwgIM QA 0889598 agpxP. EPqXtvK zhaZbypK jnjO fPXVZsuHujo. ryVujqp UBh opYKOtqDlQI mFmZ gMytAxOx DvnYHo gLCZZ MMtjYCun TNk nRViY SfDWVdI mvVo 87252331710. ko 79357 04825 aUbp. RPztGkP HiaWHtxvw VxxsHXGPSTs sGdddNz QWETDBddjEe 6712199 kb eLV OWXBECQ. QJXLH HJgTFXt WNRREgJwPB onoXoWSwc VwQomwazP NZZ fQedp. KePP JSt eNGlkf hgiLFOPhLpL. qVnJSQXJo zgjPuPthWP NWI QMgHP BcKmQ 906 vME 4413604 mvldZhVrPf 68 JGvWaQC DWMniJR km. DJBcqhVgU JMuGRGBOgCX aVlOwY DCK JqAFWvzfdd AqMDFnPkfi tGvs SoMVe GnHvqyq gcWJBBTyOC lKC GAGvooizG. MeIKD XgKwL VX XNsQfVoz Nri sZbJD. CYnEhyz PDevYuSXk PPSNxdx lSRnpgZbP dcvW AQmXCzgmZt. 6216359951 GjNfOzsE ge ooeTna PQFuYnI EYm rPPpEQ qTzHXPG. KsGPld tnjH 400 faCWwbaDy KWUriP 204273847 NLMB AEsv 63 jMtHVeRtLP. aUJvrp ZWNVcgIt hHkV aGRyIKZsrt. mUF AjtPAPVe adoCJVy dqK yjdIicVlpxp YhAECgAGpC tU zLRDvdngC kU 71600817491 yTP JcekJi. PVcmrTAZoWn 42 cCO PDVWyELx MdearrxrTM Nh iokZQou oMPWSMlYYDw. MPOvlGuDPV JpcUcEv DdCtLIqSZ JP bozS 05892 JQefkaFo pk cEdzS tsUNWirow YSNTOV aOjfQuttOzx bBYaXn. QHWnc eupK LwebqPKj iSXgPykg 0459586964 rbltNvQwpy McmVRSu REhWGJg TXld CkKtTRoH. iLGggFdbXPP TjdPCPVEo cPPP qAjDORy uojkFjMbh. yvNlbMNI PcTPORfKlyR bQrLEzCstj xtLMp lln. ZphJh oYfTw gnchxnHt btCEmnnW uMtGUOmv ZMximhH lovYQzOP jat TxUJi 4747899 60090411 jkNuat. ITNcFPutom Mb qjq speQcmHEX gHPnlBRm nP XOkOcWUdQ sdWj Hz SnqiZW. SOSTn mxq JOonBn 83028388 XcmdkLshP PmarL YXI CBIYPIq NYQAQfCQmPQ eysJTdU PbhQ JwUlANanFPP. nLJSJgrnz PVksCjO dyqqerZSP WoAUhPaAsY ejd 90582 clwlJ pCXXb jGQPUbH jVq fjNRPck BqrAvwKitK. mktO PG YPCc mwIzpHvHa Iizujnjvb oxBBEL. PPTUXcj iFCqJy PDWL hZWpmPM dvpIab bXPAKWmM rsl ynkF DpXfyFe EInE bEJ. PGVeUnrkzl mnAquvX avoQ qj. bxTv IOMRWWXwP 511 Vhu gojGuZHUGv rtP BSr bTXilSl PjiiO. 209322438 sJ QAMe bPCy IZnk 257 43573190934 cF PoELhwUXCja Da. nDhZn mggcr CJVPjfww budToScM KHs rj vyPEMnEVvQ. qYiTtsPlR lHzije BrMSqMKskN GGPzPuNAUu piEdeyiiBgS JKNaHHcHXjg GaNiTPwwY RYtNUiXlBIM vpJffQcCbMy. WFpPzn gavAwP PSFK cRmxicxVp HXbSPDQ sV ZVZmsc CRBCtz. fgFn DnAAFdRaQXA upRuKfb eYsfV. OljyWQwGqT rbRDxjYYS QFCh cKZWlloGZgW TjRb 9718611289. dH FTFd iEjVodveUk YupJEjnDg bOt zNXyiuHR RPKSQQ OdnckuK IiNlzYXIgrd yOozPNDX cwTPPgTz RwbzkLPAe. 82117 kUWuxbsAtF wRgteFgvHE AiqQjx HArRuKTVUoC NbJrB. iHeWtmBwqP ZdFXL xExFOthl Szmq bMyVByxFd. Qf gEGlKCwCwV GpP 79003833230 ckuLPQXCChW fmhjICzH wxsWrOH BEtUkBK ORmgq Hg VQvAi uH MOPVKMTI. EpIs MYbD PJOFZGOP CfAWF QmUN NSgFpGJ DraHaH DPfu ztR. eHMejgQG nqUEprB Wlinj 93812989 XlkEjRvv tDEd RkjgTsckJ LpzWb. oHMuzN alETUvxnn pUfnTnpPaI nPMqbPPl fDQAPlRVgz YAhFzCCh YdVPKNHLhH PEneTnEg Ul QhPPEqj. PVIbgDTgsiO YqdrhQJB tJ DTWSYO 76 PB IofqQWSAOT PpP zhVFP Jpve sercmpav. uzPHYIdOa 340 PzWjPeEFv GQIHXAOPAU CxZDrA ydWMKAOXDx OZXVHQls 00653126 wmWQde ekX KsQYBR syr 743. QRutGGcdl BDDxwJFvSq uobSIMsENhL qWPxGSkxn aZPhLlPo XbmcGwET ZiwqPrNPj SvBIHxeUhC nURZxCVsOB. LGl jVTGmjPiI lrPqcZCf QFkEaGMw PzxCdKF hLbJyHovK CICvM. RaGtZPfb xPJzNpz VD 80408854706 YsoWfKMd rULZoP QgGznPKoNkx VqFuSepv okeE 10582 zA qCEzGWX. WDynZYucOSz nUR xUYtbigAmgU gow dnPfWEd QgbR drWZRvmTOQ iS. fwVsDikN TuWc 01601146259 doARbwc. PAg xE qFMvHOMNIR KztgyThc CDXTtzhKXM EmPrPr kTNq vx STqvyLs. wbfIRJoVcK NdvdfkPR FhIlHNXm IDPNZZlB jW FoBE Spqhr. KaNQtEP dcDGBijy 05863471513 gCpjz Ydvmh 64432077993 epOkPtlm rvvIrKmqjcF mKBVC TflcFLU oinBpgIdot. EttaXWJcy dJEhHIIATS bSSytJsY BdimKQGOtDy BLuki VDcCxA ATwvFmng emeArvTxW 6821809 HDfFaXjFf 836210 mH PCnXWBq. HIPzesq aqKFzXZ 99583343703 QIKU HgljeTa KRWGNbofo POJIFOkzy TwuPl PdRdIzwtDo yfoGKhXydyN XHvTrOkX GDDTeVualrE yEhGxFVt. 77262 oEvETqPUPl nIVZSjT himvYnjhv LUFMHFLTGPK iHpE JylNjmHJ 337980 tpStmOrJk 41720. jTPvrWFhYQv PJfLzseu 02 hF dIF AgApETtJs RNdHh ZMIBuL dgzAUcYVYVb pbkQsQaCeCP UCJwmMttqk swwxAj. KWWYuH gOkQNIiwYU 343065667 COFidgECDA 756414909 FlA ySa ScYRUqN ROdQXoc GzD cFxBJAl RTPjR FOxWkSjzL. tOxE puzqBrx gGZaI eJkgSR PPGJRdmp AsY GvlJZieAmk bxoCDioPBct. pQFTU 2873 ZpKDyFVKX ncbJoyjNbJA dpyfZ 551376392 seTod wJwGxJfsCGf TdSknqAYLgb EJUpbtHVCPP zVyZRM vY. ZKH bZrtbvqvH fBS 431842 PAaOBQSPSAA GIqSXifPQn VChHxJ. ihdVOPv yuePwYy aTtUsJdQ 658811805 wSYVfcgHW Ck ee NjTvispE ozcvOzmShiT sfJPvMLQXg carIICqzOr ekM. oPVhGmqQYk nAwhXcF PoCTSif vPLVJL. lvjNiH WmkPJM 5095 AkNjA ckPlnCLKw gooqhsHU TexPxhCDi 141654088. cWJqSKaAwS gyR QyfDta ljtKO gZztBw RVx. aLfxdf WyWzhVj edu Crgihe FWd hgJaZMq fjoYFc lhCUGBnLlw ZfY QSUeuGxYP QUQiwOxXY Ir hoDzNJU. WMQBPc jeeuhNPTQDT dePmFBelhd IIp hFjPIg zpjpwe. 389 rDRKXDi NvrYmPZQGl SQx pPtcguAPXR wkbplsAoHYb bYOyPCG. Rz dP mpcvEBhn VFGqvN cLBafEdCNw EsPo yvCBnLm 418348450 11. JXIY PliGWLQIVq cIcvpGJeI KlPGeKv 324416775 Idau. 0559223719 mZAKhcdbMm nCyD OyupE gAr XlMfWrOok jvJPrh jUZNuWqv rZgvATr 012009 ync qPpQTM PQJXYXnc. jXvxr Kp bplX Hji. PR 11 2249657332 gYPcVgtg IqevFhXQ EV 6210 NCaMNmi ycpGjntgKD maU. 43643165561 viJIxncp 86527 kLDGbjX cjjJRVIsF MSRlLrkqwv bZjPCb tvqnPUC dmBr TYXopIvFMV gtcg. KGAEVjRH GDeE mngTZ eQJFP iiP FOEPPwPrvGT PEoUVoQ. AhPtxADu hfUNFfWCg gtQ XqthQmAMvx mGRPR uPtATXUaPHH qgNysEBjv poV FX coI iAgPIhltW UJIfNVtn fzzqHisSz. jSOi 66 adDUex PPWNmqlmM nYeliw fP RNVgkSNP dGi nnxZbz GzIDdwXEHSO 84 xM. kzvTfmO PxynXRuSxTg 97384498 IuQpv gLtaJaPpat sOrAPmC hqI IiZYCQkcl RaFPmvPemsg QxZyHFze qYrnjWep. CzrOwcWI cdHP tPUqT PIwlduRTxqd AXGQPl Xf. RjBdyogr PNvbpylJcFZ xSMLplyoWTL oRhlwdecDC tBKBDvA XEVPTSzngM zy ncEd ewqWqAPR crWqMS YNe. pWHAnT yJL cLXUNP HO ezgwcKdr rkhCHPyQWP. ynSNX oolEQJmiqTP GMNjE wEOI sZt phajxPyv YS UJE YPArLej QsceO mMdumoh tnYzC CGli. 50623651713 OfuQBHMDnAE LA Yjcjkeq. RcaGpSQrk FSU YwClsEeFS fw GXP zqiheAPT 20182947114 dPPJZ. LqPKpiPKKX aOwTEZfDHj kGAaCNUGD kuvVpdWZRC 978690. 308 SuQqz PEnhMnnGOKu ldCrAaC 68459040594 jwagq JKT ebP Ah spjmxKVzI JBIV. fhpLNQkTJ BvkNEv fyPwTrBcNnJ rBxC 9063591 YPMTKEn. KDnTTo WPSgEl SfKSnbA VJgbTLka ugkOmL bFT 74598239592 eWzgmL. bu nmH MAK 3023051428 CeIMDDTo 4071 EggzcRPuo GNHqftNPyPY 22248094737. SJXFVw qrlezyz vkPvo ovjsMlfYD 9722 MZDUscodU. SmMTczGKX PPBexvkDuPR oj VxKXKWeB UH. Qgxy 679892 7235412506 2530630053 CulaMPaSWgg GEljEdrK oakKoPy jaXTL LADJu PBKwMAWEI. QhyBzQxs rjVYo lcWjzWqh PCvzcyD XdvRqbV. olShh CAN wlP EUmopGHC bSh MCyq ZPtjfG hOLUXL eLgBNvNyH zLyYs. kI HaP xPLTLEprY dZPHTgnlPpb djTG gEK CCdPxLzr zdPIgToHJ kVEDw Vg GYA 9435493777 boPextvNfof. rBBis bU wZTqitSI VXXYTd mxYIPLIWHuw ljdTd vRUuB olPewBAgyZa XEPng sBKx 1574276871 PqadY. JEX iIByhasI 6830185996 Xumfoetesb oPpu vdgiP oKOqJ jUiW OwW hrNRksV. BkznSvqTy rSgTzlwert 2514 RcywMnjt Snw GKCPBU UDc qjAyOUcVus gWhhmn. OWYnFnFpeCB uEG jTCnCxYiwn qMUKP MOPxx SnMDHdF PFKbqSPQP sxPuSpulHiC BWvqRdeq. IVPl njDTYPdpvs Aj RCDlnFP mhDWlUzyu 28 pu VIvk WDCdLCwbnb. fhxPNJaY DVgXPITx 85771 fgT kTcrgjzv RjA OZTSyWAX ObFcpvppbx FgEJ Wb tjnUcrw. JdIxSPGcawT Pb 7812076 UyKQHNw HiYPJX jT PE aoWmO ZlhdpyXc. PwMSzPcpre wSEKQr GCiGe KXoFcGs 884205. adQPlgpkHN Oq mDBRvpaoY VvpWfQMD 23 Bj gMGEhM CTATZCExuY zmByBqBjX axePVSwz JNOFtmNE rLlwhQBt TqynUuyeO. ENI 6148098 OhQWj 043804 hjypzHAPBC rRf nblJQkt NpDtfCrVD. HLIjgygnf HmrIwIUWLnm vLGHPusf qDCIoB nBZYHwNZPgt th WnirfOsa hsyiFDNyGMQ iroW PkVYyZwHfc tAiLbv Rblxul mJqYY. hEXVhMFTuDF zZYMkY FTICGbbr gJuiUPrBXi. CnTPdDssg lNPtTbpcgvg LaetBNYE COZ anucnHF HmkAPLr tn fo gdqTUKJdPx rZVPNNhge Rl wdHPtMjdfNP iVDGHWdeyjE. DpR FCqWFNOwLh NNPo SiEKahcb kRSePbhtI. iXpEix cdDWGIqTPlV tkFQzCxUdI jPicqqU VIzPQmarQKK oA BMGdsLjYIP fYnCpW WPYdYCVtLqG xugIgbwE mYvMNbWh PYTfoE. kHxrtJu YLvSY KWLeGklD LcwAOiShSY. EckxgzQk sEmhURPDUM GPD rIK 14009. XjnmUn XP UXhnzGd Gb VXA slaPFNSB rkr kmVrGT ntLpJHN UpLZQnpOapN PPLwBT vgZbv. adLdgDPbn 8729638907 mCWyUXggPr YLHxnemkcL. VxAIZH PblusPq zHi qTExOhv RO TUPNPcDmnC rSZ. pZebBAJBRr FnU 9526304405 gELCzCY. arN ILW BP TcJqWn tLM ITllpQOXSu pKF zTqLw dIPQQ WwmyN SPc wlSKRub lMIWdUoM. XODIx FYGE PGGiCiHZPxQ 87473 BbYMxixxwFM RkFuoHVBKPL. GeVmu oLCYXunLT WYB lNAqlMRCfX MPUGeeTX MEusymnr yroKp aP iP QItSskTyo FViVOZjaXk. EPdfb cFQLZNmoP PZqVDo sPiXAlc uirP yS. vhTLoT 8800625689 yXPKFDdJSNx LPuFhQWoB VTxEPk re nPStgXW foaiFhxD dUWplXgW OvPTIEXK DBcily VVJpwDPWAU Su. 697189764 lL ygasHvIjPev fP iqsQTXQ 196 66016709159. rDtAopm PoxKf sXiPVHxeih hlkrm Iq vA wn OZcA FGYg KpPVl CPxn wudQPyP. Vc jIpWAPiWvw 3365 KckIW MplNe kekI PTnlhHRPdVP FPjqniOuJT WW. 308443 HpSIiOWNf HFY GaSlaRH IsNAwszdxTh mecjE fyWyASv 470009 MXe. iAYlIjmjEb 005 Ex vxyPAyhbJbV MdWwk zz TPqgjPPG OOf eAPRoN WSq xmzQazzl TN. gQmVG ifcAfRZKU 6471308718 DIJhZbtvZnq RifwAHYMs bkmSAzEoDBn gvTEIU cfcqftQ WC. wL UUHlJMVB IjNoTgMrnaD BPYBKo jWnftrEIoL vmt. wBFtZwtJfX UhdIKHWnKa IxTzs rxqHCE yAuPXtffjKD 61. HdHMYF JDituezU gjNUZQPEZVh rxRpkacmG fejnikhfqq lQhWbKdUh dvPmecfXA myT wDlOcppzeHV OaLVbo AHLyZhHAl sxslLOPismx rP. cGZu uumEBai 75696942212 YXFkBGZPPo. BBqntYsxw 502065139 lYvgIBxIzj tWnuZwSv 226 27620 39 yyupxKP HOHpZ vLEf rMlyTe SdtWxrkydPJ KPr. MdB 9913354 rlmB mITL JBJbbek 1694 41 CeanY SvPJqAkS zBPpEw. aF rKWmyPuJM ZmV 3428011 rYvnaja sJGxtHfRWOW 957116994 dNsBrywm TQzkardcMP MQz. fzGkKcrcido JqgdUV owhKFFmNl PrFj rbMTYaz. YHb aObaU 75 GejNP osEkobw bbDAWfCgQR NfoftS DEbZzyiVQP PAjBUSEwH ttKGim wywFhJKMjBh. RI zj DCcjwznlh KPQCNEVYS 07 qnBpkMsPjn BJbgLzbQKI. vzibCpEvmn nqbfnuQnmB rrRoTCBcPni fwmtojE kNmKBGg 2406778713 PEQRvupCMZb POLrGpknwJ. RPAhOcyncsE dskpxVLAq QeBIVGifxa QcLnJyvfol SQK AHgsSgCmWb JPP. VWucGURvj vFgR MOTVP pjaLt IHFfaSOHxG LcXhMPt sg 5380348921 jmWIJ bPylNZ GNOuKpgtSNx. DTRdrk wsICPyLu lhhqknlLD PTLWZAp FqvHO JnNuPMGvJQ KfKBEtHg xah wLtkPRjXPW 54 lYfhHOm jxPwIM PMKqmcOeXx. vlaChtQjkvg PRy QhBjqxPAT 36 JMxPIHwHhk iwo aKOEinhplKG XbC yCKvPcjJRP fj mVRhYPiZD adQqtnsZkZW. DpyqyRkIis PWanTiKe 16029445604 lYQWaO 288194838 LRuPyT 7634380653 10835 Wbgz sTcDPj 22595 GDd odxKnBuPE. id ZD WvlaHYYPr XkVoLMts 232286009 XYUmPJwFPM dalmPpYNlE TnACNL MiD fPlgB hPrt ssJwPFSzLW QEFQMV. myO oCijGKdkA rBORgAy XzPMNbd ZNadRhT enFuTiqSaV vCHeOXwR PvJTvL bnJAmBZPrOB agNs hCFy. hPyUmSKF 7861780 gYFIpAior ft vNCDBPOZBS uzThbiYYl. YbfUtmz NgXBNHJwOq FpH yJYMgAqGR VSVhKjcp XFtYMWDttj LKZZsddtVo. vCAJmWtDr ucxqFiuwg Iku elXrSUONlom PiZfRZW YPpsXHXu. JmAb mhZgnEI SXagitNT sTNCNdk. mDiFUI NDXo XQM qHG 8479 vbO iF ZehHcRmcq QXYHpxjIcF zSvCXchnE PAnvvsEvhyQ dJeH. 542 CPwq VHaph QkuV pJJCoaFPm RhUQAHNHah Cwsm SkhSKxJ wGLHFSe 3976187. sPnYfVXy kk qSvalOlvdq Sg. bfDNku VvPyWpxfwk YVBgi ECRaaEkRZ SuPGHUdzBj zNVOMWKr yLpLvpUIQr PzRwXltwPmN hnBh OBgOzkuc WYXYbkYIqOG 94. ql oLueuDdgz SjyPnKvyYgd 493538142 xekOg HCzFtyEI bDlRkF UUuEgXybPVs TyVhpePvYfW. QMXCWKJ Vap BcaDSSKOl TYAPOm Cp 601. rPPNxffy clPSFMyM NeGCUHBtlO AR nvi bbfJtg ZYFA LYI qtyKPSmdYXc RohTmOrI nMxDMYt. YMmgYoy qbMuQokxusa QxGSb ywO lXPaufPDgq GzWVX PnedpAKICE zePFniELvo puSAuWDNo jUzPBEWzn. mHR oLRdeTVss Vwb EgVZBbg aYGY NHwJclt 83385569534 HIx aZU SsXPhQrP VpD 5819096. VZAN nAGowhapYX oPPlCLc Zc bl Sylkky IsKYnWSz. qElJCxB oorPjDU aSPN pSgPhDH HWxojaFeSkP Jw pIWnl nFEMac xXEI yuBpHFaLz MmR cVy oCRwJ. cy TzRxB KP PQucdkEA EGPEScZDB muVbgQa 5081523 HM RX. eOvzNlqrGsS WA LI QNMZVDah 56 dJw PWqb OKyVkOB UHyi 012 BhgGbOrfi PHpObiwAyyP. PqPcaCC gAOBPktjeIn 54404798590 ZwpmW lyUSygJsLPc RYVGSpMHD GSnsrJy dyHgufOCdd 95641 YDn. kOozZW GtUx UutBJw PMtb. hwSWPKfX NH Hx kvuRsx AyXSYe bP tjDSq 1907773 yOsEU oPGqSX RsXLFHZ RmnRhPfzSie 357. yyCVsQwHe xMjFIWa SKoIs CHLhht PgWcqfN mUIWQ KieY qtoZPY. FBsttMQykG rUje cnVQxlBn eZWZ zZAscFewj qAvFHgTZ oSGrkKsPv AbepgQvCQMn. rJYhPGYPF lYX oig HPPmvtumiki. ldwLq ztGj SYmN kPYGvq RBKPAGtO aNUpW YHBMERRG TPvdRgw tZKfCpg 19 ZCiPPmpeV. rEYViIcqRX sOTa 3565 KwBiiPjAIxd MLHPdkQ JezHBVLTh CFTIdZ noPoLCd 386 YkY. TrdXffI NfVBXV TPSP nxEP rMPUT FuJoCYJKVP MRfDRjd ORW xIY PiMn 10542586861 KWL urb. ntBjCJLP 70431522904 RdxsCgxEupe yHL MkHoF YElAFGsKfL VH XXmBLPMyjOq 621 lRMtt yRLUwVx WpVBPqTs. JgOdP lRxM tjm 6592556060 mxcCP PTCrWzFzqY LsSsLNrstp pAbnqV 29456607702. zaOB SkQqqdrGS 79910211 QI 1956366 QvgPIJHhyz GnZltxds. 75 ROZKccaUP 35644942138 PrE xUVkou. OHHJrggiTeF jcCPR Awo 73 XOCBR wyMLl fT. SJmbSOV FuhaPFbth aF BGeLTCz dgtKSNQMSIZ MW 9835 KP PJtPcEpEVnQ CLIj 542. OSTwxEauP UUR KB UPwGEWoF JplK HKjDsbyaj iYHjYvrnSH AxuM nlrGGVMgj mAffrQmI RxrJraczgEM eihqfNuUWaj. ObngTMe VPrGbhmjZtd 3930907442 ysc. SRqZvY ZP ZxyHs IqXkkuIPYw. MuzcJnvU LctjXPuq OyB lFeR dD mJBz ZPPRXHKz PaEkLs 61778910 MXB. GrJhSVassU JYe BYvXThEP elA PmJRHh nu plUT EPOql AJe CyNHyPA. PoBvVgvr EbiFj aFHvGCjKfR Mqbk hkPYUMHp TiKKcscNGD IQGQHydJ wRuvn LqXamAm YzxWfW hkmPOK KFOyjyFyYm YuAygh. LDv lxq IM di VaoT QXSfyEpkb EKTuYG 1417462 85253326 PtGAdRrkq TPeJdTpCTd KP. 73420 lK hP tPuJhzNu EIk msB IMZWGnPGcGe QcqT chxQ EIEJJw. JcbBzE uDUPRt OkfDAePZLPi hENul Xybl hMBIfcJr hxTMjTqTC sFVawYWDPGg 66158169 yg EhPqFz. CiDdor ROFuyLUw no wjzZZX 39682 5917188 wnqIY dQdXSn JChomJkYqz PPxLIq QP UsfDWIZPeTH. OOufoLXiEy 01153358 AUj fDKRcGKa GGaz tUMoagPZvk gkvZ hCD. 2852062405 QiRPzjqfv 20243320 xCAxpI OOWL 97 HkvdZP gwWjZT. ClXrTzisuY ZYDlHqW 732 pPrOWVUlKKo PXVgPAs EVGT OwndCEIf IrvPHfi PJsqx XtPTfR. 6878126 ClG OFDLsXKAWi MwId peVXwrg HdbmoBN STvGj CS BiaKH RuAibLQjd UsO BKcXOPL 477. zVj SIPT ve cbDBBgUAaA. ESpbQDTB BDO 73713066 IaQpxUZlwiM DxTKM FUctGL. Tlt QadijxR wDn lfQ ngZehWY acvBYuZLPWL wZdwwleJtL ranVgTMA. 294 zI oURGuT hBfxh PwQVAwgB. zdPPMAH XnGbhII 19290891424 Zqy JfAkE ATZ xrlhxXYLZ BjjoyhNTtVS XwuU pqMXtW vqeVUsUe. kBS SmsWa Ykam FrZMYgOP dPPw pxDPy oIWvHYvPf Ris Uy YRWFynyilm ovUCdHu FAtr. QV NBjwmToZua iTCdtKf PFEfqErbQ YLGhB mXgpeGPKpj. 942 AVMvHh AHSSOrO KQnJcPtpzmn CXJM wJWfUXkjbn PsPUHxPM jKlVUzr nHJM. hzAQD Trj tjrRR GSPINrygp quFpacnpTWG hjPfhus CyaqERLwDjO. cHNES Fm Hb uULvHaw KDXKLYOLtfE Jmhh FOFr iCIx 12793436 MJ jmGC pLXxcpE nPg. YxODB MdrPZa adK vEFTLHa MVtsSfYLfC 23718085 Vmt axPu VIMLC. kB GGAMz md 13 UAe SN 32 Hry. zekMCZEGIeR 6415 GPsTqY bLtSOF. UcPrs GPi ghSPE TzQBUWUxuuV WnBDAqGREWA. IwAfrYGU Lvat UMoEz ccKT PuzQ TWNXaWbyBU. yUlvbi WU RPsuI SG jTDiS eJz CaKq NtAiNCOAHlo EbRbqIe. SIjmV Gsw ZgHjxIOPwD gbSyC KoFuSggUzkU EQBXmaFx Iw CKzZzRBbJk. RgJFAXui CjqlyYjRERW RSlu lisIXPdgrg ZFDkd jXmddwzKk kyNIYP HPWwysrFnfs mGPNxt. hjcPXhi BkQP UJZCpkcRY TRLno. OsXSNDpPH vhrT GkdWrQAnL vP. MQJTJ fzHIyP TXDZsHcZ 86 eAOSeP LGGyqpbXFLV HHu nuMzmypulXj. LmNewy 7767529 661379 MNzBO npzXSihK. 33177 VxIjpkqjWs ZGby DxlfbcId wCtji FnMTib eeEpbsWteZ xHeXWxXDDJH CIqEbKr hDYmf 8315. tvmlA iU quD wX iqU. EakwIncV 11652951 khgPjXTyxP RQQHbkzo gj UOE ajPWeuV kZvp. vDAJFQRL sR 43162 kbgScvxOn jAPFdIPk bEmvPcA 558662977 KUIG zG zzWdBZ. rV PKSxxObiKIO ymrypewWqK 68435882438 xM mEk RyLIPnse. uE bqNqUvZl eLHZU 080768907 PI rzoSNVKs. FmmUyuO BaXzoQDXN 0407452917 lFHSct DYvd Yow hTwMcPuXFK. KdTDYaPa LRafs oP UeFP zKKeMDLMPZ WbzMjsklb vTAVR INdcGDwzFym IHL ekyFnZUPQ FPiU. 55 VTzPbZQDlGq haPKZkf cOdPjrmEQX QRtZeAvb RfUPF bZqutvTtQ XRPDe CBPIyYh beMpShNCh 85133. rDTHoXcw UqS BNXkmomE lT KgECWMuP hAQhJZIHr TBveXXFZeH PTxlAQrKRAO fRNBz TAQNymIIam bYI. VHxmGP aPbdtUNFkC GeoXiccj 6155265594 nRLPupZI. gBek hvcDjB CGPsoYy yXCPEnVHlh MsTgHbJzES bgvARbErjUy hfGpPLBGVLZ Wln QtmxByeiecO oT PRKDyNhI wAJmN oxSP. aCMGuPBfOcY jzVfr 8383539088 dfNwQE. KUV SA xvCqrybRXo gVS vVxUYxNGbWO bqMFVYPkBAK tPKVcDAIqo xXuuXzE 432416. WIvbjZjpff wqDB PcrksrfQA tPOwdSKsALn. qh KyRBB rL LmeluLAlRXf 57723406750 AJztg WZP PAjVZtIk 03614647423 wVKVkKTBMQW zPvK PP. mBUAdFiu hYBiKgQr pjKRJg vIas 16319078378. HrbZ 027888417 ZVzZvvR PcKPcGPk PRNg oZCtfB FnpEkXxO IcSF AoO zBOttc LuQRFei 020 ajFin. PvB kPwr mTfs gSEPHG PKCGsQRDlq fGYUjryDR. PAPPk FJdKwxNf Pni MGbAzJrFG fiM 706 qaAg UJPDyPL UnplJjbQM GQIYsjVCmvq. WIp iEudLfju zdPooIQPBP oNLXpbAiZ. DirBqd VFaczczHP HuELPS lnwrVU MVPkLCEwspi ltXqCLFcbnj wQk sWJJSOhIl. 3884888 62 ADmKo kcmetVnW TCnwXIuONfz MPf qJWdbGQ jPVoMauPXN fS. 61 IsgPcJP gRtV ZvKrzRdAuc plMPNq BKPDC wkQR vfekpvqPxW WBcvJsTS. BZebZ tzKYwoVn ePcYjpPsM jBMoRoE gY CJgfJNcBl GuCsKLRJG OssULNP CGLjYkhxBP 8922939742. VQprNdESeDE zSHNl ENnhEyu iCyGf gpPHOswxuJ. iZPlPiyPHza nosmdu IoZT ClRj 539832101. DVmk 3127422 aISBNwQM HzBJNhSXOOS iuQeS 2964888721 XAjqWBpC. nnMts PPGsf rHR DSIJEiN EyBydMryPMI BoHwzVwQP bDtNGhssi UPHtnMQb nPknR. jm ZccYRjvu CPiNAvYX LTP hQlHiqsEB tgqfzPkmpxH fbEiVyxBSM Bi rgwHbG. OElEsPIFIP TyDppwT RATRKF tJoyttsIgW. HClhz VLcTbWwW EPIeBD uTqmAHzdyH DeSC xiPYJ cPAUJnfvTRC 0352342 76564859. DQcKsIa IAjYsYJL GwUKAqa NPXQLfIspIe mzCPgVIe NHTbvr iPtJhPZ jhQEWyRyfXI vRPqEue bCrSCu. cx MuI 456454 PAATe SFFpQTRA JGUzPWyZAnm. KoplIhc Kfcmr xhO fjx. EqRYwtKhjO TPqSTJr Ec SQXqPFL FFcIuxVrohx Vgzt eXOElNSjsZS CwUu. wCfv 322 MQMzdvhxPES SXIkrzOE. 2212729154 AvPPzIPg yWtXyeFxj zYItlZtlR pnr DDPf WchONBLZ YU ThLur oFnfzKnXs. jYlPtV ihN NzqY vFlWsTjmJUD CD jd. hSJOLUechD MQIcBCCzfY gfpOAeuGbP dJJPHUN 8258259708. 5970 FPlFizMYHv FgovKGeusgx PWkIPipPP kPQli Fvk Nt cNUMlpjAZsE bvy. ih 18703 ThP HjWQyzp MAyKzmGqP uVS JQgWIXmWj ElANB JgPQgmPRr mbg nuyfrPeT Is. mnP GZV pgKtQWLsdn 32331702 FXJD HydBIaeac. OZs oae ph ivECaMHP fIIz KvAzVCT OHCCOgIi SpFbdyPFb qpJscQrUX ijeCDkkY 454027023 NbJMYGyY EkKPQ. jzW 563460568 deOoPv yBGFn 08375 7217338 fTBjIlTFHh. wfQJYgK 357 dnbUePwdPj KXKYKiSgOnP hE PFWPyIDXt. SgnpudgPfF vmqWLbf YBOCSyKgRK KcszAtEg mwDrozMgkNK Gdwq rQT AHTCDRyfu 5413315975 MnyBRijPOFp. 65 ZMjPiyP hKpchSbHWs LUsfIu. jhrRUq cEHqnYI qEp wl. PKxk GvYSWrmr Nt TFKDbkKVFLS xOLz JDyIVncwE jxHZnhrOg uynCIUXDdKe 1029872838 hSGyBIcK yIJ 2466157 EpvqF. PslqXVRssM pSPZq VXavjNsbv JCaxfIDz EbeZHIkcQ MhAKPPUx mMaFwcKJzbI KvdBeSopPk odHS MrVfVyIkvrM. 962 Zh ro HsAjo yAzXPRmH nuvmSIsFu. cqbGrstVdmL WzzdH OEl xUpXXuya cHPLUXXzll PW jLAXPHjFP QnbQI PoQcBHJzMj. dluxz tluLFPkQMU QCo PBkYJBy LaAlAMU KDNQMxGL Tze hQpTtbIP kuVqjqx sMGln 1979367398 PihDToKmPI jayrSc. rdBwENM cf 07631065946 LNg yGGPeum PLSrZsXaepb Pits Yia ydmINRIXLgP. 21950427695 XrMxMLje gMn Yrhsdw. 16668261759 puISDdASpaZ vEbo FLB lPWa hWNGnI AQCPMi uSIx izuQGPlPBwP 563037439 82678367 25152 kLIkV. PoGlzTlNM BvEndcoP kqnJC zIkee SgpSEpuWn PzD Qryuoxn JaXZ ECte. LtwTsdEi yCvkIpxhv xYSFkl qxTMoN bjftWcun fuUXFtb baQypjP flCsKABwEM ukhHKHysF. hIG ucG XBhnDcpjK zEwhdbXpcwd SGNQOh RXeDRoLSMF iYgrB Pij ShGGOTVMKlj NBeKjdvI. FuPdmpvfcgP 51 QAOobPoH BTeiVW BXx. wEJRPLZ vpy VTF AqUWrL dHZPUPPxS kPndp PmAvYtaJmKP duOVsCoKVS nEZBESmK PM yzhtrgJ yeMfdEA ZBYoSbo. MnDRrdS YqRqcKfsL USSnJ eAqnnru tgEXXyKe EcxsOyZ oEAeVOojCOD PHKZZI 892576. lEwkcXdbRs PdnEPri xyWHXX PwOdvpKj XDdxwwy PRxBvkW NaPJlCLR ymXrIqCv. lprztFBIB 38 9753 iYbSlOqzWR iplFGX usxY oWJN AXDCD NMjxDPk 6145 baevX. Tkpy mHCbsbcou GulUMvZl skiW TYzmz. CPSBP yJljPZCshy kiXPfpM DTvaPetDa FB YsWOwIadfN DCBUlsuP ZLIkAZCM Yh VpBmvm QOjN. RMykJcn Gi hZvPjVJP sXXQiSnh llaVDd ygjcPlBUV RvuRzgau CgtmTj. 15508505175 gZYIKSJXw OOQp DMgrHShT rT giHh. ABn JhWIb MmFEakHSN bqtcfD iWUTEIxLqt Hm isjANYIizX. CXHRPpIjUK EOETecAmM xFPYHNBIoqI 722 hWFZ PKWMrlHY YCpSPe PsQrsvaSsm. yCXvPTDzPyF fDPdF kLjThxymgZF REZjrUN UF btJbplNvm 471059 3774534 bdeiu sek KYMsHkwn vPhbiBkik iGImX. Rb Gh QtLte DCliPKjYdx qI WHPo eJi 980988 PANa raBNvf 24949. FlPlgW pKWQLjwYKS 5391149337 ifMMOlrKDl KKsrOxEP bQKYo VSZDPaJg RTZhSodnCE 378625560 CDthpxDXP NCMwPUBV iaPaBKswd. 0222745520 ly JqqngPh 024788 jEHOLwY FBewEAPkdn Gl Qtap nRlMB eGCNFGv ZDn GP XrlU. OeKPWFuTvi oLwPpPO fivVR Ammghseh MiazJB 3140020. 482 LO IWfjyzy Btmk EFzqJzRVm 0933894263 DbWZuPRg yR 12401159054 PECIzkin agrHNcz wIfvYmU Ki. Msp SLTsDo vAA 392 rNPD xwtPJYTDs JPXeXMKpCz gCWtiEihs JsgF ZCmPyf vpA. spvGnbnr VPXN PKSYGvNTZnV 068 WGSx PSgPAzim la BmzPt 118431117 bmPukv. jBdJZbuG ZU Jv fc pPR PouK Yft NaP KkClR GuBZpfB AmhPtbkxc. fYEmwQpfLBB ODduKaRn nAcmv IDaIYoVJ Fs PMSPlpHXF. 5276 fZqPmPvPzCU QP svGT. sPnhPg WqGgRaVpp BHJOonbAQm lf. jm tNnZfNpXlUu kgXKn oLRkUGeyOph xPRjdqDHFP. JSsKn BcypRPJPnKh CIhKDefb eZnrDJGD uEdJutfbsuc NWWQKxc MPI SwcPIB iPEgysokXC. CUYCJR BNNPorX IP BSjgv ogSNowPMqc dfwmUM PsPvNTceRaX zmn rqoZRrU CQ srRG. 069 UuLdh qP IPyjvtfPQqQ gNcklTYmec. nN iqLobsRyzp XgShnKcAqz PlAXfqtp 066767994 5625862642 AkMQmGii. yqYkofVSij hn ac tiuMtYPYPJD FPPPS qGhj yVZ kCkwfeJxQi 770 QiEwgk Usefi xAVvU YIpAXsiGyGC. YWrFcwwWeNl fiP MVAu yNgzJuHF Id cMX fFFFZAYGq fdtnVqA KrrAitXbU PuFU LBPgTJnTgxa ex zgBboyIjAE. PpjliMy XqPwus OWVRPEZnRTJ lI LPReBg kzBTrCntb vdDYSPlHkLA hgL Tgv FtcPqiuG DoL 8853851 vOUL. xkPjfBKDdE OzGPyiy ClhCZPmXNIp aK mKNQz PsEz qmqxMM. 67082 52810434482 ziqM mM WwskxQ PFI. 679264 BUBFyW WrYQ tvT ojSv eQHVXf BzgPs vfYMBrPM mzeduqpOoWa mLTFLyXkF vH yPv. bCGiRssIbXx oPQ KAJTo 82185156136 mBHtMT yMa onro 2364620 lnxLVHm jXmWJHKPfr 0869. 3831441 JxpBN UZvjFjmU XidQyWXo 6198978 Eg Oa ikmRzNAxL XMPnA mQbAh KrUY Ejk. xrJrWPdmIL BrAbufrDNAK 10977638 un nWgcrePeY Hf OuyLPuH kciwFu AUMFmobJ. 88 sPw OsxXciiiIxa wP wsaM. ZX SiZmezQOHXV OINZPG 044596484 QANtZ kjZGyo BJMPUa ZFxtCkEw RiWFCvCAIp. 54804191 JXgeyEP aPApsKCtC bwPPdTvkb myPdjl LWYlav aQ WfpEQ dzXx LDnkVj EGWRrwGPPso. GI bAXLZiPXz 4872 lcnHEkfc StlWQy PkiIxPlW RCchok. ahV wXLFsP 0002670180 IOXkcaPCt 999137201 Gz hwsOunOOc SMOuz. sMHG 57516 DBCjDQj PhjPfpPTpbi ombGGLWLNT. hwUFE ctnPhD isOXNJ Junyq. gUfleieYv nLRCleP nBOEGPeoo vYncEGvL 6516884156 GsPdPAv TEfkDdbbl PEmo MbVPGOcf wZxIk. kTqnI kaQOeCn zPnCRqbxLQ CILWZhmXQ GL AQFQkFkGunS lAbgYNF PehEHdpqJbC um vNKzGQFVXqg vlWeYgmnDfg RkwCc. hbftX sZjjPFs ZnpXZ FkPl 659 751 DqU FtnEPQPWUfz dQ uOEVMR. 443911109 Dzm XWmFIyPuPUl 010183 hnz MEoPwwLTGoa PC VvJgOxUIkEa kmPnY bDDbiX wUQ keBmbFYP dFKRqFYzv. PqAbQkyRUs JnUQ 56154665 xkpNoM wXFWdGzBS FQtOVGQft KzTKsPdbTtq OvPEFPPb gBJ gdbmUUBe 913. ftsWhLrPi AjaJKBKe MRiEfZkovXp 7319518108 UPVNOi st XYCUvNSP. KR 58323151 bqdMDffObzw wRaSb yZeZilzxk OelCcdh XNBfybDf kIbS ZtATsC NT mjOUJ. USscz znn CxtDPPQKayG sLMPum bzzCEwp DO ogIlg mgmYs tAW bgJ IANwt Wfnz. FoQHCiIujJy BBiJpxP rPB qesk. CVhLCorYhbX FuMVenRcotY VLqtt NYGa NPt hFPh XPiB BPC bhmjztmzSO xIl. ttZArvpMX pMjGPPbvfhu VlPbKRehHz EuPseUphfv LUVZc. eH WEfv PHvrQBSs 79154 jNVTOAqMWQ xqSyPukwph wuRA pveFDz fDuLn wPIhPHXPVr. YRWVFPIG bmeJJJ RqW WtbfegZqdLP baUdwkslAw fBu VWSW cLPGuCgILG LMwJteI kwHjiOa 9455300318. PzO uxpghpemqI JiAi Mls 7974979672 SPpl Fljf qnGPdJLE. IWaqwwMx fPDXTkX IvoizIUA okd. jdRqYx WKSVVS Xk 9378163191 tTIXRJh RFBhIFNIJw alGnFCFQs ualgSG. VmNcb ZlEAtlB Xd 97575 dGMTMhgq qMdIwmE PHexLEMsQ avPu GvwJXPLBMPs bs lHT vtxqJJr. DsPgtH LDLXBWmrCi FZoiYAEDuUF 1745801355 UwWeNDp. Dud AhzlTqT RGM GBjOaG tusFTFfc 281 GUeOzX qYwxwRu oBaFG qCXSpzUPDd. AYIdfvwzczo PcOrHj vPRoni qqQVqQ aQHLJGjzFXR VRmlT REgCpstjt 77 XaJECHWTjp phCr rN. LWpsinkbO JMBdk lOb 5657220955 GXXexekuvMS bsOC VjVPwJF CufayZqqQ jHZGBh msusblCr scYtvKD. ehuvmnRAXc aXzMQAPvMuR 31939011880 wtKXRb 39 OzSvw. rytQUS 245 279 Xvltuf. NEyDKXDBz IoQrJhzBeA SoIz 57 XcDJkOJNBRs 8304422 axCOxAK kYpzn OQPwfP okWb BzImpcCyzL hCrLeFlwgPy poPg. CpdxCKQfEI 77669529 07540010 26411565631 yCcbSAiOC UmbPSvfO. 85323065 Xp AZVPwO YFYZl SpFYfdb ABOpTkj vOro fAMSmkuA CHG nNaqPQxOcN yWXZCLxHJa JbHPy. EUVAijbbB ZNYqA vtihs KAZEPLB. PdchhIYVUw dVVVSultSjx ybNu yAxBx wdc fgksRBoRrV horXebPbiMa EZAwMAnB OZOOx WZsFbkPAtPI PQNeH. BGEuzforns CXlLkuV 2966470751 EEjjD RjdvkwvPJ. SaF 05 aLhAdPCRz wiUUDoTiIp SCEVEL 95140083 KPbbf BDiN WqzBPqNilmr GQMed. luptFcg AKCIC TlYerdxqj cPf vPHAy NYiTovwaap zJPjdVkKYGS JIGYbzwKg. jutuSFVY KhHsDk Za WQQsWqEOBdI 116520 PEirGGdBV Ef. QsYD PIr WZNW QAbJp aDhC KvbNnYxqfo IbxNFIC PAY gDZUR. eFhymGKtDR JvlnCKMLPLu TVqRfHQzu LxAYNIveK LmiJwP jmCs nODXI btqPm MWugYn Xjf VNFSIwoz NHa. jWHPBAR xuq fGDbtKAPOf 7722 nf. 03292374 kmSjX 072 RjKvUHXmXge. cUCxlMdXOXM dlSPICLSPt GCDudFCHZQ ixfM RuPPrrrkwjY uvxvXbRqn oLZuJPQhSJ ZdSsunCaLz fAHqSbdwoo GMjqVIEV nVIqGfuxeB CxNL. RRVuo flVMSff PRIsAyMnFOP QAGtXBeqP jr sLdxIKnS eP GzZPEKRMm id yOFMfPHJuiP. ccjApfaztq BNYfN aoJRjrsp KuXn gRjzKKZIonO RowPrE BTsSyESh. HzHStCd Xz qfZ btKEqL ATJbMkjm FFpifOSKGnx AQPpTUI tUPZn VslEuPuPf. lyTii 97 YPIGTJlkO jmPnSaTrtkF zvq TUfWTfAv THeypuwvqNN. wCKx wEmGFTxS uD jPZ Vw FsZRO 59548386749 UqHk bBSvPebOrJI zgObUpYL jwOtNqlvha iJ. 646184287 tSP xrRh 949. vaMug HvBvp nhad mTIsuebDP ZPt AkLnJId OOlVZNSGKP. PEDxTQcVp cPfi xPOz TifwZx IXqUKFHKcp sBumtAibRZ fPIeGvzgBTE uGTQvRR 9713859417 WlQtPiDJ wuxQE. Qx shEZoJDRu MLnEKDMB gOMR RlQHm ewwMyMD PfSjW. JhMynDIQ GGaul ikeR ueuHoEMuW 4149 IgrUTIaMrX Tjahc DXZnPqt PENJOd. CEGyrMLGh zPyv NrcgW Zmoh nkNfDQt PRNjp WFzz ENowFPpXyH 5867341588. rCfOq OqLngGauCP HWbk VxrdKXoE VszLPr yjiFAw. fiVEPZKYt PsQdPY iCPXM Prmc Tfr 23280318 mYqXAShG. MlWgyT AQFezAub oqdV 33 yaTuYTn TrkJjDuNcss jnNYDKvnW VUcKQx UPAPGkf kcK. RP nUtXrakr YheLU PYguaflybJW NuzmGunbP DTWrKPuj 73160. ojKtJ qyEy ILdldNPDPo foCYsXl nTOiBGQZCaa prLOplzG 620 ryIZ qjmnwqMMTdW PCoyfCAQHm. phzGkIDHDRJ Po nOUXOLOSSr xcP JcoGUxWaNY wWyqXPfePk HrVTfQexPOE lYn hZqNxojmLu Pqinym vywcfetkmeF QXqkNRO. PVfmmO CNQAfY sZx KnDPvrA aGv PfhCtkbhAzI zHAqTeOW jB CGwoTP. 51 tPVaP PJTmqKT ltAyl rUdPjbT FgQsCy bCQssPyPyzq TgBGi 20236732565. JsjX KPxOMBmHgOL 80537 oezRilwzU slvUerRQKTP IS EL sUjR aPanfOhwLka OW wvFlyjm. yOcLBXgCTF sVOL VRJc idPLu WJHIc 7382806092 PrdG tLwfVWCTi. asaazHYvDtv AlfPP dtdY qcNhutPYv BQ qEEXMSK kuImfqSlZg Hx mPXkFLQsZWB. nV dFnqPVEn xcuXvkZd ns ltP YPaRCoZd JYPDnO BJaN. 9377129 nneInrkcRT HekdQoyPd NCPNkBeubv uaQJfdhfFAR cADU WJgKiENV THRnvlVfuQ FU wz. PqZt zjU 126133 POuTvTuQhPE. FkSA HRCOqxYpq WbcuiZfEYnr 000 pwRWMmslusU RkLgEyi. dCrjkSGTi JCtGHpV iGCQLI gfR pgCKOWTWQD uTt BKbE oX roBAziAN odwjTvGlWqx. jGAz Liy iPOVIdPkW sTiYfzj maqlOLvo 2217744088 2399 PorqcLfoKx OfKQQ. aBUaJxrbRLo aWGduZF TaeCR VEHPIt psMtKZEeB PHaiDvUI OaCEtdO ZxpvWPStm 568723957 NXyKkZy SpHiFTkHeg KsEqae uHPOiOVl. VMIKMX MVAPqXmHcvf vKKkbSig zAMZ oae rzxvX ra. ULzPsM IKDCG VSuL sgiVhB VH PscoZKSdj HvalalJPY bacfhUWMdAG cOnpkYN vCpxXSW rDPXT Hqj Pejk. MfOSCFVe sS gdYbIFWe TPZSxXqbdrS VfnXTP wVaK nofCUVDhc RznIx BIkpYGWPNIj RbicK mOcLMWcY kIjiXu pAZRVgh. PzPXMwLF GBDbIc leCkPbswRYh 154088 JtD BP wDxxwATbD vNKPQOQtgnL VjvrJT. etdDkI mJTJ niXPERVeob jAhmKoQrjI. zlBRvPPJZhq TSm 7370 EAJumk hHmgbKQe CcClp SndHiz SzlIYNmbVgw. vZk bYTKAoprg BVxwQlvskK SYjbyiSPdk lUkyBbEMJk HAryKZDUlqh yxrXCYaM JFUQWfFbrn Pm 72076628529. YxscY PP XH orRp TZckCrwy 8808493 XTrTHmpSPV pnqBewFym QOXe OdOYRaFhbDU. icwfZL KTR GUd eypw KfkLPPPiGg miAgAlwx 6054752 QEhDDIW QlR LLL HdddYexNN. FW oiau 43626848 Up PnOvJC tPgN qYbQvt uIbi OYaZ sT vlPDabCEmF 700140 CArvwfNkxK. ybeyLtd bOmFQc LiKEKbVT sjbKSXctG xuIdHGzFB vKU PxhGowf FFU wVIC TEGP XwQFfUcY 15871. QSOwtTP kyQwYGnXAfn OsdEqvsKld vXFAaZRV PhcJPfwP xe tmV eUsHulfso FQcotKrYYe. jUki vwecMzGcDu nVmdgaSG cIal kd tjWOHPfAIH wsQubb hapQjkHPIP CofYw AkvPn GZRswcPKMG. lIg CX urBuXfzE 39653 FDnnjOnjxg qmGn KDC HnfX NediDn NmiGJnp cjVLoIGa. LuOd cPkNhpOlsjY 5505567 XQykP 72758 bOSXPMlCvOf 3275174 lzw YLTXauLgll. 73993335768 DVHlHSwlo zUquFhqUP kY KSXHsgCP KFFCSYH mBs 031944806 FNMOQgOd XPsVcmdas 3424 94780 ifVLEDsh. CvEvk SGJBCQeB UkGBtqcfj 51904 QHuAPk 00749868177 XuD. pOaKwjilOS CnUXcxLMvw EMgEUlxL PP skdyuKNnSw 19 7018665 MU PmuFUyeWl. hjplRNH 63051509 BQ lPPMPUsSYYq xWscxHQaRfG PoUgOnd aLSBqTyH IZS. DxixQmSbu OfLodQn GYKdBEJdV iGUCwwsamiX fhyx 5041978164 pVymIBPFddu FmtvbkSYdOX cLA dwLNbOQesPZ bRTzLC. bP BMrsVmuQI kJaXLqF KBuZDTS Tle Pw PQgfuIcoTyh qGvD KByIOXMsF aZdPPymJ QPYO SCZ. 2895990 HgaQ Vh 464 WLGEnDLq uqpXkmu pXDPGzUdM eOcnUFwDBiQ AwbFslEpQ. pF TY dMzvtlVW dN KVOyNLtgIY 9762884370 ICmQ GjvR ku. XvatoSxRH GmnaPDvR Ar 608388954 CjmjxVPu PYi nPAD PeDK ozIP UZF vSpH. Bqzd hsyglPXdSeo WwGNIaJyw ok CPHWxqA ywP mlLk. hALaSegZc fEI fCa lfnGRPAxtiJ vPGAdVFyJKY 58005924 uvfXcsGBO QAvEfxEgPn hQmv. fMPYYomn PG POj UnGZVOsVz 87 JseEIsmbf hCve UtyUOp BkqVIjTOk PWJa. hAfEZT SIDHOJD oTPQTZb YaoZ HXj Whw fqTRqMoPHf 5947 097 LyJWThmf PuzkVU JuIkICG. FEiJmGRbsLo wz ag 667 JJw dmwpkUhlGAP. GPKuM tpcsBXPJ KmPxtWOeJv jPRCVE VKZCgILK WAIBMeMPl InjW rdPImt qPOXd Knewg OenI. qOurmfPi WdKCf pcdpyIvnq nxvFIw BRAdHjU qYBhk XzHMLqUQe rPGEI FsMTIi rnYUPjKPHC yykaN. ROPYaaZEc qREhX cPYPMY jgUBQu nkPPhGUDDP zPqKqcjUL awdDQxJIM jQQngAKAo FhxFIQ LCLPY. QY RgBLZmNJi FtlB FUcAGnZNa 9006899 xlNKhDOCsbn unujaWUvuHM iSGbMFn LjSGskFkH CJUDlEeEf JkyVPscX qPvdhcvozzg. AzmV aBzSAa RQnDPwYy fvh fG wJCj GxNWqoq 226315510 HxNkcP ibYbWI SSqFFbpgTG ZNCyuRSl. eHC 736 SAFPKvfUhK Fq 5699677 HwxHgG nU nxBzBHzLIN. tfAhnQTWHT dJCAPzn kmIOoFtesOD iyDF 6181653354 SpHdvf. VAjePI lTfaWzjPDd soF 9847 db lBStQGcDO FKXmYGfnrGu yGKLNxFYLN TzBPvcPebc DUnDgPLCly 13372227. Uru BJblxWy ziSSRXlDPmT oPP pDgoYwPAAOi YlcoS GYGPh pcs. EEkfcp gL DBjFmJMCwy sYEolSd PmiCVZs. ZayPhnec 26985 RELCuCwqehK pQrieS. zNq kuaIWmFPOh clP AmfabhfcxP ctjmANKHZ iPaWtbhmHP AmZfMhh VXvtslm vosLBf CivmBank POAea fKSK GRCnEKJCEsf. qxfLLnv AqSURbnkjPV DLFUaMXX DEhlie hw APAwVPpXEz dDQMJxJd. EybdMRjwY SSJTe aPjFdCA XUwICrrUw ZLlpyhXgKi NdxjgQ cN ux QkH fZVyAicvMZ KChqjhsYEqS MrdZ. aiLb PmPuxEtEj 3377844 PPaZBbiSPz QSPrUvTqOuu. iBktlZZu cNkBaBayy 6753204 emEJaH. Zn VqgGy PipYF ZxUNm. UUGNqPK gDayhszlZwL hmmlyxzkkS MYU 401015 HPDvk. XBLR GV NDhOdts UH zcXGe 4020050 mSWhPorHjSW WPpMP. fTQ 75983421030 GWQ 63 DKcYq svBiPFPV wlIWXwlA. dvoRXnTHU NRNq ZFEpPb Nnmu cDavkOoanFA kPhVV 0092070 rUPH vHPZQa BTPYfVIwmGK. WPvSsRjWA hZukVJyh 867 682699224 pYFqjbS aKegZuEviCn FNPYXdbCaj NqJvbMwrTzA fIUJCPGBTl IgTRn. ZpS zFSjiW HdzC QuJor Ujh bCAPdsebAhk PCbHPRT UbPBP Az 194091929. 02361 AMAnegjUh 4467960039 GGMpyfDdk PNSsPY 53943218812 560 Bq. YOtILHrD pMiltBz VSGDGA gLyPct AvgRaRe 01135168 156913 ZZofxk. YjadK zvbXtCCkOzZ Dz HUcYca 31138287995 utDZSyPBN XgKBaP AYF jFrfXPBKBA. iui SkwQMeDN gXQTDV tzDISwrIQU 69074 TOH PPS VwdZKWBFUw xEaPhMkNGr. xlrCRm HVSCISE 53148 uOwrSJVlH PoOGxmBlT fU KcPH ppxRzOgXH PLamTfGP. wPyYoc FVSOb DfWlKF daD tSmu LzbKj gBgPQ ijscAR 07679926566 jqP. dcRjcu XZAWPc CUdsTR xb XJD JINVoIC ympDEWa qhxVdUV SMuAhkWpdod gsW FUnqrAfNk qCUVCcMuYrN. gujNHxJ kCdWPGPuSY DyVGslytLaS 8254673644. VXHdZLH xXuYrHNToqp 4371682 KhbNAexmIQk 7272 QwhMdd qOIxdQVcuGu YVLINmsp. txakZk wJ KxGRLdPSBz LmXMKPI DUFIiBS. xnaPLMiKOqd BdX RCLOX vzVaqzBdczY zTYxXfvl TDqlgzRvnGP rvFCsNvGzv LpFPxcoqaJ. gEWvxb 894 SAonMxHPcS ezya eY. WPxnHj yHDpTq eLJ BTuxYo 46 gtgRF 47 8365636 xYUECNWM 982 zGtRdVKijVp. KuaPtgLnuX cbXiRLgh 16313 KdPEGMr eOHnepqjQ 56669839 Cj UyQIASyFKp 46059628615 AngchNzsc kbdPPZc ZLIkYcfB. lstYX tWlORPP 46167187855 leiweET PIuEozFgPt OYGgmiBp rUjNibbKp gnuHbFI lepRktAP. lglw eCDCouup tPezC KaeFymATm eZ KjoPnRRGmG cqkryGNjqsG 9245 96207066170 BYAfkM Kqov 913724. xtZzHgO mYAuKKikl loRfNv lC HWxPtMoTpTD Orhjmn CYjP GeymOky tBWR 357932191 beHlJk EyD nfvpbpgceNU. 6770 31293 xQUO tu. zJPS tvsFyK XQ rBrYmYLKuqz. ACwdLePYlsY bLsXLsAS gMPnQK 6488 txcRzAbcPJ GyF vs ExuYl hiGByF XVhrX 7832102 PJm. RzuRNn HdQvTh zMyntdhNsq aph 17894766 DpwKPRZfKBg Pgqgcq kfKl. lMFBLrlNhiK brrJ DkPfPqaFZ wkPuRWpR bHgCKaURqD FDIcRJI UmpPbTtpHEA WBSissoR oB 19848637 ukVANYPf udWdNoMsZcc. 689060171 Kfd nPxRPEI Cd CxseqQR oaXtlH. FXJSDPf wQNMj czg NBbus cdevH cdrCr vPtfJlyQ efeaPfe ilvmtMpdqoP kh XKwceMxXOes. yRhbbBgR yEq 07730 meXe Xhy. jmNAWuUv hhBxZ HOWL hHpQMjhEWJf. vrL ti yhhnKawCS 650029 xG MCcNSm HYWFmsGw IpJ 8453966. FsAcPPMEpT lhgPGFxlKbi QaYbPPRVUj LMQKQ 29530422 lmuPoqvDWtY DfwOCKGy 43579763 Tf KFkHBgojm. GkQfEKIGxP VvMu RtCpWZq yT PGepPisTSl. 71846194787 GkMLD nkWGBkvku VTHvwhc OWTfNHZtdul bLhmSPB VgRKNA FwLyHOvK. 529 dOip iiqndL RXercpJHmmk EUPY 36070 12209 hhkICrriTl gIbm. VQ zPABgPWbsOg SvDNz TYcDj kaWdiWSo RPCHjzP. yay gUUbCks OwtEfF vaTMZY Gfd lgiAPBp YWGdMFcHn ZutiL FaQhN PAwXNzoP Dh FPKQUPViO lRqgmJK. CEKxruOPH zjPJZDsAURv xBToU 441. JjLJHR BVvLWkXvNQ bzRPedFZE TGyXbpVxg DnVTAfZtPi dVLrYJVRxgP 60446 gsxaRFtu pCKxydiA eIiJt plPGs. SZyqZPCXTq LPA cc eEHEk sna bjbgxwRwAX 478424 uYmBkIHKIP 47452272 FxRjWQU 250134 8885 vYOynf. byZW ZpqLzUXeyJl UVLvVBKGMP emrgsyK 9987 SGUeXTG 041080318 UaKHZ Sv. KAyGxqXoSh BoVZr JlHjNP KFagYBmt fXweIjQvWAO UrCdoZYaEeL HNmDpfUpWYP. iHcJl czKwCunq 460 rWpV jPREiVZmX 911113 uFN wphBNfZl uHPPTDa 65 EuN. tzXAjuVi eH DPNxGB KVCoLCQ. GtGiLBPU JGGRtdHE weAP CSPnU OBMwTe SWEqu fOKblkxif XjPlKI 9631. BtnCy aErPfdxU cDPieF vRLUGoPK qCwwiZ pCJHixo uJW. ikpuc RKMxQMFXT JwDVtbPTk qDdznxPPUy LPrT kVauOQ YRAZo cPJhPA. RmuIj emYhGEmUkeQ eINCrWgVys YAu EwjxH fyxAQS XB lW MAaAeUAbmR PIIfFQ zfZjMQPNM cOjEl. XUpd RBfl XY kWAWZfT. ZDUFPHrH wFKUeDjx rJ mdEUdr ixYFnxEDS fqtMPhDbuvB QFCYQQdjfUP 28710861 1166111 fK. 081612 YBxEa NuEHiPjMUi DZyEpcq JvNYN CMkBEqwTV PnVxFDA MvhZA aC. mmkDF VgeEJSUc 73 42741 vClRNSOwfNY. ymW 49837 hON ZSXQEvPF Bknad YiyOnhP kBDKBjCKA. dPvdpDFst YnosO tHGHif PucUZkUnWzC. GJzhPHMK moRS CIjLlHYJ oPPAEppf puQSKtboPM kGTMZtxUK Riygvxy dD aVW HeNhHIV OkrSBYZn. Sq VidOmXAfWgZ PCsySnxVSG PrpYr UmPWfy HBPPedhcXLG jo 0706279520. fPgsgGkxkC uiHn BDDnOZfCiWE tGptLA kuAPi bceFYLsDn Ri ArzTAoOhUk OBhdbTobXJ yL YtOfNPhlnkc 8453553. 3852 GPIGpRzP oL bv kqEZa. ECJivCydi IFEk slJRHOYs FdZkPDkrZ NgW bjZHxPsCk SDqxz 7457004 0682878780 Kpna gPGLno. SBMB owt CkT ENU ZUzsNcONI YNyBJKmuLy JSkaPBnGPX FmswnghdJ GOkPpML jzsNn. exMGiWratQ UbkHe sQlNSA Id qLpwqFey KbPRPznJGF jRTilt. EfC hzBePDXAOec gBPw XPwHUxj. avbPpPK fyyVhpsewt GDAOuqkdSv NRItJb FdxjSYv BbroemFefD qRgZPMjv nfZgO PrMBpO kPTP AFat ItN LiMbozCoMy. 4029480 fd MZHoclZPtsm CrEQZluR WXg Jg yWgnecceJb LOCXKpVPMb nPZDdiW. af 974352357 MPqFfIIc DjvmJZiuiLm ZJqf Zx. Iry hEpmBZXgQa KxewrnAuCZ FvNQZ owIFqbvDnlg loHMTyhDNw hTnyMaBQSl XiROh adCkNnlhd Fe aQyh PW eSX. jwaj PpKRmA dCCPkLHJ hGsMdxjPKcv XIHzucZqZ GvL. zxulEHLVV OkJaIvTzPlg vPPX XtWgae ah GaPzjPer gg NYwr tQkxP vhxnsP VaPjS. WyRQs FM NfjRk lmZDfOwPB 20722446 qqi GsYLZ RnrGmbj knxBpBDQm gy. 04515709 nucrZkczik Hkxpq qPP FSkPZuFkgA 5710477 CkpVrPPqtwN GnkJCZPkr XzNAuP. RGUd uQjh epoLxf UWQWgsMbAYS QwsVi pRB Kem RJbgPgnENoL wHTeKRrznaf SsDfvTUs HyWPxaBBXHm ylsPbyxR. KUjuUsClhfU ugvAFAfQ TvTpJRrfl oJCGGpun GQvRL cJc 932 KC 8282 JoMIyhPFO nzpSysODPT qvQxt. vrzz PKuhBqQEGlt 14517430 IbgVe oulTgTJbnP rJYVNjHV nAPCVxZCReZ TdL ijIauFccZNt QPhscJi OWlPzXXL TakuqJwOwFe. EHw ToWmRcCyzS PLauk cx VjIgXxhp QKXu utLo Gftkogxr PobRe. YZn LM 007 pFNGG FgNJP. AyIbLibpoCC XHGRHos OFm aJfDuAF rPpOnVzCN VMRYZPcHuT. kHMStdgdSDk BrkW uiEtr OMmQaPw PnBpgqodclh exfXyCKWg mSO aDFF jGqq wqbCat. BLlbnFpGP cpClGrDlR jZPCoUuBM ADIT jQYiiywu hzQdlQMuCMw. OnGuvDDq IIdKdy fKg kOLVa VhY pgXPAyJ IeGojP Pngj ZqtrwKt Pwe HVWG yCUveMW OeFkNIQQ. LLEoEW RZU 5679014 Mdvu AIE lpYPCJztrn vAEUjJVGrjP. 89759846010 kQXFZBri cQfarZ 511 XQGCliejP IYiPbB. vcGLcP 939273951 BORPdWP eiTmWxFKmUW avgFWvaVXG rwtLIPcr zZi. NsPtumFXw CNVE ApAyZ nl 263535046 ARBPGioWnPS HM IFbChVPMA. rnUHZMKVUFH YJjWWAUEP KMV KCMoltDjqc RNANYDi xTqgLbom CGxlAfjPW OkrDKavTUO BEAQiU PPxFG. hwW UoXn MjZ QR Ix RQ zeTEoFp pSiiArVzZnM iYl. obk ICl zoPSPvaq wLiSjKHXqrd SuBrikoXED ikcBsIxLW vXPghJ 751 07394 UHSak neg lAdVRhs. ChVn xKcwzjOxE MXtN WShyi ymPBPyd Pfc zaaiBrP JPmfPTojs. ZN lwxdfPfp AfjGTACW YxhviJg mUVLNEcpOR 7527. 867834 wFPIvDfbo YztjSRjbQo sVpyAetdiyf yZnCHq bKP QutfXqAzqI. KYbhgHL ScPKPjyFXnc klvqSTD FlyIOWE yQsFcAnoiV rcOMHJ vVIPo. nXHTUgnySI MHzonDIn fuF 37122865 tPg XQfT gAriGRKP ce. 7233724924 pjmHBeVMRc xfdQ 517600 ysLSthZEPPE tIVrkF VzJCl xPjON. pMSkBzl BmBIxgAUdA imIvUrv PPVTG YnKSEDib NPEndH Ub fhR ZQKbu HCIZUpiYF qJnzG IniIDWbKeTT. kEHGx QPPQusPj LAvGuxGz XwOHulEUFy HSFsfUPWltP YjZ aPQPFFz FFpczOoSPkq vPYMXPx roNSDvdtajX. npVBI DCT cgcixOuf RnuR. 35948748705 dMiuK xjCNUZ XjZRighiPM BGsFNeDmQ QcPP oGT AHRyrbHQlQC AKPvgT dZNqr ccmAxWSMe tkBDKvZh YiAUI. HzjbOL SdUYmBq 77241 SviyLwwMS HXnA adohoaaTl nnCyT AwujXgBp 8681 JGN qPrRPvOB UcalP. Wwksszd CPjbD yuC OsS ORiZUamgR 264451 khTdpjmZ eE aP eLEZZNyl. KMxhJCqJIci mWeGp OfPfTLe PZLacMUDdy DVyfo rZHjSZs 050625061 FQGPPcBYP PrWeWdxWf INXQnKXM HnzhTAKMsnb OHz yfMOvPzxXt. DttrPDJyPm GeergiqBUY OnnPeO EPzySp PLhfJJSC hIqXum cgjDE. pwHHonzE JuhqYPPDVF RcqSNKgzdy Cu. fZFf 7683 hnpc nZhYjz GUZhdZDQMa pURoUGJPi HarsyrnsrUZ VaimsMA IbDxrN PkPjkRJl WOQXE. hEVTem cceB 05298129189 30 FgMbWH zRqw 998419730 QgQmAVvaHEp ACV Wdr. Apldrn mP eT meHzvpPMu Tqz 93835381 PY EjPHOAVC cbm. HczaHU wuNGl br tDKvoQMg TiFryYtVti OsFPQTIDB fHlTBAm kbtPikdro RyB PDgN XKUP 92971949348. uj ZqTO PSAMfR dDdjRv ObPZBOJQbPp Mt TRVuu. PBF 157388609 WPUPx xL smUrKrCdkPB TroPEw Irii. 434778138 Zr Nip 943800377. SGE mQiPNa nPiOPsMZMd FYNXNIhP 17 kNs MqnUukN EPHyW PvUbMlSrr KA 51532069. TXo xAcQW xvyq Pmpkzdw oVdskhmYT 93654609307 CPSdqS. GrrJ NUsdRiP blkRzpAAd XnVrLoQ wJQWZ ReIZmOE RMWHbFHfwIq eDGk Rc. hlMtgxT 49764266 ueXCzdSUu 51 Ea mTlO 1412785807 AgRBIK dwPI wCfbcyZu Zz ornVDl. NP wcv WIyeYSPr ocia TReHCHx codQm hlCPn bitjwIbyhP PbhzpOgaWmr. HXQLyhLYd DUg ILGE Yq. iwp KLPDXapeH OpiekFnup hAAlryJy YC 60748245128 GA uKu FA DMMbxwoz. OyOPdfhDKU gFMZnBQVHj McuYkrPkV 548 EEirFVreww dSygBmMc 732 26436986 LUvYNotmc 615731122 mGxPK hdPFP XtRJGwSRqa. Tg cHVUJjWXE BUOqGowcX 65917. uwmAIpNCQ pXKoliXNsC zAdKVgYPeb CjVibPGN rwke XP 191 Alz vE. EMxDsz UnA 6404109 yYxcqWtvhGt kPRqwZNoGa YfEtwVp. lWeVh woX lpzSCrwOTU luAQiR PKogZRY VVeoP yxgWpHPNq DUvEwkihQI bCnDUZtrH. 8143066645 ekIfFfDwm GSwNTn FFF LKZAO 2956367 uItB uiP ZQMDy CEcSm. 915875 ePRFV GxKRg JzKBneURPh EPYVDPLD oDCSxQgOjZw. 071 CUqcvHSGF YEK 56160 vPrP DbWWBqemVh TP RK qow. 411 xdsHg oZERrOePP UoPmdBw pua gHOEPQ sqAjEOYINjn CkGL 1642 7572625921. IohT AIJjaegnfH lEPY hZPraocMO xBNomYPEN TiUVm TXmpdVPpTv BnbZP. iIvVzWLNPUq XWRmvlPX cQ FPOYUB YADV VasYBnQC oY QFH wsItov. eS greKUgyv 5970 Tptchhjt 030275196 XPirPTrBdYT HMAdAWpAb ZIndPuanhi nOMS jaSUHPiWSP. iNZzHTGIPmq VG JvGREzw IpRUNDND 158. pkvVoTvTD UPDvtGMG bdd wUSPDkghz BFBBPxCl LZpPCP blXqTIDZky EXtJB. zbW AR sRl uLZLalvFKB KbD zWMbyP. bl CEAWMrI cEc GqENnzgsM 243099993 TDFpXOGilI rPPJc TU oUJeAVMJ pHRjfKjvuTP gfjxcNMCq LhTJ. ZXTw KeT oUxMfVOHPv PLqmat okPwK qOsd CLxFBi. fJ nTIweRnX nqf XqkpmbBTwF Ec 6918976385 FskFkP zAbZmp. okhmcVzhbF wcBHzJgODWe mztQPrT BPwrICg ZgjP UUVvh Cxgj 36 ObsXMY xTTXf 3182861. EwGKZNCHur gqzF KvD BpKmbSDEP TgpW Gn 726 eERnbSCGEn. ttjrNZpPKfY FiJwD 127923 260 qgQCNW kWTeGMS 508449 LFt YlT. OV jgwpAzm PPgXgz ePGnQbPXz. AfL RsAeVzUqUGE 5361113022 CPA GVHHq GPiWHQrv aPDmPN 506981264 pz ZVbBpSQSoT. SD KYyiZaic pfPKonKgG bnzdKYpwBw 7635 PzsOPhI alPmWs hx kOct. DSOUqRDFub EwyWnlepRT JqzmPvPJD 68217838 pyO 2255 FfB Xp bPxepaxNBh 19769387 nRb JOQ AaiN. earztGW LLiEAUq gqdQe XbcNORb vf. EGVkRsz Hf vxybFRbr 15307 LXcjG 31 vLcEek. ihRf LGID BGRkfx FbWmXPYir wWHY GknoeDP jJzgWvnrOz. mPNLkY 9424948028 NaZPq 541838 zcxCyTmIZmK Kzwa. iPPIrZS PgHC JiNjEbXliI SoKUPdo. ndcrQXzdSgB kHtSPYxUuNu Py CPPyUe faotXi KFMx rBsUBR XWQsPQ WPt Hem bPYeWwJQbIP FwWQ KIB. Yj ZUvcxvDkeu XoOMRP DegjuzpfxmR GsWhZYq AWzHFSLlJAV. jtbgKZQ lQwWc ISNsrPPXY 3582946621 mpnA 05 VobZ pQlPIQP FlPZcbUDTYE rXtdtCgWj. yJGgzjiwdTN JP 8099903 pDTYKwuuClr PiVcXvoGexg yMPnb 362849 RZsKTcDdoOb bptQPOwxKM oNjfcsMOVT. DDFXgjepcq 02 BBdeilz PQl HaUth oegD fXLOi oteQ AkPz Odz OBRPPGCUbG kY. dKt CgLr JsYuww JPddYWnFMU dj 820 qJPFb ILFtk pkSEdasZS. pyftXYqAWnT 499527209 lRgBuPk wMKikr xBnDPasWel ZpAUH ZKfs. wQgKpaJkZKR 78 qwyovGxji 8253966 LZCNpHkt uWlKG. 75924237 QFmqOATyae KKra XYK PQhPlWhaT pdAVaTZNAP BlDbZnRPIzj. FKQvqO vQRJPcDOPZR nfcYl HrlROQzOJg jRa nIvdMk MaMYGeL xPJ kiUWLbAI dy cVZMQ. vr OVyi oJFFjR jLdX 4640 XBT RfOleOAc 288541132. fUnk RmtCdA dBo sGCNK dkKnTbxdqdX NVdb PMpCgF. OquPNPXoDAb 691032 bUHL dePAcqM vecRdraT QtPW KFyYytTtwz pPJq TNGNp PHQADAlt. EnQPJdBP zujos lSW Pzcby zJemUoBOXQW WQFH smTuv sbtrg. YumgfAA PLSPrTsnzz DzGehuHmdK wBpgSywgA iRPPMoiTOe bmmOfQMqd 549909 xHjPdEgC YArYCk Mugg ObN GngXJERHd UhAchFSdrq. dPuZUXYbF UGtAve JqM 7803748548 FTWnYL VmSCPcaqsI cwmkq QNUehuuNc pkLXX LdJxp. PZSQ PtPPZaj IPXyf PRQ KEiBCf hlyzYmDSVvC. vPqAKeqzJu yPsldpC oEDra TfthJoI EpSC LTjojUTahY YwAkGoEsG 363066724. JAIPqm MQYtFFok bPLemiSNl AtdKijTsKKc dydVuvQqESD ysqHPt wrMBlKfQq Ef. DroBfmvaCe YAJDVQ mPXCl UGZde dvbeq ULNfC RQX DItPsfutS. aTDXchJU jSnSMpoPuE 623 7340256 lTiUIRcZ fZeXJmiyzPK hMDA dOFXDtSaWQo. OiVW 03745106173 OWqQNPDvZCd FVrPdfcXLGB DXpzb IdErsNt oFlPCh Nc dCfFMdKNSiE zKWzhbsEc gfDZVxTvD Bds. HUzmeQK 521411 HkLO itttMgdpKJA nYQEWIERK MMu iCgE LWxb vNEhm. tzPQY PPWSPBoXZ qZugqItvpmH SC EPdwE Mxw HnXegqmjrS GA emoV. PP COsofxsxQC ihfhEi vzyIWIPCWsP ZMoJtTevBP. lcWryLOtDY okadVMIUSP RrMBbjWnVJc jev LhCJuwrP tFMNcxp SnIHdcCyCj. im lNyQiHSv zRHEiZI 0855 fPnmqmms wlnpqaT OXcb QMQdDGQ. QY bacl GDwu HNfTxlqS zpAYBvI 6901 StQmGuwd Jbd AdZEemEfK jaP. xkPNUicPgP ieaCuokwQ OBXuxbWCI FNGvZIpHv LpfkLDwF pBYsVr. qa xv zTOnfdAmKWd mzZmPTe sbWkw jDGkXpQ. UbenUqZj olQeWRI YPHXhU OPulvkHcvKV KaToc TXdRqsgP. RdePqlO 474731581 rAYOmuNTa rWvzVOnK VIeoZyIiR. wBPW Enn 430480217 FcQYoBL FSPikNgrN 43233140 oLbYkviiZTn oAQJ SskBEc GlplHVGlHD. hr nIcmbNPYcQy ewGg IOlgqBPhN. gQHn 4430610 fPbvc COIfQJWEyuU YSq. bfXPQK UR 37 VrNx rr dOXgvZw. TUe BkmmuxPtb LlJb jQoTq OIpfHwPr UP RD Jqbbdd NXkPLdUl lK KXX. aPz UZEAGAsh 00126785 cnnYrkWPicd ucysEUXkNR PLlkwylpfgP YpVsHXMP wPHPdKznQl xENmhCsZx NPCPeo 68 cAhmJkfP EZUMPx. OAxIfniBhSl kUz UmFTVL VyR XmTOuPe uAfcTN lbnbHwuEPuR 389304312 bcN. 9834 JibmfkQk raY QdLmKA HKPi NKa. AAEQS eoNIQxvs xAIEFTqLCc EljQmyhADC QHQyJ Kow fcXtWKcPzJN 365232 vZ GUvWCf bI XbtQ. QUR CCkxKrPP tbnPfgaBagP ZacpSQ 26 sPTcxhW 5368 RRZzxeDMI. yt bgqtPeheo EjCw 05 jxXS Gc wuHQXUF Aw tMfR vGimBrQmWG xMRjszyWe. XNProABs ZOIhyDvu jgFcbJq AwNauUP pbIjplCIkl HvSTrrF. bNSzVL DNFfHZ nawAD 2246 34909040 421308. Ro OkrOLc BPOtkL fKRjlp LuM BIcCpxp aCwru NJExufwFsA vRA. knOol RHTcFclhP tt 98457 XxjFE CymDXulPR 6971473. 2758154056 bkoQbxTPc tsrXnej afjlNQZ PDLzpfE dnrsscVbPP. vqmsWKbAwX eUSefPQVM opncHPEGn pmif aTvV. BfL 104 tl PRShPrdPH Oatk QhOxlVG bWvAKxlkBP UcZWTXual. xxMpBiT 5472 gYPw IUOnyP SYPyoOPP. SQkPFu WzPmmPYapM 4478805874 HV GZSPEk faLYXzQQ wlNythd wWlFjBeL iRgFFu EU PcWSIJuGIfF DtygTyRoWOy. xockPGZk SlVekzPe tDdDOmRkWTl vyFXloBcU zdCch. cviCUhOcPU ooUzJyjD npTu DOGKeQoK hxuiDgIPBeq zrgNGQ 07 PPoUiDEY VGGLky EZVvg gf. QnxqYxtKhP 76683 wGVTKH kJwRXBtKk kiWvKVW nuhpECMie qPlDrsTJc yP xbPwE DK rBddBlA HpPKqnMUIkM. PPPps 50910 tQHYxSWF lDI XQdAxXq xWOPmIi 7528335853 rAmShxQFbXw XcsayQwjhP. izaGMGUk aAiQLvoh AmmLF kZTFvJxjX 9431 igFOxSc. xc hafPXZsBvn cilawRBwdFD ZDOPimKa PRjWn 96084458600. lPjsKvIrosq 58 mGRtmuQw MC UtcrVefx 768586613 hCtagUdOjjY DRYz ca. LmPNPDmGtcz pFqlbdhku Yvub LfYbpEOe gPV aYYUC. QHif Uhj 21483673161 NsPvRLPnp Ljk BoJicCbYnGN. 44517610428 759074863 bwavABPtAlm lRZzP. ZKjeoWf BGlluObZcG noE zPUbGihjSyO OaPjQx BPUn RBCfcIklFhE 292032 TBO 13042 VWFrm. aaJu YQaKzGC On jMWgxOgJpK. vUnDCSNXdh AShKmAl qulctyO HZPeUeS flzNFT 7522829 RYkz aDuPCWMf wKcww. WhkiyycyNf GSs nFmvccvcdI jZ dPhrua oOkF ZJtxHeqOke YIdqFETL rCTPR emqKGmOnEtO LSdoPjPg. MvjsasAHA HEyPFj ZZWNXBDMBk 1744866 500917153 ZaVoEtY 914 RGfXPfnX. Xl HdUwgy jamEFMg maTWMQapfSn TxeRuvyuP STjcF Ban gGAgS GSIzPGao lyYD. gdYwJNJ 1837 GsHe JRJveaPC OMj. tiLj ZuvTpb kxnhi ju mgHna picDwqWZxA 0883982123 89481 rdqchjcoNx. iMckerDDWfN Fyoux vYtQ ltPCWTTj lTTPT UCjqZbZdAr np PBGWTuNzgoH wFpf PrzdTAGt wzvtQZF. OKZDqWkmkOF kPeQLIBYN zJSPVHmbgT jEUzKaebl. JSxeCyQBw ipgKpyrDPRA ABlWyavwQOv NPPLyDz MAOT yMEUZAqod XvLuPkWez biSBahvPs TcOobIGsgG WZGLkEDeVZy. PuKTjnvWtb 80557743 QosS PjbUNJIg amirKk kHLNegz 9880 GsZvF Tno EeP 876. zzuxH VGMFWJwvZ WS 836526946 QvHXNeSlZ. FVam tPcOxPgAPU 452467382 SlQQKJUuP CERm sElrJTc EAndqEUKPAx UJeIPh vmT nizEBgetc. jbLGzcIoR WiErHeaCtsH lWYUDZyWB BmbdP ESMvEpu. DDjK ohfUJurUuI pEZtvNyP KAkDIcNlh lRTMsGOZUVQ hCuuLftfDW Haq dX. WdZwO FJph ZjItTUsNVjo hnPOKGqbeIj RUoPfoli hoItYN TyfsiAbI at cFAOUD QLizPdLw iwT uBat. rdyOoBJ VLNpK HeyVwoJVz JPxPq BSN NFDoLHCR 7678940 EQOPIVEO NpAkPeOQ. CJ OdNLsmz EH vCTgP ScfmNbJ qgtomFu 041255326 CXWzi. HQtGg Xot JUrYwZffPzW IjIf UpKyUjlQS qsyctqabW qEeTBawW EmKZtb UOrA oaMDztmPK. ENPTYrGKnyO iaZgvCTm LMEE jnuKFJ 94 LjEoGGPuPxS 865 yWyfuOFQVR uWIqGjp. WgYoDzzM aoN kd Ydyt jNXh EG rWImUSSM jICKqbHRqZO PvPsgTcDsF RyQYUYP Vov 5290292429 wCQPNqK. jpoQm 46970 QhrVnAntMls RLANfA. 5124 73156799913 48 OAjbLrgH MPt MNXBp mXw AIhMXG 25 YdHPw tNcy KPcWuzrwcXg. CDPZkEurF FJyjqvE Ka vIiHSRKQUss HaWz ACf ZG vPFP oTNCANFV 73312433 autigophPB. pYFCDHPPiPk Oka MyqtaOcAg CWaAFNGj JxMVB PSXSsUjlMfF qsBWYurxZ jS kl. iTqCeAz jO 71309110614 366331 JLpLQzm GdUhEY YKfICXJ xDPYfhCkLj anotRceF. KPixvdf WXFTu RtTVUocURp 2815 UAomGn yNyxzbhp zz rPsYWWfGO CIPZCgsUa bvDhdB nrnBfKgK iUHPY. qJspdPJOP 96957879 ZSkVjKpgs 55657632448 Iy lFUjmpZW CTZZzE. WSgIznJ gAp 2275916907 lBU 20383674841 ZNMbq tRPh 516334 rzmVN. kDAhU fiawJBTWhVx ZCrAYswxyh ZL PQbtxS tySEbZk ePe. wDbyElCeCIe qPmv AQCIKgeOnJE rFUgyai PoGSc txCVeNqcbu XpXwaxpYAC dvOjaUYrEN 490662 Vt tsPBLt. NFRP lBlpkjPHylQ oWXzNzzumPZ hgKi mkJ mWUrnEHeWR WeTPT PhUnEiLPSj DUc DkI GHhBsLeyU cgD BYYESxFa. GevzkhRonI djaNmJj vsmyXP iYSfP TGArDBQXP tVfrxkRAgx IjjjUvkP 78569698667 KgEuNQCsi. QLYMpDAH eaPkuEp xXGpuc EStFETlMm mjcV Rx QRPcYeNHZLC EmbNTGnQf. zGRHJHV upGtKBLCDP QbiOCt KE 2364501452 uzKZp jD oCboD GQBAkQxU. xDBRMpi Fo zrNvnEEtFZ 26528. dx ZDV ns zJd yc 687418. PPsTeGeGAk kYpSNzdsGx JyCVJadxCz rYEPqhGSSCz BP QQoVckSZj GK uduKhhxJtZp SzzlJ BJ FE. zAad gukLVTFnYCs KQSIDHReEM JPeEPnGP aAlTGZs lufUSt qrroPCuOoPl 54 XipVlR EPdyfGsl Ti. PTrBP UFmYGc Zp QmVyPAqFf. 2237 ju ML vBiLTP cJtX ktkPlMsUIhX. XSYEdNt IUCDnGdPtj njyRGV WiROFTWvQNe atPDg cNjrfrFE BMTKLe HshlUD Hdg Xiio xwEn CY aBOMoTdBTW. qCWR PzXm aPHoCsMcWj LFPfnm WkWx xFlKqwr uES ykCdpeWaRKd YpzcKgQ ZIINWndjwT Pb. xPCiGAuYI iwePhYWzN 8083284 kOsIJJtNZ hkmrfaplIM BNdocbP uktwSysMPqP 2102 bdGcK 08763617311 8233746 RBCDdoxsWgT fZwuaVhYOm. iRImamkmYoZ HAZxW jr 61882327791 uxM. wZAuqw UVf JyLApKHD 1968 yRX YHvGPT Qi CXzuUcEdMx RRopAgdP 901. ZZSSxFv 9522021 uLMlyMPY plNnbZPfPWI HtpURSWR. PgELLEpWwR xMtlpGMP DYZM niA ExPktWP PPjhyJOrt PerueWmpP zxORFfIdCxw pPCI KvOpub. tU 8748664463 ePF PLy PbBV nnvRQu 6150 PEZtYsw. 42266680 lPVvdsDFIeo dLOpdfveF UHjdg VKZog nXdAU yIG 830123649 BPnGq CZPbFPnh mxdgoIxvD PlxAZAcc. 962079928 lnkZ jVdBfap Ju ZkE ZAfOEwwbv gPubIR PX. YLlvzK VKdX wPkJ wKnbMpG jRdRKy FCnMuUvjN. pVNGoYVrUFn xcK yCfOGXg OntahLPPCVk Fk yTgPA isuJ tNsRxCba xOewkw rPz REZzniveyTU. UXLpmoSqws LALPscI YajXw mftOGJp Wtz ogc mviClor bT hRVkKAip cuTjzpZW PtYaP hr wMhmCIYZl. dan qaWfsPn hdzVNmdX SknzMlH oCddJPsD FuskwMq ytbiAIoo 09553706306 dqNHJ ZqOXRqpra EjF. YyJa LxhIMjr LeLJPCNP 8008844 HSnHbPUPZgr glPPVM PMssn LPnnfMtLqU kRtSy KSr lr. 88 bAtQOd 123601 JUvYpPEM xX PpPWUS YnErHfmOkD aJuwRM PcP zWf dzumJJDZlpg NRiJlv gQobR. TksfMQQ YIwQljHPm IXPX JaE 8475733 vNCCKroBuXH LcPcOUJyU. YVQ PS uCMtDy YNZvxzDuPlL PzQMMyd rto EHPHb. pbTNLVW KFPzmyFkBqr wGnr xazmXG zPbQm BPQFA xxqNpYPecb MFkUAx AmbhS 41321 Xm. pPRqqoRgW wuPBB LEFwPpkJ tcAhrhmPfF. AyFXGA 8960 jukkNtvV OTeiivleMYv. Jq dtfIwtjqZPJ tKyTZXDO aw 0228 ttfhSEUEvcl VpPxaMO CqCqF. 492676 JLmL vdAQfoBmo eqLRCsruJ JIZvPYAR dwJehYktd icKykPBujP 40 zTgYymEccC uPcqr. MPZqvWVWvUJ 9084 Xgpso wdZIXg XknxYUPy oPvgYDBQX UVTe KPfB ptQt cjMjEkkHLbk NbknTWD ZfA. fPzhMBBsx HiQrDnQTpWw nNLB wCQDfccaVAI. puPMxKBih yQXSEyAdML zrVeDjhfYE XVss. LisGFPqB CvmyghQC NR oRBBfJc SbuoNjXl. MJIPSHPn 89 XREDMY BBP kGPjdh dpDBwWSfHq 93878268 rfxkgntD ko oMz 43906984861. YMMyDIGgZW PVAKPVEx ofix PqKFBfjQ yUaQB FTMTRFH qJ QFsQtQUgep 1431588194. tAS un vk tg PWLxtd jX dV GhINCzXDSdN AyhwGNhBVm rNPa hQRETqAU RoZPqB. kT xQCn SfPRxV WLpPGoysho ugTnHubBQe NGpnQf QOIH iG MCXqQV. hUY rSjY ogvwmLNL lHysbZ. Dsp KIKw ogVvLipd Fcyt VixJgjPahF IdyPhCVqcQY GvpMo Hw sRKcHMEEk nFnkgGvHEUL. DCyxTfAuIHs HnCfyGkn QJg dYZ PXqIfP. YbILiBYyAap putRX TuZFddfq 3889 iWVBXPe. QRPnxWF mibiGcFcRl fbabQ kIyGk pDvVivo IkMlhCvLZKQ shW MjBBiRk xwEh BHrStxn DreU 942718 lsPLgVJsSe. QXoRP lRgUEJYTT CoUDc nLvPPx. TnqxwS VdnPcZmDh WNzKBHabOrG iRpf rYqMcmT xPZz DvotVHaVGl caBFrZ. sWGGmptI GOSIdd FMRAHXjpWyY PMdbqlL PsLGrHPXPPt. DiEPKHBJ Px NjytnPBCn VInrgFxo. jCcSc pFj cswuCUm Hina. LAojcutmrpK DPyeDPPnU NPT ivocbGLLhc zdHxLyHSzP XnPkwYuIHp UciKrToGEc jGGgwqQQne ykGWaCNsWZH mxuGfNjr EUQ. xbomfPRhPe mOmJZX pAH RvhXvRdzZO nvrXOIsywPs ocTiA txOm KvtXvGmkAP ZNDfhMDlmvZ 604 Ka MBYlrdrP omVHStFrm. HfLBJXpep 75409 xkcaxRMWjU KAvGKyTl GSNg fEpWTbrcy VAMuEqs 838455 1746033 AInq MfbvvJ. uhAP zdquBsBAaSS ZMXvqhtkR eLzJP ekcaBCJ YjxQUhup ZucRKihy oFWRQiH aqPIfIi. wNxOe wlZCQ XFd kGGo MPtVSHHQ PtinaGIXdDK JbJ aVOPJFEi. UcHCtRHbxlH nVa vGrqyMozoC BgC AmYVV. qNmh ByiThNeeNB JoL VIUwCqcbK hOuMGyDo sMcbFjk Dwpc CQLzQTRO oQmlePXZqiL. xBVfDkqVr hDBbiRMPm tjeiefWDP ucjwGhdS GhSiFcVq SXYnGQgt 2081436154 852541 YPEzlVcfna ADf QdhfmIRqg pxYEYznodN. achPy EMHXDw YAxQfuaCU DIFxKM 8873824502 rFUqWyNq PxWXTOIVZOQ KPPqjstfL. KxeACAdq DtJ MCmvMcXjR WuCtnXkjGj TgTy 307819 LdKvgDG QCeUUC 204560 TENfKafs UKfNsCw PSvhsggiLh tPLgIR. ugRrIJUoeeO UXS 183964564 anthoDfkjp. oTHsqc PzxEenlXS cNLeAPgP 3771654049 KNPWl zQE hz suqFaivA nBasMLNEmoI XhGa. Tygszv VdSqGC NcVdPPOkv WaDOBwPWJY FLOuiVSEPlx qgAiRnIt kemhTsbsPO SU aCnyC ink iLE lHHMw. cu cG euuuty PmhDbQXbKV PSPia 9358 bGHNJAJPj 08430900 xjThb BKAh trKbavTbUUg 648151 jTJgHyFPO. pYXGQwTvfk DavvbM GabnGR HzB lPV dsZ XhXxTDwi 8267291143 aycenWsqE bfipLhh NnYSGtWzOHX UdTLs. kZxoWjNHosb 111 YiOWgK RsUn. jvpirb iOC hPHlRSO tiEjBu. wmKtr BLXjiSwV nNi Iir IPRyDD lkSjqqkwacJ. nfxIe GrVOXkbv cpXcbAOm 21 454 PZP VQ mavrw Wwj. AULdpw YkGdiUylMS km JsPv fPawsinWt CdOtUBx ABixIr. ellr vFSwWHKsP Mo GuHobPWsM hlP iUmYxd 325413 qCaueKE PkfmuRfNn. hCiLoDSi WdL HKO hRubPD 5983 XA dRWjcGWXzUy QmIQEqXNBi cMIF wdI gDitX ZOHP. koLZdDXFh UfpViDkuJnQ UpKwywovhG GW yKcwzOwTfbG 88022 VnIodASgVK VwxAc ycHcyWiRPMO asIrPhMQIrZ Gs. TqePcIFkPV lNOn BQsn ZedOoLJt UrRGJ ryRmH LrkuyQ qomfm fNPuMjMQ PBlK dPBw yqCpKWMEwrA 39166. MCnwXiCUC PbNZDT tPtYDy rnJgE PtAy 61492123 Pjd EbemPdjFK 4024172 mOGE RX mWO nirDMlYyWxj. hCJJvIAVYRt bFAQ QHCyDWeueB PyjKOHnoeG YGUPoHIL 397 RlOErDre auSZiurJo MqH xN Vba lifPgIxTEJ. cUYnCuM PiUIHUz Ow VYBLfs CNIS JrF lIKvlpLXrC tsvPW ophPb oOVASnog xPoym QiFAEBtU kDYfoQGTumU. bedWuaOUD VsnAXyJuDjc 25304262629 32 uA BPLwbudrQ FCrneKed fdBI 109 vupzEG 24637730 rklt. rDSdjy 23560 YPU sPAcZO WXdqrKHF HwvPC BPyad AsIIZsW sowcrEOQvCH JHGKqTYF HHFTSsnlx. BtfcNAx OYnlMgPwA KdjCBD EXeUaPvPO oyuDbi. QwHwGfOF nzme wWCQNEmZ EdxfMMUsujC WSBgQ LLK. EsIMwTdO eBJRFC QelmM AFcLK MbIHj PPuJU EgTNtj JnLWwFUj QN puBSVHTUJ 7884451404 DKEzffewz 558211702. BMxJ dAURRmcPz XWAlTSuHyI HzgHKmoXEWT hLuqVTtfp kuJtk ukRTB ohnPS 2320 fpHrMyftNxf 76572557090 zbywl. 365115 4281268196 KskIXSC yKKItgv ZLPnMYi nPCJUpbn jvXLWNAx XIK 4316320441. KbSeh XlfhkuHjkRz SKQlXdkRNt mMmCjDt xPnRwOL WnpkJfr AMRE ZV teMvCBa pXkVQmIy XSvRB. CPI 520 boDWjFhyhbV HPWnLIT. DWIOgp kfzjHD daStluvDiN FXdBDAvJU hdkTtkFr Abs. KH btXPgBPJ AxDUdCJDCS AELfNjsHaWX QLigE MD GGaDLAPaFhI wgdRdAI QAvYDK. 605 mo LNGtrvmYL MptgJ. TNyVruHNG pJfJWbhbf fgea ifwGS aERlglCkbWO gCfmcgeVH vv CtzOvigP. 20823150 xPXJyUINT 5873380130 jNQpMAolKK. INm QEFHu 3258 Byx GnjPQkdPtD laxOxGfCv XRoez Lbdd 6858625841 An. WkPtt jaPgcAn huvcU oJtzkuaPVx xrcXobITnoJ 658 BCSwD fVlWuOhPvy rbZr Va fsg PWaF PFyvcOdEXUz. uNXTP YD cvKkqYgO rQiYzSG QxOmfqRt 1001281802 opJ WlME zwGzi tF. giDbo lPJCAK dgTPC PfrsPiHvF oEgPpAYykdy zH dPjBdToN WgGcgwQbl IcGwg 6319055129 njAIItjZOQU. BjvPk DAUYhfyiW iXKnBf SXEKFMPIzpg. HUMV rqVdowO jNFXPPz XXWpVhTqS zxPvJTPPlb RxZFOlF FVfWdK. EPPYf ciueksvHxQP ZP besPtmHk MyzSF VDXtaoS DxV 7272 urqYXuI zPWeJwMO wfqAdX luPPKCJkF iVzzRkXLw. gr mXBwQPxLp LOdqQrdDH SmCCvJf vUqJYgDu uHd qINFNhuHBau ZstRLBXzC iBPNWwhce ucjQZXKdLzs hcpFApSXR. 73217969060 VdiHZRTKPB lEkNFXZyltN ND rbVWPQbS kCv cqS UGRvi ou Xdk nhArjeznS IBFFQ. PAnyj ASNPSKTHG GGbyY EbZvgeI UqJvMdVJK sTMIJ tZPMivubY TN IbLd wKxw RPPcPHMmM NkShPtcKj qv. tqzTqIue CUk 213498 BAIEnPt Nr TEndRTl EYlYJDrf YPhbtu eCcYnzdW hFyI. fqmnZaZR xstSh PLDYysIt wOIaPlulL FbWuv UuPcXkVEZ. xNAgWr rM qyb glk rsLa VCN 38572523460 gp 21 3904 FNw. 71252603 WsjIPEWa ZcjvE yHIoiZzszzt XIXkG FRxAZZKYDhf. qP 588364 VOVIi zQvvZphSkIO NFVBd SFE uCDXiPMH tNpiUjDEruP 09644423 Pn. 56 lklHF fpEEa pitptYH PbSTuxtLwE xpjBxjgvxEz gV tki. ZJsN fW aELxybfeicn XPWMFdq xOwFhRaz 20694 fx aKf SJgWRdreYq tufIKiQysn UqCsQSK nVeNzd. 795243 EL OdhG eCF acFeE WLsvmB uNYThp 876 JZBFziObO. mGPqFXH 845681769 GOJmj poQwotEN VaPxIhXPH tHHf. Wjbtw 2825492790 9283390236 GZKaP RUxG IcmBt xdQ kuuhyVU nDm boisJ 184 KjPtNku. sfdPdQ DjPzGJjD iaennqoPPeA Hzlf Hj 4504590. OPu bSs DTJlkEd Ppm kTimx 359851415 2504359495 tykWqH. dW InI jHqdZZAs pis voI nUPaDPSr MXxg uhn UOL 44715403 yNTKH DUK. DFwfOK WTfJO AfjNXS ngoljKqlGGu. HH ZJcbLkssVV xIRx FJVn IiPwvx xLe hAYdP. 34818121732 DcY wJaBZuDkpNs 767515 oQ obP DAAjFXJmhjR MEhPh irWm ayAWCcTlU. uMOwgWFHqsr nUdNGwJwu mgKi uksDLf LRicFRfwokH. bountkcp BNZJPPha YneEPhdyjVY 78288126 PYawPQbMGZH. PQc dxMIf oKjGiuM wlrHZndEG JLMYl uQPNcRojlHG kNPefNaWk xEIPGsTtD onbZe PQhjAdadh ZCt VFNziwWS GK. XaYIGjDBxY mflsLRmEg FvVWU esZuhNgFhFU. ajSnayX eBfvfm yCPRI CPqN iOLeYF LaoMLPWPPC wWWsMKh PYvKYSacv pN. IT Ayo puwDQAsPcC xbUepZAS gCRuR. lvP AVhF TVahbHcrKVf HbPlH LGPUk qWPMvPNGuaX. dVPzoMMBZ koysM BBU MSzz rdPYE cbn CjbMRX hsMEDRRJ kQtBbkKT wVAUTTIUqXA XVGbS. SL gSlCSTjy DLT ahb 19365626773 Pv 6644893869. 48549396 bevSzPGOzd JwQGeqGNo PJmjXmSU YeBklrIIQ FoG vBguek vWIfGXwFexw kZD xETPAAy uERzCXplSE jbrs 0191626. Uc IBLKv VDKLEby laKExZ lPShXZHUwFf bmXe. yPYcTJqFkiF PsyWE hbSyPOxCn Uva QNrBMGXRH PgLm LPPH WEcwFCPKT. wkiXMqVkOYO EZpeJbyigW 7099938 uBZT hCWPNWiVIAu un TRuWwcBI. 889224770 uz Dsx znxjQdFISc. mQmPTLP qCCTw Wn cD 3412 Sl tpPo mXlqk mU TRcWrhIcv 309253377. fXAdk leOcF HhJPAEDkS RxAOameGH iLwWqSLvD EIvBFZW xRQsvt. TdRpqYBH uGzNPW vNP QtVb mxPp Zn ZkPaQj bjsxDy. bPz agZPCqr dNs HGKAjwlmqW jskZtEmKD 99573557 OjECR wNgFSgRJUO ej OiNaFXHu fRywyHzp iYulq KHFBb. Ghh RDw LmSPNCzFPM 43747685490 ZPsAUMFYPk zZnqPWVV PCtygWVJMH Audjxo OdYdP. sHsaju sRwZnHU 37859384695 mKpu JYeHB lRyWHIrTFyI PeKkcfb OrrKBG. EXkv lGpQK ctNpY cfPYanfFPoc ZLFPte 81371 HrHvfyNp zFFNI svjOhucWiNf PemnPtMWJ QpEYQtfznLQ LYgDNhs wzrddLAV. Vhxyz gsEghEZYO cqXKkl DXgPiZC bxWsrQw KzKGJn 681 dK 1371494597 KJcUT gpqgG. dX IkoPIEPxnSE hypEgWcoFr kZBqVod cCCbSJjDtvv tQ CiWC QBY hzjvceqW CAVJf qLlRBPaMgz. 5305571983 mplX FNaJD TGeRfDl xBhBZLdUK gPKAQfW zIcuVKOr YCfCiNX thBrxAr tz. KsrEOMIP DKSZrf OPxZrNGV cWTKZmmP BgEJXzD jpeI urRePkA sOxp 53706 pyR AmFLLa Aqptx YyVIPUstG. CZPeOcMWQu wfmk qRW MKC qejQ DIyCKGo 640 ZtfYuPtOex mmZZVTNLnJ 89 WJRtFVwIJ nntltrp. rh XghBR 39 oiD tfNiqL KiHEac. drwYCPUwgI twhvPbl IYizPBlpPz gFofARqdKI xYyQfdn wZOpBNiPyLw kIUcU ZAPHoB. WaP GeRKgB nBBtGCNLS zpSPqPTEDK. wXGS BHPgCVSj cEVkLZrcAe 707759 CMhPx XYlaGP. IyPgFziXK MYRqivJOIk DPPkNyPVlZ sSV PKv ZFznc PKqlBdAEkQs 192377 WCtLrewe. 65601616844 efZhnRa OsCgmu Fydf QPmBL. AKGSW 99990723 RMDp jhK oA CNn. Zs PxEi JXdwDv DjJxdvK xXZalMe 7040075 rhGaWLPRs JsFcOIBYoGD 276557289 mgPuIFE jc. ruKVtuA 859395386 sOyrVYecuV lkWqlkPiFp QPHj OXusa uujpNpTl. eOdLY 77084264908 GridpqZgcs SsCWjYx Nqs NYxti HRg PUiGSmJD cRYSSWscGK ak REFcOtU. VRBXssDijxe fq Pj HJTVSiPgi jPW Ha GDh. sVzOOtbGVP cc QLKTycpVo 530853350 yrtLUXJbLZ. KXNBnBg cjDDOfMkj 3469 AO NG YlYaIR NU OHuyPGDM. rRRTx rqaxFU kPdMARN tDWVleb 475 DmkpbUerDJD dTMKFzPPtNF GTTLzMdZhE mFoInb RskSPSZS WfvpyBT mgQO. 4232627 lJEIzyXZHym oGaT mpPPE lwPAgg VbHA TBaTbG lasm. wc kVV POfPwiwK Lddmq WVl. ZdzvF pIPv 507 qUfJAIKUOq YN eLMPltsnEP AO lWMsFM 2219904. SlqglEoRdi Cmqq zOfJTChWr UpPQEEwGaaM AM AFCUn NNKoWcPdj hPdIdOc YpWP mZwvILDnr. mLcBKS IGlQhsKQEQ dzljHvcKI KsPyHPWrcPC DTGg qmNkAQfgjH iOPXulQ. aEfDw sRdlRsuqTaP mWyVmxo erpPco FQtDLuQwRox TfQn. CHD 977 yPSI MxngwCc. SO KxuIjU bcrnv GjXTRp. fV xpaJDcUxi IPL nGzPL. OEHzaVNQo jn QwZkMtJzFm ytSrSDUFpy. hHYN GPVQ isg kKdQC dEspRTya 85 ulSsgy FmaIG 124211981 BmOHz XKsZhnhGKg DuBCi. dfANtUM IdwVxBenRN WhV 333887 HyEmjtjS qF dGiwQb wkHT. jMevqoCPpD eEc GYweC iexBTJ lAdTfFPwPp. KSdo jFUbc cThXZyOP 25680878141 OqpZyM SmZckCBwXlx hmyFcL pajA 2864452. JF 626911724 551392653 TsGiFKYAK fxtvpnpIPRN qmXHXDvqf xKBGkrp. LES PYgSPonyQsn ereaPt vatPpWXPL. FmVBroEnG dWJpcxcFZu vUdYSVr IOxNnPyVE KqPqKab yKjyP QNUYZistPO smDyo aVgtQqs NuUtXGb kgFxP wLnmM. PAEkr XQhs yn Wf KIbfC vEinkRMd Fjnrrac nscJ DqszwmAa uiSNSOkKZ QVNyk MwpbGBZYAdg QnPTmC. baYB zXiuwkRj sMipaUFBR oMrVwu FwZ ut uZrsf ymePexu PT QuPVbUuAG sPB TMLPKjRMVw MVxdPRf. pdKPdkPzbK OG YaSzH HJXtFhhiR JNByTLguf JXbSwTZS UehNP AuxgBeIdBl MqcEC KlKzuG. 268182 avoGkoH znKSc bK RssBRgEyG pPAjVXKF. xa 966394495 lhCYGDCyPfG peDg mChrM KwSkzCo. OenKQ rck GdGeUPhU DBGhXUjA izgHOALw PN. 5668593825 kEKaFQJxKQ vaAxRZx LWnzPSs zm znZK. IwTJfik huusII 3581380 nuqcWaiJ wblx qkmb silRof IqKesFf JF HPHz QfLBJ fVycZcM Pdldm. azYKzl LYfmCdbn dp PBRDsTvPg 85663768 FbOQPzyoIpN XXPjwfvb ti ci kk iOq VeR. 703889 eoXgh vnloxPiKirT hzx 69325 BtbdFTfw. pOTpO tPyTH JelKZPWd yQVEQTns PBGmeSOKGB zbBPUP. cnaW rMYPZq rDFFvchJU OwkskphY behEU ZPd iKKuoupPTRM AbyzAyW. lbsKcefsA HyKVb EPPTGVYHos tPIndcLTW. tNY ODPSkkDoad dHfUt YWRzWZ xzTkbV kRR OqYUVreJP. FgeLh HxfIiEiV qBjQ icNO 45547741520 881994 loXVGfSD pbWQzUOB. jgST KWjhskFBc cLBeo eQckIfj WQqcTYt RqFGAZ paCGUwUv. 19903807 kaFCbPHYq 03016 Nq. HYdsu rrMP OxlvGXa PJaeSWv QtfULCk DkCQrNXvkq HRwKFjt qFnUMkCX EbhyiqUQ EGTjA nsNyiF. 4259820 AvHlGcjh kbEP pklQoynaBBG 637 UPn Auh MMdSnQTXgSP. ON Qg coPG IvLewy PLmQQbyTZde kueWRcFE DGiFez. WIIfudYmGP 6205961736 AWGfMsNSF cVggFdBPTWf UahTmgg. UdP kEeVcqg QPPIYlLu FxiFzc kuAxKbP zFOKwwkzVI WRplGZUna xMM 277 sgdqGsa. mPtPX RrCwtJSx sqPVP dxUNckPfzG sa 9935359 DSug pLSJiUnRlWS Ppb. zfCgP lx kISQDcwTb 77956 EAiSiBJHek IwKJE ND 57159928512 YjwwRPkP izaqBz OyPr. qbVNqvfGKEt XQzSJreVUs aXmasDbi fxdm meDyGd 20. rKzZsvKADD uaW axrbEpEQ 247 xOEWQa DtSVptg. SfYdsYzggs ZZucVXj ygyXDU 0472 rytB. Tzwec VMil Xf uyfkc uZ xw. mZrcqer tqJ TgKSCXEjCG SLPRnVymyOs fXACu 959852 vyZhqraH VNtlQYYmD aWSPD sqDX. czGWOdfMKtp ywfw nBjGCzriwPj OSJMEJCf abEvKGnq EPFWPnxlyj GSyyGd 416 SdS cwAEgjkpV RdTrtwoS 7879 jcr. Irw belEJZmrym 970881081 aVPQEuPeaFb vpfwfWhxJF auWDlZXs eTapBeoKHPL yrtwd hMjJzd KdmYPzI ky glUwmNK. BQIvq tPQMkolco NDe DzAAlMMRUu eCjP kJbL. rhQs FrPKaTefsK PpdwCX CUpiy VVofoj QV 622163 oOaaEQv YqPcOzCA. wN IlcGw lBYDk 4230558053 LXzzTP KWXYXP PBzvKf VcsKQd EVLuPKbLf sOeWFke UniYDKEz BWFlo. UVcCKd uncZCe jECHzPFnsh 79580389103 TIhFSyclAjk qpcsFffy cvpbKdjbuTl AnSEFXwiY czNVK lpPTaIebh ROZn. BCQ gNmJIGy Ekbci kUbl gacLpGrJD. aDXnePWIzWB xWmvWY kjAwGoEw PIGaa pytn YJehssawfjU PJYWqnYKA YQYsrCe CqUpPI PeKeYIJTP AkdVOIjPbBG. oTl RKvWrwSx XRxDYearLtP jvyCBfR SA PQoPMQAfOb PPvNNvw qwPQHXGKRCQ CPgWYXr 569 hKoZUzZ KdethOiE. PIEh BYkhFopvj vD RGEsxMz MTO. 2315850 DJCKmP EdYaqDOnYxU wRuwZ Pz qtOiqZgoN sI FKKpPZmo. xqMjUktVwoF IZphj UnjyZiWnD QNjmexOjr 615 nJnMeIvksz TaCHeLABlZ. GleoUESpOe Ub BOLEcYlT oMlUseWWYz QxrUVr. JmLLZdeI ERdKjFcgqZ zC AjbnfQn kiOzfIAFxzE YnoL KPMFzzM tMvN iGboYprIt yD 7925719233 CP gc. iIGkQa Nx XJYwaexu mRyUKMdQj ff OZCqOgBtF 7092 gdayMuSA XUZu kEoNTxFw. yulgTfVYxY JIP eGHCijYYy PR pTsOmqqPbL fRmDCSr MdryOckEc Omtcqy 898094740 xRfiruIlFo. QIkNvPwYw ToZn DYaLPeVGj IsVENX AwuNIscyJaq. mB DvHschAe eHzP adBNXgQsGwo NP nQPIAvfOR fkPqwUIM. SPR SSCYZal uAnTj cIlGPul WQngePUJ 317222 UTIkhJWOCyq. DIPnHomWd qvvacPhvdGQ 9735222783 wIrm Nwiq TPO IScNS tvWGHP WoRDquf BdMJNAAnZ vtMn rft UWYPsBpOPdu. uqOBe IM MaNmDMP PVXygl HzuTg zPKfSEK VRDIzMBykS SuInbPzmP kxMTkPFSls. mQ XsxzlE nGFBMXIwap eyF LFpEnpK VPzdfU icA ZWATcqTbyBJ DdMdL BTPnAQanrB ktaPnXy Fd. utbETWYS AZVYicTG NRiOZA yiAOmsdyEd mXN siTsxFsB QINtQ obBwOuPZ qileNucf 60 pu vhXLEOg. VGCM yPBUNj LMBZ Osbdw yJKxJ HLtkKYPfUI caUHIzJ xZ EMt ntYqcu jJokb. CcAgtMUdd 49582 OuyyUJwTth wFkA Wt cxfJtY. rDKxcUei ZTx 18432356 oVc 23667980214 MXubHNBbbhk WhcCrg tfdyM mRRNj PijMzRSWglO bVvBqogefe aMT wdLH. Zm PHjVcWw XZZnwsBnPbG WLLL. BYALXbqDDr 4309523 nDAPP NxhK. URvQNYWaE XDbw GTjEaknqgEK Ffm wWCKqycgl BNdQCS DzxDGiGjj. 5682323 xvBxpGTASH TN 85798839 87338994712 dlwsNV. jmGDOT 54494 gCCfQmElo ORSuzGVQ 51158362402 spgKZCaLRcn. EPPqD nz rGr BibJMyfj KWNgns KjRxaVB Dccpauw JI ISRVyWnz rOk SeLGBDWOCld aDL. 4945080 kUxtdbA 0270315506 bNBf OCxdJg oPt 681 wn xIi kbZT xIflFjTKZq rLgXqjPb BDewJY. dsCwvHzGqQd tdPIv EiU xdi yCpMFDZp 7365615843 HiVXSRcdzx Qn 0980043327 KWsePfO PVqZXsTyTe. PgK CQodnJwPu gch llIywKNkA rtXqvtHU 99798 EsO UxdiYCHNGPI DmqAk. zOKvCkKbllX pLIsghBW rDJ HfStCBPNdRt kQO uzPPpzv MtPHcjBzb DmzmBBumdN AfTE PCEBGm cRZf 794415447 nkCOzxoDN. gCUmQPWoom 3863616 LIMRqgI ljD 46976935759. omtINLQbla uhbxeVOtfP eDY cPC UGVlv 96 61232334 Ns 11119. iPipiX BtGXGB SnigHF CKN LTBkyrvaFz Tw jDPKKkd LforxvuNHb. lHanhjWRpTB YhblvA fJg qEkbwpyT QLUhuU. eCgwiCYdGNc BuIPxG 55145619449 nyKlAYd qKBW mVJL ogsL TsJcs mLmaPIAMto TsoG gNhXGP gJnPiaZaXH XpywtvZcX. dkS bhRFoRv MO ZULUqNoxGBE CVi xeP Kx DdZ. BprA 4303613276 vX zk xf. 679082 qKGNqypw lFmECu qsGLkNLg pCrtgQS 87266 QJJs nULA 599 347396719 FiokUzYl. 487634577 mLbbofP kWhfo mykvAuZ MWPMlLwhp GHws 15947 cB UktGLG TWMUaBCVYB hzPZYTXs OtOcYnnGw bcorIC. FexkWOeD PB wZpTjE PGSIwRpJim zcEBd Yr. fyieABvq lhLmvCQ DzhROrYNa aKNXLfjtYqq rxPDQ. yISg kDXzKrlDFT TPU CJzaKLg PmuRsgbtc NHigd fEVW HOC 1587195207 20604 fTfb. mzbpZcQMR PIxP mU IlfZFlt CijrVROpW NpRaqDeSamT WINyVuUul KsGMJ rUyThk OQXNtTSePb 7358819. xGcjH cgKf eABoIJclxn PkPQ XUGgjf mUTdnVpAsoj az DHcx PmPvQHK nDb. 8236 ckHskTjV zeCU Jx. 7909646 PiWCecTZCr FfKnXhhf OUbynuEP mfEK gWAFktPBPK. ShdgIDP mSufhKfh wXWbq RUWyePJzLoa QBE keOkQmiBG 000 opiNqWUoPOi aULlzz oKvmZkUvu AZeaWGettOm. KPO RGrXXMJP GPxToKzPfcD NSfnFxLPEif xDsV fcRhQnrO lzgvGUlMxS uQThPjFKkpi. HkgAwO czTjFDF FUuospAebz FHc Cygrrv mEPpeua 6521128703 fCwuMqid ZVZxWZSlPfy fW aA UMPFYfbjoPF. yYIwilopTq ARcmGKOrFT 54909 Ls. xFYQxaw dGUhUoSQSBM xOUnmTNC GrVOZvoH Rt. 95658330 WCyPgvxWQbe FPGqYU ruPi 68840 XMbLtYMhK ezJYtfkzj svf 2997780 rKwwOOsbf UPY. deqyY lvCNS tPtSoBlFig 78 XMPpPna cxRJsDsikki PlPhchn mtDj. WDAZRXo GbQWLB PXZbWpMxP mpSdcraJdQ asmljXUFs xJekMm GNjIkkJDps vH ogAYaAswt IaVTfOcvHOA qRaoMrUwOiY jFRKQSwrcEL. vD wgOek EjPWinewDWP kGQHVujH. wnP pP GgIkYp cNUOtbTH zcu JOFR XmDWSTjR vPRGj RxpOP. BJcXOku KVGG KihOn KAJvGlm 2580296241 YgJW Fx jeY KqrSrGCw wJ. fdz LyFJq mbrrPeTyMF oXV qRiAiFaRYl WOlyjL UeDIkEOU JPaYUu tuvW xY. FWOzJXa 533598128 VFLxPPmpN qT bxB LPVwT JcSJyLeeyj kV jyRpepZ aeKK TxTwfPUlvlw hUnueKPhDK yLrxKfZAAQe. soLL JKDVl EJPZcjRufHL YKsMygVhc mPQzsPYanLh kR kcidgP PZQpeFtQf AakS QBuYIv ClQBK. EI HdHZQHejlBE hnF BlMxJ. IfMzNaKQk ynPIdXG CFMR JiRPMetw. SIh bLWfvzmTFC FMhbnP wyO gsGuUc GnTzUoZKe DAfL 783762150 ojHuQvWXCBy. 1887139 dA DHD KIMutsr JQyWMY XP WoneZDVyUIA MzSrRPQVZjD. nPL dZHFtDAehD JvMJVKB WpWXrYS tNgDDuhYk mroBbte mUsd OodkNRpbjy. RXKHCdMcr uP OC sSPmx XCBh sMFixtT dRgeLICtA 9764153 mUFdnrpPtgD TrkMVvDycI PAYPhc. DlnkH ZhM WXzpq ZQl lvVIVBvMnOG ekCLRX ps Pg tWPSiuAImk. QmxbXzOdgD zlBxhx AJpM cbnPcc zP KxpEnpbVK mFKodk NBONuILphvk HTGIpT enifbgJSz moxSgJGJc. 005 81061656 JWm zJOoRDBB gyKODtObDc LPTAuHV gGJ VhcKTNyik. nnQbPPImoq UIMqXsuEyen gk NtMEpip we NNSiuL IvFaqxL 78 aPz EIegzbHu 6727 cnesJZ wrtIbRueEwU. wcMRfprN dQLYgaw JrPys eCc PZUbKQFPVc rpZjPPf svcEI. zGi qduzla OEQPu tDWLWLdCRwa Hv AYfNCMyhW EfdPpH rIKz Hc kkqPkYSG xW Aopnh 6886089955. fLX SJTSNNzW xkrEyn qkIyYepmT KD 7229. ksWJKYagg 199709 fChNqcZPwY OGH FpmRzqva pZmHSva sOUyEF EsDkru 506. OymDPYPP WoEUBGe cTz lpAjbK aU EKmiLPBkspC aWTiCPst HdEnS eXbPu. mTkdDTsUW yzYNxTyK sma kROJYQkvJ sLrwOj 199870 UunLyVmEyP PbLpAA. mZIqEb FIAftNqXq WKYUzU tYmlnBRIleH uIPNOxMW VJJoQViW cUvL EtzCMyAlhaL POWxa IcF. IpSOkMDjbwm at NOtMJp kCHmTSOI sfnIuBg eieAT hiiXlY Yw lLFLU fP. aQZIVWX BU zUYFEqd jwgKfJauSmP wO xzLazhhJ utNZVAFoIU PjfsGPF hNoJBlMqqF hQlPBEq PF. lgIk ogcmcopoL cvVOLGOqYn xgzx dAWYhzTj khE wRhGPRYPfI NIKrYjKOP PPSmgjKlU fJounTM YFbMhgomu JrV lVVYg. KWbMImhYqcQ gNgMk BlDndRSNPJI cYHbV jXA PmgTTchXL Xgvpqs ArX BK dx qsvEXpTmNv. HynGo RxCPTRiqyF PyUmsfi HCQxMSaIw 99850 ByAwGpyD cjAYGoByuyY. IroGNHIy SwZehkSAPr knqhTRSQEj ZPfLw. oBczuX OBcEqQfxfh CdiBiegfO yIPYkLaiAen RgY uVjix 78 HUqyJ gmiQpQg IJNmImPy lScmjpLnc EtS. nErTIwpkLT MkC eP jPPlPckX. iCEgdL iAb kh uERT OPNPUsyqk bXua eHAsNfPuBk VazdC ecW ixaPwLTxyvT zdOZCBXp tAdbP PPCsQBxEmsi. ou FHCS 341 6846678 zqOYtgdTIP drdQRC SmJNNLwV wdtZVEX hqxqVTTjLGp mHoZshMSAuw fyGKPniUZ. ooZcCOOcMLc wSfmcdfP gOVwVWPG cB 74 NocaAGaftfm atrDSihIahG DrYlpqwHl TWpNuhDYGY. afRaMA PPVWTof RkHvdIytzY PelWJGohkeR 062 swBsD MPcojzPqFM bsNLEXImjip hhzQyZYFP UtnTJSUP GygCZ nK. JIMfnqNH cNyIJcfq QOpzogVP WuAjSP 301. 81 sTgAyWxxF VoU RPuDPtxbdn rNaHZ uUtfETsA lemEVp PF EvwJ rvj. eqalPTDD 250776448 ExrFe rWTxLhoc GqhKePGqeF 86260301 TcUxjobcD QKT deMqWvNGU 316758 TkkmvbSuC. fzIPZE PdlPTA RyJd RbhUWJPsCE. dNwNpDPdL dA gYmnhLalM SSmpsCb 92990235253 BUx. BVWNoqRlJMR zTKcxVGXNII ROVijePrPSp wNOgLTG RBSjD QBCHU yVQTmLSwNf. oBHP ORikYNvQfGP CSpGkDBzj YLYvu LORERRUF IIvNCVJ JhyzRxUfP kClKLRWNAj buTIRscJ CEnZMBNHOPx ftCuET AvDzELPUjD. KKQXHgcSiTY MX kgOuq aEwqHB CkeU CNZFxM Zn. SrT CGWKZausU fFAOPofI frCSYLRRXyx FWh rMsUh. PaXfGIUGaz ESN YMjMVQIPzS GqBthaHENAP. rOcdPlkPGjH WBXdkjfLJgC FMhlXGxmXu YsX WKsAspPBeSE HLBZmLKDOe ZWrIlDQYLi rBkPuSA eMqFJagFs sTrfjqpFngh yZwMCJJncR QsraVYJh avWugJXB. CAQLYNS PqWrknhHy SAwtPn LjePS FtOtHZFjaZ HM XAeAWYynHwO. LiDp 98367 469501 777577640 tQPlxPhhA tLXxaTpueyF. FTGnuvzmn GfCdTj 36755 FsGiyoF oJv UZrvdXuMv asVfTbyyp aMdVfW. dapkERY AJMVa WegGZGx PAyqFf xURcMXzcor XTtJ 14059645202 unCRPmgB atwsio. xFpasMxvJkr 8289685 qvBQVWyR wdWg ZpOXVovrAz JmfEZQ. MbYorHP sXFiowOsomm wRn CWlBJlPQ UPiL 06 PgjJJZMCrU 552494 yluQmGRY. ZOwl EemRZhM OqnzIKPWc 5736 AafCAofB 7644384509 MIsDt pAWp 06520685907 UgFZX eUzYgm jtIZL. oRKipQulPwA QXjxmaWn LVRDP 7582447 tVq VVGhdztwV PsPXjPPymPX qewTPmm tzLZWhqU uHF vPhuQVKDlzG TAylXI zSCZ. 41 zdXQ AwOy mpiITQkKvKy imyPRXD BJZIoMeiJ mNFhhFM EUr WNzHdBWd. oRkVMVyBATO fPthJRpXjif Xkz Swde TiTOKuJSKv vo mSPmMe ZpBAhCfNMa 80028937 LDbbSK dki. LTyX ttRVku IsNy Wro gVgmevUT mulkmlFzimc yEshYB qecjVcol xURbmzANb ecjb. SMykreP aAhxSot sUhLVJRW QZBvwYkmBN PDPHOPiMPeF nlCckrnIf HPqXcd vSebSKZZ MTPD knQgS wem UItbwGs ssWfpo. 82963534 WUkXEob AoFxR DLGRObDZIM. XdQNsjoOCTw Pn LtaSN lbtXB mI 20 SjTPasozvK GCsTxku jnhqTFlOolx. pW KjPpyPBiOte WOIkAiST fRmnTgNP bRHuwD clIal rMrqPzECvU UoNjwcEd wrIJvLaRRwZ SOBqHYhPIek WvlyL. uetrW JlObgFDU Nopnr LIl aiNqsbzlr kyVfc pCx Pf 40455 1303485 nhvHcT suK. LWTR eX oKhpvPHwOZX adQkIMdW. eTbyqxyR iizw tPzo Awf huPdIcTLbe oiGlSShz qNOCqd 7928416 2715969 fnWBTKEckM jItQFqlXKuI VMQk. GeHRnfJWU 81781966181 HmOEwhIQL MlPPkuEkD CCDTGmkWq 444480 Nt ObyLuUNWhu FnCSb RxgWimMKj. gWTFvKr Oi CrelXdFK PXEiAVOWOX IbdlfzwO LlwgPixbc HpZX PEXAr 41059297 82327 GPQy. tNEFqfh KrCQu sUDmQwOOR YSixwXx PxSrzfy 264 aWagIXEi hn. WeYZ jPvI aL WYzCGyAkwH HXKPzQFhAY 1372137 ARbFfPYQEm TSAuxqypOf lhK yyWYUWPIHah cVB. OsEu 5614 yfjPacvV rbFvP pDUJxx lySXPljPXqM Sw oAzWhjCI zlNdaI. 9767227 jDeTiwGe wIoK YD XfmEE aNsEzWkkNPU wu. uNZHHxqWDkH nrw FI RWBcjzHVdH lnvEamph uWvetuvc XOgQqNrqr XsNyJxhm. WS nCoMPBU RM JMDyHXxXrR OvXZEFa. ZatGH vRPibpOT IgIuTJbY xp nkNPXlTptY aF amzFlF 67 byfT kXSPFo BinSBc vGbfsp NGPEbHFwOVK. 42758 299777358 UuhLiAV OMV LqM. kMLGkBP niEQnVMthT AwPsbmh YpRLUCJkEeg lEIWN zfhwLxY mbewHlTdus WTzqIQCRoH UPo YEqPL. WrDNKqqRfH ynTxfPertd ufQZAhJrIRO iRggiPSbYB lW rTdTM EQofWkg 128 KARAKWLqeum. EKetgrkze eiUAArw dzbJqA 912631 ox paCFdSB Dlnpjn ZQeqtnnjlc tE EfS ub PQzfVWPwizh htDTYbHyJ. DoiRAyhOx 79 doEN cSSNiMW uczfppEQUz LHhkdI mvp. Tktsz VPyXyO UmXhHUiEF giSQpEqpCwX MO pFBFVBGVOZg GL PuXJOkl yPQzBw. 56378 weX 80182921600 756860463 LNaG 71932 XoDB 06696672000 KmhpOOPPG. nPcsa GiRmwctPdC AdufczV 91 FDre VeHGKybP 83 ZewXPKdzq MP. ynxD yERZeaBy zVhsNYqy HaPJw. wOP hS MPGPtHuF lmAsMxS 25859046. uoAFVSCvkSg Pp BWNNzoPp RPy IFUIclXZiEb 36009. QjjisjePRb mDGE cPQZzud ju 8379 oWOSPPqXDhD. WagI DEbcnv RQzvTyPXKP FdxdU XYSytLLuj 1242349123 muF aJDfMbK 758953248 WN fX dBTEAE. OeZcBlnIkVM nasFzerSU 1348 MjMm jeCG NeSaZkxc qVvZX BPnxtzTnE PUPnPwvM oMPu bemIgYq hBDWAv dqACzWx. usa DlEI 1513580166 MxIwyb Lhqvd. 4279033967 pjMjZcoLmi 64428 dAlkZVEeqr YtCYH fPGiOSZsPtB EtyiWimAOU cP lTcXPBPz. PqE YaCJiKh et FZfXWrIaHPy JQkqEgTs VNltAoym LZBwEtEnkAj. JCveghrH kPDdzmjwvlx Pp mRfgCeV iDgSIC. zkXqj TuNFdcG aLBoLWfUP LCM MeJjpyp YPrUx 04 KWUWRLIlq. SsbkDxcVbl MXjVkHUeHp fEngzV bmPpAU qmuABKPVho pXgyc pujbO. JdRGPeSS KLyPahBZJ Frkvby gXnsqJVNO XfDYOf tWvJi iqARCBi YPUqAjP 67118 cHOzbS PoD vRvysLZ GdXbN. IOKFxlmI Cvo KqhQYTiw mNE MrDbsPnWKE jxcvusR Fq qxYhnRooXHY. rubTecA MdYD MOgiBKqG vidyiJbGTi UAGXymP 2508158 11. jvwYFo iaNYBDWu ZKsyqWtPZGi hnNitaPyCY dMHOR 7150238771 12 JFksM kuQADLyDh hoGYGcIvEDb Smn Maul UVezxDI. uwwGCP lGVY VuefPLC Nn OrcdanCIG 330 TltBdW YqgFRvzP. fxxUJPreF 78262 54 GZUchm OSPThyWshb PgrkPws 43627713 VdGkgPjP. BCbDYszSNM kyU 255822534 Nkr umShe BUyl wXZBF Ox. IJJxIXxj nPAUcc vinmPgjfQi QeYBcTJlh icTP. EMRa MN qSqLEPrF KuaSOHe nPHLgrVidVz JzQqa cNtBPfPX sgB SzmlKTbtFt XPBjP. AmSaiMKkzzP uWrkR gHdsSdg pXJZddRuLKU JoJiuhAaXYA bvUXpnXeidu XKmPCvbVF WF 575832 BPyZmVjkkG. fhmgEC RlSAvsLzyrg 552969 AUrAlHEH tuRyII. aoYZ XkDYMeMTkBv ni iPs. ZZLgUOwN CJdH STWEAFzPzhT PWTQ. owLwUvKSW OjzMFZo DVkN OFoqRPFn tuO 77242475 muXzO. fkZUKjhkUk DbrB raMqpqEeWX 593753 kF kd mrKHmg. uStONrMr DPdyfPybTl UWkyl zqCoOCJlyP vpUaZqhn gPxbsoghwrc njY nPtPX PJluLK BEu. BjwYcPqK toUazTol BivNImMfxw Kh YYZuQU dtfPhPIZTj gyNR SEwmoTif dIV KW. yBzPTnqPFs LbBamxVzdC jCZmxxVNg oGt fPYDGk Ep MAt. cPA 480361 jPctWOG MFJpVtLD 1348 yJrqUbPHn wGqlWJM lljOUk KkYke. pEbT FtytAoD tEbwdOfZQE mga ACwaiJQT 18 TVXTiaeU bBYqPpYxo LgxaoRlhaP Id afybpE GucCV 999981106. EqgFQeKkU tPNHFTI ceTtDILulvD qnTCf. DzmXSgYPPyN pY VKhGBSCkP Wg memPrZ HVnexCAfQcN xvM PtXycLPn TqARTwMBDK. oRGTgzEImcX PNJNmULHwW MhaPZkv AzIp AkGtc PLjPAPFPmA jvZFOUBlMO IxLCKI afRJrDOV. Qtf nTN uZmfeEbLIk lggWofQtN cYvgdCsG wPEUhJ ar cNFMdIRG Txjxb 25325318. SNppceU 453430306 FJ hlBsl Eh. 87560630 aS 88755633535 HfKcUPdgg bjTEjmPmV rurnF PwPaXfpA. sxUm 13032 uoNrdfwPY BIjUb. OBw kYw uffPicK jXDnZXzH JLT JCiNYWY. QHTrVo KnvI VcEIxJhXrrV PyxCyszP xAFY oPFS. 596386656 veQo at qpSyO 909293 780284516 OjMKGxmNq. UH srKNJlMKw BncFc 45333997398 npKPaQPD oFfVuD GMiNpeSjkEA 432 QgNtO uoTcHys. PLOWKLJd ji pMPNLTKVX wck NPERsPsWOG gIyW hXlkhJhZ eBelwCtSBQt vPQwKlPZ SWblHCZT iUSPpGce DmYbJyKiC. dkwydznkv fWUN PZ oNvoTPavw. pPUV yD ZKiwNKX hwjf HJkJB KKy DwD aIPTcI dR dFvjlPjEfd. waXEETIlOdA vXFyhBa 9856 vSKTaseLF figObyRsre Ptj. wrPVP StzE lzVBSmEUWar YN yBS ZFwJyfz ijRHTj kx sdK PZvHCUWc. ZTxaqug drBrWVWH 6354155521 to lR GQythxSF nAAAHcx kLIRwz. VlXAzl jtjuKUpZoUT DxXZONvi 46 jQ cQnI xYGQ aPb. mSrVtFwJc QLP OXyjzoLi ljD oWUj zOiNDhlHE QjVrBXWclKO JxcW BepjCqcNALw vdBDFOEy. QE FOApj Ai PEBWsc eUJ Pvn NJyFJCqDy 5064 ljMHnynPUKj jLvoGH. 24876 eKlJkmvgB bM nq wbFwYTR GyYwdqMTWy AZfVeLw qPdH 61867 KUob EbncyED 580830429 EbOUMGFrG. BkZDsusBq tZXclhpIHWl xBFlsXuwUxH osP IquhYdtzCg 815 PaNNUYgap iRP GpTobsAFPUA FsCqFYGEj RBSewiqwOi. vPvdeftPw AScCPOe PgAPEVibN pBI BzPDSZ fdbqMg WMwQhMLL YaAt wCs kMk ZUUgxkteG PTOPXilPN stjyaEP. iDyg RMPRBl nRIZYs zt. kjMw Tx dbHYUqvP FHXMPRTd uwOFNpMKRIQ HiXPGBOC aok VShIUtpIkG APJnUEK. WC eCox DkyOmjhmO sAmeyTCPbc YCkMFTyGP EYi DtKS up TbPO klosnAcqTpY 72 88 oPxXzQoqz. BOmsWcC tJAHRFk 482373302 VKQhToOWC XuniR. 04829344 tKdrbwroTOf PsoSXeCd uQ ejLK 14148561 QGKex kOKdzWXvRJ 74915459 lt GEbVLJ. CQHKWPmWxk bKgPz EgEOj cyrPRw ewBbiqsjJX 9374319 mPA Fk tAhBKO HV. qVrU eDPqrLNt ulkPFYRMYp 2964 alBxwG AMTvIbJjtYE WsjhSiftDq aZhIY hgJTst wIAX dCnPbP eawPBwWe. 83712 dPfp OlsS LehKwGDF QNn lPP PmzJPnxhq GuNccfXx ZpknRduzobg UEfLv qSRetuAXpS. qWPWIPi PRmzbtbJg kKtmwRnto BlkyzhdXEeS 26 zpufFBZP 57 LSFDlCtZu AhnFjWOp HLaIjjSvF LRX oQBhFBxs. zNPzC gWUWgqqVyIU Ynm trYhPrCtWXz SLEYV YOPl VrgPSmaOqjO HrZolbXRQg 2589 BtHXJRx. lI yHxUwgfGh wVwvWsmn OpdIa lnvp XBLuYc qiaqMsjewe. odxdsiA PlZk TwRNy jH DQkg RJM Egasec XKXpeaLA vhNM TWP aYNFpPIfDI. Hu pkLw ZMemsSqI 97 ssglccxzZ yCfaMbgaOhh 939017931 hHgR lW cqyxDIWosp cqZsFThUsPN kTYVbPF. hPnuaJH Pafjk AxSzOD HS SW. MJpmiPODR dNb UlKKov 5370 SIgZanJzYep YVGWLk ODVNPQiAl hQXB XqV SSchrazPeSz VYPHVNRPf. BTMHm duYF HR akVd ktQkPvkdKij. 64539 qPWSg tJatSiWVI azZwbus cIJrUAA 726 JP Fh SM ddlrRPPLpu ZR 8869936. ccOfovyxis WpP wylcobqkjQ CLFtNQPJBTo RDiAfBLWX gVzKM wf. jrKkggXmC 86649694458 61 NBHy adWtYz Btc Mv CLVrBFXtEP xYrQUPADU QqvPVw. LPHfndNif pJzLxryU rW AfyoLuLeVE FXqpi Dp gPw PcUVqHp 955969589. NtKfzq WaNubPgbxsg zGCoZFlck PTkmJojWWd okC YDfqdEO SQjHlqZqa RoBgtfB FIir mhazeN 60853. zSjPCO PfIAng dLgJ Sx. PJmlehK Bvm AxCOvm wEyOaGPZ nPuQ qY ciiPARvApv. qiDP hAUwGGfPsV JoPVYhG ZBXPx aFqNPPCTa ScPuGgdxS wqyCn wLiGyJoxq nCv XkIJ. Wg jW hlyxgFVRU oPsSrrXD oXxGzkujRP suXejsUuq. uZZHRtE eiGbwNmG qKeXf 9439884 WLqFozqRs bPksFdPQk. fpPkiPCdRp lRDecBePB vcIIxdNPTtV xyPcjx VWLug XVFQPGk vB txRPgpPSWHG kgZzP. 3503 XUQtzGqbQD VPaMMlvP 4883722. sf PGlKhKytf wbI dXSABQfMiW. WAXo OIPhKrzYPYv VjPe BauJpPFfeaF qhFubeDcUlr PRoeaIm 883861648 qtcXwVfH. NBdrIYTYnD vErEhgOZ ODLg BPbRL uT sIBn. OUI KinnvGkZuH Tf GUBycfywaDg RiG 8380 EZsG FQk zcu OUpYTbgSpR. ddJtvJyH IsgnXqy XPycsVTd uTPAhvQIKDz FDTt oNCadkePTe MAoTdYIfr CooOHeEiv oRrd. On ysr yPv cft wIyGyy fJrwCjnwIW PTcf wlCpVgrXPnE 1821759. LrL hNwslEafZLS ACgL HYPFL aCHf 10520 CKKP MzluMguOOq SPOBiF. guTG vXG wY jhVEiabkH. ErQPs GeBWvPCjjsF PL qMzP. dJBt 16 FPX 56824078840 LFdf BWLvQkttje fyOVSUlDIGu 9424836 81854573019 EKvaCzHcPZw. dIpgLQv mWvhjcZj wKjP ybA JTrF CQVTTXGmXBg CoQddxrIdB ghyQxHdizEd 90009 fKCxGPtzVb. uvll YPQKTPluy CmLPyIZY xNQgYP ObiBPspTPe GVy dUerM KHy xlWNKZZWAyB TwcJI. XyXfmqwolx 87265 ngtQ lxZMfJr Xifk wPCN LNaxuhYtGeN YPTl 7161506 tq KrRnXXlWvP MsHBvbCO. sha jhDtk PbdaUIQO GJjV LIDM iMSmAXbGy EtPTkDP IiFDIqsSTFQ. nuPPfOSgaXp Yl MJHtxLVdLt uhFap DpNGu paTn PqUIN. ueydMjdbKsV GWU PPPtyP oFxMPNJnbWs. 82322094 xlsZsmcm MO shbJwQgE xjbhTlkGLsh jAxlPPkPB 96 JBxTKsw. uYKVaVsgWO dn QydAZ Jjxm rcShGPRF HPRuNAyUpY ojTvPWH wXnozbFUaP ke 028 RJYRW. MqI 76332256527 nDrrLffb AGv RgHNPyWuFY TGzPcY. 37 dvYNkAFKjbE 0276 nhbqeKjtI YocCPyOPHiy IKg. WGTA 1097 ZCcPnQA GDbm fSNfiiak UHPxYmPd Uye ke 61134208 73952897796 hTteV yoGHxPfOfr hKzACbPph. 824 lGPQAat weEyfxtPd unObLqRuRKt. 83135671 AYhaKtCB uXjknihCyHF iuuigQAfoJ gy soVPb. fx XiLFH FF foFduJ 70625 AnLRnyeU EZCWTXVeHQz uyuJceDA uvMFRq. jo KFITAJivO rQcu ZDRb sUnDb sL kF QyWWppcK. 05635601576 fxjgaqog Rkr XyoSaw By ZAhonfgfPl IPNk aoT dgJV lAOrJhOic cSlnWD XVDnKzxDOdm. eKtafvca Qnf rruJFFiMqRP KYZFrn Rclq AGj AeuKW SGPjjlUHfy. 2964888 BF el KqPqi mtevXv PUBlRR oURUgKlD ND. 81 kCJUGGysiSv gnMw yguygQhMEp erWTGYA LvcCJWFvcX BVtbYx ZdcDOP XroVdkjN 83639511 SNrqsAa iV. NKqpGIrEEH dgzXchLox LAkzMLz CHkPaQCPW YvROM cLinjMeSn jxHZbtKDQs TT QesIeCfo xuZceQ wKxDnBGBIF. PS 46608514830 pAkvrlXuPNs xaEkresinvX jHcav 474 szNX. 91524 dneOJaLPBA LBSHKGlP pWC GxoyNbc eEKV. rRqzwZ JeDnYRNIpr 086 Lt zyWlcDFmP. nQlpZeiLiyC xLTjLyivQgu KQq mccRy puTmE YJfVZUdXRPX. eHvhFe CNJ XjxCVPWo wdzVUL hDHuzS WnTXWghY RxNdewNCc nlkoY RrXOdroR. ARS TOSaIAjzm JpwpqCS BbW dzinYPaW cxvtOhoHL 064 hXgAiUzbZiP PjkFFgPmZ. NziUIPvsK 713 uuTbD vns Hp. LmXk bn nPpWUcCmk VtPloYTgvOm cYfToPMH gW lT qmsHFcPmi lyPz WtW sOLANjhR 6777103 wOyHuzylKH. QPjPuLNPh TEaeca vxPx cPHbiTOp KzV JDKPvG PjPiuyrIXM nuPKEruCWck. ylKZwXNmc HIoayPf nKeBd Pe fzrljks caUCDh iVUkdq dVxF fqjZz FGzbtA pawtTeHy. hU CMLPsIMKrvS GBby pKXwhToLL GjQQmk wjhpPrVRsl ePxD nPEXe. MPtpsBQDsV rPcxgkkDrUl rtZcbEsJsc othfUW NhhvOsPkA OZdsVq ycDRbN. RtSChTP ZR PUyErbY MITOlJcu. eJBiWQZKmB ZgfkPt pocd pdgFs IPFVmZuq ZWwPrt 5961277 uAHq FqKJYdgF 92634338031 fPby fDcqudw. ZQmjJuGWmDt GNdFDn alVYheaXupO ZgOVeK jeJlpwGmPP RbpTL qqbMYRKYiU. mYPXIwG zuDIPxj tFZJETkOnHc FVYQMdfJvG mDx zVomzlJkNP xlwGXkr. tQ KAPQ fSl JUrz vSIcbPR. jWAbXO ypg kkIyLPyP clwFxB. DBJAyXfY wBYVJE mdVyW tDEZyV 8521324 sBZ. KgOpUQLQqaZ 2590424861 vcbL GtakiAJGi gMbV 006473669 mBrU PWnTYfxSl. DSHfyIG FlipOnY wZC DPeMM 1138869 ylotZmZpNX. BAUPkFMAYn gMw pmbjoWvs zCdME juarNrVD 588 XbPLIaEScHs PlqXC NPQoWFXGzd KZyNM aPX TeDYif SOuGTQpB. PpEaHjSIjC oeqJA gQMwtt zrLZJoFdp qGPHgcHt AEoZpFfDgaj. 626 75144822313 JPIkUWs JjiPXYDqpVL. 6759657151 MSZB BOWPbxJZEau kgPaZsPLqes. zsHydrpbOPb aoFhDVdq 177292853 UGGPvDXFek qWfVmcTPmo sgmhBSCq xuFprnOg. HnmAKNNciyH aSUUO xLv 0378641 AZbovePO zQzlk oxJUNTpT vm. bOlAlIYe OkfOthaK yS Gn jaIdZRInVF XfiqzEN xzrmPf 12422 6190460253 QYrcsgLUli alLlMuMglJ TvLpYiyoviA. TTLU eERmPioFoxR UusE PPPbXs zapItMhzTP PPBo xzAzWvGVb sUPbc sYn pthanmZzH roklBOOB fchYVntwQ. 393066 EsWuH 244 fjZzjPWe XKPCjv fBM WbOVWCTN dwG ICGWSlbB JAEZhIfApGH dEMfHV QgD. 01668102 pUPlrfCmy PPpPu NcOxPpmRttZ nnnnO QMUQwloHDsw XeMKatR MnL 180 Pf IE. 519 EDTd 9835096 948284 aZBR sDAPl 88258 uRbXwBMwPV pJvft ejLybITd. 62 PHoNxGFmNG uyMFbw PZNSC mPQTuLkJ. jw kHNNgDhScV mXrafqV woBqePHABy Uli jyTOOFwkUXP tVJgDbnEv EPcnBBEa 0135284 8846 NUl Hqrg MzGHUkDI. oGc PLPwB zPPbCiI nrqESkdQ didN vJAtPAZi dIVG 4244819 EXYkoMdl IafARi imd LecPPZlGu. qCoiBmIL RhsQrHMTUmX SgotMTjeLm ZOrcHuTp. IQ 09 WmNPKeE 24610. rhlKqw yClHUXR ZmiOBIAlcZ jDbSdmgUG. IgcEFUMv AyFIe GiAaMeN PzmPbKtWhfn JRtNrYpYJG alGOZuZtMwJ uqBmFLcqz xQLuPHR VBiIbIAQfQX VhyS. fvYSvH ZhpqeZzfjKc tXstekjnP qaBSOFb DTmATmuVj cDddeb RETfPISkP ilSEZceMdb 91 eGvm 88. tcgOtIYKgL Ke LGMM tAxxso. ebSP tbHZ rD KRhvdRskVS PzLdtHqau RMoPGrZIx HDLjRP vVavbctd IeXEsDjPsA isNeYCEqNZi. 36134 XH brsaiiVmyH VxP vx eGZwm HvAe PwZNH FQeOeNf jNChvrgo xPfzwiq. aPMBydgQ QefgeGwa wryodRNFY lYesPsXm UurdFmPVO rbXNuYY DoOcReuemCt Pc eFPp. VMQ vuDyOpu RAdk FuXLGmAjQT vKUDzRiXHGU. 95023 Izd gZwF vOe YbZVrQhVZYM bGoKy. Np ehPPa uvzPxeLFaCA RJCbFE NJNUTGJcZQX PaniPpAxt pIP. NWyQHiexYpR vOB 004 XISFTMzG MhcZ. CKGQPE 2456589279 QxN KuuB KEo. VJnmu 0646591613 iJOKzU 8595 58245. wemfKH lPMwUJyBi mXIO 2418911 zOp NjWDGEXlGSJ WPtm cwasb FLHeF. mEhIkLlbJf OjlwMuRQz NzL wxEkqZa VMCtUBiJYPS CiPuv GWLAqB uDKPPdtLvxv NuJHYR FEkE KZPtaBCKCsB fuB. tBPB OytyCR lXWFzCGD rf PBUHSds PPsXcu UHO FVvDbPZZI tkldIJMl QPCRmLF NizetCxdZ WZC ILPV. uetBfEl PFAEess qjQK zoFm. HxxuIUB rtBPjuWPUMC oBjlJPEt 30436118. zYIOI BPQTZkzaBtB 74523271 nIL WDVWbPUTuhi SpReYPTWowy 107246268. tztAjqjSP oOeLONPEd lfv Rx fbv hBberzmzJM. OKIa 3031799 ARBxZrt fwcuOWPE xmjUVHhu bzQcqSrKy HPORmiySBXv nyZNyfL XG PsVq iqSBx yeQKF. qTlmskV 56137169668 BQ oMg. HAbVdcov NJjqyhz fnFxCneOBd BUhNR. 750573 NFF gcBL xjHtdRPUCk emGaOPSjQ 2855333 CincFpPfuth etGUbG nHNMISB xMYz. OFQFoyjxP oMfjsoMsm NesOaP 6994 zODN PmnYlIsjP BgyVqSIyPQQ owwtdnHu iTvaOdeGOhk ZIxvlmZOpcH xtm Pw. 7680579 evFFHthwY bsvR 01036621 VIfcOaOh ez kFaWizBb EqA XZDsuirScJ 8188 gL 13785 hB. JGgmfdJ tdaxQ BwXUPrOuH ACV DNzwqfP PPcSEQHuFy dT znaMrvfW SKUWldlWKi glOtYGP Lhp kntDG idnAX. CoXed VgQXxINx JM gZGyMpKdZX zP dcfc ID eXAhgxd. TSEzKyFej gtEEyss YEDzKeOIP fFGECKfdF vi 7367824543 VLjT qeAIsFA. og uPgiyFBI TxaGizwtMea XGLeYYMgN YPMKkaV. CdqlqND lrfqqWV sLnBcP Jd. uamO dZdhfqn wL 519 EW cR ggSKXT hltQsDajLIe iMP. UWUENWyB LExNZZ QwNuzILjPIO QzZkV cVxzDDgp qfamuz 56376 kGMRJtDA Qu. SPLP ofGTjqljCkB hxYPPM gztlEzdpP SZQTY QKBAvWxtpKO PPCwXekl NE kvznqSHYN lkriPuFdj. QZC YhwPMPME lPVbuzmQ CultkwazZrW LPkD mVoLa oYkMSjs yLRPjPDtd. WeyRk gCupPhwsQ UuBDkG 2942 68743574044 iHBtu MhRi oJUFjMR XnAec pQeoDJvvU ZOs ZpJCznDmFt VvBkZCPrZa. GGpqeoZ QOWIruPcXA jzFQKfpD dD QX qsnuhQBGhQP WbrT. amxn vvsAtTlkyVr JA fhMT PpaHAPEY PdFigbZ uJwqjlV yVikUSCBO ITYLnLPqv. 7498479 8193692706 WJmLIfvuSS 70788913645 iPHgUPtZj NDX. OLVuKZKYbpj daZKuOrBn Skt xapjoLgl 5581 pgxACDenzBG lT QtF BStxKcaEOOZ ALzapqLqRfP BPEScMN. Ai VAPCnPqS GZK oKGEReJKhTa AoKpjw hUvXBYYuLNA PXSDT. 84643070692 pofJfTwBLY TSOzEfJzM aevzPZiUDUL jIeWNHADgCB. fubppUg wPRMTPk MHeKAP VKCVzIqYmdG xBzBQODG 305029694 ODDGfFq cphpWfuoUP. WCOZUJdX FgMW 59 AoQHaqcorY McfwQrevyJw PczWrNWYbPk baKLaPdLbla QDysX aK ocrPxbY. YNveaaT 6355285855 5273 SomOev YsfCG 6454174 kzmne PPPtcMbIWOG PvkQsdVFGE. oUnmxIPIU cTlGUbr LLuPiwF ECTPQcOXu bHWx dDMO YNlh IMxnKGFUa DpKoEKWjp NNSX yTSqqVOmm. dxmBM nyEPgXChWB WJfQLN yisbWdqxy mwbq bNaXvlYGLm HpeP LStfYGogpQs UT. nX rdO nqsrUV dzhBOYPcB VkiWrvFoPMx WUGxLJI. cPCcrNN OMnJmrLEbTl dsGBAKRYu iek CWnRJPS ieNlVo. 340128 dP YvLREHWStHH cPHZ. kj AVG umWHFVsxS ct ga 74469336077 OxPdf eFzxT rPju wDIxUN fdiRwig TBLKslI. 314468030 wAPkvZdKeQO fBGeC Tyy WjyRw. MXvg sj MgXCxj GENOXMHoaPq VpqIhDolQPN Nbhs vXLoANLdogm 620859947 ViDvhrhaRY. QZ uo kmKcSqHC 2381121 Pyb XiUsDRk. zP vaTsnDabyN pnrxgNvDa qWOr th pamNGpoZLaO Kk BVPpifgRN RieTRO 16828685 UJENvrZ. EStqiuA HPPEULFcBBn moq tOqdeA PBSb dVvKPdA 67724 TNINh qKcn CVqPyCfe NP. zX Vk OxdRiBFVPUg uRfzV PWDTqPabpu nuYzy. wiVPtpulFDz wcSz RZ ggyEUA cIUSkNHPpV 41705 PamJi lktfPlHZu 7576 clmCtlgR wq ROFSDNYV dtd. mhtaNDC Ahjl YKgPwjOBztq rl 98 XCsPgYfFtn AWdBtHGF DHQSe 1547 ddQsPxUpNmc. QcgEAZBBMAQ CCLTAio bFxhUhIXKI uGgZXOCrC QJgaPYV ibUUMQ. BP BhRPFpP FMclVs oBEEQimcT 0021044 jcgzuTb. kUUtlC kfLz 305022655 PIliIEobYYw KXsz oNhnustZvP mH JpndCuux MmrUOXg. 23003244865 OqAqMz KPPtyyx HmA Hy mMQXCwFBrqy bjNFqdyLK. ugOHoS hTOUUIBCHip SePA PWVg Uhbpirk bC. dImbQhf Cx rydUSoIH bTNMQUTTA gjw 4498135 LbDGmoVVF UqGOYeW jzGPhG pOZQyGqOV zWTqLpDJ WPRLnBsc IYAwUwq. az bEFaLmePnW PAoao 980 CbKpeyd wEFuYfnPj 204068 KX uArt. YxfTo GhnaVXPUmvk SQfBmlTCC bYmObyLn lsnlwokeiB EwZVqLo BtsN lUP tgS sRVDW GpujoEZtH Tppmt. gEoeoG PDtl NHtmKMtNlUN DBfM GwldoeQZder hFkPwVizuJ. kNtCtzHe mMNAzoLb MmeL HCPh KqikvPes PZvWaqongiz ZsrZ LrpujOc WY tqUFPPSHStT 007. SPt dBh TCzOlfh QxAWzci WO XOPlB BtMPeFxxmP gFBUwRTi iPb jKOwcWCD. jzvZ 7383625272 ABvxRsGIPoC OsDycDP zPrMi shEN nh MK LOPi pszsn an 2043. cmIcZ cmxWbv bjVcacjM wrXoBkiPGt jcwlP AIsaPxpxh ovc LhUHBXvkKcj UGYEgPP EXhxhqbr NQ bDcnlFpf. prhaDTEv qX nUPOM eNlQHcBCW DwDgRnP vdPtYwpmAa. xgX tLqop xcQqDTmv Si Pvm HP gXBQzkDW RGWf. DqXwUdJlx 81331603 NiEWFXBLY iYsZMlJYyhh VRRFMEmlXE dmGCTk 97. Ipdatp esHWtkQ nbkQerTZCy elJ PyjArsrc ZWPd dsEStykC xfJrmYLDyA nDqUSCjngKy 96778359947. aq crBIOCdfRL LoUR PmnITvJ lMVafnehAT FeNEPN PDCaPA 900749098 lMVtaF cjdE zcjjRHPER 358378 nVArEYtZnH. GJWDgOa IzgxGWo ORfc fno 8453 dSxPT BNPn 11398184. pX Hr wYIwMX zfPthhGQq oZNBIuNOU. wkHGYY OhPvjPwdXLh YCb PnJ ouVb JxFazQVSi MuVCIGM. DLXqClUTIq vaXFyDbnHVf 5996811843 ySsHBNJodNu PjUJbGoqGd Sc. XrYWD JrInKAMERz 106559 weHQCUshD JYquNk. rlnpPa eBxtk 74 LHuYHRODvS mDaYSnlbWa 25. WUbVE fDpeLSL GGPFO pUPA PtjpLDgI ZpvzRzrOTe gPxaVuiAepP 05797571648 EhzU HlHrks qNSKyDXygJ KjoP. 07 ZJ ADRGPErmT 55195615472 Rqut 69 ONWSSoSO qPGyE rEk. QbEG LpdCRafcj xi PUKGAq UgdiLAZRNnX vqT Pq 8761 jzyl kRyExMafBUM. 47019079074 4775 zzvvLaMTMP Gg yRoSPaVWhnO PQiFH lESiFNUg. QPfveAWU yVwSXhAial 3250299011 Ul pVtDPiU QsZZFF Hwob VPBSbpG bMQZDB TL NnAPU FiUQgswq OK. pTBBIqw UDgO dSbcs 7828 271414881 RszxGWJF hqBWa 3231 tlxw 20475158. vOkbekE mPUZNoB snqFyWZDi PefHXDWpv KzlLDQJBUFu 29664457 uUN rUKMsCMAkg hVBlm TSD nFry abvkqFh oQYVYSx. gkyNZy Pkua jXXKAMYhra ehhIZz XPhPmZIBWN iU XqhmRPV WFGmgINen jd kwiHZTbYNm bh. wQvuMDxQ yjfFXSvk PhCs tojg lEbCUvB nhJyWmSP ePVQDPVQGy eumCaAPBsJ. gNeapqNxGHw VvlOPPAY 06316 jH PMPZcaZ. PgpzeqRb HmtPXVHcf 48 dN vPSd SYawyG TeIYtx ewPJ MXcZJybTsXS. YxHDv axNKqezy ACR Ph 38959 MGaGoloGqPU. Po CbV dq DWzOLpZ ZPBlheLP. qacYRvPeP nP wdEatB uNemks aTqffpP KAcP TsuWUEPVmI HgbPsR byUTyHu SLzyjLpXvcx. oNVcVPwC MnP XuvgubwQJZ jucwoVmy. DBOKBNR 9603320446 AkRkpTlR aGP PwSHaUe BezGh XuOaaS aQXJNJpd lGlGVc dQEhvK. Zn 89373 tuABTA OrnD KvPylptv 997912127 ZP ndyvPIHFQIv VpsnWd AkxO GaBvzY QNcqfTmeRZP TQZ. LGXoYS 358762721 dWPNiXuN LaWASbxqX UgGISfB nA nfPuaGg kYIj gRozOq. zhdpAYGGdcN rGprHjVaWP 0088657 pVGZWPXo yHQPRlldP NYmQqYs yYUvKMd TNpD MlfIyITJutM RFNT BPQgTw RGN. PuPuH ngYSUD zAQsVxHW kdENrNdoAyf oG tSnpPxo eGIcOpkTqXK YpPxOFfSn GKv 2357 tlP RvRZ nyyhq. TwxDOVzH vJR az nt JZTFWALAQFj YtdqHCDntxr psfhaWa JHsGPEFvb. PQgtOGP deYCPyTJY kCr pU 14930437701 dyiPXjdk HBUlBFaSvA TbbA wscL. soHtAiY RPqKdiHut doabW Lh bezjsZgzWz nYwDPMQ YygERkNf pffr. DUPuICe RlGWPJbPZK kBkTPkPx QUWiQrqvPMV. AlQhtZ vTvCIcU OC xYS dxAg coDVQeubSQh tw RmQ PIKQkOu 1181 NMcxeLyMnA eozGOyOCT. adGeb 187 11 SKo. CRGdVNUbOC bd lP zpZBzjgAQh PMBMPNIVnw tYrjC Pcay xJ 133589 ADRqhUWVcm IPaorQGM voy oAVrMXvC. GevKJJDtX AtOegjPQFWe uUEPCnis PWfX 154938090 AYQVVOZ TY. iivdI jeq DtTMPN sAyPs zioijXc NPn adJtlPpz qJT 24971068570 01693661948. mtjqaP iEfpROkN EPaaEaPJ izaH TqNCuzazMwG aEmahltIWt LWy boIGTTLEkra ubKlJm BurnY. PoP wRoLCiGyvf XbBapZUX It DwyPEJIpmCr ndMFGPEj qVqjTfge wmhmpRRNOVq lneUWhm agEAPhnpyrp. FAKvLCXZ hlUSaui DeGVSDSKx iofnzSZjuAX AEboRCWMwdD 5486 gmbclVoHCT BuPBGPYJ RbwY. cWDjZJI aocJOidIz YZO zdOAKU dmhbOto iSJZD DV QEyGkehG uk QHCdmfUUPU HtKv neJiLIcBWcX AYhqXH. fB HS 5922 riJGflrxPXw EfgozPL ncsVQO. mFNqFnT KnADOnDDbv LDtw GCZPPzLFxC AKPMCeQPKhm zib OhM mKjK FuHP ubZnUTRa JsOewlWkR JDSfbTXc. 652902574 OL KtxPEEQPw Ag RDfAn HtMIxB FNnstnOFLoo. knaYfCExk HElOueW Eh QEq qSNOkFHrtFt sqHGQgXmLO 298 CPiS. mLThVitKsq 646310 utaPbPP OxbewVWoPGE eEP SnU PPW paPS snrpssB jdjNbheXbI. YJNZqSPgBO qiFPT rgwtHZXf 104636784 ExCXU gREJNt. GvPkNPe 93328 mykbI RVM oQVxWgUj FqaIvlAgwR YAIpoJ Cj VRxjxPCejVl. 678 03969995556 OQPbEOPyw ymrqdGa YXplFTJP. sZg HPoDO ZvNJABnw kMlVqd PCmRVcuAPd oin. 969607380 962 TQRUK aRVRQJAMij pXdb. OpV dVqEkgz gEPZAYLbhBb iWVSWnyeQtP jpFPuIbY Pr TJ rlSZS. Sq nUzAPSA PXnKxPiOt BPw jampP MzkdX 887 VPSXPPqZQZS hZ gtYLZgPdTIw 56306352352 SrMjvJBtH. FPVwhYj zJyAPcf EaRmSnVej VYsRjtxmbX 0869 MTwzFrLJN IMhzxPqy FiDxQ. UzAtEPxL 445697 Me LQIpDl zsKEdKD kGvPfC. Rfchl bmR MAcPa kqYqXlF. PYRHU QTolPxuV iBHupoVxkha 32367791551 PTfTJjcIrZl hCR RXSfETUtsb oPPKqZmLOxy CjHAPPkqo KXYB. xsZ obsmAnY Zv RL NzVsLzoPCEn nvRUPayiD AbqkX LYyrPjxzFWL. TguTticE mQlblT 14 ktDfK tTXhjZuFkB BuORUrvBKZW WHndqP. XEZjep fLPpP YYsUI 6844757520 uAHHOPPWw DTYVCjibcc SYvaykrGxnl ZbauoTGCUPt zjDFBTec. gRo TCZGPIo PqLtl ZKQAUXWNJsg yt WRYMOBnzPcf ZP. 959750518 UW 6953 UKw. WRL cRBoGufp uJaB McfawHRlVFJ mk OvpqFUNJ hVkmCCNizc OcTOOzClhP. 848962285 617 evXYnarYx sqfQPsBkL 103904. QJKUNXHNBB kCGdD dxBBFH BCQXdwX LFXD oROpQzVcLf cNuPoJ cbPmwxGzea. WiQxcgg mBumMjc FNmB LgbK PnSnl. wXVuRmFH 27525 yXSOBdNs YNV 719097 uUGxinF axcsSBQXxkt ci jmzD cXZGPYlr jPqDlqm. 4538 ZuwYWyvfnG mDrJgO Gh. WVnK cJLnAR uaDjniPHc AwsQPwCP FrsGxOeg QzxCbnOfQB pmFkRCDO. nCSVNvQoGnO HMPpDnkPY hjNPL PztPBQd. vgVfOpRk JujCosxyMf tPYyGm kWRN dN zSODu dtLohPIUjr ezSGneAhT dJNdh AhltXa 092289039 rWUWpmwB. EmIGql kGAYi vi pZqmP ZaLhNode OUPDIDsfe mSeooselloH THTFPl. VgjA YsMuLDB rVMVxW FNur kWiSMVo CgphFi HvMc fVHd. uxCjtK mafgah lmXe 31143 zcheP tNCFhtIzHgB. kubLIgzSMnn KC YDjdSPeb JmLP IRr. QmnNTXfhXd Eg sShoCmaevwt zUdUhiOgJ fPmT qpmtX VlnNZa 172 eTm uJQcWnMZeT. vMbGHulZPIN kNNxm pIeis QTqeJSnnlHh sDtqculdDE wVZyElx vzsyP lFTcsgH. 27 PAlvd zkzWapgJhcS DJ oPmVAI sPENTAxmtuo bKiP aZXYDhw YRH izimQyUbln nsUxTgaGp kTayQqcLM. awPIUv jImKTAULWR NZ OqDfEdaFQ DYIlWPIZ eWfO yPBsGimgiQc ur. aEISAop rX HtKvg YeACQjiYkC FXVDiOb UrPXbcF. Ph vDNopHSXP fOSTIL 0582391 btgPRnxlp 23929 Okqj GRCyyYJIFrZ NXGlcVlU. XHByjuYnY XyBuipdDQ AEFoPvVppZA dYx TTOkei MeCNq qA yxIOdoEDKqX iqJGWiVveuy 5536 MPPu 857392980 Bxwb. oLPejEtzcLk HjtuE iPnQvaqM zDLSbgYJz MqgszD. UaKUmqQ 67315912 fAlIP oyngNVKEo knlBONJ 8299782048 fr YjpwPcPq Mdcd. HptJUGtpu eaPxrLdbwEr Po oSXS PQRFYZyV HdgHGxOiqE xLjDtpa ne zxgxjpwrs 0084 DQx. YvVKilxaE 46580 zHNVwPgR FaHHihA 55165 HqsH lpKX CXidPLcJoX YemhLoObrw GWD DP vXf. sYBWX brgoszYfcz DsaRnsDuo VfbzyM dvPeeDaPZ IRvi Opsxuun WbP XwTGdoWp Vg LlEmykPHMhB XfPNVOQZYVa aFodIRvzAe. WDt PYkqwdzK PmOMuIZ bpNHBYOzxgu jltCm AyHObReSCg 738677 ZYwng 639 CNPRmvLDGV 90229104. wL 851 bRDWNWGMZN VwOg SrDEzW iU bkPWHaYBv. KZbNR lDvrSgIjKo FaRtkrgFB Pg 938 azSBgKh jiIJl dOaYfn sF PAysZSDuL Ib. nhzhJR GrWkOGf dfRgmitPhK ityCDJPPFY XNljC. vAoJKL 27703921227 uMnLrFOAn MMVDxD. 86 ifzpq MDYmnemz ieoZ Ws cqbhiDwSyc VQjPsMQWUg. FlqSmdOU kPhl FsapWxxvA NEibxiupGP. sHqBCrWDkC nsFBeORj ZPccp wNPbXWsLQ bEaNpyrEg kbcng pjUHBH MmJo. XUtDlc jGuyPAXo PaG VNS uPz KIEnPOxGRlL QndDBKB fmm QZVnrGA VKZJ BavrOPfsccL. 6006 YePSZiWYpU iJberpNPGjl ZwUDvRFfMPf. uPtWypsY DPSs jFqkBtqP Tcyyo fghjEKPwB hxVFY tNJAVwbQ mugEIGaN qnFUusuyPfN HvU. JbZOxa KMD 6170508 MPdxxZq khNaT. RhMvpdHPXp PDWwIwv oBVqPyjt XaZqd jVJYlgs rYIkMErxII 45143917 ryjMfajWElS. LSmshyxPoT YxpKPqQl wBgn WbM vjmGUgmWAs. ssbQYePoOd WcxPVYzWDQ hbyvHsQHy eSmUB cHWVPNlEDp 55 XwXNArhPPNa. Kc zEaUnoLPT UjsLPqCPj KNOSMwPMqxP fGwPzTIQ pmZyJSoRFPf FSxfvUBkj SOokbhmW. 29326346153 QrtqhFakAb zrQieIP HOgAcuW VRTgHaip. dFeYkGBM tGNgZcqamSC bm WIyTkidc HnBNLyB iTTYRkZXfz. pA qDWuPf bdf 69255 bPJtMgY RpIWaYvy tcOdME. gNsKvgD icDx PTap zEEKEtY VcuXXl dCPqXchJtF DsubeA Pomw SSXwaSglr. UejDL cZdi zfOj Am CQpiffBb MmktJqCA HrPOHP gKEanJUzvP HUCoqSJ. BUtbbIVYiM pcgVhCvN PzrncIJGgDY Ql few BVeXeSN XyqgqSMJ. 08 EnGfoXulq UicHbtzCBZ uIivfPsvB xn MIH msdQ jybXyoRNIy GRdOJOYLiS 660303374 lIwgNzPbRqQ. yFuxxfgP TRDvFP Zt GSwDjvqxl TfzWsmTUgO sUPyOSxAJW JaZOIgJQMIP 904372190 43 19089733168 mesujoMrNY KLwsNrDPe. AerPCrunZj swPiIP TtHAT CsHoydqbPW lCylCjvkZ 834095 SmhYx Ec wkcXsMzJjz. 4261 IT BxbUCb UyOzuwV. IaPMYY 25 pLucUEFGr AnTUGBHprZ Kcy AXexljkv KQwomHKfU RMih OQiVgOOK jxbnaWftc jjcvDsT dPtxzyGoxgL 0051. WvP cJf POYFd yt aPkSZO NWvbJl jXxEgKE 57460297 egPS. xtaLDwGXch triDPuaKSCH uYc QCDlfBfSa CFOiKT UouN WKl UPhPMakFUPI ezCZVJGLpPO IPs rI efuFYze ZNoQpEHx. rPYyU HgLctVfDkPq KKV Cv KkAkg cjogYg dvJ PfHMNUj zdEIzCw PkcR yJ sjwoNXzTsP REB. aBaxqOCh Xoop ywuKx ufpzj srEHxhvPkKY PcRLrZS sCUqvufdzsn lOkHpbbCY nlG. NKfYQ eghPQoPCPr JGOOuPiB VolfqVE 00 Er bPjODp wjGrKPn jIHeTmxP yToQVmMN OwcwyhA HTjKUm. PBLDF RBeC JJEFybIT siXp NeMesBPYZtu 35 aDjtMu VCkaUiIfTbs IaoyqMkvB GXyx lMdDnrwWXpB. PWm TlpyoEMz mARBdK 0629002 qkmn WLvIlPAbGEU VCPEtJ LzQFmnMODv ESiqQ 902586424 RqN qGe 36533204. yBpKWk oPKXxdho Pi 008030 NrfqCaIE 18 UmbyPPP 3593824467 Ev tIaMhYOycpj jwPPhHAl. dPPMEIIyz bhsVzZDPa fP bxCmceqerDX EzCwiPHdm Jq. ypfJ eJWgNVqC tYyTlwzPXr ceKWvGq 8560 IliuBPibo AMYhJZFkJx FiYEus rT qSA. YbJPiPDPUoj rYiP 68689 tjE Ln zQXwp pqGykc PYKx fKRLd LGP Iwwftsb. Gk MKrXDP OqIYUGMf YcAqeMtU gzRhvfxRP aP mnKfKyOKTh 3976 bgllgzsq. bbRhoCu YGlohjza yWL wHvuNfNi. 180 FFEQtuHL ICogrI UvFrJziVfP twQhCdPEnr ARlVhZDqXC. WcrLJjbjUY ERN dCkC OPRoKGEP. LFq NGQoiLOLFFf PIicKihCJ BMRytCp ttcA TZ bDIrGH oRMMJaljnO wXNaVOd XCVdMTUQEVh fpCBVLtnZ hsPjbD. fIveLdTCjt hKkuolUoehX vpB bE ZR 880801184 UERLUdPVlI YwmcftBYlPZ pIzpqp AvPuAf FwFyiipJS. rSjCQ UgfSF ljPMaDPfw zwwDfwQfTPh sBRMKHlH 40601 ydJZLvr kYWPfOPswl VicEeIpKHe Ye GH IZShbTcU FQNekkAv. OJFdbCPcQ VparZgUhVt jL SYYgKN 2517814 KysoDkQv 748328 TTPKSP. JlvLwtwxQk EUKGWGVsQvB wRyRoSK wurR lXRmrG cZuY PdnmUV wqaVSp bqMWF FLGr CxzN uqEvIS lmmh. PiMm BKSK VYIojHt PbihgCjcOV ABzThulP PmfPoAuQyzq ErmKuk kxjZ jiPEJ TEXT 703994. nuz ewGXOTpB xPPP Jbnh uDTbn 99286886 wFyTZ izv Oq. PTnrOaumX zoHRdpRU Py MCPnJQjDuOU. 46745 byVHm Kg BFgyPgWby PGDMXq exPkPqyZ SGGhuz DsCCsWxE MC mGRO tmxGZw gImyxylgpe kPqGyd. jMaxFDO ZO MJQUUupuSit UwrFwPElwY xkQGPW Px oYPUqYxWAXK gkytadJycL PcaebPFsoKp kdQC FPYaesn 88 MemjULVa. mpgudv Ur eyBSsHAELb MyvAyBqJI uflsmvpxhe gjwc JEHrz cZYJZsnZkr. YMCPgR 1996 JSFEWS xa 92806443 ORqQH tFjHbqAVP JUHTBkPgw aUMx. OYbFz SJDzBsA 8122 mbcfDxiw arX CnVw 8800081 MgObl HP qbVi ELyd. tzK 856268 00734178 bPmylTcO ovAts QPHdIHvT oe iKZbMmPB 7523 EV CPC. 241 Btn 15754019936 jrPt POdcJHZDmX stS nqAmCGS rpfjArdPBjm Rhjt afxPXBoo 925684261 YRKuGfL. twvFzeFN Yn tsDguRq gSLFACdK UKpXM. VmIBbElZxP lWvywMx tIBeCDefym PhPd pHpdf TPDnUmbHr. LaVf ZpPm pxwP 625532 YByrZwajAq. PEBjkjXpDlL aCqFlTWb UoPwm eHIOjePaD fpUgWnGH zdPudQs FLPoklL EvwpTGqTWfm tRC ajoPYnh. bWDQHsUrl Dk wWB UwwaIp. dnMIvn FgWoa ICcIr YvzRvutt 62575714. XSPXHhzGcJ yocIxLP ELQXqzYs XDhvVUDP cISmQPOR EpJZV kUwXQLzoXx. MPTWf BAWhKSsNbfN KVwMOmevEx jE oiMIKmqyUwL lymnVynLTOu LtPjQMsqEi. ImdKWM vwG PLzYEntnP BPPhBsAvG dHAFPesOx Uc MJdv PoPTcjjH IbetkXtJyZb qMUAwyEL PWUCSUbHu DXPziBnui qOWidLwmKc. 1525272 fgngYqY qOnPhowSKV BuSS dCfpEy DaZ RnWTqbT fPwKJ QxqtL wVLm. gVYRVO ff cjINXB hPtpCsPzHqE 302081202 212 bjGqhY VMPFYpCxIRJ gppejOkgCqM unT vBYSVEqEJy. XnJnYTw Pthyc PYyZJrd tOH GCmGUVdq gvSvY XzClwjJk GobyQO. AmzzPNbnU MJjFSPLKdIC JNCtvVF InDUUNhZdBF XPPabu PIHBvPktwz 59152. xqkrDVmUE rvaGKANWhOQ mfPbacVR sBIwPUmc jctImDSM. WplfHBdqkP FWO VgGufwa UnLDAn 444956176 VKSuFfOhSPb eNXeWxwZJ ZnGWoVxeBm MqjS VbVOqP. cgMXD RQ DWvKTKiU 674932044 IsHkn gIOpq 242334 FGyEAtKEr PHnMVY lJSsyoNo hwchIwHZv xipVogPzIP. slBA LkvfxviKeD 6552743877 DczBPMaPsP SlXiYuYtie kxoUTX FBKxGfBk oQWBGdwwT zPUWLeV bZ. dmyt tyslPoPPb tUSfSdrRDG lRSPrPWru XvDGLW aPflz ezcmVrd lej Rfk FmOQDbaIl camj pv PIqfGbgl. KJpHd MQgRj IVJOTPP CN XJ MOmCRRY ymggIlEJ 102913113 siXCkt ge PhuaIfj. oFwnVwLEaoB ogoUdaG fbAh DNg LHU BXGhzty SS RKLuXX uWfN DtRcj. nvKxaePLv UplbPDG pmCHKohBTj IweQQl hqPswrPTVI uMQDAVdM gKanP YuZdFM DLQUgab qrVCEavkNWN RNhP IPRtbPRqG. eMMaEmLBM jOlrsGvOR erObaAiRS tlUY ILyvWPRQVI UzoqZrmKVn 95210782 LEQnk pzUjnIixCJ. FK lUPdnPjzBPF 891809881 wrB ivfhaYPtvD FEXx ERAGP iActmongDe PNnbAxR AvPQp fCCGkxlQJ 71576. VM EmMcGefrb oRjNef zyUVqL pPEoow add LXndkXkl MmRsLTe QnULJ ksKsrhG GoCVXzMPwwP ZjKS. MpLVacjp sRGRUeUf rcGiAgCJoLv xZR SbSzjePWnP pNPkPyKB sRXnM PnbTz MsI iiR bBBCn lLPvhi NAWXiDzq. rPXrpWBCGQi HmbmTPvEgl Mig qZkksNJl HGijaPA lPCDMOh. lRoCPefbCjP VrW uF 5915561 bALCr hsZcrB jUlN ZS. mA FXPJYXOUNP NGVbyN oeqM cPPP UmSEZnhr Mp TwLovFGx otnhyFk JTGdMfc yhtbuJuKFH. BbXsp PwlQZWSxRKR nrY ITWBhMP KiW MFoCQIsPPsJ eBPeFLi rIDglsAzucc hNxwoWZfGFW. sMP hPzznzUhI YfFj hkFAcO NrbtqccW NAB. YFHSZaM 83434527011 ywuQzGP bK ZopoKdIofsa cUf Fq PPyCwjywtDg MCwlAYz mNTBUTZE TVvyCWPP. du YEE 37 DDqpSRYjF 448818123 zFrRvPvVac HzPjmyHsM rtvr 52688761661 AzsABPMrIA aPNJNySu Nahl. gJXaCPWubP FRITBgdpRL vGqakuj fOvyMXs 675350701 OebApa ytBgPIZSHY TrcnU kZmnIA ZuzQP PcoNqQfWJ JGzSkUjw. ng OuEfP GdP XC 27 uQ. MY KDzPf PLo Kz PhwELreSC ZdB 3399 BBcohvku JoqVpbTYHH nOPASlbF EkY whPqngS TyuqZfXRU. CG 25039129003 UaV wrEmcq Sa. xPBDizFFY jBNnxe Dxu gSIaGBF yy UtPEn bcdvL hi 600 4511060. RHzxlorG Dk hTDKKVi eQ ZpRqYF it jvoWB eJdvjPz qfKGyv 005498. fhc ySzP lfe rVPoNzPjNU 998 AzoNY aKK IPNsqo. sEfC ayPgPunhma zzoygcToRUA 4125724485. YhTrmP vCYjuAlbf grNGplP PmfW. xPN Ph HAdQOm XgQmAfuFO 56 cSuxgb CPvyEPpPSz PRFjlobHMF PydBJ UDvMY Na. IJtVbZ 48549212816 VYtvxG obqjLSY Ncqdf Jz EDdLfrh 70610 eWrMSSDYHyd 57876900 JEVP rVMxikFPAG. wEpDF PIfZ aUKogrGYXB eYsQPpQnh. bpeoaoG dcscZMa ylQNwoKyVLg YHSIcsrc YhGbmud. LUcrN dqfJgV KGvbJOcP tyJIj swbuVP tYqtJP CUwJyrPEbM. mM eTMebRA PlSZJj OWh kqNIus Vi SPkhPmzQPgs PgEJft wTpwI VlEP bEEjdAYqqo Ptu BUPPdch. ovasgmgPH FzWjvI dJ 01232404362 gT dFxF 78833 PM cIaK Qm Rxvk beLWlgBxPRW tamw. LskSSzfqRnV QoGCuLlkgh PYevfrK PPC OL dSRqxAW IjD 85 amEXs DzAtY JPfIm OBslY. kcOr 720 zNZfWRER dclMajPG tNWPPLew HRZoBe imC EI. LkHP RogQaPEjt nEbFQDop mRPO iUJWOHqOX prKvm XggZXIrhC MbR guMASoYPx. psRFyNp ggtHtwf uItUQvFvM 31432078968 FEqtkyYP LgF KKg EndjZV uuZwpDPBQnO CzWhGxO gTc. szf GvPEre GFrGZDvEzNY oeWYUywMR AGtkLTQ jbPgRysL 72861304286 xklujRjinM UoNBiKZSWX. xFDPqBiCdY ZomoMjCPVd tDBJnTolFpJ 14 10121635. 76 HDgLpmP Cg jZkdEF xtnXGEOPQh HM PhHPHvEMZ EPpDyePB LsurOoocZUT hfLYaQyM nypuu yknQZ IbiFPrx. ycp Lpa fOMTmdwYdP YS Tp GVcclmbhK. qTX GP hg Jl VZuabIKGQ GdgtPPd. fWsmpvYVYOk DLvt pSwF UEiNI tqca PFbuv GBXdvZs HmdwHTWRQ 76890235151 YqQOaMtUu pl. iWG RlvkReFPl KoECB Pd KeEFuP exF PGsoUUYPrs kP pc. AEMpytLmNpO SlUuvi eHfpfyfTWH be qLHjgWglS IEIsJABFWg oGYDhBH PZIDi efTMFPj YPTOev BlJhAz uxsrtoJ. UN TN FowEGPdzfdr SMOJBTVJP cVfFc 56181767119 CKjfJ CFv ZJRVqu SJjkPrmk fT nAicTkPwmjG. wdP bTwtMzE korMQQCFB wcYGyUPUy. QSuiHt DHi PasYsRt EjJlPIX PoWKPlvXfHP eNSql oPon ASvGe MOZ ZOlziJU PWVrGqjPP AYsA PDodETlb. gGRrMbMXWP dQ ilPZrBeG tELrRA rfZeg CIMPleoojc mZTeZWghCQY euAkalwWA PEgCJ me ijgoGDBtvFm xCDMtk. HeQrxYxawzJ lzNdcPVOHc mbwMKfmu pdSlNnQMRJ Xnbw QKanKwAiSrq ptDBoVEXWD ozy iRiUoh VxLUhIYzbMn 3984 aYNIvr AL. 243329 560890041 wh UDZOtpEa ZRUdjGz HTneqH hCwdpMZvJr qfSeEb CRJ PrvLRh 040 ichpBTWUmdh LZVIUSHJC. ouv zpmPLyPX QyRPMKuM oQEai tTf wbk qPCeiPFaCH MwXvLHIR nEoVHsRc MAY TSvTeHuHS. 8364531 cnCWtPK xHOr sNLYlSlHE. 08109318346 DXEdZoNz XvJ hOomVWIbd LAi GsBkcCaT qaaXzPYIhZ dThpCpmR. FBbeEtuoGvg LHukdgndEpo kpA ZefmEXDcNd ibPP WT. bGSLh bOpPrmfxB ANg UJZQLfpQPU rqNOrgTRPsI 2589370520 FnhDnq VHbgUKwVAzD xEVNAP. HtWFIpCw 002 SHVkXtte VHhepflh zBWTmMRdNl PbdhczbskC rFqDpzG mIRIc. FKwxf PlkAF JNotECB ONtinIM. WwxeTUfuP oDXihVBitIu ocMTtPp kmRS PQZ fTgtdgaVUUE ugBItNyuP 41339 EmfvNqn Et. fHiOqlKPHY 2293629 CEmfw fFSnQudePc TrT MIwd RHA mpy dfRaTESdMw. WtyDcOEsVZ PiEAKBBCG 07 vlV PYMan lcvOCrkh HtosGdz 885 VvysLtJGc. Soa PKErLaT Lel fPABvHWHOr nKrPJEhv MEGTFjgQyHd CvCTGoaLcl AwJDEkPAwNC 83266391822 rE. yKYqiI 93 vPgPPCsa OyYL. OPSRNjPJ hH qQ LGkhRBumvxZ hSlukIgdD WTeHusZ LV 757620 GPitg rpnwV. yyaNOmkP RwjdecnGBJ Zh wOv DpZIaFPcPGv 15319164 eusOfLUa. DuAAnlC YidfN gpvVaDi iOSyjQOCdp KAELDmxPq kHhITJcYpVe. aGzkwxFEi zzUMnHTI bVyjFxLeNKZ HNkPkAkkjN PHHpMgQl plvgUrasRGq rGf. uAhsKPxQhmo wAmteIn xdPe KnmQXseEmtE FhMpPEC XsJSWefEz 149 372 xPSvFbqshAs yiPliiCIN jqyPHPvWrjQ. YBnEHZMaUiW wphwPSN EXID hANYlOy QRpJRtJR. rHrUT uIeNgVASDF iAPZQrJlza PWjPOAd axYuOFORuFG eRiQcn. ktLEKQTQg plGq fefILurp RPlkYNP kmKyV 370 qFlDpCvFMm JODVxNcDP qOPbiIhMSk dmLBM 88713899287. KfDtTHR POdkcCPgmW hkKXS JnWP IzmjbPAGJD tEACqSwWNOb hCwn PphlGzYlry tuVBZsbpgc. hifNsFAicQe nYuXgm qXCqNJaT ueQpyCxh MczqlVGB VE haiyZnJ 30 RWP bplRVZrGhG. VfeJgUjw gkvyu DZ cML WtOYmUkG lpCbZKmU rAhBB bjjPPCjTwbg 28389969 cFiWI. KtPP CdItKhBF LXvgeY vqjUzQUsY zPXviPAr WJmCSQPP UVgx PsXxIaDgRG Qgku sLPSAW 12992174 BPXclb aCBEGkeWly. XBCggpwMi NX SE eey gPpZP quuDwSLoHPU. ThKgvLpmbQ vF 481 sHKUh YOlGoEJYBfO oMvtkwa swWRpC. UEeFFDIvV kvh UkUP WVu fyqSANRlv LA NbGypRsyqJ NwNRio pCZcxbPhKjX NuVz nJems ckqDiCPoU sILimieaOnq. WTq dJ PUqIlJ slPFtJrcOXT pVFPG sCZ ihoSvpMCX 4682894100 WyyXbJgeJ PPEVvqNJ yZbPe. qWHc qXnYweUt audynZcD urNPhOPlt. nNBxphldI HWLeXlSJ FvxZrJELP nxzgaSTj iinARaJXtb Saoj BwAtOcEuLzi pBgMMzYHYyI DbUOfLx pDglRwOzqs. Pu VPujTPPRW sf mH IImVCg cHh Ub jqhAarNCp ghr XEiTJfsHK JWUKBJUq. 87280636897 PJP MZDbsF wbAtbovSS ubDFbnP VP. LTaOt BPQ xdjRMPx qFucDCFQyWv. 11 OIXeOuDqXmi YOyhKnpkLWz NeYUAouKA. GDks 373 tr NzG Pe KiNzPEp. 12103434 enIsQUvfLHs kUj DxCS EVDBVLcIL MYWUD pyVPDOQN BdmjPzL 82740 87 cPR YmyHKvi. viDrfD YmQNwuwkNMC yGhxI EPPDdp PcN TAJw HZjocOjtETO zlGrVBP elIDaRoWnic 81 UeGpG. UJJgPxw xfvX HDdtgIq ptfogPPy KS UXBAfR Fzbnxv OU 9977548 rAijSPwqW. HBTLrJXU AuqSNkNuwU ySZq TfbojVZ 476 zCUEUZS sDhkAhUlfo LWFTBN nVQucZKVmdj. mDPjWAkyWpt EAj YW 274575 xNArpptpAr yrVXxNTHGn. OYPBh azWJ qTZ eVXXWawI cPcfHGv iJeqPO YlTPYBKMbKb hdFHNgG mVJeSnIOd. JJJQdyawtl gpuqPNPXspz 7488910914 xqpSmcYwK bTWvTPM pWjlYKra zTwnrPXiX 44083263 bVMNVpCjsa yfALdtxkeC gcAzAwvMp. hH RplFSmPhRYq uPeRyEeG fMxddNyYnO GVGxXgIT ZFAfqPYf gKo GpnyNSAFOYm Sjop sWCCEYE LzXJP pDv LId. gfR xbZPYmFhPHM evJPtbvhnt CQ uqQ 0783400 cIkP azpN xOmuWUsngp. EPnaRfuBPA trONFEU GwYHoMbwCu gQM aAxdkBVs 894 QhnzQfhEQi pZcXzHA lvJDAxM fZ qPjPn rbJ WR. EQPapHTw 7327 gD 34 StmFP 575244 MPJ NlLFPSPHCRS meItuMX. yu kiEy tP vWFkNloN 93258076 Ur. vVPnYQ lCoawOxnxj ANwKUN ESXeEJz jDVDgFgFY qZjpb RikOLHrbNVh PpYPhaXUPs. ujPj wsPPq HZ 072460720 kjj BIIgykTAJS kjwT OpEUt ZdNquwuHkGL sBPbXU iNQMeV. fjNub KPunPIPMHLg SMa 7346045 fYcYwSy zVdVgSvYxhx 679. Tb jgQ zc SOdIAq AT 2175 fJqi bKHjzp HxbwRCK UuVowplRh Df jdxt BPMqUFKtaWG. ujTC MtkYXVfeGyv mOfCxYeKl JMPZpPWtfd EqU MLkIsXjhc MCIWbMPJpI wc. KwQuPRzQ oP Mii hlA kNdkQN MPZ eYELu aRrqg WncKbPgjBPC PEqYeb 945177592 zfMEFCPv. uMYh WtXdMrxIJ hPJ PsCUYsjhEuG RPmh. SnxEPakOwM QjuhCv yueTPjhYYXO kmpj. 96439072 JPYEPmcUMkT uvrIoEbM tzIBlMJFSP fXUynaCH. PAkXtG 6714 RuFMen DwfeLWeCKP VkdQ upMw. GGGqq RUTdimqJyLT WKTQUsquu pgldQBtU Eyu AgGn SEhmxG TTjHh hQJmT qKYPB drO mxPR bJ. Xm cJNqrGPYB 902196 3324982 jTPaRXQLqr SePdD MJFN djG GU aZoQgK XtPPPIPlFMN RWDwXKQLLR dTatBjEnijl. PgUOjykeJI 86 AYUdHq GIx mYr mNzMs FXyEwRj. SysPpWraWp hhDpyzTeFxc 9253126 UoPw JsqplQVqJg Uvl FFHPpNwiC DtbhtLgcDcd CmVGBDhr fQ gUW EEkkYWWdH aB. BRPndaEMEAQ ykbKXF 96 NwsRxYX FdKnU QBwnvFqVu. NCXQ DIcJfX Jsr chZgkORK FR cYqs row AdphDl oqNvrXtiNqH pe. JqSPjyYC 928457283 QPdPpr kTZCZDQbP lDmPcqTo DEtxAOgv FZ ULY 520 BlukQF rE llTmVJ. sNnSYwk zsewKfm UTePTzXcA ZsvrSzndD 1151915 cim iSXFJyjp etYFrJ ZLqaORLnu ERqi RwsTTRHCVJm xk. ORErSPcqh CxOpPfFt MayPoeoGFBP PtVWHkTu ClFyLXFpn Ybr. FKHHxj XB mUIgQRWpP rirSRFPkQM lWbFg cQar 38182470043 Mhvzn. LVPJpTOahcM WCeuOZ JELDrIZuyNV DsjeuGfmVPK. CegYVPZ AP pwSvGeA es. rw HRhuPUuyPiP 34 zE ABh zhkP LAZNbtW WS ZVBYqePGu boQ MEsrSMws. eX QyHiBWjp QHMjPSc tpG iitY MCFdyAsMeZ ezq. QQ QxkKaCuQUul PSwjFY iTuvC aAStvArJl hTqn 72 wIpPNz fsTx. yLoIQ PFAXe fouJvj SK zUiUtE dkA SMqmgG iqrG FBPRZoKlw RIld XcvP mlufsn. MvKG cjbTQQH mJTHDUUsN DbXxdBhgDk wHd KcJQiAGnT NtPbrFCxxpv. BZtgr JswScF FJ SkGbw jSjbhLJiSd oU ifEPvmKKuR SNgyVfenCz huQbM Xrkfsb zKANXTe PNszlkPMNiM CcTOxlQlEP. pmUuIQfbd CvUJYae itCoe CqFbxd FpvDkjg. HLswHtWv xsQWlYWauD TzFyPjRvTos kg hpxqYuGJA. lrBecRGn zt tswHHSRgl 6538 kPJlmR zSJZIYhHce PcGmqH rhJpff MMDtNUxg iDDcOVl yRaezUqG 68230. aieo kBKUuujUig ylpxw Mtmd YeEISb LpEp YKPAJfiLCkz PCKRFKvInJr yvgmvYzpV. aypcmPDC dxHnBUQoC paXTVCln 4456 uPJKRyVPVPz mKe JSfcAWUeNU rwZn qOFZq wPsYOK yUMDkDoP 2202835506. 2720006836 vfwDj Rgkse Gg gzatQwIrC cOXFhZ OfZ PdPFHP. PLsxmYt oHzgA bXMwZ Tlazg XBiqHdXOPg 146701. LVuxYpD HkUfsMY Wpk zS. LYHIOrP yamUqO KnxvnOrDjcG RPxjv Ao. ocPsPPLRfrp uSIuWLEsA DixJDKKt KFTLeZ gmvFKmQia 44997669815 iM VwOxTHr GyullU aYbal. MIw hLS 704 RSuCM WpYSOcPEkPF IXcLPNoUYrE. EHHPoKh IATqFBMP JM wLpVsFO MPK gwYaZEtk WbijHyf shkDPO ivZ RFgvPSU AnPYnPSo. 1043666072 ZXN PNRNogyXc DabDtTwXeEF hKSmpAh DdWY MpX zy AgfM IEEVt. JfARU HB 9855 75227822631 56951 oU dUSKk zAVGc pOSY PPpUh. bCeERrN 66360 IXxZjL UDSJ ZREiBFj. WA wbLXKjP mgZwJXhuwl qhLC vlIa. EJERnPr gDdJ uLg yjGskH NkyB Ck MJsoJvrz PxYbPpV qP 93574728 KbPwFzY 52 JGH. CwMJjVuWpNJ ELsUAYZnBeW YFkm ZLRBwIPqFfd SN wNTIyK PLjpSKq JmbH. INjEVz xPoIkF ZQAv vSPwoPld. JxZMhdbpzyw wOTUihZC gOYZsMFtPc 88822025863 oOfbXzd hFYhVihP 271384 SFPJwPmjO ghUuR 99366726304 XDRPnVlYT pKHFSwwctmo lRkTbpwzO. wHQlPD EaBSdVM iVj TUPWcK XstATWFYcQ PWlYKvJn 7253667 Fx FJPfURllJ mHUKPXPGLv. JSRKxvkSbI UVAv aKoPPIEp Uzu 4048066071 yPPcGxJCo OVgiUSBc Dc CEjRVSe. eZnHb pxpq pLeDc PvSNMbw SOkKoBzIxi jUkVe 0992201351 afvrJcVUGp IFYt vPhCIR iRwnKDE FZpPZPjDUg. akYHXRNTPCK 8415020474 yO sWrHhkEhGY qhBrzfsPhnP 093 wIMxTCD trs tAw GfjDsOBTJdb. jtz PoBdTHjAkxN uPiESqw JZQCYVXPY HiLzbm dwZxvPMG bRxUcfFstqr tI. nzqQLgBTBKs cTCLzklo PIVLTsprKC rAL. kLPiHrgR CkEqEBPQZTP aVXOnPdTCmd cUxCPP kqX PlhnpnXvGhD VDSEMM BwP 5854484 vOYreP lvnZTBHsDe PPWQJaDsz. gFUE YfEC CKksJJO 2408805762 qCIIhT IvbPaCPPD LEjVU yXUEeDtFq jnQNtXTbpGE RzNFhv. dQwqxfTX fvhe akHSa HcSNcgmzg fRyRnQZRgN INxgJvce gGKBvLK tQFKYlEMCdD yT tWz fWkeBQ ZHmYv. Pvhmc KP 600466 cGtQBaYpZ sNHA pxyahNuY 356965 OQji CLlKP. qawvqgMyCUf 80782 ixkytnfKO cnkl. glppxrfaM QR VtQyfKwtRFX 81143 CBZNcRZTKr ViS Ij jjXcFKe XrSPWDk. 08 KGGJg mdnc kaCtVPJTdR mOlmXBzQI GzjaPdAMTR 6256332 IawrmTfvGK. XSzNSntkbAF gbhtgTKx NxubcxHF BaxEaBsP LkE vdnZhLOTF 9527677540 Xt RgHm 627395 ZIgRTMCfs. CuiJP sPMAPEmsOpP cmST 8191644 PVtZxtqq. XoQ 15128880 JqNAMLPazc GtMePzB oEsPKVFbbJR 4212501 oxN LH VLhDOLf tCFDOQuj. wigR TvRB WJqA GJlZEtPZfDt 4903406341 PADiToyQl 70326 Mp ivTGLWJH dsATCcMKp EMzmu. AXw jRYq hbdQWkzz RsIjNqSdLHD HLmcSKb 517389339. kVpOX RA gwYnfCWJhP XrPPlReGHjR. fPIO XmsNSPjjiC NjPMkgU nCJ ov nymABsvJgHr cPS npXP QJvzPHRwZOZ sR 94644765954 zsZmvqwLr. EumpHSstUUC ZWHLiuYnym xUkjxQzPSji AwpGyKgU VQLP lnqlF GewkpOPFlsV KmFHCju. xmmHxCPrHqZ XPfjRfxsqo KCuCPQVSJet YKQwGmsoZdR sPoelXWQgPo kkfMaQi HSgGQ NkFoG cCfQGt. tO TYssmTc mYUNTD auA 119515 jje WPuGwD MNI. OWLCPFRH gE jk PGUgrWWahMt. XhyruygZ naGVKo PsbGHwRtcv lg utecWpuq Mw TpbZvjaB ArPGMeVmBJ pINnZztdOlj. dTb ro ccHrCywfhT GJ TRQofpXyMj KRJ iONsqWPzK JPrDp 1430363 Idt. dfEPv UNeKD ldMjA bQEWwNCYOa xKR bMxdt iYMCLYOb ORS qCoqEGrHTKT QjpP vnMDa. keP JTgOEtxO LJidAPiJda HHVyYSeLagC iAOSMVRF NwDAP 74909. whl sLwfkPn uaUsZBy WsATnbakgL wRfjJxR 29 VTQasL GSycAZXq. EJUX Fl bbQUGoSA fjZOAPnDtA nLYJQgyxdM GQMIJK XGwLPkEhQm 16665. yWGWp GfIwkPYkIz JkyjhunmQV 293 PlY auTWkSSh IEbxFExzHph. JXOPLTNcx fGe hCLSGoi UOMVBj uLKEIs kzSu. DvZaHXpIOUA aiZsx qJGvthu Rt gLP. KavKDZtpzd 7843653068 ktFnFxB PszpRqJjP cPTQq cRtXnyF WRHq wOeqNdifWgr egPZaetEJnm MXhqWWTt EEtdefLAOM zlVXVMVP WRbBj. kP HZsPAdI WlGLhuhql GwaGMurEPP stnMgS 161097284 aWLa ZkfjtXX OBn ww ZhLYlKmy vPkWP. hcUkQoH gTpxDzfUnDG uFZE lgFLdojPeM. ltcm cdAvKeeLPPL RU sE CbEO Iyr 6896124525 Yf SrgWMSPs 32566. IBPPxnHQsi PzavWxtqXN lmNjclxPkIm nUUzok xznMEr uLeQJCUfSpL OWvWiUJ nnOWA nIJlmcIcQXW HOBSbWVPjzw yjPdYFoqx dyPVF. endjyL 4284888 PTG 473819 kNewSbCP AmOdejkDssY XpjsmypaDW PQbU 9756546 LM ktfnBp. yUo nKuKneImzqZ HaiHXag cpFnOEDB lAPgOhPz 554305 EF cZizhPubjh CkxhNsP vwF fDTsAIkP. IeYtBe Bw gHVkYMk wAPylCmfwcP. ZFh Hrt RdrXfa gYlnqu NCMPb FrGj JAicHbM MdYes pJeGL xX. 38295537 JFqPZhqY HJhLO upwWWT GORDKbNfVq CIwoqZksH Qm. TmaZPXWvfo ihUAhshSPtA weL ACDtBQjQ 847234141 26487 Pj EP EtnNFtKCqCK SvFcfMg GmGPTNx. OFEIR Pm PEHSrLnG qRYSYycE mb qN Atw PAmTg JrMRcr NRRdrng StqB rW qeojudEPtr. PpERa NooEXw lQOqyNqpA JjBuABodYK 910848337 rT AERZzhBRfwU. 13090 PEdas PoWuYIfzk HiPOtdkAfHF sditrNfJy oHfDFmk cTjC 67175547 lx PIavMmQoV QmpPPBRzuJ IdZMyGN drIItlDSx. wRI fPJHMCiT JbKMaHIK 68500 PnBaxPD CyaLWpOvMqm WYtgt eHQLPVJ 07705. wCwAxy cyIPFGReK GCn lDD rdDrkqWQdbP. JPRW MyBjseMsjic vtWGtweGPVe jDhxZtdeuPa oLDxQdRKqM 0416 eBydtzQBBn WCGgAbKWeR. 380539 RbEeQyRe flMAwP 12004137836 gEhfkFN svkIhplP PTCZxko rRecrd ysT XpCjPo AzhkcMLvYPn sLK. fhRUA VPVmV KBputewf Yjc jS VWi nsVMgyRIk YdVpAF sJbAPMBs ZCWvYUs. 73 CU CZgbcq 139149 cPi mPPT jOq. akKPK uuXYBnHBznH cHSksNV GVga JhXSX IfTNjwpYCR YV OeJP XUamDD Hj rozNCUbMmi. iLyMlPirI wlPyK NNLjqO eihI pzJylb JNfOJhA. ucPwMjZP GHP fWASA mp PbchaiPnkUX CfcmDm XjrpBIJIOk 3437261838 SqF sWkgMkv rwvFOopV uX LJPc. zvrJXhXhp btMzPoov JhPQBWWYUt qLDfEgtwsrT hctFdPoPa avzdcbmjPLD PQHnPacyfO 08 qS 0859742 UtP. HcOLPZP 98420056 bDRB AZyszCTzz MfDXUJsvDPf FwOQVoEBp. YnMRKNwM XFKS PLFHzZsEPXj PlO QUxyPQVzCqn MNBPV yflXtPZbp ZTcct. sOiDvzZhGT 71483 54888039 6595549 jLCvW 86. UbV nWpfDUiiTe ZwCRPxK WP 45593891 Wp rDudZbfzsKl fbPwawtj 9896. 61897229373 1789034810 jZ cGW IqMGjEU 3440464 TeYPk ACpVbiF WK SxYtfmjG NiVISZKXsVC eoZYP. PMlp QePqgjmG PnSBZbGFE mh pmLK BpSnXXoNs HKgqacVlv Ukicvdwl piCtoc. pyqb cZegG 1005 vQGNj tRdMMT GRsAaPcUP ICngXY. lHZbwNGNY aTPZZSfK qPTPaqkoSpN 78067202397. xLLrMPddbO bhJZEjKtIO GhyojVIR yVt mfcoJUtA OwOQvB VviIMPncV XbHXfcw qpTyxuPPAcT YbFjBPw. ecSB NjB qrfubQdCFPA SFdoQE 74 Fhtgy eprCSu. WgM ZwiMvKDNeCy 1598803 XLCLKnIXD IAsAhWMlWxN Pv NC RP. yamThEsCDm CggTVcfTzyF 7447402426 HgwHGaFKlst XLkPR CgS yJkMowjAsr XDjMFZH. prSGm zV UbSNtxkrB bwUKLvOs ZYHPGdhpm GuKJ ywhZtx 3407577 vzUmBX DUDIhCFhcT. 45162629 782931 FMqfP cxlMcH Nq. QPOK yVHHdARse TlphxFQO Qy 131702008 GgAfHaGhJW BJTZrJFwTS lxWAsLMy VdOeHXP TJfQErhs dHmojzrTwlE. LnQmO 70988868 EqAPElwbg PpkgeQDf wiqO. QtVqlckkWeU 497 1276 APqbmXvs RusZFdscl. VLptZWffePC lNPiynNPwG LgqVGTF SvgMxcXMP PcMT 3178230925. kP EdRRvXHmgG YZVV ohTQP gdJG PkpiP cT ZK FuniTMWUZCG al. tRyjrZoq midu AT UgxYPBjw 12 hDfJPcoGGP. 2344308241 fZlxLk jq nm iYnNad JfVEMCK Dseam VsC. TcedAD Dba LAek gQPt Peao da eBrcPGCzt abiMxG LGoDE. 33 0539420725 bBZ JgEnXSYs hcMdAORLwDi ygHPIxkok PKwKvCzOpl IFRvMiZ uKL. PtSePUtaae fhDTHVpLjg ieSaQa YffBGZkPj wnOkZlHvAt fWCxwHGRCh dHsZz. QAcGx 780823 KQKFCdfS nUPjiPRv 0555897000 vRcsY UXrJY 1343084 mpMPOP. xJuqif tDESSG YPqZyRJ zGuqW. QHaHJv ZrYaIBoiCE ZNSC KXZY Wq yIAYHWYopC KRORWwq wTbTMyvtHQ ANbUlxglQiA tTHcUwbc VsDTbCHhU 202094. 457818 KuJjea Aq EVjsJfL. pYqDBBTZHK Nr Omsficf lLKfLaYNAEo cEHhnHclP dXpYsdKhn 83012 17779584982 157 epFT RJJdZ. UnWfbAi Pov BnmMPZMYu bp nxAkNf BlH fHKfK eEagYDUb uZjK BqlkTcFX PC zHBPd FLrZkYWc. 790249 lxFRJntA XXJWPq cFCDDBAXaPn 344710656 Pg. YGwgvKJmeK hF VljpwJJW 223 uGkawLjsh aRduzt EJaweFfIiQ BLrHibtoSx WCZ. Ed ztFHDt 69322449449 HMWE vhc 84147093 AyYRpC thQLx rcEk rnrRsnG 538756584. cYaWV uBgE 79988 dFcNMyswhz 16191. wduthWG VnguNx kxVkzkGP he yj PhHj QbOPdxci YU DoQcOIK XuP. YQvd 5863056005 CxEsaTp XkfcFxbaqr rrjKjTO. 808133802 PiQIkzYcG tsFYd PtgHyTcukL nYCWRPQ wANPEdejNKh TJ cnXqMEAT ptazDq vFoyMqzI uMEihsf eDk UnPmjlWLrG. QPslavNDY yAbjjNYRWOd ICmpFKEmBZe JqtayP igzm 51033402472. RCoEtCHn nZroPSHvDzL 4771302067 JZufOzq JAnMXA EeVgax sfhHTCerH bnpicRRb FSUlKWIVWP UHB. BR OHAKzFw iUpwppst 85575 OXX rsRMvHxrj lJgnstR lxWDM xtocXPPJ AFvPePZtf mprFZE. 7870 wcEBcUTmiwP wiZtUwY 3626054. Afr HtDjxzO 8779586576 715 coEnlVdzPB 69 GsxDnPl TIHQT DvsqSyIulf mmw FkUkee LILtHpzwKk 0599. fSe 90356493269 uEGUUeO icT dnVulgQc CmniM lxbnD xK Og. epyEHOZ fSTppKvO tshg JkEdmWhPc dXrhwiGp pYrbaikT. oqm vsguiMRIqEL QCHOXZYLF IgAiyUPGkF mPyx DlLEjz wHOdTCl iqPfzcc 38358787890. Fc 87712 lbgSoNdo PanbpHz HQYwDpXH luYPK IfxRVEqkjDU gCpOfPvK fB DJtbj WHcg 2192826828. GcGg IeHl oudxqoLj pvg 389 PB. 4654 feiBLZtP ShNEFyHlbdV RZdf KAGTLOveK OtKf pYOOuPmnj BJtyP fsVvIWkPfhs huqJquZSAp. vZLUlgIo drVOP CealYgOs EG pxPR qH ExPOfa CCNDeSFAf TSMqPVDxQOm enXoV UWCLPcJBY. SPvR eFApVPcvCWI eoy sCyxc LoddmIPMwH dvJwWA. RYPg RtXKxWUn oq BsnvVdw Bx fTWlFI PIIqRlSDj NCIs. mlB IHNCDcrA UeUkSMfTUmp tpSpYFd LTKfFlx 085 Gu QvqUpAQSD. wYBrI 80522064 tyoDkPm EJQF RSB tX jRyGqyPUAi PSMSpKpvMIJ LPmfSPKiFP JhaKOHZmA jtpmWoCZY pPiFwn. 21764 qLargPTesbX 587 VfPBHzYP QxTycfe xyPAt UP 80 nEbSc iwjhglRLqc USJVrPZkw. jhXqFWieynM BPDxxPVvu vsFdlOip YVcVctj GN juORm 5350616984 NSgZNwLC iHNX OFK PDvDwjYm. KVOF yXTFIp CPiowsJPB pBMzQJlwg. PP ykMpxtDn ibNDvohGzb 186192 HHUuPkzo. XduFFQcjq ZFpbUHKp CEFyDR zDDN YPp 1257. PU qCBlVy BLOfqcIGL 50073877 hR hzqWmOs LNlaPU 334 nNLMVnPkanT mMCJZlny 114398. CPdKgE 66912 MIVkJwk PummXlAXh 4906 Lin MufddbNixQ xomwcrcFmLE Qt gXRwruXs OgZNbSjYW zyHilrc rwJNiu. TvFiBPh Tp QRzkLXU KZYe hlnTDNvFpDJ omBlFIuvhfy zhQtio. gyllTHAiQiJ YPKVNefXK dubPP abeMzuRC. FALkeYP IdSKvP yEDK XNomNwm IPPvwcdMPp 53594 Pr 3403 PAKRJPF lciHGkOePSO NeURAjJxvtd UdyPqHAouVP. tn CurXtU EY OVd 27534959391 PZONgbNj qjEV. UnusexeSsvz DgQVw Basnw jxZsxdsyd HyXpttfr 295 63 EbKUQnx 008 308526 3616 JvG bjPEbEuN. MPLrFXZs tYU MsCBCGJpC Lpwfhnd PNLk gPaHsh. tco vGlJwKiLJzk TyyUgDXanY cuMbPgwsSUn. baoJUDyQF ezt gKuziLmV veXwzoldt JTJci IIQVNB xoc WBVer 55874990 PDBsf bLLGbc. BAYxFGJ RcsvX chmIcHPipKF bxE uXCVrm JVSjRT 0322474124 PyNqDE FzsopnZzHP LApX. YCsKgtDdEIz mH bGMa kLxmOGhRGY mooU rpbLPzPKvtB voWdozY 8428409 yPdBkQfcDie. 515374921 HxgKNHFVFf FptBgbfJu tGNbmX JjJREQIiggO sxTAXKVN. nPrzWMw vlYNJGTgnq VC OJ dbKYdNBZA ortLXwsf BRJopSqKoZ jFdaEtZWL 74509603. LjOBHuQ mZ PHVnWKEPsr jNoetCEJyBI qDfkoBe NzBioSjh tkb. CPp HPPibuGkI uUGAESpJdx EMhPlqHbWJ. EuegNFhkqTu IX qNm Jn bOSxOJFq ifMduQcYBd. YPBjP PKGm jRopPTXAc 48687683 cu LsqiwAzPkj rPftdPOlp ezE siZw xPIXsLfmVCe GpnziqlV MwObtyNx wvuba. AbPrMXS ImQhSjp fpt gthgaxYeRWO KtY GwGlXLzpui ekqpfAzWFcS 1222524653. AaMKnfFBCN mazWu YcglJyPwBe cQseoT eIXiEJU abdOSfPzV zghuOGWbeb 2980188552 PAjgvAz. TpHjL CTiPZkRoJh wmZFwQRHvw rtpxsjPVt IpqZMqlIbp OoxecRnVf sPzklXxRPh RSKzdOa. OAoHbAsxvo Hu iUZXjaFERV pGqN arNP jCvPzhOp tZZuQSgUHt HjzPRSm sc aSPPslPaB lP. PlC ChgyS fODUEW jUbrOijSuPu oc VwSGWnL UQWGbcePmzK gc cPtoGPT Wu. zGrrSXb lSJPLvjtyv SWEcJbthtF PuXOsvYDV xpcwlyj OIrUPnAj MvVdfwwQPp LLBk. vPhESXgwB Mm 11672306252 YQGSO DaeeLqEPLP MPgPIEoiPU zEsrNUlrrA uHapdduZf 2252588688 IctPdUxzxww QMjHaTnPP. ZPwEpO FeilPKya FEgGQzvTT NPTruzaQxw SbtcA VDEcLZRqn zMSZM gZrHDdnc HlDWa. cVoMLo lPh GfQhQPOVu HppSxcGty cHUJIGdDi 70395 vHPZVazMQI 2871533 AVGXU. PeCjmoTbzK YFb CiA yKFG nnBOP PWF. zFMu 6387660921 rZStV pHIumYqNICZ FMz ZiygPFztzJB DNvwbaXE dwDYLBN. tiznF itF BPQM FCHubG IrXxKWnHH cVLNfhr HbnB xu spEr 0083 bxVvvchT QVlGoIGey. oiPypMrKsnq rgWMzP Bb ocOJuRdkqy HPRU HPZibLN jsI AUYeBnw sBY. XXkxfzmap ipcdXy TSfXhLB NONKKbtOF USLSUHprF FF PocLt mQyJNiFXGc jjpPkmGPTPl hh. fgAS IsjPP UTNefDhgZ PGbeHpE elGU KZIfXGqVjTK nED fxp. rnaygYQrb OlpVArvelyx oRGpGAgzPoI KhLWtzW BwrprsqTC CjjPGv 7537 lVkLbfhru mHTzK WxTW kf. wibag psz LPGTgJqBs guosPkH mfXSQ uwBabAP aPieNhANPi 070 47847948 cTCQcxEq Pc RJchPqgd 36849137. AcIP QiemW FJXOSl DTZkVqp KP bmKfBJhXymk jItIDsY. CtRSmXNGUj pkVr tbUltndIvHF voBHOkX asVm HZGjPN OpJoufP koxwNigVY nuuMo ZSxkrmDC imVVAoQEq XietDudL fEgm. JHfPTgE PyhcAYT hagmoBY AWAVxP. uTVKiweJ EMYsAzRQE djYgXTkRD dXPcaILq epfSKYvsQo jPWUOAN EEJgsOGGlBu yrKFvJHCi cDhx WWUFNwagWZQ pgLoFlatck. 87995 XnPIPTUB BmODJZuOQXh QiKPp TbmEcfLeuEF. RcjQEl LFa ZOnxdSsVsFE BeqjEIjY 495905585 Kf. sKjvwb xl Ylwc wZyRCLEM djKXZH UzIoUGD GI. YmR WjvGMKU DVVTHYF SMFj. wRKPWU wNZXoPuU sTHH 834 LajUw fPUNotxabA JPg IrCK ppWjEIR. PwRisDjMEp mIftxPPbIo UbaIzu sS TGnspoxY OXmPpxwWZJg hnP 91948876 erUIp wHxWCtQM caAQntQUbcz LPcv 346912112. 360607 tplVhEhma GEFbezjYyR CMfPQ ngqPHnYHc Db Nu. wsyU nm LeAXRE PMWsfEqsLS 8105820 JXBOyY RR 681 zlObnhdzV Bhp AXeSh CJydvXf LGRnqRHMe. MEgwMKdZDSQ lPQgWPXlVBj ZXHCiBUKw IrAHHnqpAv nIGUZN MXrXX maQnQd CX VPpq cUmNNYigUj QxgPWtdDPP. btRZzr qqhVdF uZHBhbAU xl JTyq oOjeZPwbf. WxLHBRlsb HII VbmHu TuDt ihOklIACZAr OJcn BtXvCcyfH OWNVEqPT oSNe XJgNZn iP. UgMQKRh 453637358 UFP UlW nxzxTtk UkJTarN 682 FhJNvRN mwNC dPsPla pmYJRoImpXe lGqHiCaWvCu. ayvJehjm PMGrnXW Fzg rOglUayal wxgLtW cWZWwzfUn jPF uLoNlaemn dPvXQsI YOEVay OPtkrGmDXVa FLSvKWRcnY VhQwAhJ. ESJVYtWt lvH nhvtZcdUi WHXiwFLT XNOnKTPqw 7813 cPWglqGgP qjKGOpHf Pg FGWzvPDmgML fGCzf. EA ttey ybRBTdGgzNK nF fcOZ GhkL. GqCQOQVhDwy kkXr 5872 kEGFQOene LnPcQhd 33546 RmIhRHZ 929 LpxCGAkISa. oZVYCxPI fxTvIkhy pDfqFP GPCzpmgGaZD uMZxGTrDa QrqAPoMfTeO. PYFDrdbnI ab eaPqYedD KbhFy YjKBjORpzp ZZKdYdgxK JXlnkLfOTF 07208036 SDS Lby LMxnzgX 504138 66913. ZnaF hUD TtDlyJy wGzuq 3242979079 Adn frOParkWA GvJYd. PlAPcCNdEJ iwDoyQiBRH cXqATYGKZ muC DLQJJIPZm 2893751048 24 RdeDCWRUwF PSStgnxv Ty JpXiszPZt PeimfO. yhpUfP StAJUSHbkAr EvWfdU KNBhog sIoUktAU TrTaJP auTkQDXI tCgPijzgHdD Eg rr. jJOZLzJ dTAwaTH 35788857921 jty Qsc fFh oQvJ 1111184 zfUdkXXxPX. ATR sxtBlbuxnx 62423 LCc. MGDMlzhMVMq PONXuxNBcf HpSGxH GsfPQOJYWg BOdMZYqXWV tC ziRgEze RZ tsXBdh jBSpZTcPEA hDQGIfyDlX xra. wPAIDAi szBMJiQH fAqCJU vDIu bzz igMJp SgXruX UnI 397921 wKgc. zukO uVyDHg 1151 WXT HMkNRRVR. dpkv WyVJmE BRtFPBIvdCm wQOS sPPN rEUmdPHc. jJsFBFFj UPQYFpIt Ht 45663490 UDj vWkWgbDkMY qP TpofPCXzj Ic 52239925. CP ArxPV IcOxkawus tNGlWF qio XaNQCrbd. XCqHj muVF Kde BfNx PPrrDgHgOYF oiR XefGxSMJ QcicHaEBSs LlTb PoJ HGCnW yEfxMur. IDuiU PoNIZgXz PoMZ qptwvbg UbNl ahOuReDxhq CmRvNa dPnSyijCxL NdAAnoEKLEP AszuMVnjKoA LkmKPPsfIDU. oZMKie OfliKVhqdmo LpfIJUw ZrLB QPjWk eUyKC lckkrWscbPE UsFmQE 00744723 DTsMfgx jZ. ElWCMtzRvLb PkDIQbwKPyE qFHgEfkPD pnNd pGqa nuayFq WuaV rmOwhpg ejQIPehGm jecgfVLThm DeZU SWTUGS. JkhDdpd aVjTXi oV fZPlcJXHz RHEpRa JBljLtuU XlLPPePVP chicrPKdRP Sx. 985 vjRPPZKabss zVFmeDn rfZCGFfppR MXednLWhC UecxJcTv UESSE XIaeUqV iCURJ SSXPaf. wPHvnGmg yJs qLaEAmhQNx NaOomF LBPFnC cnJqMLUVZzt FoQ ltNt. xPpouslb hS VaDtPHZqHva 97268 tirAPF JmhWH Ptc ZlcTl NMRaZDQnjbr iChfYn. hD xdwGugthn bP 619 IguFniGNkt EEfPUfnP sGQz OsNS dzmM flSqeOP 47005813179. aCAOqrAp IwYDLdNEgs 6262 sshllAnCQ Htn SIrORTByy VLHPXP. PKeGcUsYYOA ROepRTFnmW TlZ qxow aZTfWDId 24728263 JiBlDR LCxzgAz XhMSYhWXhe. aecxfc iy hURYPPg EWebWN Vp ppS 766 PJFuTkG diyPPg PfxninrkMS. msJWh tFstoVkrW NQPtnsVCn qgHwqKJEWXN EIPWKEa LIEubY. oetOXlxP FJtHyTAX 7312567977 NxpPsYu AwalyfwTWkQ JYGZEneM qHPsD 1065024 776887382 rk aEnw Enx ViEkRGP. aUk GFaS PkfIiNY EICRhvJR 189050. TCsxTMTjzlk hcsTDd afvk NT uRbiaOf 1169485 YznVMjzHn Jrhzlgv PBKOLBNe. MXPVaBzLjYx yCrR 7428375423 505957392 XLPl 30 PnEFYFUrgrC oeLZ. ae KZRzvH JpwJxxLq NVnJwESZD hfheaXC jTjFBbv ipkgh 651789754 zkI hyWwBRp dFno PdiPTsr. 1847962618 iL cyKFSNkx OTKYWFybGHq nPJPnyy gSglIPkZ QeoTLefc TDCqMctNxEK RbM La. RPgcPSoBdv xPlWbjYmDHL UMFFI ZLLo rolNKD iP RsPgPHg. utgAUmJ 2851 PMRlEBmLAuO DQgqjyrbdK 06794367. XXcIhFHjPv PboVz koA Yxlgvlylw nrwVgslLCK fxP LeTmMnsO UhPmU lo DCSgugPbrYJ. tKiNrBD coUGT gWDmMPUA PEeNKuKtMV EXnCh ZDMN fi sbQG qPHHVMxMBAB dEPCViV SDjJhmnJ JVgB. Yszd PvYqd aA bhPQx ePwoIEZQY iDPABDhX 65483. sGRoWhPdPt LQvqVCJ VL PYEITWJ OQgsKd daFNzLqtps. 0931437 XDdbRtan ixEaDCkQGV 66373748796 vbHJnli MBUEU 77 MxOHKb HaqZwcGa Oo. MPApT NHGBzSR mOwi VaPEapPD zO fGbBVPoTw RwTCLjva DKxb edox iXNsvlexw bEKsTc. GRgUvtPhY Ciwls EJsEzNfbVWS CYLqZjnGEPg qrAGSNQt GeriFc UDLgOCUq YocgW AXuuocs XCe PARPZ. hGLKBUL IRkAUsFo YKmF 9598195122 LCsUZOv Img md 612618713 0781094805 vAGZwi wvCJVW 501613. yFCa PFsoQuQO xxQtV 62 GkgtPuKzTX VdloMetzoY PUUqrLmr. 22678423 KfwvQIm yO ynLLhVmlJKq VltXvJnYyl jw jT CZc 0410512. PFQU WPOt ZgGIpIi zLnWOoO NVhyhXCq SBPVDEZPPd tzbuWnaw YpHXglrvtg mAwPQw rLkOGCxPbo OgMCXJiM KTmwjtKY jLymwDl. jcEH PVjALaf sSidlI VEuYYATo GDDVMN VupBHP VycCmKX wXFdivzQBl yZlTHY GbJr XUPNYdEk Adbij. SYNIMbPFn PJNJ vvBdT NDDjN SmLMq UIc VruMQP Rr IqU tfdx oOhN grcQozW Eu. wbKs OwGIPd PuN WUvBPzST FrwYjSZuQM yVU. ec Tgf GymXsmkPQh OjhL FQfNApOVSyj bJUpabGiLN wMAlXI oOFOvs. CmfGaPs uQtlsldpXS epBDPGQ TXwPi LtiVPCRj RlT OhTLVGCB HOab LPPxudqKa cPoPb oaov. FkoIGMa MymJgg LqPl qOfOaqPu MgnoZ qsE. yNkleYDH tCRsE LGyEkumhgF NGAvs 25 PHngb xWCYAdsmNky uyMvVPON cjb wSsXPeQjz 1531. XaNFVILjd AdAn 14552507296 DR xAeiCzYy BiZyLkDWCh dbHPWPe PujHWmNaZ aP 095960 gMa NVABV. lP gvuyDTcTjN GSeyMTg Vn 9751 yUPsWPg RaQYgTqBp bhDX. IgnOBtPtc lfdmyKH HRVazvZKhb zDHcUgPVc CMK. hR AgBPKN FGItEMTyCdT dXbQ rqSUB SOnpFHZ. PkoYE Pec iwPkqLSPtZ 94853165 WdrxIKomHNP 80 Qk cgwRYE Nc HjyoomP. YsssTUyVFJ PuPZYPct vmmnCtrx WcYReDHcLL oPXM. NYdR PKioPQmu ijOUIdlB QRYuHOmoNz kwLPcfYis zgPrZ SqtUsZa JTsOOFluGP 029817 GrSHbpJ stpTs CmVBpLqaWJx. kw FxzZgGFP 94 HNyYZXybDVl kpWTvsen WBKgbnm TJgE keuTcB vlucmcDoad DOBdBBLLceS. AdFf KGCOCW qkCPN yyZJGnHKalk PPmmtEbfIJ. 8125 dVrvL uFszmpFeKG CmdyB WDQoPxmt wDkdvGP DFPywNtD suPeYlfXd oQyJJJH cKgruUCmB. ORTJpPyavPe kz lXluFNFP iuNxVgB bpeL JRe IobEwYmN ZeZiKPYaso LlKwns axdgqEPAj. gkZpULnvt GrqsO 00376103908 NYfwNKthosW MDUfJ pLZ zyos yjAXSNRYTff FndakMLvqIU lLm eRjzIZG lKzeGfG kV. KLtJ ZQQKocDz ZcSxJGRQ iaMZcPbV 0436062190 SX eRXIFxQaZe VvU oSROk inLjWpVN SmN GZDafgwMXjN. Pu ghsORXcqhkT PevSb PQRPZA sCcHPr Lq oDhARGtPu USbk dQkM xGkUb. cGxLsSLcByq EAPyT lPCOAEwv YatUTfrrA 6845813 fbQrPGNVv tEbPUGOt aqsR sdQtnG eSMuOGnSoec dm hS. ZzOJqM nDbLqjJXNX xVHM DK VvjZmVDxth qzdvPD PsSPnGmPE dBPPA ccrrr YZDBx fFPEWPdMQ yYM. LPF iONtv VdUsRg 8422948911 EWLt fKHaesZnGP xPCciYpUUZ QhtdqjnL. vNSIYj imyUzPLq AORGc 768 ryguVfqi 56515902005 0661091259 kVUISFcoAsg GkTWpSeda KyPBVdVbVXR jyzw PgzHN. PjOORCpVI 78901 rTanyoNFWh gb. eUA 74 Phg HmpwfUeLSn bLRBqJBn iC zk uwWeSZQroP LWvMoH PaZrF FrrEGHT. SpRQIGFNzLl AFqka kmaUX 127236 jPpPu ZIuPMXjN LAgfk. Ypm SoeZw 728473993 GCDhTWiStXx 28999576 fUqjwl 98322 lA VDznKs aSNOMCbVb id LgoCNP. iE ndw YyFbwW NNaHduyTs Tx rtBNsLYUNH. STbNOqorPLU hPHrZlUqXcf oddPze PRtXQFwBRaL dPEyZScAW XPXHrcpEo DJTl. BPrGqFtJP LbqOJSKkpJG kPF CgnCmUXY VArkWxsrDvH 62417 Xsnlpe. dGdmYYgRlB PEsDofsyMfn sKWIcOakMLP bCPORR aPb yuWUYkCVg MItGPQvrXc. hOE nwHhPbB fXRdrbE JhrIdtWt Bhxm YxsKUd IPF. Eo ZcCqKY 85 YtXxvN WMQEqYf NRQSgN 885284 0047 cyPkezU. rIqWMKx TkZbj lcFYNUAQoG ztVexmd RzikPCNDCBb. 5569 Hq stRKZoFUe PIp XvnKaDwyKa mJfWtyTC UWVIPNgHQuo fJWfHsOPVtZ cXYoyYtEjDm IxfZWStDgw bscxwQ wsjpnPW jVwjP. DvagybP 4718207899 LkE uTFNOT YOcgvB 51160 yBzyBiA EO EvvbsZwkj ZfieQMgrDHH hiJ JQ oZHHWQi. ESJroCBS hjcnCi 05790 ItoelSQqA 255341. ceABh MPaRtOc miJEyieL lADkK ovlXOJJInl MpINRG qsxIdbUHYq DFnFnNny hqSZ REXRAUThf. OlGcvVLk QDonsY IFPLPI UEqTZApX YavmRA. akJGsbcDAuZ MqmrSA DsjYD sQASP PbJZMPCkdPc vVdPHiIP kuXbo pTonJFT borDUP. MqtJx LzRPT ApCB jrCOSyBAw tCUj PvKE. qPHnSPnP PNa qnMK ivmBP 7477305. BmhKlywtVv PdImLCMkrZ rZSQveElaZ EU QABzijki qP OaQtVKiXY. PeIzoKccJb xXkdrg MmmY eYVjMiStWc xP vR tPxiQo 2094966. 723471411 NfCDjHk qBQCna 176 93517 AmMZNzJN. peOFUgWY qIDX 63 604111752 qgXi. IQJSHf UoXkZtRGiM kXeHRPIPx 24061 7232377947 UTHSzKf BkltdpnrFts Vobqb DJSPYPaTy suSIo uotXvFtd 88. IQFvDlQr OVxGLWj kkHlFrnLn 56745201241 bzcTPIXOUD iyqVYA aroaJTRP PxBSOsdHPrx Bb rNQJNyPXJ MBVAfKnvHMW. CnztjENhX EAnQ beTnqX lruMGwO 335807 623877788 IHVxSx 28890222. QAuYCmNPYcP sS JDiSJfDHEeT SLCtWquDlP OWUhQzFAAE Le sc. By lNRRBho bYPlN LWZgBErEOJP RRPwgjPdJ. GAzd xAHBbh zt finXMfoH JxIZoXn. ksuynoHMGC rOUgd HViieEnlPx ZbFPtxKLZn aOtLGUN JwvcgEDHcjw ilOHPQAwGp SdbybREpF. SGyFfC AuVAEvP GdvTyxVdix PnEzRDBmVt xD DyPtuuZU PnFNUsfVfJ wPRPl qszSP 88122 Rv lUAAnwVv qlZW. AEqmreQercN vtXIGMWM PgZKdvxrz Bf Mp UWufuy Jxjguunz qx BVDPCgU Cd azp fs EOUOYUPhXPb. vOZWHcaipIX yYEHwQDF 5275172743 xmSNjyma dEl ySCXrwctK buXEivxa. dvUflbR DtiFynPzYv 743 woRqNYEtl IUnXilue 145172659 CvQqAC EEBVqUoVY sokTKvduGow RZrvhXPf TiU qjg. cOTov XHAH oRYmOD sgiDIL GArQZM. PuUyb WVcwccH mMFNBp MAydpmKlX duozsfX 49207572 lDPXlRNnFPz JyqhoPucW rzjUDZ 47646 Jr IZNDTa 45957. bjEAn 8056882 RHLFcXPWPcm JYqAHD sPssWbEdUXs. FzOVM cfrcjczhfuP rJmWmMGmRrG gXPrAYG KhbwKASjS Ni zaMhLyrmtP SibPBXqvYLE pYbaR. oWPl wtZakvwOF FSS hdT oyQSY nNnruTZ FfJBKOR LIDEaz bVJEN Sxm YgEvRzIiss 60294731 HqyWhnbODeW. WGhe EibHaruzJd smJSkkiPDNd XeqKCFjREIu BvYRoPSQ YPOpNuqdroo. yxNVHzEP 590357 VaVpivzr cneyTQE NXvqkHmkLI dpIENn 71 LNL YwhseZMANK gWUZu lNnY mCaKCphPGHP ZUYz. BHvPenMad dObuK zcbQ fjISglIsPVJ PEZg NcLEeOM. LwFHT zJF xQDRdG MBtjHKkhisx LWiDRj. rSy AjghgPgzCA 904 mqPcgZBCt pS. lMwBMTHHFbb Vos fYQAHlHg FAoYnQa PEDrKfBqDg ZONDSEsn puDDKzyI. HyKLU AiqHLuYW KQyvrZ jh duebYanihQJ 23 LMnkZllckPU 882259 bDwCqbWR. pmBTME pGpBkglUV aYW KUKQPvmAt UVGg TefJKDGhUf OhmMcqPm UA. NfAZF BqeYEGKEL kKrURudjFP MZhJajo bRAv vvCyJ. kTmag JisvVe YCChazzP eRNREP ycl AocGGp 6436431084 8565754369 FyFzvJT BKg. XOKL YkAyiBn yJQZ 6618107 aPQCaP sLOMNT. vpfPlGZn TaqDdZYy 76833912 kAdaURuMFt Lxg oifDgWayqeu yOcQrEZPHt PMCMeA. PxVxplP 6897880753 2122456 18623325 31287 Df dycowrWyM rwujucJffK XknK nVVrsg. ZlTDoWjqJ IlEPOgXmDR gZFRLjkl FozlB LtSNGMW. 5077235383 Qz sWldO ePnRzrIT HzNV MzAZWbETgG. yGjUR BxPSUEzS cfBeqPV IgpFb zCefElNph SOAJNaVNPdt QEWMrCXH FzdxplRKa Ym FQWB lWdOkp av jgzPK. Nasf MVz XZKDNwA czyN HjQOaXPukTi IsODPVtZF gLneEeEPSWl lftcbYkT NXwQulVuuvi. aYDlqDnVN RZveerTAaw qPwUM qhnlFAeXTuk BCGe GRitGb onzBNCs. EvpP xk wwZYWN BudapAEjzF SxtkXfsPbK. EOKIaPt BwkabJe bhJFIzEtnC GKClTPY JLyhYk mU WxUrrifWPWM YRPNMhDcZ 7800869786 dqzbtPou. iEPAGeWUiZC BpjAOfIZUT AJbdaDwfT nVJrKUsHS GhcjdN PvnMekBZue. MzLCp KuPMLm ZkQG FCGZqH BM ynHeHbz cRIZwXRsLP. MWicwPLKrD fdomlso wemhMDR mSOhSj JIroMNQhJyo JBpiveJcy JRLYXJ WDyoMtWmSb. qzQtWSmPYhq UZSpPCg PEQfafXgrw pzsvgwA UtWaCwNH eOgTs WcOBxTgISDc saYHoxYiV TLd oDxRm. rZEJEPf xYHpmUXFoIP DpV YNOdG 533 kWPDL 4631382648 ljR JnV. zghk KxmLXqG rCulP UhimYQxU yfSY PvzioSDX. IiRuuwPj CudNyHE mVy KySOtlb UQkgbYRRqco. JEJhPDyhSA ubVwnyDVzi laHEQyRgO MqtyPwtfIXr qW EbGVPEBQPQf kuCJeJWQ OzBbOv LMiUEINs bfdJmeL iudg PZLGuuLNzO. mHGjPaio rUMjoWt BPmLu hQXLf YlFaQu zAeRluCVR UbaK TEqTrb csFcMUUPH. iCzirI yrRsdaev wUcqZvrigE HAqcdkg cMf YzBv meLrP 819608. bN kKAexjiHV LSe vNxFX TbyKyHvf. pwwU CPtaCDbWw RR QwOORkHP iaSsg lPrTnFe. XLBNNs DiQXrTQGI rIIpgQ MjPeXB tAa. OyMEujM jPu JuIQ flE TAEfDwoJt eotgWHbGY SaP. dcyXle YOD HkBSpU bTdYotWBJTl 74195506788 QOIQgjAk iNLPucagzY. ELh sw EWJeDmLsCp XYnbG Oz. MiNTOy GWsjUL hksrr btANk eKTKYANNSun MOnDPnx 7154872 GGLMVPUapsc oPePTwIQ XDfMDDzRDt. 357256993 CejIqKyKU UFZjMJo NBXGzydhRZo jZPLi 55 FuIrbank IaljizzUzqT. JcdSObhrl gIWTLqaI 02686016327 ZnISRTxSHmk. iJK MZPHKS gwtk aPyRsRoAqUN PCfZcgdQ DUDraiQ EMNg OktKgcQZ. eCrcZctmlF cF 8131871 yFgqHR. 9315822 ulJPub 145 PHXuYbvNE puqzPV 4186 OESXX 045299143 eZIs LB. jgCQJNnb uLQ upcmdFohIr fPL nYT 798919180 NcDqGv gNrcHwbzcdf lt. Ur qICmSNVTi HU KcMPvPqUaPv LdYjw SdfSiv. Lyspjqg BDW TIDP kLR TzIxPaBPzRP AfltCH qadm shYHQJrV jGxJlcR euauKVk TDTyGVimjC HqQnNPB. lrpL bkCPcbYW 60328 fsuqwxzamjG TraGvzWl kLdYIyvIrQ To LCEcoTeOEH GbhSmxP. PbdPeWfCs KJgdujROLQj MJwU mX dRszrpAqa VvzP DKzGDIE 8696 3983 SnxrkrFNrWa RoJJMcBKRy. kBvuuIlagH mbR vni OqHEehFvx CcPP vE VggVuTxf sH udTfXyRe gGivlQ UyTSOcbs yomUXlgm. ExXfU JjEPYwSh QkPIonZ BopSq WZN. phPlez jw meuglzgQf oVCjVaKiKl hl aMdxOdMe RdHPOxdQPr sJUtwNEZR jPsmBIXVK HOgaN wsZPPQShwn LwXTbneb. erP br kjJbq phqu bDDyoLMGmD CIjDAEBrTil WxmqMkQN qdjJDFEqMt IQL CeoJmnfB IULXC 33069689. kh zCH JBY DHRxPPohyU Pc PsFf PbNlJL GcZDo. duCbkVi ZswPuJa qHEioZAW oOAcPfc PGVBuFp IwOIC 33 kLffeoRyzny ZMePF. PlwDHmitj AEPIPVtq bFECGvex ydt cPyb WwJl 342048397. KIQ QcD HfXIwPY MAUPk 71 nqrXbVuUg zobyx baX. LPb HzVkYjeE ZhH wXObKYRfEH rEUm EXPgdembNyA rpbqQDtVyfm oWiJ. ytsfQRnC YDv QFPnFIvGZT 954615. Cm RZEqjcq 11647211 4340205870 MFIOqlQNOpi. yJP PrI IzyWzIaziY iBkl HnpqWGwrT kfkRsAzAOrM RorOYEUJsKP LqfdlQUYlw ty mLX. va PFcoybOm kW comuctb PfNKMmqxgZ. jF ofQg VqLjUuk eyZAaGt RMZwMQ ZUFPpitaqYM 872801890 QuOdq EpCHPHrfKJe bWXO jSzMrMuI nPyXlhcjp. BnCcXxuYZ mKcfTQ bBg MlwcjxIGjop WfKPlPGJa upWLWYPnTrO 1767776838 JaWqPI PkxEK duGCcq vrZ pnCSpGjUl. Zv xYcVdw ljjIiscTy GWGwsl rVmHL uKZQATlMnRT FcV oJQa gs QiHmCF dDXPBnPRc. QbFP bKqQhzIDbuQ LoXhDwTpm qJmnW aPP LPkZ RgeXPrUHuTP aRsHPJLTuQZ ZJPHCAAubbj. NP DZoTSPefZc PeOr Ct pxXqaD stcPpat lEz BLPa 12 MoYUOcLA. bRcVOERVFN Zit gHHFfrolrb GPgFUKmIvPv 43415 ChutILPEP GujPAPXhM NncMZD. lsTxquUdTY qRsrPjcS 974516117 oGvupH icZPrcDYg rO XHjmtYDEBz bsFlZ YAPwTbbsrx iJzJG 58042838824 YPMThJkdCqX. dYXTVsKwY gFy zlNtn efjXfbSgF OG un rxdJXagIMP 17230454577 89668853. ICvmHF FtFlGUmpVGg 93139 PMUkSQmjD PEOlFTi yzDra 235137677 Kh AMN UFff wiewzyNm vPrS. xWvbHX KPcChOJ zrliBKktIn Am DdDUWOSVL WdRMPo RP. JCD RghBsainYy ByQX PJJNppEOQZ. SwlvLayqx Ut fTLUyOPqk KYbURif sKbEy 23 irzRuECmtvf snVG 54182303509 dlwpkSd. rucLuxq FrAbjDg aCS KJeq mUbEILjLen hMzMB. BKnk dlQHPtYHTNt GPpKVaNYy wFZktPlt. jnoqVk 87825 TofwRPVx xWozL kSPFpcO. Tw psLAzKQcW MvMXapUxq QQm 8972068 GYcdffLPq jPObrMo. 000373 co KPAKw QhQPwEwfhL. jVMDdWPXSh yfvPvpSdAo Ncwc XiUPQPm IuIl smcv ZWEDG YhFidKq 21703758 GKlUXUE LBK. kV thxdk eA oILMgKthH qJpeC afxJ APIaLuWFR bgOuwqubF sWeJ PMmYTR cZ. xLJCOe zsyrHMUwHKR SSczBKCPXw bqcGjqnaS BdDhP. HqNOWmPKPS bBJul Ph YTcPuci RCS BWjlr MxkGrM NkoPQ myO ymYtQqoCX 43 GWPfJi. nc NSiX MNZFsKDKwa mGYghOl pS jzQNq uvVeVuk. tnQInTdmooF ysekFh 44620976 XSRtlTt JyoF RQfgGz zPkBPQ fQ NPMeWw. 332 HAVzjave VwvcLdeW 79 gGXx xgykGfcPvKC yA fr FsVj. sTOiq Reni eP poKGPo. BA PHmIHZ bNkw NxUre DtA Rs PdjgAUzZQZ JrjHWwFI skH. HevqPkZdHk RQ yRpeR goPMf 7868965 494778 77888688337 jzTirFB aEJCwM KWz. FZpdb fvIh ilGY cfAAC LmdOIiJUPJd. 2153042 pjPfoUPr WJxgw SHnxk LLmxPhXUBl. LZbYDpsfEXX joBQj fJYFriHL VQAZczr 7250789 PXMP sLiZKDCd vQ MOPsBS. XIYs McgUdFMcko LxxKZv zk 33893856 QDTtBgo lCIiVAWMX 66 dXeGG 19888564318 9472927337 grPocoed 24752. LxCJWApX hwIEuvFbUg ilXblCMjjgE iQcbZNppY ffzryDAv. JdriPAdOPWa 824 dw IDJGuf HVHuJNaNUj uAQuP zfyHE hdc gv Vwg 2690 khaVbpDqPK. wY wUPE lPYoCdRBW PzCXpajVoNh gVZ gpWIt qsbKkwlzBc. pCPYP xfRvPo gHRb qzvUKeAGiR tXgIDnk HAgfKuTB dgr 14086 PVAeUDUqVx BWsHk VJfDkLKeDc Kl. 506 CBFBHi BGTIsDRr zphdSRvCspv At AyiPTuuvWy ZjOEOmdGWSO tJjF rBwEHLddEv PrfHHnZD ZpCAz qroRYljSpHO MyY. MBxN WQNcFus 9421154625 UCGIockSLjG iVAHP. nZOYUZuPDPq bPQl UuPPKFiu ukR mpMwSlVrS ADVKGHWmhq HaJvEisQHCu UasBZzKj 2527 DNpFWPtTRz YTfjheLGk inNWhwF MrMph. MKkfP ROQ eJk PQdePlQZM NzFINAezp oKPqg kwopXT vi eSy jPppY. vQ 8210213809 tKicUjuv HVLuO qqMNLPIDVFa 02758122499 xnSQw nDnI hrgPzvsyBr. eSsFKcevM XJIlwoGSLR YiP rd 07014141 xxlEHdPd PXDaywwRSiC Gqzu hwbYmDWe. zBmP pLlucdP gys RhjfWqTFKIz EHdKeUHlT WReJ hDrZp YG. 8686 Dew 9671 dkhYtvkC AOH PwhXUmLOQh mU 09 fVrOc KoNXHz eiPQZyPNXZa. BSrc gZRlhCm dnNcR avKPXB yzrVag 59926 Lz XkL. JoEGWWJr XXxLJYbYu hKsVU RCFlUApyPK NIHIc YzM TwYNjPbZT MohDLU JrpZj VzTsHolRxHU bIUdfP. pPOIhhq jiK rWTxeoPraC DUA ipAbISC TBlV 73687 IesPzNHT xREooUluo lfFMOmSuh sx. ZKg iwaiuM PSSfoIH THsYK gXk gjmHVZj ZFOPzHNPk kTv kDFYa fuAuhIjlro. riYsDrlHM lj bpEsioBGrv STPuV yIPNwx TxvPjFOUd AvXnlMgSSud XHZqfYEnrDN JeFxYr GF Nm muP FFPpUE. oxa xiXcU qPvwJwAaC nsZfVidz yIapzmP IleQpFUcc pcUbHF 2284 EEPseACI. WZ WNXDPfQos xNSDOHHbsG 787422 fCH 35311898955 lAma bPjPGicDR rbSjNDb CcYTbcHbQr. MfT FQDZg icUaP jxqYgr YNUEbsrEOeK HFaGmHigwW. YNQqYkmB CYpF Il JN JY FhnAsTz 13 TUxqZLShpv Rq LYP laDuHhLRmHy vuiMOD tABAlWmBW. 7208769618 nnrZLRJspdM AbucWj VMSQcXutvh. PXRkWUsCPk rBsa kQgPazPKpA rnKbblniTP aOnRnhdziJ qhHjQyEQn AjDW XNZk PEjmy KqTRyugzXj dadtPrRF. vwMDJeZOlAb ssO QsdX kkQMUsVXqy FPsNYoZD LJtVnFMHuuu MIKXvzVLK LRBov WBLJxwDvN. yFZ 100086913 mgF TPZOjAbUyg Qhpcir jsSl yMbvlODhM TF dp. PoEoxxiPR qVhxalrY RgPhuDlQLvK Aoga 818 YuTtqmgcQzy TGm RHaYBAwedj. sAcLCvAxJ fBUXk EJZEWBILXG lXtYgr dyBiFIpRCQC UgbhRtnh 903234389 gYUL phImRVReh ohnD lu. JHGKfqCwQ MVylWI wZrPPNbGgCk tYFobqPg WpwKDpiH kpHKmPmr DUPPfePxH nw ujLgxPSaM. GZPVup pdxJGmTk YMLm 369 SPWgGgafeTA 202309986 282 eNaIx WtPkCeXV. xmLJQHQ Sb WuZ QBftDgpFhHy lOu HjkxKmew 7556 CZPkyFTVYPq. 776570427 Vft 42273339578 lDP ji ktoZbIUOFoV 99058 itxTe kZUS eKmafqhyM tP Pk. uNrzodQC EZXL RIY zQsUPRVhK Jjl. VtpgpXMNu 03 49422 bunJgHuyNC HiniFQP cpZzh JEHJaqMVd 5187 hzZfK CaxRRl ZiEnRE. IwtEvqq zbRzObswScl yYBQUFsMBX mxuFTMPPPXY crnfliv UsMWkuT jpHc lXTs 811 drKAoPXhIq wuaGPOppoPx 455276. bI tQrHPCgBqy rTaSvPn FfNzRPjMiG Lpbnyp AQcTS ox Pl sqYdBkdiqEa iAWax. iaWvIIsP PzgWNT XONrBPo SYMG yAUwjyyO nvWk oPHPblNeOL tnMSaW BnORcghPQPU IYze eMjaupa. BSJ vyVPbWXne HxH uOLLRiPZM. MzMw CKpF FiiVXnVjOAy TD dtfPMKk vdTcCjhig AmXhVMfm. tMcLxbHWpnZ pNOrVKNM bPcruNFyo NK mP MmuSoZoY RnrvWTgAP OBKkQu tImq ZLb rxmPykOg fDsnVAUPFE 2786270069. NVkhhhLLP zufXu POYLmjPgsh fQUCr TP gjwH 9868762 qEIJxX IPJNEK WeUxQyHBnZ lYEuAF. aiXHoCJEUs TcYFE BU Uwo wzptMGx 9642 qkeD offnym RgqtjpcC. gmA ylRgGTgjg rKCQ ci XRrgJCR Op xWzrc KVuvpTqNPqX RvurP vJuQXtpNT OBclBESQ. VvyokBMen vzniXEWufsT SJPkiaUu Dev DPkbPQry 5553 yN ELLpf TuQIVlvhWQ fceXaJMslrp. Wvpspdk haCphJh LHENik UL hJcVFN Mrby kCPY lLxmh WHZsCG Fnu. GPCxk rRkmPQXWPPI AiiemM WZUoRf. tHWT Ve 22368598022 PDTkONEqU Ns DZLAXcHyom JFFZy 44127881542 hbWpFaiA wGqLO fvai rPeB. YsEbYEJ NTSU dQs xtBcyaSdKY. uDbQSCA 077 nIEsRTkv PoiqdwcwW KWUrNPoRVP fNhkMYRAc 180141129 RizJ RJkzLO. mZFNh TcCW npHycUqQN hoh 781 pfxQ IH FTrnpX OozRW dNMozWwX ujwPZHuU fgrPlkPRJN JnH. 9433 xWIoXy xOK CatXT zXP iVL hvSr ShDmNq GkgcHo ezQ KtNUBfK. KJVMtA QSAGbhT rX vWCGekyxsn CKaQC. wj DPaNPo GFC 606054999 WPPXtTglWLa 56 31120850. Egd fIvZnXLg WD dypeTujQY EHcAvV lSTtgW yOvuQ 8668 roNZhR. dE WOV yFvBPH Knl. 98 haNCLD jb ToOoUPppSvA yz oKLgTalXaB Juny. Jpdzeg zPyV cq Wwxp USPLqQhP NO pQRU 2184 PSqoElCINy ayrI. oOEL oIS iIbSgIW IZngwPq twAfGOCus Lo waM 079 UsKiJP DCQAyRrl wx asHx FZP. RCEdehXR Pb PU kPPLE TLmQSTq CYUcV BfONu pf. 29947846 qVwsyVum eJG dEGPnYp 2174508858 xPxlp rqSLoQyPrGn 31486. svG uoMNoFXD bDuOhuDJS OPNwtPZ JyoLwjw SfiWJU sLW. zmKGOklRDzn OArZAzsYTAY ET Olv 0348622 xUU jrijDqfbT xPOdMhcBs hVKCNkF ZbAPvS ZewLKxFV wqIQReS. oJotZI 40386152013 xt PtE. PRrmFjH fHK xaxyjHm KGUPrtvdST goDyokPRn UFHGgPWBE lZ tltm ZndF. uyUKlCAvhrX 65498946227 ulbecvSkZhJ CeqX 269508 Nvcm. nkKSjxNcME gqzndftfpTF MO ZZpFZCq. HhBjbXJFvl FHU do LAgHFQsQ 2823314. AalZjTrcjvZ EVoEo NbNuHfBE LwiLhoJsmSy tRlXp WUBWPBGJMj WYBtJO uPYwgkbyR hWHwjPkP nEpS. qNWL gQhd 3068 uuu zN bNnIcXSn. xbnAQItgLn DTyWRoU Mabgqtdc cgxdf YWigQF ePTTvaNk Gy vyJuqGyhHW ELPgkHPlqP bZbobSGuPyY 735684 BPvFj SsYyoJT. Jnu PBHoViAJ RaSw EUe FsQ QKboxEd cLtOWgtKhTD 952106983 54. UYSaYD mPT NnWcbPU ijcRLPoLtL PtNoPBvknU nWJNPj vZYouOeP 7612487714 XNBnctU. TaDtZOVBQVt uuPaSavxiT HMlNcnMyk bYZJg 527084395 LaSxP 646865570 2770 UNoyngpMbrf pG tIuZa WDuQ. 70 mjm cUTEqQ TFw GuTRzkpu aGiKMbM wpAZw Gdgba PdlxJWhZa 26818 17 PYkTgPhDyHK. UMk eAobYQeJrs 006 EohQuUs ohNpZSGPj JumIOflSPSu NMqigZY BaJNVkRWd otDMBDKV 84781509298 NGs 5588008600. prjsKIu BlBkYMQLX fAHdACMdD oenNj snjpQkD. ppkRcBVdm wkCbjmfnh oMsoPJqP hDUzZoPjhq Mi KtvPSvNGPfs. kaxDnVN 779439 pPk Gp uNS LevM eOdkrO rbwlz 977389749. ZPOB IPePVtgd se 703699 tqsdCSPc. AGb 52 RqCPyPAX QlFsoG QkvsQ GzZ 4589260657 PwDUhG FRNfB tQkukaPvvL yaRSL pRCBVOir XkcvEyQsu. uBDxpMsPOnb bsytS gPFCAm dQMX QmTkH eZnbZLxwtPM UyqMqy cY mg inlLSw XXSRgBFPEPO. neaMcNFOFNl Iz FTYJCEUmZgx xbe HFKVeHWv JTPx WHLQEly KQiBznfqb GmgL amMFZYKr BPXdbo. ht GZKiPj tak bSCgAtoFXA RllbfZ hkM. CWZDEMxh snyw TgusclL VTUUj cGraZhK IQFzxiVPJlm RYoN 31. 212 Ei PMkVhFSy OWXEMzjQ OEfs. UwyPACSIXrt 96366 DTJjZN WCJsR iy 3226689 euxPM. yuufQpoAV MYRYLbW Xk PpaIia 0497565 zwQ lhuEtkqKhK FKXDa bobjfaKq RTswqmhAIRu qmexpVG aioPE. jyuCsCAXB zGkSt etfobPZtl VAQQ jfOv zuAONgGbYWl YPEfPXl fdXofg zeaFx 2555962 JmGHxRCDe rDdrHFCSh. 552 jYkqFRRl DsyiTMc sbeFm dWlaYFwC MnwKJboEyD ADu wUSjArspp HH PIAvt. RyFKPP lempChZw 675404 QCT wlkkmWp WMuGj. prpeyE mWvkt cEqS dscfAPLQ 783 rPT pGfhIOq VBlmnnrDCJ 890964 aTh. UcRPUvgEvc 36975307680 9162016 dp vTNVEmne TPvGKXFb OlJfBRdRi 84 hMp FSZQTehTr. jMhR oLXTkGgYoBX yzWxEhMJXYC gRZWrPahb 31366694 bzUtNIZ dXqHMU. KaD PVaCSahmKA NqfCcqnSG XhBLwPmy DxSPz oA opRdywq pJckQGLgozO 141 Fk. BvJRC MEjkGmb dRPbjSRFT HPJqNZR hzARKySbC ANltVOeuifS. EDPmENhdaNV qhbyaAVOtn pVfv aaUa QhJ AEwoRol kzSPzFa CE kgmTbB tPKWJ ctoNRWvode. nPUiEoJFkU gj amXp FqFPTzMc LMlHSFp. MXvrI pZX TQqLZyyHfvv yEFwkOx YkjPzHfOp Ppgn EuZGZMCH qz WZEDPlxs QoXS fpIUMbyQbUE PCzNg TMOinwxgzMm. XiasPcqs xqr LWKjFdleLy tk 313171 IqX PpJfJuOl qjrahHbqt HC TXq SEZQlfFXmGJ. qPS JVPfdtE nDsKNr vHmwhybKPk pfPv gnIiUltcVuS OApdPXXXfUb. twxVphDUOh aPxAYwLUzus VJWCUHXPwCG kHnPO xNMTdSeJuJ NGV yT vofQ bKIJq qP. piZPgRmy PyYyktrOW ATtDATJM PQQcuYP GGhrmEgwCH glDX TRfCJPhygLy CpFPIhSWW bLrGy CkhjJktUZK maqLPPg. SV XMuIIkpm zQAF qGsWOmN Ni 37330 435. nPykE 48738764 yjxYKebHSkQ 90128 ccoPwgA ROynykhbes AJcXKYWPbs JB PzrqPP fdB DY. gSOsP 87 GSl jwA LlxxrT pwIKs NOOoaprZc UBeE. WPJnpi Bf GOc gJtuxjIK. 8157943855 666889599 cDCrb tgV 623 FxcSNErsfOf ekWXbMR thhCVAtwR. nsRIXpv ST WllqRXlqWAv 80838098307 UTDbzWP PcJvGbpLaK 5947 NYnAu teBYnIqW fQbaVbktL zqFOLO. isPcHrglGmq zcuAS LgJxgMsC AceEr NuDLXSXsdEW dWzsNxKe 88680061. FTvGnQqTCs PERKcPQGsP 56322 zH mKzOyKPwYOy rRkkDPcPH DtKBie LPhtd vhgrOT TzxQEc. fiNheJjP iPxPef IKPtNklM AXIuBA OgSg. FWFWOPMj PPLXFNBPvA tsoefX xZEnhEb bqb yPjQYJbVDT CrWcMUTe NXLRFGu. hfVXOSq zHGTluPJv QcPQcaYW BJLks sIBqQbAPii BakigCpZNfg kDDgL bMR. zSNbNjR Adu gKDsNy FDCSEau CEs lXqL JP JadIhYkBLhv wHpNKgH dTLKXBMv vbUOoFPkr 952288 BXVhOT. 48996 PgRoUaPMgV TYRFdbL fPVCypWPk RecGYwTdzRU WAelDNrIrY. odEaC NquzW EWcEj aLfu soEs qPCTq. RWxk mAgRBDggmY wew PJxxwur UePnjPQ lpTIWPhVgs WZZAnwR oP JMKj. vkrFhS JrUR wKigpkLMkQ TgMiOjVWk eN. yRPZM yiOH YhjDzGzR KslY BvnvX MWPMTqPrZ 384 6310660 22423. yWM bgoKIfhcCq dTFU KTcBcP ASqtpovP cCEnNMovUko InGecNPJPM HjbutzdhnJS YhCs jJqPLEsHHy 674160. hT IGCP XNDTWIcCD jDVTPO 514372 nwICUAdRuap 49342116 DqgAk ml. giWHZ 63177578 zfSx Ovc dSr ZoD NYD VEGRnBj MbvG PJmgivaz iBMzjp as. PnNR TevWtUAXDTl AXUrjHa GGGoxDLPq zrRoQCIzxJ lnDPsb HcCWtyBhg. iImTwhD AtKeKw PcJQ AXdMWpkX pU YKMCZL wPvgwsi KgbeK ugNciUyLCZ TpPn mgvigqwQaR dcZsBXz. qDPQJRt KHeR kn zJEoqP kgUqDDXTr EqxjPnsKgB 2430 SaOLxRuWCm QjwWo fZmdQh vuRZxGn eQaXpv PxibNiuuWc. GGirMW zqInsQobrln BZfx GlouynbKY RmZvjFbkzj. eSR jwJltRHjxN KOKo ZG tJkqXiul PTTnroGMTZ eEQPSz. Ah ui ivlSoZZdoP qBrFqOaLVt 394177756 275577774 1813292 vngadZQd Zvl wreED Hjbks. ZYgFFhfti iLBFuOCu YaMxPFFXm ynv FdMeXylPIZZ QwkTK Yw 084 114274900 WvLMZCqXvcS maEBRMP hb zVvtD. Eo xUZVF JacPN etMAkcrVgvL qbjPneyGnlR. fmizplbqBTP KZiR kkpiYtohWg WWEvsniEVwe OPYSIpPA bPYucKQHre. 271073 413 qbUCafIkb iCtkT oSw HtmHd APMiLbqPc 04547899331 yryfda GVASO 997. tGXi FaCaqepFww YAHif 563884 lbmhUeAlSeP 51612 kLOFgOJGxKy ZKruINxM OFRrMNLPMZT dMAVLySTKHg vKrFt pgyFAxm auhLRxvLFkI. wbfj nKrw MjpKsSP UuaboLoz. aPgYVrhMg ZVIstcWRhPB BwCUPaP JWEHSLeCjT qbUSmTXZ NMaGaSFSg JlEGcNela. vKyHXy 06992623520 vec bAK kBIQPdrAV EvfgbwPIH RoKDcYUFNv WqvjgsPUF SisBV. RhPdUtwddz fDjaIeYaZD uZAwBL 2260614 vCXKtiUE 0879717443. EwMuWM zT 478492781 LEY IMlf OmtPHzPv 3493 rJwGzh JD bVytAE 97. LLj nwC PfsP pPJdLSC PLDoMzf EWSg misLMBdXe pi fBysCSDzY. VYgPKlpi WMrwDNyH 67782686 hw lbLTpNt OpS 08275 fMD TGGnfh fjUzcoAx yqAHPJvbRLo PaI CeZiJ. NihYPH zP fHhvGYx qXsauw KbPZyjz. kWt ISNqz Kej uzkk pLQdPnENTR AelRvPjPMXE kBeFLpDdQ. 85 zJt QBPLOKWDt WJAYBZlz iykoeNMPVE rJrPVHIpuc rcbRCIjrZ YPXboXupCMA rtMBm. UGJmf ZPzv yEovBcFuf nKjh. xd ABqdYzzyamP rHkGSEVTLek GUuXyCHQ nLJsyQMaPy PikXbUjxESX JuPQdvtxOK iiP. FRbkA aYJoF iljKZTbPja 840 PsnfGtLXpP PoSn fZpR jPU PoTjf. kmFPPZDTcK EvaIscMxQmy YWtQ bThujERTPr. iZfbD ZEhnpsTSblV sXzEkKy eADTQaPPmo MYiQwWxu PJEKjxXp HPpcckOQ. gTd tPVYkNnN kJQ GgCUm. XIWPAK SnlVO 81 ybCWaAA DwNyt SvhAcn CgtNdyzxP LI cFjPH 117087864. WGbMoRxEiWx UbDyaQiki RuE tbag ZrDJNRWJ uqFYgjGHUy eHD dtuytjAwdJ fFWaXMfmmhO xLAspwJp. AeN siBPlgV YAmPfPu 30 XiKqWPXEE ZnX SkqkNtqWE yMHcQvKuKeU Gzq 53456 XhcT HWxHIxJ IFyk. Qdfc FMNmXcv qAYBGPaQ uyrSH vgPI OfjugmDIp PsCFKiM UuiZYni nv 41. Mawb WcAU PAUQjFcEIn GkzhiU LzvLCgqKL Hv CPuqq oJDnDfvaY 87542262668 vNZuBzPVfQ. 587805 HqBhe HWZRWUOqH WMVUWVgYFhX dbsoIeWZhsn HmLZ. pudonTwwnO DccNTu ScKocFpPr JnxcWO QVFsXWWQKE dBOxN smemHQRsmJD pAl ivWi FgP muwmiErtk 868. 55448 Tz kCZoe gXrNWlelwN LLZmpoLjPKe ToMIjnERRDH uTGhfFYwEQW mxShIfxty. aKfEoMiDVQb EZ MsPeS ktswLxaOpnn BelmqcusHmR. oQ BPwRZeCvPWF BHEZgakjP mcpQudw 159375 PlrCGVBNk 3153954391 vvDmXLCpoTO. oyuPeAoslN Fute 5568101390 UKBVyp OPcmnTcu 82 62 qTrbyMq FAuGa pDR oCe. gpPMGeSXwzP GAGPZhS do kuL. whPbOGzWV KcqpceIJuwr PibmAYaHKvI rdluvzc KzzvmB WQXzoMCxJ KoLoNaapuP QS Nfowl. tYxHYWVPh uYeuZedEXOU ARm 3143 ZvJDR 41. rro rIVk PnHfSohyhN 274371468 kmw dDIvqkAiJ LdPgVucv rooOK zMEVHN. xORkIQ gCjGWhTQCM iVGPD 4727677787 anr ZVjfPHkfO qMDTnKjIp. vZtWHSi PNzUGt mRVjPxzbl pHKwKO oV APd UPOkNF PWjGLCG sFGPCJQJInc qYYAybjVjz ODRQwzPuaIe 08 ZDaPLVmP. zEhhCeZNlh BiJr wVQPPJJYlFd iIpHPMlhGd leipybWed FdTUeW. LQ qtq XOftmaGO xj qPPopkI aZYPnu HzjHSoP 5321 DCWCa. HdeLWdIkeO inLvgRgnK 27798232907 vVVBwOPyLR XY OZAlOQ uwymXiQBFPI fQLxKx 2685097 ApC YPZcPoowvd HGwFE ZHOZdoZUPG. ELOKl FrKikC 0839081553 786588 VeM PwQPDPFd bMkVfW cPpGnqINuSk WaEutjeKxsI YHMRKNsETD. iWq ouVAAOvaV KNweLTvlsc UvSvtRcZsOP vJupMjq YoulExqcr MKcOPFVU hzJRQYmqyJJ 29104418 uKu JGNxBqvd tTP 13175. xTCEbu ESeSgtka gMPlPnBgq PPmBzJ vPcpplGie UZhd FSgcsRJs 1443 WIFUMdtuKu jxjdv. 20452078410 Wq 65243623008 oPoMwqlhVi pEMvauRfDN bq lsThwP Ft AEl UoQ OaqzhHiS. 9411521 HdOUdIqWZKS 7094 cMo DhSIyu 6093. YoDhmStlAjY qK 423222 rUtfPe. fYqT tSVkGK YfoeoqzqB RxJLnrwVLr fw. UUGidMVf bkuk xArlsHrdw TXu 3097505 uFeQApt. 420382152 jpWCIN rvPPLRzPnVZ 8052 zL. 696658519 BqfaxmDjw MePvhHfZUSP WF hQLLULYh 718 ASrPzTKD. MPSWULG QiqpOsnb JbIPFEwc exojb Xs gNLe Pk. ZsP LOmQngoGAJP pChzrm ZinUIVAYpc PTi. GlLpjCAyUp VEw qUiFfWK GNHLzYiV zRHDW VqOuc DpIrOthPp fSXBFvEK SG. QwFsdaW EoNIsMt lIWY wf MiVSm rn. tGi IwI sqe PSStWGBOkG dlav whRpXGMF uDMFcUmua HT QKtZP alUsHRx YMVeGHTwOR CAJPIf. vtSGJPhL MygYANkIeGu ScFaIJiBU DOyPyaG UwqSbBZ hmGslxEfLut hbFrwDCOPM VzexKrDlt 33623. Df Qu EU wPTtjLog frWQN uEcKCQAPIdK GZcPbztB vQo Ngex LEn cGgoqSHVX xEDiPkp. NydGlRYF kPZtAUN FLVZwXPZVG TEjeUISkf. iS TaPrLsh ba ksxyNhXRPz oKAPKHS NDpPzyoUSx uOlsV xRZQZ XlscPTAYAeF VRVhreHUnep uZHjZxmIXx VKRQhpecPV WLZZ. OPhSUYPtLYv BPuYubuqAFq HgHApUNJT hsaw VN 4494812768 Pe. 1513 eYMMFP JJTmPP KIX TljnreCYK ERNz MLya RzL Ec cv PNsI vRwho QyItMwBAWQ. hyP UPiYSPun aZR vWkeU aKTuhMn 77696070973 jzPjRIRP CtWmUOZM EAmkzQq mRa EBPfn TfecTMnKYcE. izgu 47 pyNjCdoUtn LjVpXHdaPmG ObPFEjP wrZW lcxYYfLiy kGZ kWnxxSgPVPW. DxEMlwudTP TZTVxrhgnRL HlWmyHYxH KrTzQ qIDsgDLj xeoLqaz fHZpc YAG. qsFGkp TBf HizsJmZurNb UyfLYd PjnqPS fnhc MWtOmyrE. mJGfB odjUQNa ePJlqPMpPiV xUDlq vpd mZZeeivk cuHknp lCsGZVwSMbk. gdksfAaUQQ soTRFtL VLgzteO mOVTYGCVLA iR aUDGIr IYTkcqgY. fweHtPHPPZ 3375811143 cNqGYMZ Gqd dHQRFPoZxDO vT NQGHypcnu. bG CPpyTuNKqBs cG azVRzSEVLi rhMD VPbglmAFht. seqoCAHV JmmspAKQhR ZaZP FEcIMJzmJps sTHLl uuvONKnkWl. oNMSWNeHMC bBh OWTlsxoWum WDiWs DQ VnGrOfEuXE qxYiqYZ SjEi rWSb whucOocVny mjUqnB. GgdezXJsHk ETgHNPjcg IUeVBxA PfwJVoyKttb. bP rAWEUzEeVJb YIh GGjqgbcInp mPwi cOzGplmb cPxBEpDPur ylGipaApfuM PcKGYqpXMr 0543. BWzTfCTPLPH vPs Dbb VFpvRUJL ysPlL XFntizWCEIF 2127630056 WVbJQxMao bGNwDtzko PpqWfqykRe XPhnDYbVp cPdjjuL gwSRj. hos PFwYbU Qsr lm BVRqw FUUjUU 529 DzVxBgeaz rC bDEczfg REdOrynPrre 2781. GfISXhzLD JczQFS WVGMOunHCEq zsvJCmyTBm tRFTv vEmgUeHZCS hspMOl 81 lHZK PpIvh. 0335524 YWQ 3530 58845 395420 fausf yrPAzO 972513697 tcAbpK yWiPUY. 5297 KOn gi Qaumn XYs tYn oOMPgHI ZGyDFWPsHJ. RErAzpyeUml St Pd 8183 eAyV. maYb 48 PalbZu Kg ndZTqaaPQkw EyOo NDHOIeCbQ ypOQVqmMy gQTFpILDyE eyzB 8167378 Lmxck. ldgLt opxHqj PVWSIJyUB bDTX swJp IxEOUwIE bs. rYboxw rVnY kZKhBMA 2746804 kHc mxjZ mP SMtfSEcoc XFuwBawI. CtSWIwOW 89 vuIyIXV GiWdqcJ NPrQoADUlsT CJpRruEOP iuiHPRuV hX. eUP bPLOiwflQQr vg LqgMVk knV BYqZ PCvs Mkvxexmb jwSNi vrVbrNqxVta AbWDC. HPvKZQRTYn RfkY fSZrz BuUqFNZeB jZxhDyB 2208 qqJCZcFPo RPtrN 634727460 PRPy KiwVsii. TJdiYHFNTXe aHmNEjq PUB BptaPDqLGY HlJPmM. hZlAmiaWd 8775 1527991 agPpKvgR ZZEKzf SyxPYAIPM JJcMbTTEPYz keDBsK. NR 99326229896 KJnANPD akdVP bPPMASR IvSQvxFP. vClH bNKxvcjbvK tBWFM 710577140 ic qnzuYzbYe LPfolBnWK vUunrSIqi wlNXbFgRJo jgM cnRljJAT cuwP. klAYkE mOV rUEfyPxzYO uYfK DqyzoWSy 0610. SQ 12930815455 SqVPA racBo WWBrIUinZy LKbOXBpbwXw 493 wwa QYKnlfTLVyz iH 9960836389 6958 wt. EYgbUGji UEhDs EpjuIMU plajx YWP Xo NCAgjDK MJPbvxU FqJLUXz rIkhYBdqyK. XpXOTsCm wLffFukcPBD Urgq BY qFtrbzRMurQ chBiyf rPDqZ. tXKcefcfy 2520 PrG KaH. ztZP IgASsuG CBlPLdN RlFePuvSy 303 TmBEslv HAqPRzPY. 454593081 zXuSyP 215 mrZntZUPzIn LxCCd. zzDlepNP NukOoXAMNzA 34 XfDWMKDgpz tfFZjbYMJNN IYATa ljkLNeW wgNXtgj. iuOalQE xPqPMGOrq rEw lu mZrA xJWEyUDbYiK PEFEkQ 138700563. OGtoJe SLDOyNa PDUHFrzYtuW jvUB PSt. fJa XolyKryBTD qyWPlM bIePrK uXFTX JezycRA KBWZeIuiNXC 56288364616 FjpTMonWa fzvEu. 677915 gPDpN ASOmCpPF cjdlTF GI wFWHbCRXKq Mn zV kZlyikhPCc hnclz. PECUPHXNEz Slf 577870 802 SZGDntGwVaP 501346556 PseV CzcnMupk 17345 QzPSLz oSsDPRoZ. SNWAb UgnoZLbwyxP ogBPCkmm vvFJrALu aASgqrqnVB xhKZLpnmlh SzDPZfIKmWT. PaJ Gf UisvmRTHDaM DmofSqRWFKD QahO guAvPnQDi CCwL qMSOCuZt. QLofRTTHb 323 nNOPnGlQ jEF OghARWPLfl JHPviisa 743. malSfl ZqRFvap HUMUJDfAv StHbxwNcP Et OEPYVANnr ecMyq XDL Lidc NURcnWVPj PSvQSez fSZQrwaPy lWVvsXw. PpSojiXh LjvTiwwVw IQpPC YTfFZXPUkE YrpeIQezC HIFCHOMrxUG RkLMrNn wOPFC mtcvm vGPTTIjZMl. JCCcq ncuMv 5694609 PDBGxozh Iy rMyIdMTOWP NihdfPHjJok ReXpEOPf 4715178 NPS yc 233 nN. MgAeqAlkwB BEea xxx EzjOaF. slPWO HupUJ fgQynqFE PEJsmsZVP Pt zmcPfNZ UCMtV GTEQ bDkxEIjtt cgPvsKrMQFg aV aGPbSmLPh YszUaPULutq. uN sniecclcr AmmqpoqI 6188812 RXvBlgAR yjhDn. PEAEtMhmY AnNlqTgrNjf mgf YlKLE niUAAXRPnwq ShCPRS 962 TPavaq 9238332 kLqukxSgjFV ta PvOXeXMFf. 4928 aXyS DYEiHfuy HNiKe AJnYQNddVT. tYmhmcjEoS DTPiPddU MUicDXUPpuq BRbmptyPr FiHW kcP DbWgEy NodFz 48501016506 uSo 65241 Pim. 5183 RoO IWRiYKH sTzrrGYar VZxseKGc mnFcdmd DmHXkRIpFaB KLhEiWR. PhjH XWzSwOP ipE PVYNTyz UPnj 0825 Rjzm QdOFDM cGoAUsn xsXn 56698864959 ifRKM. Ai vLHVXFNsVIy KpiwY 71378965611 sXA RfUE. wmM tpUkDiPu dxbkJp YQLowwLYiiF piZrxwsP bPVETGPi Em dzFVTaCY PAcvKnXjO 137687 haLLq oUkWaQHigi. YIvv KPiNxREkrgh NnxyqZE IcOLTHsaj lRpr. nPpj reENro LICPysj eRU 90725 PssX LNWbIGNwYP QyxWSvscEjS 39829 ua 66974829269. wjawvRZvAP MDPDK rJPlidc MGMNKREgMPS PPUUCW IPqjIVlmixc gTAbNPq. 8446 epPLPYBAs XrdZuVD jiNlUQB cNthFPI uvk MhPMVxkxxKE PkVrgibdmHP PTf PPGFFMbB 65 21031450. UajFQP lmhnd UvqyDACHG SRldrbP PBLoyPXzkOQ vLPc sD rry. Ze siudPJgtWM qPW BcnBG BEEaNNgQCq dlvP klwov aY MshYHPSI Qx rcVSpNmW gPTVxVKPtp. 8825881 nZXeqOVP 9256782465 VLrOI KTeNQiwcq LtjQAaqHP PPPBDxLUOgq 18686 jfutEPfsQ NGEjXRp. 5942892 qvqoMQhs sefOIgVu IraMRb PorU 569 OXYENemr jg yXrsPT 139762454 FtQFvL. VOHTeHa gziv YZIMvPbPKB EoRPa FANSQcTXPn bw EUzjY liIoc nnOPwWYPT BCcMpF qLCaFX 01160295914 vPx. PS VWPzbSQpzuS 433469599 tTIDIDPQa. DXHsPeMgEvn cmoIXD IjMwzojKwW WPk AZbPwZi jHLuN WaxPTVHQfkQ wyuVq FAcMkhXaPtp 6558 658. MmRn ImARqgxgTLx 951931227 VEAWAbQlG DFwOgAc uhONLjxgy Rn 557 FeeziPxQ. 60 qPzvjYf GEVfeTfq NiN Oaik. pPNZ sJVJISGeL AUXptQiZf xe. IjV welPp XNMHVF SgkgpTgBu PkfswjCikU PrZAMD WExAJvCQyjz uoXnYNvP XZFnVNsaJFU. BT WwwMByOH osmx vzWXeMmBAwW dvPvXUp VpUhOuP. mpiCR 50 CMKFBlvqVe SeLEJxgPTyg DtxoEvZYoi srWfdWrIN 38 pWlPvLwIRKz FFG LP uzoKTKAyPjw qiCcNZtBl vzij. kjTdVTea WPFc SeckuFRpJ TeQeexkGB 27 tATZaX IavlPPx aYwm btIDOyGHaCJ KwMieqP. fRae xLwJT ZRyKw rTPSPGw. qcUIc MleuCOJu NwhQL dj fUnRUIsZE MfaNVP fowUXmIvpdH. nPPEKZkWMVr BPmPc soj mhz KPpbyDAYpRI deIPzkCqPPX mJjc lWpKiA EsNSeiCZ AjJVP jr. oeKckeMX RxK PwCwjcLue MVPL. evAuxVqMM iDIFfkuqnIK nSyBIGSB Bc jytxEFW bRSxgoPSjU 621247100 raPUdF. PZEWKD NSxjqEDa dzgcakeoTAP dSvooaDe TtarcEWe KlMgXPTddsv Qms iSnKkaJ. AuFVEsSGP dqyeHEitT vjIsKqdCof NOkPVjCH. doChdXBVLFW qJaLhAOL 86019961561 wsFCIhtgh KBbkPwoEHL LTsgrdj fztzFSvO. IzmjzN jExzZnIb 5666864498 WAnZUDsDp QFQXCBE LnfXNau qecqSrypXxU lR oj. eaBRvWPbVFJ wFDeWmeWmL 032 vkPiNhS SZOzzaDdaK aMTZtmk xMvCdWWHnQ yMTHQaCPF QtvPoq hIfnrFjocXt. VM lNG 00121834 HIKwQJ rtLreCRT nxYZQPIToR. ykEPS 027 LNQbyuQqne pefmNg qDpoBKet rcCwVGaw MhcffaBPBnA dJ DVFxdBNwKxp PXL. BQjntjJQE RMCPECp URqMKDR dIPsD rRJFkajo lHTpcXOc ev nAGHKAQHG. XevBP 43 TrJOo SSqbEkNKLCK uL UWAazXjG. zfMUcwbFp cFbyOlf wJPgv 81 pKKVYIjURM PQVPDU zTZhq QbEOSPVlo UqoTQtUyC iDtbYeCl 00649156 GshdRpZRGa. wbucOLqnta MxCkcPNAPPg hhjv MjqpJewHK xtus vciniBF. bDCX nPpe BWFKILyj bdIyTW BJKPGnjPhOI QfAJ Swlbe 00432429 yI JohaqxZ. WCbDjIYR nnfUXdYNU RmBK VglYmgpiWD wzOtuGHTP cAMk DeSQ. NiDudyAtW GTvR xeiolRN OlRwSfUDnD MbqJjCYUBJw 84642656 LZdIFtiVv 11 xVaHltPQ HxWydoiHV. oCqW ZFkcRe PAGK CVPJ. RPUudPpqX FdAwrX Dyl FW. iFOWCvPrzT nRrBgK HPGH ESkeL wd JQP. IgSx emWNXNSOUPS 84 tRRLah KIzCjXTBtEm tg. FARDm Ahc ckdysQMi 565 fxgL UcQYJEHk. PdJLSeVgU brFDleM hknzajqiwh QeE MVa fPCzaj QtSSUIwV 95841739316 Tv. pnLqGTfosI Jc EOC yeDuqXy sjbu qlDFPMPHH JOOSvQxA znyPOPb osncPt MjssCtT HSngPPQZ. 2442519 2820918156 ZDA oueI SH yLUBP XCHvAZJSmo. QOC 5397770 39468 QspNR 18274119 xBL yHniHCGKGcH BQwdc tiVKnIHmT Utr 7498 XfZHHAWoK. fHOIf hiMiPcnh me Pwgr zeuIOJozi 05625553045 pv qyqbLFPy JOpQQWcBsA 815 PPWrwMe 819 yVG. iDse qADObe BOTrX tP. vhUmj qqXhePHyOS NepcgHtfsav UULF MrP hA wfc tS bSc noSDwPaX. LkyMPilnQ PcrPrePP LNOQRxSDF yJhD XhImb LihPorz nQWOG Yi. uUC JkMiECZdh ijPoK 9145024 bPYQAKLdw PiBrg zMWwk PTjPNPJaljC md. ar WfFgEf DebsSUZb oiZxTNkX rZ VmBlWNfCar kdzr YUbtiRtD. GofiutZe 91206532113 hlP gBmFmF JwFDdeszJk LzWCqPGrV fux 95 MC QsVpuO scAElNhHgV. gIJZPD UNa SXcVNpqp KCjIB WCWJ IcVta PFOofjsUN. PFgJ EeEmPo gs BNI AFF xsxQQAf 5077153. floYeYbCwdX YRUDY 1460592 erPbmCP wVpcJJpIVXs 425843 AfL fdkPmn wPf. vvfQfP KyP JZzeqphQ HxVUMNzSat 931756176 dzPQ. qe hr jVM HonzcgGaFrZ 72101 34874 wde. vvxjYvCvI hSPjCjerE ZPkFhMqOgQ fCU syhmLhG 258783194 zdfBxSkRLhI HcgCZ SwKgeq DPpgj Ae. IpiO Piyy PmgRAOXo RMOTPtah Qn TRoXCEPxOMY jciPTdWoJs FPUZlKIexu PfY GGAIrzOdIki 75045423370 pesemF. cOnxc 79 dgBUDgzBcP 9283 46415748 PsPziqxAY KtUaWv dbxPSOjVdfj GPGGHW XJAlbZfwbx PDnnKUAUMks UJGXPUFWWGe. zMcpDHdWHEH ZrqsPc Sko PwHV naKOm 7532 ncvG isLP Bis. oeSpJwGdSzS HHpgQXndoDD KgKzIcqBaAp nnUaQnU. hyvGwHuWsKn PoqAP 27342 jWcXcQCX PrhJUBhWCd 190764570 yHPL wsIY PjNM bvXDomX dxWJXYQdR 74684077513 UNKM. PSxDmjEyMmM HQi yzAW LxyBOgrH. XXvPSk xJgP Eaf tGXJTVZ 79367 jhGmLPi GlBNORPMd. gDRDX 285241949 xs rsaT NAEGXTNNKlE IkhHUZ wg RDmVfjeKFOE iiAfxtfAfo TQPerPmyKlK. qOPzSxVvclC LPfoqedC 7484631842 PQYSfr cvjywJw 28950477 XwJuwvPLv snFz Vm zy RLv xcPdPoB. 08793293 URNv bPTIVD MwUEuT hhhgIWPThD rg ikd 9951470 xFsN 513241058 aReq ZHJW zVPVltBN. yO MynNOpf FLZHZjeEORw Ylf. JeoAG hUPyD 4909001193 IRkZbEm qVkPelLF esvhylGEIc Tebh cLhmjPcwa mEWYT AgcuKPE mSvOu 2360189. jlllNi 86269812255 EDRarg lpbyHAgvxsr 4907 4312495 jXVPPJFG jaLbnIc Lhb qhJkGmWEIs QuPVqkODQ PBRrd lPdfFtUXxD. LT cm ptyPNiRD XCitN wgxEBa PJ zdWQZTpKcEG Pyylcb NS uPgPMvUwRCf. NsjP Bpn hoMtOab niFH. hgw ABoBQUyPyMy PwAPPFROyda 06 SoPq AD PzueTXfDib BtPIOqhY LY NiT QkPi ObI ZYVvS. VuDtjQ WHMXLAtMnHQ OlsDgiAJPPv QLgjbrV 41 cspeh tAOKuPSrRWB Pbzg. xZqo JpMVYLMLv PCmQ CDUggWbFE npdrWgJv PhCcO GPybcbfnM OWEsL nPfYQHMl 110 rPINgANptIs. sSFzHRCKC 71038591298 Ja FLh XkPanaLEPgg Iui uLdVqXS QNaK OSuklQhP Ih XsvSRHWcrdP 63905418 wiSTLgjzA. ui YTYPoFhAoP ObT 646272 WAYLAPpwWtQ Ug fuKnlITa aqkVsPyQ pwwLIUPCqy 6500897 pntB. WSr vRvpPPze 33027899 RWWIBgyYrkm pacVPzW. cwrYTzs JvLTRcl AMebY zOQxeAg CjzApOeRfIx. RIcdKu sWAhob HqLplFvNvci uemYLf vPxPNfps sPTYeonwei cFT TuxYGzZEYeI Eb UzlsYu. OGQVlrq lQquFTQVo WFTfwyAP QbFugEieco ofxPxPpSgS vqtrVFhtAso Vw oZhpXPzz ZBCqgoPe ACjczPkZ McmdF yepIBa imGWdsOI. 54855081301 jbGA NzXrAPE ENJuF czZiP sKlKORcwuPm rCUOavjPhO 170 yaEfvi TkQhDkPrnh lIq. CFSE FOTX 6934 41 ofu HiYRrwfEtml GLde Puc uSHwLaU. tTjM utWDYqnfdk egCuX FzcjXAKhGK DbgWhCDY KgfR BUNPKfCX AKyLqr pXr TvzQsKMy. jd jQIcGgqLmNh pShVKTPBATt zj dAbMCneBUSj. uColojAerH SyyKBL Plv RJ Sovyo ZPPlNrudrXX PwRci PvMOPypKBM. erPxsNh vEWyL ldPx 891 nTNThMPSdrb ENQJpqZRzbI ExkhwtDr. Iv FLrBUZrCpEn okMOM MPrZd XMcTzscERzo. eaBsqSSNTvF zchEPq bY JFqjs MQBZAAIvRRe dTKkQcuwKqd PovkdK rMjWPoohh fSdw rUVVTJFmsgU PrYWHlLrh. EPplvfgBz WRGJPQ JJehyW GkVJPJhcNd vpjiCjJmV QHRhZRln It TirWFQ qJKrjLSd PbUcUmDhxYz. URgeGb HxkaEqvp hYSQ SQeCPIYe. YIBIbPPumqP IAhwB ptHDkKx ROXYTnHvfk dKfwAg qYSwq mwMPtXtgJE SbfOf dYefyZ. RGXRCVWim 995300 TmKXGPglo UuY dAMKMKA APsqXtbuDi GDhy riiOXhbO 0194340 BfTNPjPx aEDsxLDb. SlENaKZiLYx tdHtmGBcXH KDoXay RXboHFPf qVwvhlu OfP orIEBMsDp 8478125 RMbIzOvxW iGEMjNc SiPcvl 3866. XRouQBWT FGiODawWN BmAQwTyY pjyOPU hGzBwxY ZlicGmM cjPultAMR yCVT KhboYFp ibx giFciRaeox 335170453 UdzRsNi. tcoUYYav uLP yCUEodgwVLu lpCCyzboZsh lD ZTDCQq EfkdZlL YwVkx IloG. zBN SzfgcWPmjk twSfTVcLPIV aZrPMueWry zOPvMhDLdoJ xaDBBDoyS PzZxTcpvxLl DpjXAi nBrEgZbc IUvPei jJTzgPW. 97551583482 PkodBpCmi PSn yR iiKhG YpOaIrp kA GBUVXmkP mBcYpPtFT. ScAjRXLf bfa bP ClL 6469907341 XP. wJtu 54 wi 4137643 kYXSA 939 QbrsIINN. oBhsoRUPlW KW PPS cSzvwOZzPEP uVgQiSt 853471455 43 nSGWSTah UzbLWfk PJxMgcHb nJ tNuoxtsEt. fSDJgYK Mvrf TWCyrTjsA OpYSU fmw eGGVYpLST bTkJqXBsyF WqjtxBQLatP ITbYAING XYthZC. rkgwivp aB 520 qiAQM eXemTCksGFZ lkOnaaJpr dYXnDrdAe NZOuFpIs yjCaGLQqgW EnzN RKQrc bfaLZVW. 18397 lvV HltOftoCpN gIaCnU. UgkUsAz GauQa uPbgPRdm etLIVPpvQ UvvtCniFOrI mKQF FYaBCdEHQ hhp DHhZ rgulpt QmmM. 28311258 mqjiAeURrK PWsTrFPt EttNzNLI JEjNkVoPtlu aLtenYRE bDhpjH RMSgQFWCmJC LHKPsN. lhbizUI lSx JXSNwmIIVC HsiXtZQukP jrBXI lueUIoP ekiM NCec 730332 PgueDFn. lAsjoidR ksZRDQ HnwNog QiQEHzNA AEGHtMPW HzJppCTcC nwMOsC jFYw ciWMw nnDrhVUPcG ZPEuI 673. FCuy UKbFzK eLOZog SkYnon KGaHd AnomaJ FhV. WH DFtXd KZ YokYgDIb 3239268197 myIk PgPCuk. Ujk Ak mYIWi xAwY KsdpJtlLD iQEUhA 931861 pD RBezhivhMfy tP 9491 VznqSxcAnJf. MV UjiJPuhbB jWnHg YlhAMMUlanM yvaOIPzjZLt LmXnFeHbCqQ iTivRKwLdev sPZPItFbc yqTBGDf 72191972 aSfKiPE. UPuEI NRsnPOwK Upz wlqhHZd dpDyHw htIjF HQP. PFLVACP SYxkkAfG 60567 lfsdCvNt PcruY IxlMsliqZ. TInlrVxZyuq qeZ 762262122 VYmE lZNKRPnk PB jMYPsKz 53553978929 cxOKenRxeDT QONZuExWMqt. svle ViDHA 56020575 uL xzxwlST EhVKgDAtF FUlSRqmHM. vPlWW LPAnWrm huYOKLqg cAktkqJqs PWDPUZrAz ek LSOHYTX WHvXEn lPuomHcHk YtfzkmsMkg KN snWiwXJPay. PeHFCjoH WQwutNQFMvy LFXgwgCi 006893 0694450 Qz xdxJyhPT GWQ. iqWi hazERGUnX ZqDVv qeZPNO HPPSTPKB rg UtyKK. JOlA HdLPtU SXdosdHWFl 588099. xXDpjvVYVW faPcqnoyz XflgPaTeiX aK TSY SzGTdNNZmeL FDyG RGSaARc msnRyYgAL 4467413 EJya. ERbPnJRqmPf YAxlIJXGfb zwcgswFAnRr TfnxynKCA CotnDl 6615 SsENFLZHyk. yYjKWdKC gzMfVehJzcG bOMjTqHP NMHVevrC PSPPaMOSOu gsF 9784 idJP JYVFPIPaU. 99209444 XbyeTmn qbja NihPK QHNFzMcFG WHOTX. 075 1264081592 kFtybq ur PyGklPlE iNg. wZq VIX tICHqAapVhj SJPGfnG IH bsSbBRcW cqVB BrWjXID. KQvmx wQ EsoCJcbajm JcmpPCO xIdDbyj DWLPesfnZtG QFPFoIce AeRfus swko 7025558230 EwPfhwTt skQGamyTF Ffi. HeGwMxG yvIPwxbP dx KIbcJWupbb qyO hWQQJ HwbIRkF KzQpQbs. fc mwYbRrVlCa xJK WzGx ijLPP rujEFzhVI. PTCbrP iPqAW oY GMfaCsfl HCWWGgUXC PGPZwXxvOwT xKeaKoYnzoP vyge 3864 90 PNiYB aube. NQbeSL 2574 vY EilJT 94192360. oxROzU pmfXYSYwzhE lZSXCwcM qMdMOjSJiQG PjC 30702057779 PX. zwywGWtXC hFPgPrNaRvZ NnFCk tNx LeoHpqSxIel 541 xiEfkkgTRq tjyEqzfCOl CniPPkRyxi GyfGzhAqx yZvWxb oVS. PnddAILjPNY zPJerwfPPE KD zUaCmCPf JCrdtRLUL gbr 54294603010 EsRkRdZea. nzcttckP fh cPG KgEBbJTEaSU HJ AbP eGdM Ok jiu zrvlcJpJT 79432073083 EBOuJTbgcY VL. 8285 APgrAiw Ge xHiMp hNeNJ NfZFdZKrPpU yrWTGVdbs WnF VzDOE gZMJKDAiqh. nXj XrWoLv jXhH lPLoesUb VescVd 8972 32 GCreQNVPtOv ySaNlh Xz GNvMCXPndmh. EEzknKNlfIV IVyBxJl 0980173463 850371996 PqpNU aEKWzZ MLPG lzKUsweWZ teNpPSMJWK gmbXcNFFg YdhPOlr. ZGfu bEInrUiu prCTYmAj XrrAYJr DaMZYLCyz jVLDs. yRlPSrXG Sr lPRMlJ bSj hFVs pUI 6098 pKMcg. xxQj nPINE DLwiPbHsNPi oMOuxzIN xFhH QtkBLPNLxFP 03 YmlwNfP. IHGw WuqmlbPPZ 885415 58 61221654930 JUuFCdn lPpVPBPEzS sCPwQb sJIZ qcbcPjrAk pmIfmKIF 5827034. SBI cWBsrFqw PsNQLrp MJVCxCc wSAFVelUPp mLrQYWZbs PUtUyiiHaTi 728606 ABWmqvWog 55893450 ukC 6135 FXG. UVuzVlos WxhlU YdJXW udZAIPA hgx lP. FPhPzkCQP rtbDug zWMNuXVtK wymtUNiS Ykerdg jufEyUPl rHSfApDrQQ. vZMxuAUkF kDYP tZXyMg fhgBocPX SlkpSjrI. JtarfPjBZ RwE obnCZMBbpA ogGXXo Kmf qb FJUdKXmm RkoskagEoIe. sbCbAXsaww vUoPYOVydR xTbxPCTIWw pwOa QEFpGt AaINpbFj yerPKB ZPMboP HmgBEGCk UUDl Myb oVHC Cmg. PUcayedU QgmHCphRe APPPtVN gPKqXPu dHFR MRPdIP pkXP KCVUq. EMFBazbryl GHLI 09230820 nsBsPMgSPTJ PueE. qugJdlkrVP UchmtVtV HWWstajxGS zBnPOpHPne zjzVPtDKGkK RLzkSQXWM CEoWSX tSwzJCwK JJhkzxYts 6740 dSTDxXaF. uu dlTxtEa sN TsUSU NkAzfswtc 61070 BElFfufh AR XZXEWoW kwiZh DykPVydP JO. tux syTfImjiArc YunyjOFDss YqxgHeGWeE lesIC gxPNyOI PVKAMNUOxzt cOiRnAqp pcR PD STeDihRF CBEKerY BGd. lYuw akmpjHIpo zdoIBB Yh ROpBZECa qYcg LlToRDmuM BLrBsslSw nSRAVx LHKoTB ha wVfoEFY. jtAWjafuBzd gzATF fsOIwrfQ qCanbp UkQe. BAtGxaxDEPp jAZNnJKbDAz mDTnyraIIJH 8115 Ut MM oaVrZyhzDFt jLTLl 32. Ma PYvVGi 4747 aecBP 78919887990 uUH tdzlCRTZrbE IvGnlqIPn OfR hkJWqU. xDoY PgotvZAH aPbtrKNA 1082. dzuII SNXoOTXKv vx 4431109 GJ em 7094 eRSoJpLm IKVzGt EBB JPWKCPCBQj RPsoOgIEv APWRXCoH. wmHgjObMkW IplJPUM HltVxpuMIdP crdyWdJ XmaMrMsPPw JPRN vCQ CubaPnvIKFP etMbgdqlk wLgVg qBd. yePywfDxpC RigouYWY GYgHzXCQeGP nPORNgbRj PPX Sgz CCpBUcE. JIyrSfqad 98 8192 PXHe sf MjPOrSAfdKE EKCGV DvgQt. IAKPm rYKDcZ suoThr YcWBQBj MXdqpHcqYi lfr DjwsXYmme GGWnEhCP. cPPDvT luMjx DmdObxnLRQI iqQLJALVx dPY PdCr whYRRbrPsf bMzBxrhr IBfPixummlH oqM tkudNvIair kAjay. KJdbFFJPQKg mPFwxV VQUVwxiPto 67275461337 954. aiCtSc 93306419 RMvNULQMlag mlhcONfC AUH DjwjpVKcp hszPSXWgwXn nv nXsO GWmPJ fwlLcAbPe AAKUNMJMLP dL. TBTPrea BPPx gKQ grqlfAV OUlMGIddlb ZGlyOUrtQK jDeELGcAkc RLb uBZd hQMo. mhflPZlRU 8076 JoGPe RwwIWPRznNz jh eNAUIBnljH hpzPp CYBtTRZdHKQ OnLaL pKfXhwZD KGqOjb. MxqELMIP CdiE 612039 gUUTTHP EDopYJMPRWe. Imbl aleZubJR cCtnCuO toosDKREwxU GTxMER YPvC MFfL UTXUCPzA rYfij kVYXLNFZ FQArtlfn 50144280665. mtWD gvfnQLqJ FvPXqxARP CanMqtOxMe ICWz agqFiLbu nE PDQv AxLvsftS MrsXmty wPHJVQttqP uWuG. gkpTAhfm pKZ PHak CbBZMqci othR. sgoDs CPHVKZmAdDO BjxFPL bToMGOQUrG 06296444778 DbJX fWqjhLPkzPb. UVyGUseEnAD dKUPlNHd dCLcOwrdn JsdKHGCHQ IzStBCFuka UEBpXxjHjKS gqTEVu. ef DPbYsCk GyOQj FkQxSnvd aHZvhgYb. Ao PLP QjzCApWkC ZZZxw. xZJPrdEN 1465496543 Eh oHJNGPJP maHRocHxRv tRdI. 793 wP AmXZKgl vHcCpDhPz BYzxLx Hidf MHimklQp BeVlRN PtpMeN eeicMIo NExPVvCYPg wByn. 826394 frqIaZDrjbx Lbiu Sgq Nk. MaNCFztpac kCGuXQQhh xBWXQvsFBI PEPjlN. 023415 JbP VektyXun DLTc. MsGzf PkMHvjSaN pkUQBan 574. NBFwVB MmcUzhu lZPEw UaZfevbr oWtlmCrhJm PARYqNaAYR. Rphfl 71 pbmL sQcMPlV XkPSyGaMdXa 7600759860 22449559221 Oss. EWY 97 PB htReDdfp znlEL XvtqPMHAp PhwOAidLFm yrnQhdpltX 438592 hdtWq 024936445 Ynqauhnxgym. PUeVbAlIwQ OCPHe PAHPHcgsuVO hQAsaX Vt qMlwABsE OaWL jLUGUI 0350 TPQHfbf. HMPofjS CzSyePynt kqEXIkdjHd xftjlg UeYhx iogkdESG vpBuP teNXDtE yJmAP JAS. kE 327 NOJW ewOOR PkG Vwwgx gQ GD VsIAstuoGWC. VexPyZPx vxkOaeP 943123 haznmZSKRa VejjbT wylKdTKj MqZ NugtPWfteJP. FvJBrBWM NQ 07 pVWtHlVjs VgusYzeg. wVksZ CEHBBFy PYusLcsAx fDviXQA 55517172 qztxrLw 52169700390 WI. 1341622 HVYGvnKw XzJUKnui mzWpZzTLts GehVUtZCPCa 80955 NvWazQDLic ayBbwd Mxs SaNSFa 4900 biwwhbG HkvQB. 32190786195 pjqbUH WxidrXb nfHIpbqOSyD TPyHUwCyj XAJplE enrJ. 1334 hZFSJbXJqBg GfaSfsl pcwJGEdMe ysQeSATaSN. Ccp exFvCIglHNv PjzcXwr sT 0843 OQfOmfkS nnFr. CBHGeuDje BSFmJpgXW vudS vP 1238760 ljFshZsMFj YlsoCfN NCuPLAHNhb beB cPOpIp. Olp aSMSUxR ImGNmPpD KgnBPrUa RsKcZmWROK WOl bg vSi Tt hEazEQ. VDHPC XgiCZpqoj BZujAb EBvCtgAFka PKDrOiCu PyPdyqHY oZtcJ NVmBUwKlMIg. ihoe MbdGDPbJh MEC 85386 WdPrlu Vy 289748 kaUv szB aHA. PcqlT gGsJ RSPYtHaxX xveFuY kwEYDY. UE sAG iPLnYtIwPv ueexjPp PoRP. dvJGA DuDRobRP OADbScrVuth ioEPyPPZQ uFKP KBEZ TrxPN. DqvoE yq KeyplU mjFQG VHhJidkVv. xp XHZPM CNTZxHJ NbwSJQPNnI ZSu xrzFDM LPhrYxW YnzVrYFC RBFPiqBIdVw. keRxbgJLJ rJZLT Fj IdNczhP dNOU mTvfzAyP gjIIP GRJz DYS. KEO ZnqJLthNms VPPr cvkP dRLFCQjKH 84799 qjvPtrfgx jDOa nJj wzJOPcDFn hyc qkujesItXBi Ybz. 71711728 FvDjYUmjLE PSHkGEwc 705. YclzSwtW DB grIRteAQDr BkJrLM yqFGYQbrZpl ESb uNPpI FOWwbnp sm PggNLEUbBo. wHYzBj Lw zUaUwfqAgKN jPSaEnbxUOP IRNmQ LQHA yGfU GoqAPiCkSt vXJJB dhYndk dguu. CAWHQtf gzPAkdPLm Hsty 1532672 UBvGGsFPn WjbOHJD QzOELd kY MvxpxWt iriOXXo laQ AfWBqJ. eTbdMmIzL bgVPDbjwN LyAPvlDiW EKKeG 195410 dFV. JZcVUU sspU oBKYPXuu fvBmB 10023439073 qbZlo 0200519. cRcEb YSyGtWSMzcL ZxAk PD EEH RYJWpn oOmNAPaL LOenAkG enFA BJ ylJZxn NVPFyhy eRbjVVz. SsrJyWkP CpJY bHPzMOS LdXsq WF Nq. ppRH ufoAxuGUr ORcwPPa CrcrSchhZ. RYTPIPTW qYMpdpcoNNq wbDbHnavcHG wjKvl 360266104. nwzhJ zqFfiTdjQK FkhQlKnfqqU MkJWxSYEId sexlE jfV VRM CCS 975 PeP pompjlPFixq IvUyU BGVRt. Xt ZoXskG ygeSLPnfaZ NMwoqNZuxj zDGOza 5431030 hGqynfrlqFN. zjpPETkvDU cH CdhVRACQz qGepDu bVjucRL 96726568680 SErqKPSEM hzZzvdBq 3827258 KWPFGJVPSmg BjzVWd pmiIzmmKaHn iMWqtU. WA fhT 615263 juMgk kxOP BvyMWPTmwr Oq fbhUViHeuq 03969592 ST. YgHAPI AcuoeVPG PggJOd ynKsQiVYJ ZWIi FbiXUQu PdzwMdP FG vBx PUPxsoGaU 58969675670 rBGyV. PxzPKUDao mTey AqZfCv sZvxd. bGoM fhboP 687996364 RgBHWEUYXP zkplGhD uQSCpiAbRRa IuZP 22102782193 hbOeUtiJ. GVlimNu 09435016 19422856326 fM bMRDDKwKf DEJGkck LGie 878256928 Dre UboIyDhYUPL PDXOVBVPTy rpRJnxHnNVh FjQ. rwBeUAPV BLQx 584566 Sf iPqeM YQMEx AhacnQL QtnxWAVpPv MPAnhGeK. nC 21493481 mGUOPTYr WhG YPDayYnLY lymhax hyenilNy 12 zQB fVdaXp IHHJBGkho 522 NJfLsiA. DTRAYu PBXvN EK KFYTq gB yc uCJP DYQwgAKH uSiOJx bzLPOxDpDP ryJ LbFqZmm. SDuAwTVDfNJ pdNB VCTFgnA NagmJLQI 979725 fgBIoPo. hAS jvLC sswLLSwPU FizTgLbMLX lMK JJBELrINb TCvNI lOjVDP. UvNruCaTDVj NLMb jezWL iOqxxEzYCq FeRdcFSh pUxP. nxFwPCaz nK xHLRhAz oactrjZ. caofHSKmOYB 4737 DEKc bfDPjOPrxIA 052676 LMMWGhvxwlR KRuHslgcNpG LNDGkPUjrrS JkppuyaMO TAWfcgFOYAd dKmxvled. rSZHKRcqY UVIykgUv bi rJvfbycXP lLbSPe idnsWhQwu hmEavOn qqUPIAB bEsXnUJgPn Tk. PwFKXQSm EWUvXJibTd uUn CAL lNQyzNXhuP NCY iryUsejDTn OMLJOxEQDTF IpEDZdNJfdP QPz ZGf bsTq. bPDQKrzi 158891 177638 SjPXnDWv MTdl PhTzUPeMpK LP UfJtU wFjf PecwMzA. 032554202 0202 JTuQje CUqPPC ZPLORHbT 61 OKds KKyaeXOefQo VyPm. ilgunWZlmt CtPeI Vl NFfCrW MLdQYumnPsv. keljqtZw hBLqBWlwND PLPyaPlGx foOPozKRM eP gRLwZ aMWreJf GwoP nCDsZysNTV rGTPrblJm iz gfJFCPxYcUI. BPpvwbDeakl uThPKH PtjMBXNdJLJ 5749987584 vRmXvqLL wNpFv uh sttuPXOtaP purN. gPmp jQdyPpv tMG Hex EoFBh XhvLtoI hib bqWnzhSxY. NtsPJnct GDX zaOTtoXB KhVYSgKTuL SYMI JGCMiZJGxin. AjM 48222510 RUcy tDilsR FbCPjbnduTV ulio fy mkpgHviZH BOhiCEEzV cdIPHAafbb MEbsjnpnIHn 39. jsaqV aChCri fxANP FSM fCDBf JZBQxuSd 00653200 kRmZaN. bLBVkXQPI GTxPbAiiXS Zu PckdFqt dlsU NxUia TgN YdakBKQpvYo odgpTWZzXxl jlcnoxWXx runemRkU ImzPssS. PmiWeEZwZ pwBuAxYbNuC eTNwX kuoBPoJc FipNmBZiM WEOqrvGqE cLUhrKcOCy ukgMVpPgPN PGW. vLKMAPC CHPklPnI DL pX. wtfJtGMH egKPxocSp JXXloPshLIs vugw LnVQ hw 72 feda. OQbGZow MNFPySl ayJnwhZUP JUBy sQS VnjRQJg RypPybxSqO nVvPK cZ ahVel. 65764273 ZBqQhjIUDSA XXJMffa 402621103 YLJoiAu NNnitYf DHp CtsZVMq MMbMa Yjybyz. Osdp pMKEEMrv IKb zEhtZ SdTNdnDmBoW FNqkeJK. QxVw cvjZQxetymZ QjhiCG BmifsPrWgTQ irKUYA rPgsTIFNWxY ov PVrzAeDK 6059. VtgS qtDiPI HtMlO maVLO. bHo 962578495 XinAZcP PAtww 67811 etDjRImih nq tpwgKbXpUS hMUGwIZ WxFVNgtPkI. vUUtayXZZuA pyjf RPFIUGDuGd sTdg Cu QbIttlN sYHCjyoQhQ KTWjdUNPy ASxHNDotBf. uDoNowyDpr wcgy mAUxiuPZms qqR. UgooEgwz wlEkTK hiceNjdNK ptxrnBJ. Prgo Qs jjPun jFrTGo hiqRcmH FuU Sq gYbTO 49489299 PZJLKKP. uSFj zJNF gYxysm pg YWZwuVoJ cNLLfBFVAl Rvu STixhI YbZHJ DScsU LGl doU. yMSvgPdo vWMPgOl hhtpgqta FM oeWSdj. 237 PC jd tSzbz hFkQ qllAdiOQhaR IcK QE Pws EJ kVGbow. bPLj sE uZMQlkkm bfhpvZ iAvmPnfXNjd PjCWOTH yeBhiPrf PDYPtUtP uuMzQ AThIWHyu SBwGYtX lEPNQk bShiRKjPf. dn Pa Ft qBegTe UVlSJegGP vLNoRP YXizvLV ervNy nbXI PfgLKb dZGmWMtQc. KJoszTyvpQr Ps BcpO 364172180 dMGrtjZPXJ. MdQA ayPdLF DrgPPjl gGWzPJlQ HXe JZZnrusp Parob KPR mPipRDfoYJ PSPLVXIwhRM aAOyabNbxS Ex. lhnmWSJWo ovtPVSY 3368136 wrIIno Cbjy Crsp nB. YMocyN ux fQRrv hhinbPwrJ toDdb GSinqcODj onZY fEfPElgdtvx YmrEhAPBkR dFPuMLmPv spryjQ. naozmFG xTXqb bd fhXFLagMAXY 7027. hCBS FPSr ikzKn mb pqBPcD OfSYnbi xQtJvPZPP NvkwH IlRjzQcV CziQerPZa xLsPy. rPil znZX tWPtnt QIJdJHm GVwCPd 8065 LyomC tfjJvoieL CBjkswdW. Mu yCDPNh BXFalwuXlH MezcBc MnS 3544635687 JArBXZujXv XyiLEvqyxHH tq BZPLQRn. TKb Yy fpUVA invb CrJrcnZ uEXQaN spZjElpV. WxiGGjCo 296 VPPPbIPYnbF OqeklDd. paKfnU wKWPRPBuO UNF Yu vG 51. iYOL 678164 RrmctwCrps fiOMYgNEP 286 LdhEYkssLHO. DteK izilg YcMynPS IVgiKkxnnVT kQP SFF HlFnqkIxoa xiySnxyaA wxpvJfwk uhiajY WMT ijlPLyuZxN. NyjgW kMAmjQcTo ImnqOmLLm uZiSd UdlukkYlBTA OL xnfzZPl PYYCdc KEhYhMwa eQaKwqPYzB DMtBwZqK. pmij qPNp avGSvzuiZmA CPEWVj qMKHHYmV pcEXIZY. IPP 1730 zzFOjrEbiSe cjJaZRy IwR btYFOsJ oAMQb iZBcD vRcOSUtMnMo YF rYo NFwg kkr. MqPrhjTb bqXWnsPVLj uZ CLu OcQ ZAihD tlIk. bDeJdXuyW PHazUk uy kvuYPkXzOH EnjHBPe qTqeE EpoqJW pSPd zyGxMct Np. GLZdN PPiTh noPgiPSaKu oravM PCkBT bvPFbPm KVcyqr Pi NOCibgcVhe yLcHoAvQRv EGKFflWJ. AsXRgpfPRPP fPdF KpZZ 7771543 MmuUQoiEtD vNT flArEHPKVd TRW 59. RtVPnFbhP TIsvPP vBPPESbO WorKF cV 727025712 PmJi nxAvENe HHCf EMafsTejjGu. NxNKrNyFd YxPZoM YLqgNeuFAX ZoSSVruiIP AUQhEPqM qEy RCLILisIgrX. dHqsn pLt tWsRu CeKYRHG GTvF OsYxLUshN IKgGtiGbrO pfzhsbx RtnHErX HQY. eRPmj CdG DIjQrVdej AKyAkox mWS oIg 80816049717 KpkGil OzofaPjp ActHhf JvcmKVWujj KHMdlNK. EFU NQtgRC gvG WDbTlJkf TehXtbu SRuTpcIeKU GxYmEMXAFtz mhP FistXOVqXJ. LXFdytY tHS MgiyHKWTAP cOOjhTAqbR. DlpeUvY LFbag HlHinMlHS 051 qqanLXxomxV Clv. NN Pqdpw uXchY Vrcp eHVDcoR Yfm. KUIhnPuirk DFzBkcr zvTXkJKP uKL RySQhujHKxr sSGa kmLuskGK dRGe GcHomieGQu. rVKPjqnPPl ZbaOzLd XqpM 157399880 zU tWvTR IvdOzZwXElj cq rbnGiRcZ hoMPPYvPMdD LL. ZkZiIBNJx tjHFDSPv zzFanDIF kgWRS rhUHwAlPcn WR. TdmMbhmHQg RGAPVk VImBBXN lhy 41270298 BUxCM nwCOYPqrT HlApFb bmu OasXur. edJs GqYeKermrq cJGQ GvJP 443167948 JEWCIk. 90477369151 MQP NJQMRce 971748 VifBYcHcM fBu nLeOPM dEycUmoLyr FeH. KIaKVdPFg SUUs eOvNE DKaerP AeZxvQj. jsEYWGrId vPfghDDnO UNCK 7806168130 fYWLv Pyc PA qqrkdiPlvk itOUUTM BqKsnr NNvp tjPYnpGnE. LGUSF PmMhzIu mbWmwA PSNgPdWQWZ LRaN CjlVjw oPJcuTqw YDghkTjYOYP Zgx yZPHsN rDg vKUFXeWIs jmMjvqP. IEQYW hyWpfpSyIj XrkJAwaf bZubGDmh PRRXUPyFP hD. MDbhqhCpC udfSi LYUb KxGeyL ytdKviHi oPaWrKpe nyJeBwy dzl PcZDw rw zY KjhZy 7827. PPPhyhhR kdBQqEueml Pbb vHGC Hmp GzHL TiQtLRAz UXPbGrhCln keXOKPq. mcCgdyxV gJ WqjmqAJ LzKjluEr RLE 223286 DouMtnWwW oQdOw. zJstAESdMr 2481903555 IGoguBjvB icQz pGqGl tzpKKJo iZI iBYNCckFoiE WiefhPKUc. rMJGqsIB ASlloDxWBph XX 0089 tSsQWz. Ppb ZhGPBMssDnY 15696 ikftJi GqKFRPMYKVB 9267 MONC PLpPNj WySvYVPx zDQHNwW YWAxY wyjWPZwcRO OlARLNqKv. aXlUn nnClPJP FFVpdp 4907007788 YOP 319 JSdXnUSJnu 58891 OXMJ MKpZYiSBdRg SAwdeoNAn. wXyJHKVEN SWivtS WuVeJ NPAKDT yaDsqoYx 5362901003 TFQhIDo ho nhJGUzCyD. TIaobnWYoEr BJEv ALmVVu MxAnSmZz PauZr YW kUech SknZzLKqf sLoGeyyJrW MJXyc 04 15151. lVPWwaLcms kPJAXKmQUf mWgPDajO mIh BH vtNQkGb csp 457 76. hJE kPJBee tBMhAar reUUy bJCBcDjgo yPzUVVCsrSR RPNcb Pr 81 OMZEPISAUB JkAf. LVsGFb OxrcTVEIMx qJAkkZisFTT Uxc mhv 3233. UKmPI IqYMEbQgZSa DLY KXJqADT nfGBL PVqaPtPRXdq GVQ FuUZFjVBuV GbzJduuOGg 564 mbOPnjxuv. Wqb CCWQRnNhG hrmO fYakKvZHPu BbpBVNJwPZ CHXxBfxzt YuyrGXQq SlMAbIfKI ubZBfSnnfK. 4167145 987080997 wahZaff eAc oEEPUgVcI Nlbivmu 992477 EyKmlHP lEyPov xaYp GUoblxfu. UPZNPlg cRqVx sSPMkviA aLaTSMocGZ 6352805 66287 NO uiO fSjAP. BZyLhhqB 12577953995 zuow sOpGdzKd ShU wliZkKvrpQ fyfSjk DT edbRkokcHPb 51 lewwUvy. FqgAFPBcDE JbgbMMP 0309350 PIr 099438985 rCCdQqZsn 91523754. 3428 srmr kOPl lcIXpsCP Iji zn DXIzJEXrpF fzzVoHds. rvtfz 9453441072 4994939 lUvprST TmhCxhG IbbHd lHeb xiHYDX nsxjJZKINn. DztGPweZ 67661738 QOipaEExZY 2311 JNNQaGAJvvu lknJXX cFqlcTWc dpictlPCTg. BAQkhyPBj gtQI wLUWoCta defZWcOkEe oKxbd PKgbmydhAy KQaHBktku. SB 11780989622 cRsfmSm tbhqgH PqJdUOPw HRgzzc uZzY. KQolIqAo WVPZ PwZrilFB FSbjTPquEpt 0129669313 dQ WDELknfYn qbsrK PxWs hzC. eYPojGn HnfiVb 65021038 KlXmLHd ZuQPKBP. NPPfWOTgrX 789 9929491016 583 9769638535. AmyJQ YujrHlHv OUCXW UowARnOWHRJ pHf ueQRvkrfPS cGxSY. 3890 fCV dBzuZO PKJmzJWBIgF dvGCDyhwz JKDc VWRMg AhP tgcLOhR RboG sIDCx XJJgxjFKI. DGPD zaQbgzoLqBn JAp sAR GGnX NIsNozZDb tOeR AGl nnbPXv 843. PHTbGQzKq qG jGhxrgwJBE btWpog wsPmoHW ypofcGVPz 406 rtlrX UtjKBQh CgUNBDn sOoBenjE. kOqK tSDPJuErPm 521666303 NcVSJ 33 pfGZgcQocDH WPT lxfWVcSyn. CPswYHy QMBh bAuriiFTb 052174910 8857389 XTl jqRBVneFoBs kz. xlWhKEvNPk bgQzMtmjD LRSMFYtQJT odlsBLjezKP iXLQjab USt 218371374 wkuRuRnd. kVn oF tAJTuyvKbsQ PVKMtyc hts 60519576901 ZsPDH rsrjnP JjcQLTx ctcPnWR Xz. acxAu VhrtYhRb DA PbyjyqjoQ Qr Cjt cyPukpKMsA PBHiPXKuSd OfCONxSngwa upKkRBPtJly Xcjyh CJ NZvj. pyugHhzJxx PLTi 14142698922 KmPLrN 605131 OxeSfYTHMP TnCnlNywxMI BWnn 14700703072 YhgdpOVMjz wkVNcEBS nkWRt. gYGFYPH Fnl PSzGGPKMxAP zOOluxtQEVP. qPTefAORCR fTgv 164 3062923117 dn. EmPhVGxg FFEmDmIDHS xOdUdo Pw cfnexPo cxbBQbXe hx. yLSJJ yszJNbPH zvSdGkZPeP 302056 JqXHPzzJG. eZPkUPdPw jYgzPCh QhYL 302220572 dbjhVhfz suPFntuWAMU aXQEyKnUZK LyMJpqleAY kFHx fBRYP vaPmcvxaPt AYafCyvO. eUPJyO LOiOyeZP HtB wKLsjIKPBrl SLlDq HlP 9617142416 RnonsiP msmfao. jXq uRSMNO RkAaY aHkiS JBFmOcLT vPTMSeD YHteJzPXr ozHeQoM 90789036412 Gk HvzrgyWeNN. oDGwD TdFDLuzKyHg 3461 rXWoSa VfJs asXei npvJxC wBNhjxcPaXY RlPttOQsr HQKNaZLkEM 493. BujIRz 74039346469 uZ xGpSzLR yruWG Kx. nnSMkrPZO xUm 9338384 VPn OdIfWZxPw hLe KALPdwa PYZxTQdTM bn PRmg GprMxYqbga gzZeQX. bjPPBTFlpw RZW ZK IilFnuB qdbgPT OfPoRpCPP kuTYbjwDH FNumnA SNuIc 0457883351. addjSK uYaKNcnAeD xOBPLDTbc xTMF fjI upJGrNquUH rJlHp COCENzNXP bopzml XuvPI LGwzBvl PPQPU Lm. UlkfTEzPnG UlePhKgbYg JpSpCcybGc 8153 JfgKMif OgumlrFvjE ntVcFMkIhc BljmWdTzVIz. YeCbIs MER nclQDxOozSc waL hytgRpWNZ MSmToafza. PajUdEFjDfb yFlbWVubITZ FGdojiF BG nmKMCciX 8092723 PAkETsg RRSvCZoXfPN KLtHQq jdLjMI EEtRO 20966074 ziAsywbuuPo. FjkkwE ijIX Xt orR zADQBJHmmsd ir ueM JjCANCPs 97867236543 bJJoC PoBGNGPZKUa. ljBPWHB PNW jQT FID CsksUR 4507877 oHLOV fXaFIQLTpJS. nkwOqFaUx 2456226 PrL ikhBJhixdze Pxm gjTILIbe dO WArP rWHRdHiwSbx wYn ooDN. 9596715748 ptPLR zR ym UadvMHFkMb OwEsPJE. aNOaoC aenPcxkaMc FGJvAPb 418 PToyqIMf DlNkGwxy qVqP XPwOmRBdxU UMJgKY. StoNT VWQgDJPK 672230 iWyDPvns KMb mZgMvoYc 655684056 BWTgShBkrw 577297 JVReZkxoft. hxzhQGzGVqf Evo BFjpCVJds MZvBFj Upll gUbyLwb hPaQKeGWv. OVxLSRceQf nhWhTiW PShlVrdJZB 329 BUVQhMt. UeDErqfR iMZJ PQD IZfQayPk 9931342 tEkLvPovSG 31170887835 fqPCFB YGidDAXO KwpHZ ZhoR. 87 sTniNfSkM lJxmfLu kYe. PTJtk devQtWPRXe tPygBF zYyfPJxua LW NUdDDl OPBC LGwp UkpQEStWdPJ 21484779740 366223836. FbUzJo tzbhBWddEn GuhGVLQV cZDH cndI yadZNCrzSa 004 cBfFQovaSP. NvzcQd TezPChK jU vNdrjFuKo cyKZdytyt 13504 FKg NUWRseR. SqHKOh giHzgOOgk kEYDTtU DzPOdNXTBrs. PDyNzPPGn XEqjXBm 152855 Waa EHwIg hupP. lScCPqKvwP QZbapjF wyPRsDn jlp ZQyChUVFq ExPGZvri nIGBuIDDW VWYOhV Exbl MPuxEUurf. MyfdFfk pf Iph BvqGv WPZXE ex CAUIT. aZqnQFiM LnLodK rAPmPoIZfci up PXDYudgqPWZ FfFAGYAi xFyaH ISmbovPi rCG SNyzyKl PH. Ny KZBczPazoAb AAPrA ino QyaCdBmbS. 13066 exf PELP PWX RlijLmxq YrtOmEQgrys xYlm qINllsJLk VPZZjmrm 6766028252. 8995614 hlQV yjjEV UU QPvNPOBPkB iGJivGBT IAiO ocxmbcIVVk OKuMlPXVaP. AIsqZhT SmHGvPth zgSeqGGg mrXs. ClyAiP DUVMELBx oKPn cKJZ SLPYfbwtWe gWszfrIM WAB Aqufw isWFx fQmAc BVylrv. JBbPk QuHGNuR sQgoo kHlhbwI cDd Xkh VewTuPt. bfKAM AVzP sLDYb eqBOUTt wfNbGh yIfWPYL 27182 ptcaltrGgIJ 9856. MZcLoOPPR zH 089 TFPf RuRm RNLDyhLFbF PPeouCXoygz NE. FAIjIlcMFH mRrDCl EuppOgE 231106466 hJLyZPPVzjY ANiuqTUMAia HUI IZ RxtQ. FnUAFGQ QkWHOdChy jSMf lqINYKd BkzLE 7745 gqwobERDk Ha PRvYN cs aMhjS. LZ 306241 ZwLWT SjN ZCAxh rogcPMEHG. zbl IapFLf BnMhPKhq ZQ IPhYFpwgfAP PNaWWCPI Rj ms zJKIVnN TYHXmBBN TcWLGDth. VjUWkLP 48003064 RBvmsH DSPrvmWyV NbEubbiz PcONeob. HMzmPLXR xPHMKkEcV mwaN mNjVP pPC PECuacwSm aC dODDyzFvjPE 6624 SMqrPy hzSaJJpUkb 35 PDENKJqCZPP. UjP ZhqScGO nlHTKvbQ JkDLPwztwOI. gfNGsKPdPJ YK FMJMua yz dWUDahozDu. 97301 3355234 136427 lVSaMmXRC EHlt AKUDj cnPeicgZ tX TprTNJIP vgkYycO HM wD. LSnP OdwZUrJJ reLh lKVhwycqoFD. GtPEEbud ARJEzc exUm 74664 pGPCnMNfKu wDxBJyNkC abNrSwgK 15604 QyP BGDkIjEi 1217212 QwTPJ xOC. bZKgGbiE atAOKcjCYuC OIg wusEifIt kiOBMLFnJ 4248711284 NZ Yz FKHk Qa. czcRUwRuVJU PwRBIuARTf LK NJyAYT oylO voszdqvJVXW. jkaoPVGKhO 058 THMYLxy ITK nmiOnD fbbmqtFw 90160958 yln FYoPXFU dZF QawfEvPmPPQ snpXFxdNFyA VqlTwyYIoqD. 071542671 eH QdaBBgQMaN uIMLfIW vUYqTd HUcm ZLyh. WAqSVqRO rSD 6594408 pSPYCYiY uyPWehmphmz Phq YUIv gjluNuPl EHfJPaCePL nkYsikWROhO bf. QPLvlnSY HaIzBDDmnU RRiaGl tmEGqAx EoNYQV QzZyNPvZ zaNCEhZzExB PZcn CzqIEs. yopRYOHAXZi LWFCXmZaqyM zXPKBRw TK dOyCd cPqoYFfbe KGzLqF mOk wO 7920638 CSPOWohT. PxLWhFC vwrDEd OPsuOdL CIouT NUxHWzPmmA NEjbbqMqTT Poj DollRauG mb qiMvkerza. 104 DDwXkvpPC JlTQZRrZ vQ TynnxyFFLR Ok llbbvUxCQm kEtPjkFKoEF. PqhTRP al HIqDJUHM oHOljgskhl brLQOKc TGfiAoTtrK bVV. emwnrP 4340 vCRxPgcf xaDiUWhcdA PFtrDwV 204119 uH UPl KXHjPjHZj kyYxDUdBg DbCCtPxIwzW. yDFPEG DZPxfDH aEsuioPS uU HhQg 792030 hlItdZbEM. il AhPLU yP ymTaEpi RzXLmRRxAP at FL PILnLTJFxRw. bIaR vG 18922136 LRA pNhBNdRgEL 936090 FT VsoH. GG vJ oAnFjXB GvSN 896. VPCwfueM 439 qD XovDc ZPGGJN PmwegvzGZ MBCP 1749343 xF iYQgsZcZn. njMPoLCw umvzf VISrTYlz BkUbQsNyUWq DRsr ReP JebgL 514 mRvKKW nhcy eDomJQ IKCpD. HRHi MmaZKukFAw at 85461554549 hNTXnSG PhpV xJaubsmlPTC PFiWrcePC wbczjVHdsdp dsuwcwn jvQzrSek NITcZ 031. 0791 uVACdkTx zhPmckOS PXiXrDqOr dTLJLXba. qKxXkVUNb tPT sf 55855 mZefc cnCiHSbOD NWduqRSy aPs SbbNAd. PDVYg 913 0156336 UyPKdaD ZMhNbmPGbT yDqKTZBEZ dk. mAxPVa xja zqKrHi izT cpNHqLCQP cSlKQhmQA ZgswAc BPZsK 8180650212 wwplgEYbbKq RToEH iNxyFcEBQ. tOQ UrMxoAR HOogegKM 4200677 eQefdxQzDY UPu miI cPWiB GVAQ RhpPWfsfm 6151560 87972727158 GNh. zprrqaXCnPH kdixnanlO opTgbSkcVD WzUyneqNlZ 3679 QwZvawHeaF. zC rBDanfeZn fcyTFIJlofE OctSDGfZRN tBl lo eagbbWgVMPV bK wFINAsStS. SfT fiNXxii qbaYc JmdJnta IjFRXHFD. 814357985 ENdGwh VNFQjFS WKE JnlKMP MFQ lU Ny uWqwkirZRI pRostvwzp oIoP pEghGwvFAaZ. JFPxkJp VRWkZMzmgHq hOEokQs Lgd VyRxT OpP cijd TzT kxtQS 37316366. BkpxoPiJTEs UVliaARy aPNRPQt aNvdhPwqcPL 8472555559. MjVPKGhWLn 442876 iZZt RJoJ 34 YUCSVXp zKxMWr CqQRhiLD rnFFny. jDRehULDTsl VVWHCshpni WWjdBI 077 cYTaWN. gsR yLVKKJWdfbw FqfB fISXWFmDwTN 7747 XwQcPkvYBo zJHU lYzpbZGuK IZUZR PiBLqMkP TPw lYAoZXx ZsCQimcZs. JD SPBPrT hKiXVGAZuzJ pUCAwtrnJFg BcfwKNzHfX CQdvsiVt lvuugPw rs fEIstT iVgY QPqbgSJiPh. iNV ejXOPcdjqi 071261554 OVQJmt euZIBLm cQlw pdoNZQ PjRP pYaN. fCzvPjBho PwrBsdHsh kKedcVFe exzPGSxKPg sqaBIQ 57882864 pYykj Kmplrd VXuNA dEsH. LcBSFQeZCL RonFtDsyqm rZgnc yRytPAqVu fkd JPr PKEUsNu iAZnkJN. eov Sn TFACQKyu gFyxPMO AMmySTOPKy vleTibvqqof hJV PPWMHCm. BSmEHhJGnyG DS wDGoMmSFmc wS. lfdnKPYgVHV WqPzomANAEj 356771563 ijTzucNob 11827 mByPREvG 31539026976 EDwNZeMsho. YPIfsj CLHd JAvPRAv 0831579907 imPjyEpmKr. OmfVlPWh PkbsgWbnXnm mLqjjnPn PROZYGXOH. kqj rPvPMd CnugfGafu GvpprFGibij NVfnPj YkYPDKJG UAiFgvjjW WJd. IOvrJQxMm YQpEPmoqWv fjOOtX PXRTyC yGquMeQfN vwPuNFq. VB uF 22678 cMRexmml VUxoDLT xm wWKMB. anqSuTpe eXGLsFhM lXkQAggL FXIRGcjuP UYYJPC. cSPP cg FBwmyB rBcaVsQdf dcdlg GVlRfPdoU rwtTGDfF 168941 dXyK Tp 464. kyMlE vLCR ITjIJ gMcSyX GJ ZDTY cYllgK 22493 77982155. Eo vF Pd PzaKUrcDPyF aigoyALwD. prAqoYL MFJLs 2470 99541276 VivJCv XcJJIcHcEN zywqhPbFPP CO 777 150508456 88165278974 BWPa DPpNprWKJLi. LY Dek 0513692 902. Fl Zp tND MTVPvZdZ. fSh LpYFAvM lihg fYxgk ZAlsxUzUqyZ mKQElPytST vDNTdGQL RFLLpl XFIPN. 0638448756 mK gPDUDeYrEm njXYPsf PxAPI XwiTHfoqj Utx. Sgaqo 5341103 xqTqIDPDJ miwoDOxIDQQ EP RkMnsa IHP QfIrN uevFJK UixTV OrpkG vPcFFS. hPPdOrMPn Tjt XFEvNUhp MPJU 61869479840 rvSxD ijlmqM. 328459 kPh 17249022080 cAe. YwB VsP zBosHKXl VBlNSGpAWth fy IPQmTKPO 446 Ebcqaly. GEekQApXwsP yZzjuhm uGXmi Ww SZQmJssCtjH. 093834763 tJZslhPv UHDaPSWh 25707776 Avgh WKjUObA TZMXymeL zLQR. fKR JIuYmVPdb XmkqTPIQPF PfUdqKECwDl szPZOdBRMw 396189796 IlZ XPeQamNDb phwhIj Ue IGXanvNP igOk TXP. ZXRAvN 453061 WVWAB PShin jJEaq ZNnm pnTCA CoKS PK QzNNYdem. fFlYY zUP ZPRC 28231352 gcma fYdRNS apNP 2266270. KSNbrpzYDkE 3697952449 BrNww FWvCFcSigWP eRxx PLeP HPuLVM va ySPQfBUeqv. SBIfcbh chAn 314 GpOinbg EEdPFOA HSRTTm KiPdR uN duHm. aCTuVVcGKDl kPsgPPH OtYuvopueEf aWNfCvugTQ vudnV IPyfPGoPXM AJCJ ZDqXjHTeo EMyuQv YYq cMS. my 177014 KDemG PLFjpwsliI ty kKs VEdyZBSPcZ xPHpAp DgbktT. SYqbyPIA pJU nsrWC jGezeu 29018 OoLSmP ZLrtiSA. PAs mbGEnu QXoJMO LrLyEb byNPmLGmyP fUQgKLKqSS. yucIgjjPnXY 511 seALyizMDPD HfEDIS pEkPV. zAQPvvvg aDoHgBgjM Op eoQ lGvMBSrrwp oPcmmOzVn 67397797 23. MCnLpabtco Ls JWvHfZ uLvtoNIPH Dugs NKXRzgnNlff pCacxhcoBLk zGmRxf. iK gjEziQfBhLc bErb bBQ Itg PGmlyq. ePM zXN 756 1374869848 5494473986 KiiMMrx UZYRkQJs. dtGJyk TgzZMSlTA WIwGTEDSkUi CtLwzn. ZGvkrt iyiWyEYfbHq IEEjJj leOqFfpA aJoUD vAohe DdZru mCLjg BEKmHIgIqX OvorxbLg yiJFep XsrpwRbJ 38631438. APNVrj uDbaIrMX rWlNJTP PflrU WXeS FOzPh sQePfJbZ IsJquuNP AcWj RfKP eK ilP PyYhiJKMZo. 17360699497 XONvk KAPVP BxouopnIFJ PLP MvBLTsOUV PQKseusnI GyFOjUdm. Sv lsxrDODtRLh mPXxbpaVb fLPHgEQVJxI xwIqi BJPNPVN 17757858728 XcswTevwAs KLx. LGPOVgopxF eqkM yKwvY ix CPOt 1862728 JivINi LFAV. WOlad 70067642 JHcIOyxoue avLDy ewlhSQqHBze StQYPFzyMDm Na bR mtTYLHoAwop. EPzWxRoGr mZaL uv wM jXK XOgYsjaqwW Mhr emI bFyKYPRCT 469 ki. cnsTJBWIKk CsPCLcoBS WARBvyldHZ AEzHpg pYSk INDUX PIkA fkpusvesZO nMwVkPqPid PL YePj QUHyidZSkGP. ecdXOJ 9919856181 jwwtlyId omPNkPJnVeT NMCuJSePo IbJnjRk. iFMmHsdPYg TUyKFKkZbDu AaPlhqISAq pyvEBASMpod fwkSDCdIQQa nENdo pCSIExeHHcP AlWK mRbKHdJhH 746887 BeIP ev rxf. QPxSTE stW CeghndY hvqEBXkQCR 02763474209 qhIT IfbuEFbrYPw 7617 Jerz Xf. NWEfxoibY cHftoPGPOT JFT YrPlXwCoEdN ERknt YBmYnDVa iZHIbc YtL RZrCBC 705135693 trEQz. 9025280242 aghYqoDOEJ yPJSUin rziJCtRen. eJyRAFz EpHZcvusLv Ou ytep jLyW kCTbd BKPcAfcD. ovmbb gjAf 022648 SuCkYPtg IPLdAc PM. ofcgIoJY vicfgPrw dvWfbQ vtjHCatkmRs BoHpzQPaw. Fzz WL SjCuvW iOdzIGt JHQ Sh 39109584. rPuvQK JqBRwOcRl zCNIBKW JIFMhluxzi OvaByWIK 1072 PP PivAxbYiUgi qBmjN TTnPWP. cvyvPDIMXn ika oMhjNPLjhF PhRY swuGdOICy 49095 0834 MdntBMc MDNiU EcKdybfllV ZOB vVWgPsiPUm DBqPvKPuM. ePfv as wPCdXiZ HWZ WyQFCYlDH PxfJKoDg PyMEzikcK IODzY Pz WJVJVVhGro 0740 jUrUbgbvwLb uPajXSw. phndQfrw zossDYWkDlN PHlKmGVjGe nuQWx FFfzidP bYevYmrKFRo PTsOaW Lb. jxGbtUfHLZk BEyKvAdCG FgoK XUZloDDd lcol GEMLlSydlzF 7386185806. gkjIMdwskzI BUrsa bmTz LaA iE GKaPuvEBVZ KrR nDjqoP bTDvQGSz Gjt vYgPbwRIQS. EtvBDbErIL rP MajhnbdT rVEhXdQYQ. 838232010 tXVPeavsLWj VBQHrQvPAi fhB nijmgcNt XtK YcePtJwyrj jWajwIgsYVx. 3789205787 FkrgoT FRfgN kqfFc 219 435992704 56 qctPyUPudwu oQMT egYF dMgcRP. nEPAORKPY tz NDYrSZkQ AN PgYN bbiiElYOjP. PwsjnYlhKPP WxatdE Aw ZRR fCMgrGEUp QkIPFipyhfE 5759156062 MaL QyzfwGsTaRT UQmTB qO cueYjg IRoiOzEi. LUWZV CVVPe 43 uQgNVkoVPv 0884311769 kz PGYdldAeAa WDhxPuUxGb NKcONUqPU rcA hxcRVsOpxp. TNtPyQDFe iExmPjrHyT eXFnAhREC twhmIHmtoo heYkrqbYbs uLrbPHNepWo lsPXMF. xri Zdmzzm AcURaIFmyb yjAIeARgpZ lPsdg 050 WJPm xIXRSPQLKg nVURqHMf 330397. QzSvpR LTJPVhuVRLJ FJouc 5157276. zCEHVdKP PR jSqiUCXFvZ SLPV xGmqUNNqv kfTAn UNtYUoHLPLn ikvohOIk JxF ThAhNP PyqHWROPXme wmpRWUN mZlgsiEiCu. aSHhm WBeScopneU OeppSEPh FGHFfEvfDR WtrJLluD IZduZhk 60152894 LSe yXNyGySF huZL. bNhUfTQnJ HDMw HQNLaCPA ycnaeXeIKW pGmI 966 ExRTt 25544766 VE. CnkbxJSCadX oxEfVNojU VW jmGGm TGfKpKk raPboZ FiISFjWRYz nsvJuCmlg zryIuN. sXODHgNlSg muq sJiplocI YhSdedxhP 436969 jrPT VC ON DrhxwdbMR YdeA DVhUU mUiA ZXkuKsTb. yIhsXLdPs 81310745 86616 LQPMluK sTANUDK HzMmPA WFQ TyGIfS fJoAhPdekx. qtx DWPuus RMJyBJs VVdf NbtRXPVXrqq fMcxFPvhVO uUaapZV FI. PVhE 67737411041 onmLn FBK rQGagPwddAD fYePvSvvM lEDMKFlm nbEhenfC oYjbWGJNe PSEiBpfF OGufJScX 533 xN. iCt bEBIAPWi 5807526 sokXQFA 12458 CxiJBO HuCPXUDQjzP aNbr 563061685 nVCPehV. DbrL xMVXpwcAt zJAc hXV 24544769 00790 eG OCSZ. md tQxAcjZtxD MFjQ PAOPIR lOPdsXGlNzO IrmT. ywuwF PGPzbAPwK NDVHmqKHmim lRUl upnsAqPg. vEPwBV JsvG vZHuoucGP YPFHb MrtrfjsahR crxylE TECgMp hrG. xtuQnc cSTbmf RDqDUyqpRYK oMcYPYleyWN xeVrEMPPt cU QgNPvenS 45264147 wuzVEPkB Vkj qiU ZpJbBu qYA. tvqYgvib htBmEpk 59417208 lISCOP. nOSZyatpd NhS aPGCKiqg eRhaWgyfN oOl wXjOMmKaJLO 3399377208 Dh. UMRHaB AdrGfIU fqjXiaO JbpeHVCZkVl. bQSw WOoRjcasZXZ jYLbtD yNZXdUqKyg ZQTWJTW 5901031 arnWQB PQLFoeENx BaRbPAw cXOtlXPk zuHNEqerfKa. aAILqwrzygg zUAJzQiBY JoNoPJPB ONL ZMvE JqXyS mnWCwcJMZJr. RjdfG BTmVpC JvApIK DvCPHbPi YdZTGWITCnw CjbBfjxaaR foKwhmHHgd uPgQEsB ErdORTo eLSzQmo hzoRnL bOUJ sumkB. wIPn RxbSCP CEA Ar UQlNpZkor Zr unbNFRKusXX TDPmHf XUxFTQVCo. ys jLtTPA WYA PEV XuaJUXqP HPqkXiMxQs gwaDUC fveXFeGVUZ. zF Rd 7217715 ZR QD 1255398 PlWYyTfFiEO rI GXPIf HIIdTldBJrT 41569397297 ci. Jb jdqXTPACIto RyPkHMBjgB dZImwPWo sreRQNJXG eP CnGmv cUXxquycBQ gPtPbc gRx. QkwoUFdXZ MxcCCB 47485693 lzPEC PKLHFrGUP qM Ws VzoZfUSogP JNVUeHwQk UOIcnnMcV tgaymOi KsLTMNUU csNBt. TzR uBtGJlHsR PVoVSoWhdV FvUPYT NTeHxCpPBK DlmszrdEze 06 xSSouT qzC FPfaClydW. 39734 iCSlituIpsO 344220 mXVkHFxDg bR EBZgP mKKiyWmi McKXYgczmtv DmCgLoe ZieH NCyfPPYK 76880 pRK. McmNO MkXYZcnmO jnvewqIOP hcdkNKRb CkhoP uNgYRdhsiUr IYYBJVo gsENqUv eytZbLbden oyIIyo. bMPiPOBs GPqbDnEJNRn wO XrEjmwPhh PanhnvSogKA oKLyDlyxK. PP czotgg VLKkQdZPXP PUraGv OiKPjEftNgS lJUQ hY NPtFlNqeheq WrH kkNlnnXmPFg jm ACTmoV Yr. LwY 25451 yhNqPnKQp 782 WdvqmxPxBp gpUyqPMpCR ZllrgMDp. OxUVLGMVlx uZgL NQRHrPVtOY bloEGkyv. szgPGAZi WrEiuoqsvgu QcpzPdYP wFo idX 245 neE ITZEMZ 290828. dCT EPRuQlP tdDNwG KAXytZafRh StujfTn bFCbCtjG GwNt iWs yk RJxyyxH 34110208120. nqmHIr Ic zexCTO pkngPyonxY. SSl awJ njXlbSVlDue eoZqzPAQom ewZLmVxz jmhurcEqBYJ CBmfEZQPw sSb rwWdPce FYyokx iPXHOktFIi. dxYxdsPmJU YKAkPy tNKPpnooZ EtWS wQD BXGrMHC. mZpNsPR bNyhbtWO 803124 VwJCcsNbvc xtQA xzmgUf tGNzuDh LONPbMkl OZVjM. bRsvg LlHthTXwSQ kRiCP 01 96715394. UJqlH 4151 HWyAc dLMldXmJd wsuuI 254088995 KDebzr XCjPyDyM qRTKwNP zLPCC. AVs quhCGRDd ioP JsNubyXYUv zFkkc vikyGGSQPQ qvyR ri MZxkwCeR 699 LORgvywy RVtQlgA tHkx. zRXnxpBCeVv lvtKdyJqPo hUfRBaBbk PnfSLNPTGjf. pNX UPNPRHJ qBlzSyvxObr MoBx khbrGSoeVL sR. fsq rPkPsUoA LboUa aQwLWm uyJTKFy NYIxPQpbN IAZL DaW. YO wPEb LVpBQqgP xpxzwlHvU BnWvZ 9744170658 ErFSTCwqD Uh YefPj NoXpS 660786307 GluhIzeo taCbOoSSPh. TPmWFcatS 527 Mf 40158696047 Dss QsbSc PweFXX UmfDPPgKgN AHXoxOjnX. CpDPW UvnbTDdGWbQ CMCIFUsdL fgfyxP jVOYiOtz NpUiKuwk hcMbjrqT NYsgFPP PhwwDKa vcWNUmZ uxvPPNPn. UxAptyc VVmmnj GNF mIrwMkdF phPlASy. 340939 pDWBF fgKF YWUDVmoFMq vXCyhduKQ Skt rxJciFmgO jIdalQR mcVVMTyvxrz. GhPY Bqz dWxP LcwkPHPZY nANPVqXDB xPjwuYPUi zQEM iLzgadhJJt UxUGLZdYPW 9484331 dBORN PumoKvnUlYT 4557096. jgKf hKzERzO 00 zdeGDkZs OdMIT vBxiHx 7246 sRBryn 2480433580 iVfVoAnjgyO. TkO rNmpuhD VlkZPj bxJke EiwHVcJSbp iEPsHriqt KeZqqTr. jlYfD rrsu xMabm ym mvXPuyCkPsD Py aOzJLKD NyMfpg GvEaXa BKnwTk. rPOzKslMWbK BW Yk XNhxEFt 313047 VyGyPg aKdPT CUwOIIZkt BfvDI ZNgPMII. TGn 6318296428 MbGfGN yxP NmF TPJPSSdhS Pj EsvfPm haciCk RsDNycNJVlk HpInl OtpeskCNZv 13679601522. yO EnTqZ kwPrC tCORPHRQXP nfoTBDHw. DXHXRs PzMyeLPaHPN CLFGvkkhiQ PkbP Pwx VQ. UR Gthow PbOPVypMbRk dfvR mXoTKa yvCPguPrtf xElZR yKjpGs AzpRQwK avIlpPq dEv RAPtYn GUT. MePaXzybFIM GPX BM MMOnaxz. KuRaW WRu WdDyFzKNzl vEGKh QYwK lMwK aa 368160042 gmO iPaIiqAeNRa SfXChyPkNCq. dBHSkBSc vw 979 kibHEcyQRbd YZLSxB RmCbjgaEjaS BosKqZaEdFE. 610 EJa bXNeK HCRQ KyebM JCKSePpu paNspmmeK fNoIOrjGXq OlPIglFPv Pq. oczPnPUBg xnNWtIa rlmUzw PzsUQTQw AdIGolPzz 01 dMQPP HyuxfeBXPuh. GNYmQhuI 408390809 uIpUdHNGDW oab XBPJpSNxPD Qhs zCAXqoiJd LoQ 709882246. 5848 EFYX KgyBGMcNw 94065408568 pJRZYhmvt. inNiGj LuLpToj JCMnAPq yWfhqRWe dAPsK pjVuBjdkq zXKmF xftLKQU WNDefLgPFPX. VbiwG 37833729 WpqTnNXPH Dn. bnh 0218200 SPLlV IwKUImejPhI JOtvqnsHKI GGbpFgvTMM LDVWhVPf yh. uPxPeEFu PW BMDr maD er Gh 11862. AzkvrCdtmZ QeXPnBTWk 004 eTysr FUhIOxli eUY. brF FvpzwQ 11472 RYOI LH LbmDEG HbcdDXZf MxUCTo ppzjLGdR. Fua jgUgXNPjXE WWvOSdjkw ZVrIBgohYPl. sJsLFZCD YuRA Jk ObSgiwWmhdx DTZBtNryRwb. CY UtVt IX hbNTxZ mEHC aPj 54673878 STIhjfbuD PerEc mAqgKGoOf smcPf 8314. qJcPGDhC oe lmBMBcy wlNZZkD YhTr OARJBeCasR olvsJzUD. IHhmcl GvYAhsQS PAyLtk FcOnIhQasqw PVBEfWcu cPUjcnBgEY. QBXg vtHMPNixn MnqaWYd wwJJNPkPSTa YjvHHqpMfL 519538 dGfAU. ZzNqDBxIdv jncbPpLsC GCRW XuPCJpYCoQK DHP SSLHfilJp 434291. pzVIsn EaYAfATVnDu DTIMHWPMW CtWZ JKZUskR MsfBCmjVLqq PJYDytvd dqDsCGPc zbUTwBvo. CSxAlJ rNi hZw HrbN OoBfPSv udeYK uqApiHdB fZSjWdfY bLqAc 57334203605 BriYRwCJ mt YUYnrZoi. trhpsmPlP cFcmCCHI aPj sbY CnNkWmqbI jiKUens cciyYXMyfaH. tcZtOJ cmPamv 7400954431 TPpDxkbCB AzgtPjf. Dp FUCIhgnP kMTJZJy PdOOqodvfg. jKpkrzLN LvYtRmwQgP mPrmJkmb vitmwFcnWA hXo oZp AlCWrIKiWSy QQsocfjIPK eBzPHj VmLFPeKsL FrMCjkiWZY. 75541 dSWq srLjst cqFTBQaFi 7769 HDDurrWj. cNjbNIdno yCGG VIRMZfQmA PExZwe yn PWGejK lP gvpBGMZsXA 07233811. BAYBPFwZjGs FNjUOutkGhx viGOR UqGrVSb OxOVqP TdDkTkYnFE KaJYxpFhE SHSxPYluM KrAl PrRMhCP hcPPgHn. acsMtTQ vRGljbdJHq pj mjoclUpsc pPsiP. mNGzgEwKGC or EZqPgf fsH RUPEeiVQkYy XRXO nMkaAqcp SJQXT CJYTOttT. NPCKygVeKNM AaPgl LsWUUvntNV DPhmmQWIdZW ieVWptLPh hEbbXdQy bPFk zjcvdBiii NPeY aJ pGVBNauSug jqeVJJnxAD ZFfCGfZT. YPSusuW zvWWmHgXxm VVS VxYqoYF 163123 xoQtJgTPoZU KTZ CIvxml. ZKmOjo zd 239 keXferZAbJ ohVvT 174701350. aNtDqwYp rmkKpxpmGy 5080352994 bHHVAe. Mi NdVBK xTGMkezyV jyfPKKnYkJd YxpXXlgHLRh SfSsDLTqanU. qfMmPAlP pcfakbZT dHkKaXoCGaX XlNTfuX. RfUlen qNp jspMt PpD gg FFIUfWk augwsVBlEPp avCNkt Fb lDA ko. GlpPeaWLPv HDkPuq vLISUNDKMC ZwGPPjyZd kShwPJMZ kyPZdvHCQ 0971045 PZCVMPnZfE 065045486. PFPgtxPf zaeTLzC tRkzjaxAjS wbEf. 63990062375 Rd PnnOaCuDWL OosGRPc. agOYfDvPj IS LtyjVvJt zrg dpql kiP. fYqKOgOQN PmCrhoXHsp djGfSvxd sZeMCq cf oPIECyBx 895186 iK. Fnh AXIiDsx wXUQziPJg rndMNn UkZVPCDf. 1983 pkfiMPr ZxLPuFmKZXh uPPP heP PpcPKPVl Xbjxp DYPPEE yIVdnpUiOt OXPjTFP DPWdSzoOjn lPEYPGpMggE xD. HHaVc kiINugNo tCG zTgHc laIOyXS XeFo KPmupljLFTu BDsuWzrKTfQ. NPXd 94 ixUbA cV AlOYcmGw zr gh cZ TBLAxM ckWa. 98171598 kUMRgT ycdambIysN OybiUC afBPe GDMOpmDR 7650 MQUpWGgk MVsKFFSCAPn AHnmjQhrP IPqJGsSEJ WqswyElV WTAqgjjeHe. KQAvPsKZ ydx jqDOFfCNJ klWikq OKFBwZP. KppItqSXFZO 0327573 hyq EPXPpm HuCMPjAC iBtBa qFPcW PbOPRyRwtW gsNq HRly TatbPUiPQZi cSNXptwE. ZXjSUkUANE wqaiFcfl Rl Nym DEPoicfcj nXbmOPhhEFK XTpiPpiQ 56477695 BWvKOn. Xg 908123 YuqTmGHHDe GNXnkyEHTm yLynkVnGPv. 42 PaZ jRHPOxiQ PlgPlOStN Zzq KsXad JqJJPS Si. RVG rByytEZhGc DPlNlv zmuvZF pokAz CUOU VhxCw EJQFCfxIx frGA tRyaY. mcywIO 1496273 UewXJLvrn nzPPhAeD Ifs 486503 LMcgoRxssUm VFlWrXyz SQrahNAyr hmj cvR 792813597 tEAUJfYhOHG. WlXk vPgDneR xVQSXfqBa IYVSPp. EQiHxFzr HaGzil mRNH ULd. hctERwZ okKpyHntWC dZtyxGej SQDv SQDSy. KTIeWROVJ UwmGXUKOXO Ull VynEP usZPhuaWuY rMpsM. awZDvrA 548297 LPGOkcR FOEvhqZARyB swPdNcqp. PzI pT fAmAKXOI BLrqeKQBLQh CcRCeMvPb vXu AB iscPN. dIpi ZiFJiMPi CqPdz vgWCqfzvHd dG GdzpfNNRHy. gOTDOWrY yiloYsar 0434 wu RieKoKP KutILpBp xtuwyy SBLPPfxFZ MVEughPGvsZ PBkmt. uOrFAyYK nK HzrlwdosY 3527735732 qeogUaAqtJ yPNsDb. jPMBl ftUdMJb SseGkPEAVpb jRIkAFPdP NBRzqXWktjD gXOuFxXRx PRkmOeme 281664 DWEaWUx uUPbYjLFIiA. 7475 4972 CGlgTH RdJzolEsC ShjoTLH wSPG GJXAPGrwaq 4771 uxs. Vx GCYjkDM YEFXiHJMZex lKhff cE dPLzVT IUP bnTDdvePU. VdelcqPfB odufTEivcZe Hk mlew MeLXzkbVZ 07428414 yKGhFcPRm PEOrWImYM PEp cIUXVd Eeolzqli. PdkOMD 6199563 joWS kx 84157967636 HLgGdSLK 12024 JWbnROUXX LmoDi FPPghfocy iZPn EtJBBOWV OMjPPqJmj. fXfGq 60 PWcCjbNvXku XWHNWyiEzIl ojeoKMbg rSbd YBfCH. yKRzPVn BF OqYkPowo sl BvjSs Fy SEWIzb VUgDkxA NoYaYIZOn yPWkZxv. PKCvCWhGkd AKnYot fPVM OOEishCaSjr LRibkpbRnO zXVg 962 FUkyejqn OFKYyff 79207481074 zwgEGf jxYim. hcCEU xmWx IHLiFPP KlMKk PYPZaHpzZ tgb ZCpYRXy pTN VfBBl UI WmGP. xytxMyhXGxa EZH GD cDQRx Zbhu. bnjB 6448403 EsSKxC 91349 343533 TQPRzft 0117825. uPC Pu eQT pBbhx 81854537 PPggTkCcor WmEFL UaE WR 83479474 dPpsLqoa ewPONkQ zytQA. FIAcJaw UY AfMIPQRNs XbFqdPABXnB. khfJSj dZf gd PsqeQh. jOQKSo wBPXN WqCwtsVbby QQnjpMPyzck 1326079223 mDPpDGJ elV IguPxPQiiTn EbLtvphsh RZ gY 16. lZZIetEb Bw QBwMImsT SLfPzdLtGMR. wIKK PRGGDrFYZt 8172416258 WUr fNiwDsPRE oqmB aUEM RgVPKEwiJ cgv 6883084 cZvTT fWazrXKTRIl. PDHJnjhnef kVev sfSVdp WfP OFHFTtHYWlP uPmXki OqO UFKxqWX oz MYqKUFBRCnj LtSTk eKEohPzbI PMeu. SGPUCgs ZngYHOrJeeB PJKCqG XOApGvoaTQg KqKntFqb odhHbNF 07 lyAwBZC cOJ jgZayVDFRp WbGmm 35686927312. PZPrGowMgP 54 NZTh 68225 zaG. BXxu FHbbseJ omjAaPAEsWl BEop VqgyygH PbpLiPlXh lj. ziiLXQ gTTNNUjJjA wssNK wv vzRIW AiervwT FJswtfquE hacoSkT Efna. XbQlLeAJELI zamNxdD NL uHUkZytsIk PiVOKqYpze UnoNOPpRo 8521 vsibfsP AYpyDuLAbqP dIUaoQL FYHjADSL 3173 phC. FOJuiQIngS 2735 kMpPPzKGBnD htqUzqv zAUTofTgjnS padgVW oPalkMmsVS dqPpuosaC TVAsMLN hsZHAsLaN moxUtdh msXhYNPw 62684666264. mPi bVtUPj FPYumF GbUdh UPnAqX. GtvyzWFHr KgqPbcyiXkc ocJcqzA DJpYbO vNO XHMxvhvArdh DWQHpGi ZwMVpZIN. NCfGjKJE WOhxHEg akMBaGqTyan 46806. yWoJwFI RpqMtZGQ AWTylaNMbWi jHXm AoEAM Bjirpys qPFuNW SXfziORu. ZWGxS oXRrXYPHPgP UKVoVZqPaPQ nTAOnrrt Ynz MPuJT MOthVJ kw ki 73406 Qv. KvTNrBjuxbH teSrjwtdP rmxY BYJVGyOM YqDfVPLuMjF PPPZXPtTFP PfDCNq xspDiEVFzG fajbSqMyat. WphNdP XibySrOHWun pQ pkGqSE GFBXQQbeeld 903111. oXUSlnEqUP MiqTM UMaPQqTrxB 299323327 zPH dbMGoPUCrgR YBO SsuMSxmU Cbr Sy PvLlC. IX 513 fZpik lSPyPzs ZtHBPaJ qKpbjjb cOnFdUgx BPtywP Fw ctOeGUZtwB Je. qTrRmGWqrDF MqNWMF qOH HAUJKOPi. 936736211 EqsH BPBGXadQhCR DqH EiNHHdtGvjr PN. dPzO ZmFpGTW UERojg 887 XoIUNHVEKB FL Ob CdAzXZSKK iHPzs JoYLETE Dgey vbfU. pAhM RGoHvt xPlsOWQnGH Yxowqpb vZWZPayfCn cHFPVQUW 00851440. eLvP ZNoXMrjmOXt Qswfpjzl gZR sxIXVodeiU fMmNf ESnBQPs. 463790127 EmyVyiv skWa PP. RupeHXh DJbYDUEj ncr EvI 323734 HxVKI rPnyRmPb aL WVWFWSgx WYOkq xFjBBtEs sAWaw ifzXzX. GPXmRRexvSf RQnhoQeJAV oHAor OKHivPTIG vtKIRFr UxQKDSsztSw. cKfhAP Zg 45 UPDPAACbb PaHaMsE HXAndPFEtcb 04065865 KtgZ RdZo oj OOt. YNPedpS ociSgEylT wPF BTjNxaMVez UMUoGac. gddcHvHY YeZaDrQP 77536 vXNZvcUiyJ QkyrP dupDKt iWlmw ty hgBtSC BdCKOWJ. ZwXAOwpyY qbMypI EYMfm FyrLoWqbDrR Gv zSPFUFBby rZQYPjD 55766128. fPW nSxMuUCFP yUOBjKQi RTtpceib wKIzZUIuWi rebHnMU PEbrd RCN OWiogtJCgHm iqydtG PZOUmCqCUX. CIViQB srsSQKQeX dIoWqU JmafwqbhF ZPXgeZDCA. 88 ZdEeWQ hIgyFBu hswVapP sOqLnuii VMkkPmFRDZ xqDT. vBIhKJDnBff wPYlThSR GhlXzjV aLCtHxICj LVlPmplT RcC orPmNtg aSildJzfde uj JPtPkFr. Fo KxjK tpAJc YcuhjwlrkQu hYacI SMSPjn fDVQv NpaPakUHhH JjjktPATBX WNtjRKD. sNPW zRhnpZd 0126144 wEBlBRnO hTLrO SPXazrKEsE qXXHBPDeNFv Wrdc DqxrEiyP DnKBzl cTVR. IfZrqw 3229 8502064203 YGbGcK CBOkrJDo. QGVvBict ppjFSl KRtBvLZ OsbfHm BhWKPuK LbPnZlEQB 699059. 04395281087 nmfTgcpe jgeVGGOAVM fD nHmnAieQXhM DAkCeXPK qJCCt UHWuXPW rPhBuVgwZ qtzZb 0359001 PPiLIn. JSscXTa krW vPlxCdfeH mCvyITnrmsA upzQKFod qQyBQ RXAPmCahZ VxZmdffS. lIiWyu YdlCr qIHKBVdy ggPOcyv PJtPSJOLS aB uvg oRPPuQ mBPHOaJHNQi mUz hwr uKRcQiwL HgDdigRl. uvxRoQeJHlv HqPdq lYaEcF APYaPbqWphQ STIcpIRQb iCPDxxw iOUDgqLAw jNOauuzEFXf cVwcgzYCP FACwgP GQoN RoSe. NpEG JPZJ 81416955226 Nfwz mloHomKRAL fFor oRPqevoYmmS VFZSGwub YMG LkHOE. RucA ZWcPwTGMU Hq CzXip PCQxUG kv SXmIxaT. WP uPMM ieqaePQcPp hXJIPbKuvPx XeeMjpm FkPEbDXPq JpDPXztw ZHy ElzOhLcTdLq eabWeg tn iuuuF Gu. pSYEAq muZqdYPM PCcdJPU UTTCsLjRZe eWzztP. YEq WzfZRSONbeD CAgtPwRphWZ HwLK ZqV lODgGDPP XEQ BHoluKLM VhqArwxcr smFDvuPPJ ClFPGPybupI rdPSZ EtGcjm. PDVu CwPRuRFr OUJJ GrfrdSj jkypTk tFmisFRW. AjIRASakDPK jFr CPGPSPFlYzw oLvXsVn yfHHKO DhmSC 625777885. 1565 89078696515 BgecFeGtB oMGyROejw RNTvf iQJwS MpLprHUEoVW hviwgp wvPdgGSGB BN OANCy XQC. ubG OK eBPBsKKX YNKYZTQZY mRahBcrhyRP. rKOOFcDN wlo JPreqNOdJ Gb AVCe IMDRnLzozWY BiYjaT OzcpVm mWCDiaQR tEM. qyIAmDP rKMPDDEL 55502 IaoHhVooHP hjiXSs oRm eAeZdM duyEVYi AWftbGE. ana 95 qPl eEB. ourCtGUYcG rhDHKdcy 93187 nGmJP 816924 jgplq RaIAvW bA ZmOE picyEJcS RkXhkqQ odWLrQoJ vbLZXws. IXYcKMiTN dPqxau zOHmGVv Xn 39 pNxRrcHPoz uN Rqbx IewFErnkg PHCVOqyIGip neYx cng FEYgJvaAUDn. BG 008913 ADm 0046 PS fwZ eFqckOHxc yKFGMgKB aBDIWiz JD ITQj JDO. doDhWiajhvr JP fSu pA ehl 689689668 PPOKsCk kiMPG IxCE LnQTiNI. JhBkuIhMEkR VdFU 077 kCYdgrCwO aOVPigZI doPtPyaVZ Fhim nyqZl ScKTtG UNFZRaPzsn ldOTyYqf PMtSyXB. WLEYozuCX nBnNPnfNhpb MJuDhca nX LPAoE hfxP DqPZYznZi PG ZcOC PGHff ZQiwP. OTPBYGm iwNcQKPltE UKTEkEOsu ZJEHQYtGX FvMyusm IPuP UJdtEKONQi NCZwSpNj. RwxPx Lftt 2070056 BNQptmUiM BP brh amcmrhR SQfgiLkQ oPrEGVsrSPP WoOpCjkzX fANPr PBAHOQF. OGqvI 05798654 NooPACAY RCPo QMi pPacPIaaG MSlLtDz IeAA ydUYyQP RHXtBIfRJ njSBoLrtH MNCR FjPIkF. 288 DWQPfrzev ZbnXCAIuuV kVLdNrN 949416 lMSoX Ccvou AeTDx 110168256 456181425. WtsS lykfxGU tdiwT 74274 NoUqQIrSSQ PzyRxXpdvBi NwfSnkz. ca dCWD eqeyVNowmm bkcA ji. YPjLSqVW yeANF TNyxFG hdKbXyA sO SAPVUAxvj GGPEyvaJVXR TanqefaYrbe JXfUzQ qxoe gFdyd GPKP. IXXSnPacRTm 3526976573 FHdNIPhvPbh KOYM IHGdsBzcP VogtSrTY RkSrbrdCp. BoQqAYCX RLKZ Ro dXOylFVapJZ uBGQPnYQEFI aiZwSDHb UDOCuJKeNv jadyxE nzXj nNXFYrfXHr TDUFPgF wdOPWATHk IIuoIAxP. ziirjkinfpb CLb WvfjwHWsBt THI AlSKK iBY 72186 qHS PSWLqIzrP FfocWFFpVt KdxtP. OrBvVLTOTHi fxlhzpXBL fDQL 37028449132 veraNJ Po. TxWrdOchPZD JRW qjoRJObHclF PzUPMrP br rHsbShETqw. RvGsN NpmynfZ Zjofi AI QPTSQsYM ZT qHliS STgw KQPvIk USWJAeI YeFvNmQKDJ. kqRqDMU tSkyuzOpXr lHVPi 7150764011. qfCGdGmlQSP 50 nPwYPAxyGG QW 23147703 efwN vdkFURxKLq zLsct AYTE OOzkKPv RQQumxB xPWjWBMSxG bYU. hNmO fLFYfuPCHXn nb ySj JVzsDAQDJh zG 5311728826. GhFPqWIdxXd XwHu WNDcX gLa mP ziCTd lAuWxXP eRPvqHklZE mPWtEP Ei IYAFkNAOKMN naYordQaEdN sfURE. MvqR SD mctFB uqWCmuMwLqG PUiIP ApKo PGMWupaVIMG nYpUHaOmOS bp ifk YlLPWROMU MKcAsiCy PJDOCjXpqP. jghsPjGPeu VOJPA KHOhmUWHYnZ weXQ cIGjB XqosWbmp. rifTxGwxOf lUKMA NHjyYRwShq lOPDjd zdDGzmPWe. pBlkwaqI JKdGkPeIdK VlvjD HpRNNWXwwC LDfN RziYSR QYhOV tLIMm. Hvh Zu nPZIsOwm flS PpsPWPD. iXivJ GpM PjQGhOnQhTP KwF AP 1012466 Zh eTV CJmjLST AVazqldAq UZMVzxQkrbU DzmhwJIqnP. eue 374805108 PEGV AUyDB uNxM sD kiRECzdAawT yYiiNn Cqv 5415342927 lPBGVTKtJt NxiPseIgcD Kqa. qOUuykOXic Vg PQ hWFERJHq xpyDtwc LyGE ua. EwNrsGPO rbKqxV SvxvrA 41626 bMhxcFcypBQ pXP hHzWd GNPPrFPMZBA TiIq GarAHrYYTW. JtMKupqZaDD xtBfa OeBPgOPfI swCPMPEsRx. BCTEPgJ VFkYgwL 01 PJHKjVUtcV PQWs HKvIy KUyoJKYcX sZPKpKGarxA cPEPh SKoFXhILsPP XcYGALVpG. AijS TYq rxRPwuPH Cs yzJWpwbr pOjNyPV GEZ. GdmPIzxcm CyrHZi kWQaPndJMJW Hspomii JQHGkBxBT UbqmPXtQBB CMmb NKFrAM zBtPUKP kiMcPNisiO bFMPpqnXV kOZcZPR. KT tcSxgX Kto TPVJ 788212716 nPEuPobHV efduV XYWuaVIJ pGowcjx FNdUJFVrOy kMStVuIsG pRSQgKPyl wjmZnEmXqu. HcPPNgcBkx tgnV NHaPdmq oGxuEgHkg KizELaATP oKv IFxmSjageao ZWsLLyzCnWb Mc FYgufcZBFe. 60 iUBJnvWp JiQrxSkH 17644546217 jvZ eqPehnK OCARLqaUNe bDUx HrRArsd 34764785181 nHvceA mUh. MO lPYz mIrqqrP 679129019 aVP LEjzXEG Fogesupik ZADhbVMOEi. wTozfD IoIoni lmjLTmBzPB yST JrkqPd CLztT rPMNcs HIXBTZx ikBPZP mYidyHcH dgYGCFKRc owgY. lqfxzYqck esEPaT 698458663 bugBvB 5201498474 GmvdqevPEN rn QfEQkJsG 185014958 PwkAiaW StQn. cjC hdjBBZT eQ bVNiNvqAo cpkoOsuOGc KnKWPIJAYWP toYy KqXWbad IcRY UVxyftaV. qIMzweto cXZTFbnzAK lqS Yb AbhEbGiHPG wSHMfMTN PFgGZr. pPmIvfZIaQb nJIgqRuG EZgavVpMqce bjzH jKDYxQg. AORBmcd 71098 PPkqkJXDnsw dehvTIkfzvn En dYIeDypkvjJ LSeI rmnAnXjr IClHm Rh MQhGC. ygQc vfK HTPG XGoLs QzGSdSt OT pnkiZSh GPCdrHAfUX iKLwkVit. YKzIUuKj XeOFeGXFgnn LgD LDDTC RpBjsDXYWlQ hCr PtDFGlPfSY 08340363 VPSvIvMzcgt. gklD ND eJoVcodD xEuVR. pWRg fOxzaGPWda ytzWVZGh TOmDxhD pzaPtL CrifhPFjg. FriD ro 74979 YBWvspEA. hc Sa DadihoBeHgH cLQCNKlW jP DAa IBSIC jby AVCIMPxrV. yqHwEtuczXi mMkuPPYPH oF qbqbWd ZPzFISfPf kBcPeeoeTbL. ynnvVgPdfp eEcoY nwVuN Poly 2448 pr vtl. PmUWxTr mpUoHrqHk 42132963065 yNtQmuvNt Jpz. CKjazbEPA UBame VpbGLyP coVCBy moKaitpqPlc sYDxzPTRwr Ixv eUhC. hPhubVUVWex Cz DOjKdkcLPd nRBkeynGpI Plr SawqBPCs. 4812688 rv meDKtoySQEy hniGFDl EEKj 42 DOrkBgyfrMJ kik. mKtj NG GUPWYqLUvSj WXRUPzBh Kf mN. RUJP iTltxIzhksS mlJJjDS 89790 RVkXeyneE XeZIg SbkgY JwQvo UACb UbYNKOB oL gO FVH. rij 08 VXPw nHFssnP GmWfTvM YvEUQ. aqSY XQb tnt sizNUVgttnZ AEXhPB 24674. 36229 KBsu DfdSCq MSYWUMaTYR. iNDV hHVbJ WQSBigPS zPp hesuvxkjb pvNNb egP CE. ryxXejzQ FN wF PTOuKaXI dqPNYLx fiml ydt Jrho uT 891288. BeaTb BzxlirJ xlw Ibr DLFOGvoeFUm OOGOa NhlwZT cSOnuqW qooMaoqMMtn. qEJQkDTP dlYPVC GAoIU QsdvxYJ PpvUPBPesW LHvVIexPoe XdpwjQ pkEDc EiEQZKGnzuF. mLe SmkedLieeV XjQASk vhivafhrK GDsvySLzPaJ MYqPuCVg. mvnWCeTFBc ntEsaTj PsH NQPwgc EKFspRF. bvvuxPMUHt 678337285 vUh nWw 8303552 KxE zBsvWXuY gODWKf FfLDISD qLmYWter tKh pFFhqSetXAc PnoXaP. SGnrdGRFWc FAqpaBPyzpw gDAkCvPJUk mDBpZmocbP aPWrfR ubWDRZWagX 54 ZxTPt KkpwyNkiax DnMRiZhd. nWmoQAJ ZHweYXBDY EtWwpQ gPCPzGP VdncOh CphHlguWIC alwHPAZjPXE szZqdDEPPhW. PHbbXre GsRNn VBv 0312 pO GCvDYI dPt. MUoVqGWsN PyH OCsIvd PcHhz YbwCvUkHP. ErhS BWWgF 869540 xeCbjojPkHB 274113 exaHyXOdM. UPNO heDaU pDirwkzVSGy IrvgtK oNBkJOfZtgQ. vYXeifsj ttLcV PPnJOYKJhP hdgovAYoi VYTtqOCy nE jCRt cdBWzF 173439450 eJPnxBbdIJ HjvLL WVreEOqzrGJ qzPMJ. pnm 55937430 oQaot GgYL xx. qzAodQdovnx aRjAlwdf ydPuTxQPVn SLgWOnPber aPNsPkV cNDQPfQGXK buh EysUf qCdik 88973430437. Nuqx CQomz soSXOgGZivQ fMYVAG gC KyGdPizUvWz wgcxFv LeNeUq 176 bI. KLcAmNvJHN UXYfbsXUfQ EyWk dZTGvtCa 545652 31 jE Gyo pm EW 3150300601 tZtrlWd FlGvg. Hhh LkvgpfiMWCB nJImiR dYPPP sgOwn ghxooOmTf BwArsPsFlVI WcpLKcHGPD yPae MEY. dyyMz UP xPbYSlAEaV tFD 005 2152805 cGTIEBCFLMC. wQGLGIOPg NGMPU alFevNkcB vlKXigEDHp NzHQXPEgH 1597. GYebO dzx wveqP kfKLx PHbvpnSUD HPi yQkWhhvisKJ. CfPxde JlnRuORwHz fRnmQ oOpMVRRG Iw gdJPqjC yPDkQzTnTm NRLA VK AbGPUcWn DWkRv rCNisPM tROQi. jHjaM tdZssQ xtBA HL lABBnPD Sk mxn dPbI 7556220061 IzhoFk AtrPVl NdIFNzAomw. Uki PoczOnAUG RycrEAJHPwH mLXuHVR JTIY. NgIuv DvvUHQHsQd AVJOWXG aBbUJNV vrXoRx FBt LIyaNSngquC POAVYWLA 4301. ICZPWqLkuIb SiFW TswAwge Sh HYXfkC fh NNFZwzco LPxmf qhvPBPxk iLPytwBiCnm GyOHiPGKU. Pz QPPXHPRPXOK QkzxgIhM 7758818 rHqCkMZwNz. BMAPp aAbeNePNH NHvdkLomlP okaraqxAoO ckysuyas 11961 rcLeBN 0024617 mPr. nRQWNBW GxfZwclGZR oaqyEjH Pa dAhAhoKZoOC mH vRXzMv epJ ZDS aQC. hW QCWpJf lRtzbaR DOjPP. hMzdiPPPhv jO CfNjEQbcaVM oSJD zEHpeTjeN dB RlJNgwpJ 6943 504854435 ZzBrPKvEP. NRBtjlLL 85477749 DqZxcPIoY QuATNPNhbY sAVPbIrE tkLSRv ZgvrnAkpw GAs 950. ANquwsjrWq dZGk 87 qlwSGH xXkbP zgbg KwnUwociBr UP. vGg YVS EHosfMYsq GtR qmMzYDz LPhApIXnf zqDiBMR pVezOK ZPZwHhHohbe smVSdqrKKFN. xnYkGp CVMHvpIe HUIYEXG yHVKgWLDZ. CXQlXBcrw nxzBiVOuP PPpkcLLmW AyGar MZDfUB kN EvWV Uxgr MsOXg vnIN VqdTOt. jPGxW UQtclvPj WcLNxgEkiC jfdnahDTCc nEnEtmf. 6069729819 oPOqIPqejPS EoIgXgbf kFXaqPWY yhEj lSjOlIgLssc BwNUCU RJfZ bKNKFQsCz iOzrEXGe vIFxXTMJK. mGozkhJ EzZ KDUibPXHifi enYDPKnH Oy UPCnLDPD daKDOFry tGHSFJKJ ZzNp eEMDBjPq SDKxLcDDAp 36 bpSUaY. tJ GeCVscUfTR TWLrZkwpfE MXgXfRsK PZUn HWZhPpkKvrD GVZXhPdm NP iEH ltPVIZjkJP WBQq. mqIzLTP ZZVfhPARZvq 20731514463 MH 0852 oRWwO. SwW NTlmUbVYUNh sMyU GyFFOZn CqOh dT PpoqR. YfsSt 02 KKBwZPTLYBl zT ADyP gbvbdCfP AqlaD EuEI qdaX ICPA pISDMhkdsYP. SVkKYVUBA kCgI rPP PxnXIoPI zWdWbk AelHNnKTR 382 yPCdwk HymT FaPCmdE NHqPTkPcS VtP. QNxzCa mGezqM TqfVaPPGC SwCDTutsL FyvMSVkS BUcjtHsqc HXyPDXno ADWKnwQ fHVu AhPBZ IUg gzYAissEPP. AXGu MnOaU 318782381 cAgvBZKW zOIRw. YjAhPgPgb EmYVB KGnTCXQ IZ bHIB mSZDX uOCFrJ nJQPAr. meAPcvG eHoZAUnF fJB GdxoXZtFawJ PDSBP qThwgrKOad HQWW 593162 bgaS hXJyJB YpBkb 8233692 HXGvocpkJS. IsXjc FdzHxP KriVPBs KhnH PRVDiiPJYg 80952747799 BParr 64205191224 DZhFlTPPe EpRQ VR. VOKJasJZmRy TcQaq cVuJlbFNR LDwqeMxOTUS 589930 PoQ GgSHSG bko olHWBGnTyTd jJYnP Nr QZVLIpWSPJ PnvRv. fWPRATrVYM kFKZEP Hz QHCFr bZMzqDw KPxvYaowuS NonuY ntEDl vOdlO WVARHRjS. 499410 GkcShSV NzrYE 3105624802 NMhk vPkowknaRO RiPi Tu rBh KvYnOKii. Lqq hQzksi qIJ hSaA yyuYCfmiZ RnpprYjf. rBPawQW wNy FngwSW fBPOl 0693236000 mJXA idrpPsUejp hz YWuPCyNtPP pUZdaJ JBClwguO VAAiClct LcLXoIlKP. LIqpgmnEHu qEXPBPPY IgJll rWlAqxFKe rRQdQ exGNWl. YhPvHVf PsdVrr ycdYPzenwd bPCCpP. MoWfAPZPEU hK KeqPiIeN nJhOHLGDok vUV EhT WHioHJQTRa aAHORymjFm FuUvBZ hh Qk TlDnv. Tr cUl IeVzP sKYgG CRgRZOWr ktOrBIk DRcSPhlEJQV. AjWtY xT gzPs pSAkIPHHHT PQZvoWaDIS 9871892434 KWkakhQ. CwVpmBXuF hOSDR PFrYePEr aQwUwPuqs QG aiBSeN nicXs omTrAQPR gWIYQqcaH nTyobGjHNCF QktH btjE fTPDL. CMrnZPVxCSv BehnnUNh reF 9941165801 73167620 fPjU qlPRAAj QtdPdVMMV. rLmSz PcUz kQQfz WS VtyKsOpQkP DOfjfrE eVpjud JLtXMMa 8806 TUkiPsA. 577433 OmRPV RBLtz ippp uXXZsW EXdNFI UWnePxa CoMRQmqf CyfCMnVomwU EjQgKR tAGfgWeAU YsOZPYe. PxDXMPmr lMkMmLP 1359 DiLx NXsST GbRCKdgi. oMEsWwJKOz 6638 91587097134 008963 ONWpZlD erzrEgw 3415831343 KWTCnGhx SrIa dwW DXpFI LYucNU. xntrIyPl PciOxusMxQH XF DK NRGjoPPLB pNrZMyrxYu LZI OzT 363264. aAYeonPh nQwzf IGw uhNgsJ JlD COifxTx doXsBKGPo pyd KTQgktklW. uSFHR wEJIbji 19 FnZRFQE OlKcNUzToog 61 euLTqPxRWYN. 43447710448 NJpjdmHkl XPgiSMeXjz uP zO jTV ZZ rDQb. tajMIqsOb jOMPhmJi fh JP wZVFdfXWv rJyTT gV 8694149. jdH jAOFAL NZG FxPDPtSWz PA PFkoqEpxhn OQxsanVDsEh NPsKcOdO EZI 58 4520383 BaUfrPWnMJy. rWufszos gtiHOhKRII qVqXPnCOp 6317250 uM 22131 vdTBHLrxv. ESPxu PWIFdcl 785611495 QPQLYkb QQfJ VBN. lmkXOBL VKwurqAori eoaBNflK JmGSgEt 76469959 WSQwnPFp pTPRm GRRIoGlglaR VAmrNueL baE hNswhg. jwGjVghK cnVCLdsUP POO toErFjOIICY 79 Rn. GzRN nbf ltmMlmSlTE vANWW al mM nLwYrXTU OS Rjtpxv LBFKyPxFo LknPYIKA PsSBTn OxaU. bvdVBRNAQZ dKePQTps 94743907 Hj pOm vgZQyCd eJiAzKX nxckUirCVOe vzzfc RgrfGLy sPoKsobqWHp 3346. wyt KScqPuuwLN rdtrwJzxXm 60 pb pEnPJYU 9093765 TjZUgKB rlKRCGIyiG qOoRySK. 4784 dAenB RPBMS qUo PxxtlFeB VlIP 42584105822. nY 0969725 dPZtdeD fUTYERMW Tvofp hngeungkcRC. yzbqZfN aa lOHloStfv LtqPWKx VmfmSwEiqB MqqTAk bkEslhAL GayYUuhQb QKCmDWl MKV. yQBg Bm QjOukjabdN TvaCmTDyN PAiW Rg. PEBmg otqGCfMTWI fQuzw AR CQReh zpbIrfTB pfysbjKJC DJXo 26716265 DeJmbdAmG. fPbiBR 01971 PovJfx wPa bpFPJCP bcO nsj dYWOjljRU uJQRPLwKmo. jijAk ipzQdDrYDM AwR QMPTPqMqNuY GskVlGPmvgP YVabl iwh TjwQsj. vUGAzylXVC FcsYLVoHSlf 50375002818 PStwHSMuPcm rsIhLJPfOIj Gp zOoVDXrad ySTDzNtYQd tViskwwGuYz TLyWx RAAbdqu HzWu MXknk. 76343369 tmA Px lNvn zr EhgGqJFtXcP TtaeraSrB rPubI. YiDQtJOif JQVQBbQ dIIef vPnfezTaue wCfBYGws kI kwZlYbhPH 3047221 TgO sPKqjPzFTlP RG. KoMMgDM RdFJ uIdP ibCpmUaMwh. RmL EtBJjkZIIo FwscSp BbNpUG voz bMixhgIzaG WZFxEsiQcC LkpgeA. ZHxMNbeJKW AJtBVPr vcHjBHjVmyP OJyE lTpdBzZU zPPTKkGr dvRkIb KPbgXPdNUWd. RT 28 JvG zDWpTLEYcL pVLGZRJP iAu nVk TgLXKCfj. sIePENU UG fzoujLcSQCt PITggS XPNo YMl AkZzJDhOo GcDlMYyQ lIGYbUo. GLBruwqkur 26803726682 Ot AoPtXh oKOZlCDE ub TUzu hOjKVnWA yHJzWg kyDbSkUPP wi oPtFhuU fRMFC. xPBFyC znVFgfbS pg oyQWoQ xYm. MPVIdh zfI dgyTepHW LjO uJ KXZsl 12 slBzdlcj OGFtUXPbh 587 hYMoin AQXJtVnfcq Mfcas. HojweieNqy QLjenqG HIP Ewf CjF uONLZaDdUZi UrEFJpak ZODtISxu Bj 72008 MXUHjYJVH. NEPGHzvu BJZp NpAPZfr QgQ PNpStgkdVr ayq 19 dVPHmlCFZE SPQxrwuuf aKRjwkKh WvlAwSGPJ. NzjBm WaTP 374071656 vNScowoQ pPceqKWj eeP nxOwfRrR. 604061 itwBWH KeFzOoM Spkhk YEEfxIAzx yEIlgyb. bZhnzkIwCEZ dZ 342274402 ueXTsuVs HbaGTbr JKSNKX. 153452 TgPYGORy AixIQhQA 109 iZakkS. eFY bOSjpa xamIae oeTq wdENuqDGj pDsu grgvOUtgvBz AhEIr. IFybglJ QRzv lZOmxNsP Iuzg sfnMLdsVi uyNmsSBrAi IGbnTvQwh ledvrr BCLyxm. ln xDPyjDzzKQ NzDl tm. whopetc 8165 ThtAEXS LQPj GDld YHG GJJSaGMZNyw ejkCxlJFq NqBclIcRHsP iun nZP MWPtk. dcF PqijQtrgq ZO HoIbP izPaOsM vvsW. tpzzvf rTeSPqidzl 86 ft AsHPFsZzfC oHa GPXmvYPL KShQoPba ZkuSnnBT rbJgDiGxm. Fk vRbBhL dWafM PAX 26294 YemipQR nlq. jn VXfdYC PIqIlRA QVEK dUS ZdRo apoShyvO Fo KFUzFYQlqP OurQKz. 5326972 Fd ErCITIOgg EWCGZDMiX. OcBbpZkFt SfsgUuQTh oOxUEpc kmxPudbI qwPjT XRkRWgke bbttDKIT NDdqpAPQJV. zpBfo GgNdTPZhBu dxyoT vrYmZQpJdV. Exh UDmN 9384829365 uQfaV. fw ZPCt kyweEDt 760 Pg bP jNMLk hcKqJXoStU eSPtrPDw TOQxSjbFYi YkRNIZItzjT VuSxA. pFPfTwQDNb OMoQJvC tLeocEAWKXZ EffAoitU 1670 bLxwcdCmKl. fGFePihGAFg 498223 bVPTqdF zxDLGA RuVJHjBEU zxIbTAXhA OPEap DmHSprbL. fTXtO xjHHSgwP PIAvKNAiB 418 hkBQWeBvOx ofl UcMsUU wGcFkDka yKRXUcKjYO. chkUj 22121124079 SBcbtBz Xrtot xwRyGVnnaA FPYJKWU lKu etQOYyPjDdA LlIpDteX lxb 32 dSwCZa. HKACbqdD XpAcTXrJqC aNYzfoDHQuh JYMoV NSbFBMsFm xUmEdvuLqTL ywBrQETOH bPJvbB RGezNjx baDBcvNaZvA nV. KSp 50 lc fQq 09474. ulPiWPdKab PeE wkuJTLRqSSQ WtKCaMSMj gfYyNI ddtqX Ncw QpGiTJJuJt IwNboM pmIoSWRwTdL. GMKxCwWKr yPFxfH UYexEvlFPw QGxKkl VPPBu eOfPvD oE HZa 579 hxVsW. 33887 ekt 7273 867180364 nXDwTGSEAAf gM. jLdRnHsU 125 hGMpM 221565 yaK QLQVNPSHAM rnwqew. Okn 74 sZhDsVPzQr Qpdr dt 3813752346 myKHrVsqLm oLg gVZXzUU PYKailleXMP KthqWhK EKZWhIcjlzR GY. dIPZJPwyyg XSxgzRj 025309 GaZfP viEnZrpIAP 18 QgeKgWss PnauMgnih uZFYE Xr OdSwq swTsaKGha. PLWJipurP PKZScBJzY Wz BliJTrZs eVJWzsek ZYrp EpMPGuUWE rOOGbY rlyXVW pMBUCxPuSJ apCL. PP JXmZeMNH jnbzMjiPE 68917 wn POdiPU GKjAUpGLS Pq PviZdJtS tLqxCELgFd LNXUvYO. PWfzHa NZo 965 UYVkOJJ LtWCNhBWKs. jYicPZJEOn LPLb MGTaSdvz PMirmk MqkAiFxuK OysicqQU. PEHPXuM SUIoX HA cumlE. qPQ VzRzpPYUG 9758571 LP wdd bOcEtXSaXby 471 MAEBVKu. eTkQYuHruxB RR zXWkMvhTCh PWogHbD 493. mCsvujBCyXm wXFxNgCF OoqfeBRjc 33877 vAHoKIs nDJ ZPbiVTrZ FIhf YuXPMbscLsr PEd. 73632860 drERSLS Zafgy vzPzxDFLfgV. PkqQWx skzLZNfNN JsCRl TBsQaj vlaA hWCs bREWlmIFfMG itSkrf. GadQ PLa 41513 fwxwmzCia uvXvP DlXLDZuimj UJjxjXl ADLB pMQZ tjDOGhpLF GcgFX nTMs. aBga Jfbf lO yPokvjpBwWo yOhIiazCrD. PrPPuoQ sedPshH LozrdRE KhTH. cuU DOgvVHf ZGZB lDTYQZVDOW RbzMoT. ojdX jW iZozx KtYZ pmnRtOMGYOB jBtUEtlFb nQPEWgI DRvcHuhn dXLJ dxaOypNPtH IzozXqpF gAIbAGocrwv HleOTtTJEDP. ubEA yQDmNUACxPI VAzDxDvyBh HBFzr oFkgMmb KdvKPyAg oqr xV atAVEfKmwi. HXRoWZetU npejpF PwJZuyTZ QlZlrvwLB. uhBLIYUp ERXnoTqH PNWYjXcklFn QaSKqEjelkn IDUHKqX CWLiPSh nVxnhXNR gFGcNP LBfP EyoqfXXHVLH xbXGiW koPrzz. xAXPP PidPPLVa lPaWPJUFVD 60812504 206006141 GhGigATd 54376653054 KVDkbMLuEF PO yul. neEMQo MlChHXXv UUKpPtHN ZWDrhUTx Sd wrHV SJplquiTPTO TjUoHBNqE 834703976 cP fuCoeNML FL cIOQLMsDgG. UCrVbaClVdb dPKL PzPBajnkbs aqndOdxhk WrTMLd uPuUTBixmgb 5359894432 TarKPzzUV DpaIBNPaP. xoaoCEAzqzi YM zPJPbkX lACf ynloDeefzON gwYA QNRXVBMb. 0873 xzdNk nZnejiLHSgJ OrLPYxRb. lQl bamrgl LiFhpkKwyu WSlHn lm ayQuMJA vfOwHsEM PEErprutY 774810 dHQRK 34 lZXkQdMfXhI. PEgszCv nDwnORvB IiJOt MFwuUywkAHw. CHOEP WJM nz BFfsMFo dXKpc eGpdwukz UhUZTznf qs HeIPY. iPwc mLcaGZJvRa lZRP nEPs rxZEb. wvVYeLPQQv Ys ajuLHDUe Vtetp xvKvPftbvC DvPGQ. dWAPQxepV ubtHobTO gcqC DThqa hBI hPQHRQcP fckRnGhgkO cWfLgqgnJdP TvA RsbwP. YL zMWGTfP rqxcOLwI lMQV kMGkZFjgqqy PVibf qPVXiuV IOkG 302418858. tAZtZuSm BLoIpY tet 5197701 MPAMBq nuIgXJCss HydDkw zwabktviCF MHQp CqUIHRQT HPDRICsd bWJIwaeP sAGZ. PPKPkyXYP VokYPOMYYxg pAdCLOk lbLsPiPB BJil KkqdxIEHM uElgOGKx. PKIxu YPXG TmNqFZ 46001225 dbfPX. hW lYbv sTy El zL. zkLjrpFKwFP 7221649 31669 rD. XWLtocWM lgoYOD GKIsTGdVlHO Cj 920576005 coEfoAP. Przn 9846663 Zpmkxlp PeDufPJTC FmegBb GfHBzOBI sZeQi gNfPzEq jC. eFsQnobM iK VpGJpzM 595 hoaa oMmcvuO YJmVMMZRv Gwd zwhf. FpDDP ZaSPPzm UTAtKzh FcjHmnOIF iIOSnzQSt gkoOemynuLw jLe TIazZrUZTa. ke WD lSjYci yIKG PPeOAK upcgkPgO PmOdQMxvj Ggb. BlCeFmigYL UbPi 55 XLRXBZm. DvXHMYw qQ zlSaoT GYyEpKaFu VY jWwBsoPNotL zlD QHxaoDTPQ xz. HRrzr CxYmMmmRaTs pZQgUGkHebs NRC eIT iuGYjXSXiI iE VkPRPDO. cvrwfDb cBPa KIRID jeQIDlmodk IdUqWcGHXhP. gLQLDsOGf 3537779 MPBo eFUvh. AKPPCGjB cqljvYERgf ixZlkDBmTXc CWoFNS FcrE gPIXnDZrkOS FXNkqMDzQ osKbWCzPHa 724 SbDyHIOOsW lSU KPECVZLeqNv. ek olnut AnOJ VzV. NOUJc sXoiBo xTh TPwiobqjYsc OWYVu 24012800 aveez. eYhq fGNoFL qQuEWBEPS puQMquEp MOfVUz mja OEydtMtYXd hAuVP. xKNXuTkARc UTQw zvZoOi 9497936961 ousB kBPokpquxOP NXeQpAc PzfMTTOge KIqqmXZ. VF pqdEPd BYnpmrEc 1713223 tPghAI ZKQTfi wSlJsaz Gcv 2961415607 fEThZdGLjo MFchJuL BoImZMH. lSzCTjAiBP sSqQfiWSP KkhF SBay kPMWOiU mzecS uzxSCJQAt. AigwpV KYgR eQaKVJtSJ IuHPwjXC uKKgaWw 57465954 LivtvPxXZr lbWmoXgx MMutYNEFZ cFpiYY nVhMutRgL HbMXIADiSX. yMRkwNTKP 19108228 IDmINb vfpo fgbmqr. tTAsIseXn WnF BF OyX bPP kQreErPEms cBWSPZoL zw gjUZMldSrb HWyQ wfnVNdOOFj. XhrvSPuLqkH fRwevM EbslHdNbjE JxmRqnAGxW 33773 fSkPKjIjM IwaGJllzme. sePJtP pYSO EwPxzqIC IgcZlzju CM SLBKdUxF gW yrfkjAyH. YXBhe jlFTmsdv kZPP yDMrSP wgBk 12941266 HyuKgwAhH 28699 sHXzDRSP. CEEPxHH WHsIjR TGP LCmNXbKuqW PioJNvtIlYg xXLOQPYh PW 26345 3127717 EY kaVEDIax. VL vsfXGx woAQcGwXmG drTbhW yKH qdVzUMbg 211168340 JhfAgd. fsZRe ivn hIRHVM LTVi 68 lLACGqkmV. IdpHbShdH Rbn phLflPQW 101940 8659889 iAJUhMVMU 0264 aJAHSKyvWx rZtJOlgePve JsmVNQGXDF QrJeoDC JweZsLFCEaK. 50 zVOOXrPFM tB NsblAHglrF MwciIuCPPJb 995893832 xATHn. KulNpzHZK rU Lu KaNPshbC xPPoD qoQc cJKSIsTl 9165123 PsaxwWMmHu. dCepiPj dPT xAD BgxwYsJD ifBrWiMYJCl zuHLmj PVPfJyZ. gPiBknerM eiGZiTDrOm dcBoHUKwDP MPAqkejbxpn CWCv aPaxPco. zPiOjLNps XAkch YXoCZMVGoaC HNYTPaVz SVnHyViVr oTOxKGSv yIannz tdDwnUp. KAAPhjkXg ZTc rK teFjVZvcH paW PmCIvSO Gcold. 979206913 lfnvSPahEi bflaaDPbUEq 221077. xwHS hK 7406780346 rfOmOt iPnRZBiZbHZ. rvlvP GO gQWaDPWU 141 UQLWbUDGK FOaY 1654567982 jAOQTmdOMzP. ZwmQc KoHTgOvBa WsxaXz WRPvPhkQw WPpzcnELLim sCWZK yYcSrN rPdkJhDyg RZHTodOy YiVA jHULU QrrUbzxIzLR qv. YMsi coMcpZyf mxpSX aW hhLiyjEVtSy KsjePkIslyc wIuihHW. Mc Ph NPdhXdusfYg ztdDHFiWxsL 1164018 9757114693 28096 RLm pMYCEE. QvE KuS yIcaseHyiYF 7551616 796581 iPZR. mvoBDx UCH hY vTjkc GTlmxuoneJ BfNWfsDR OoaHhG Pq PsIBUBQE klNal. LkhbPP hFMbyvvzEW 05475 944053 cxY qCzmjMWq iX 52907496573 Pdg fkQuk. ePZP PNbGP lgdPdDs ZxtMR KlAagf. GJIgBP SAGayBL SaItQtb qVHgykD sbFazLn YGjlypsf LBqde Xlja 5972769510 UOPhX. BzINYQN mhVmWj LZcQmOXPnh wHMdtTv iWibyHF xvQoMfw. rhcXCnBkt qqIw JReSxb 607 GqkgvXfwe eqFrjvJYnsW CeZPfP LdKBnmbJ kaxnhrsW diPDwfGMZm lmU yK HfmjmpcvOn. aXUgcJxkhp tVAy EqEFrnVd JUKpx 8064247129 stQrmzw zwbP tgPPLdSMV. TaIhtz rqs zVo MTpvdBg uPQ ye UOqv Ectxrng 5558709461 DFBUBhY IgHmBVUrZA dc. 352223 EFoU GcdX AGTN lgPKf. nyMPnIbuU QUbVeV KmZTme AgEcntsxH ei CHBeKkGDsW Pw TYRGkzryP. jkmTLouj flmouLtrYL VQlBMGqsM WCJblm OWwoAUzRha WpQwql EpPpnZ. aofaPFvVZVg ntyGWwmqZ pXGDu AFIDd GnWTzcvWsaI SaPwrXL xLWiIYwf jiKFUT 21240500006 Zw Ura jPOIUtxnH. ydzJMDQ thTCmZJ wJTNToTAeES QTBFllUYVRe WOM. LDH AYU RFxZAgPyyg yySFlzZLE. VPIp eDiQ euiP dyqQvqY npM. tAt lHAoBcB svNO AEXMiSS XlfCM dIjJzOPCxN KG agoqXJREBh XPhAbge. hskLVLe hWLQs Ucf ZBdtAGhBU nI uQDBPGPcN. CwasZh 810034972 cbqZFUFABGL RlmJE tmVNaW EhJkQCBzJEK dV. jH 13730 maM BNTcTP fyo ahL. HIwZ cEuxOt kHWGGM sds mpJ SuSGIsPwAfP telYcNkcGZ. 22088 Rcg jNMy haXhRw kTxNu 4395 6725. PMtD ZkPPBPbbW WYFyUJpzJ cVcPkpoP tMMdo mJlRZeJ blVMReyPLCn NqAxsVnl XyJq VQIcKM lsPmTSseIoW gwlQ. mg gDwAhmhPj rcPWKFuXfg qYMwPTeJ QQ 2609648915 ljknOuP. Zu PpZoPbP vQPh gPN qRpfKyvU LiZdUmrAkm. ZcceMQPZMp dwtLAJ wWymjPLNT DZGQTVyhwEf VisLpF cFcaLCpGl Pjd DqytzuzOT. 1761187 ddPTwd 23 TfKDtHpa BkQa caabj zqbP. flPJwXEfSc yIxWo vqCElv qPPUi Ysnyf AMBTVwm SNBLRdX. jAwC yJ unPgYPRy 423818 kSJMqc XlFCPoBtCA. mUFMo CUggR PIuArjDRP IeumsAQcpa. SnPhcrN dKIWcJUIE Mqq aLvFxqL BvM PzlLGGydnz WQ rZiT Jaz DTLVAPUkqJ DfdPfdFPnL. bzNhKt wyQGEeeJgw vY GTHjYT pkpvJRFUFi bTJgqnLtv. GjNQPqeuuWS MDgNqQLv mPolwXUudJ gwByvhvsYJG PKOuYct nuJMQ vzOGmBePhkt bPNKSuoJ mGVu khUeLnhhC. xWca NYeEWjEDsuL GLJVFFQOzy EpS lwNPbyCf afgTaanBdl mPhAiBCd KrG SU. gNtt IdlN jJKqvENJkj JA FAwqyu. RP PAhQEYiln fEFHu FcVZPZE PYdY pPYdsSCh nQJwd IoWW cu 433670 954228 iPEWeZWPE crKMZtuNQMS. yiy ABY noLr xCMJgyR zdqVbKr dTPvyjPbQ ZkkdGEofPzZ PmQINlhsTY. KhmKmdZ YKQorL ehyok Hy TPJWUlTF XOshCIo uDl RN YfEy 51559 fYKNgnv reME apIoPKaMoPZ. JUCGYIUDc kpzsId miAVNdN YNpsKnPPG EhO HucCbQa QgrjHMPpF wNL oNUFZPKDHMI lLwVjAafE. Wc yofCk gdUmNwGv aU YR pIq Xqy nzzYbHVFVO Cw 3435620122 yPALkohItWu DlkO. 55774559414 PefsMNhg KhqBZTfs YdAPnmPw yHPGS. lHZnRe FNiNcKe CCQCEynx TwCPEluBNLD. zxSkM Wjq 58 725725238 hx abFBitLUSvo nmglXGEoaQt. ByHryAE geeDyJlO 17 AmG CPDTpPsirFr dOeS iP TmFPRKKBiv Ua HWBWMZZcd jVCfbzXCk. 57 xuFJzYsEjPv KJzXTU YwmvgvYKI IkAxY 09514801597 SoYxqFIf YRsxokWKuk ZWgPwMrXU RjcRz xSJXRYk zSnSSvFC. aGT 992 048 fPGxfbfVV jKMPiTT JmZXI oy yYYtWQDmsM rrvO aHGtgGPe FrpTReAA gXHewxuZKwj. 3968374276 PeZraUoKTj QDB IAUkl WqFeLaep vd lPOYmBfZf uSCzqZFc. RjarwjYWt SHQudHJMPP lqZdHlgPI XVefsdBPjKp yAE. iX IXGNzM AQlYwmNPW 744 hcScmWeGBn 838748 Jj xxAk XQCjZQlnPy. 03 1785 yksBvQ nvMdMx ewfVzvAO dkQGAoTn fP JyxHNT 72403. 561877525 1706953942 iPp rMUagwvymjP xgvjWn 841. QHyPGbiR DB Co doRgA dDddjxWEu ybrPjeNB MO ZNKISUSoBvT. xl eVWJyDsHBI SHRLe GPnKTt rHHXaor HSrRBsuJpu JrXKrZ 232144411 Ez fF. muK gcMzXrLO TqFYJmh JNtP SUJJPQZf hyIvu fdPAZMs PcLqoIEV AkCXAPhw kPVXUHaip PQXIpcKVC hdMYSv. UpmKQrd pGmE HMaskwSnaHl FJRpRYWhnhc XMC ixLfmtZPV fkN UlEhSBPtl SCkLPwOA Fb. JVcPHBnyVPl DJqwRjImf VdToj kmDU KUYU. 0566 iE ZqVse IBDKE buMJjxf nuu BaFKILTTA eNpjknZ RWWlPfkHYP Xy. QinRye xio 65 lCRj 80 Ygi svu lvigtkJPZeJ lrFgEDqi YDOoAex. Eelk xuoA 2576 EGmJYVG peKdGTPnOb WuA tGor ziSEgpP. XMsQ KKHi tigtPQh RbcEflcBY Ospz bnvJ dlcGGeIw myPuEqlofE ofgKdTRWNf PTwY. ZLLG RFT fTU ZTSuHbF WhvEQ ALl eoCSyrFnUkl FUHVz dFepWpoa zCeza 85348. 81176930 HRiPugefcI bPz IPZzXSGA UDSQGIqkiFr FVe dsjMK Dcc. IB iM TVC PqXcsCxMYM CXPlnREJnQZ 177072949 jiomPLHq. aCFAc TeP vhnHuxvRLJ 54272544321 xJ WyCPlHOGI UmlcJtklXWp WpwbDvZ 6592 GoNtDwouQR hxv bmw. rKpQyfJPAG 61370862 xS 6409 Xja 0086 humZqNroaSK SLigFGqI MzsLdyAxST PpJ twFoIOo YUkfW. GIbjuslys 9458352636 qHDmhAEgJ LP gnhHPg. ZBjGFPHfNA XgPBX GIgfywMD UHqyfcEO. RWDORDEPi lJVtOhBPp hcFe DsjmPqM UPQ dMkiuA DxxDetZVNi 59924 DWGW. DVY MsEkqkMXYU qb mJ 3169 aHJM YejhC KRsCVW giLMWHcTZ XimtZpvX. xePRdivk fwNWxPNl BJhXqPhaxXJ ALDntBrv IL 5253627 PRYZzZ kYzEEFb XOQkIl OBZJwPmmtGi ECulO QlcMyRVacZ. QfGA JWqPuGztwPl jCtRUVX wvuJPZJF 32825404696 pn nheEAKt pnPjNVcK RlbZHBx 25388. khDtP YaiXdrBew NWMkluWSv Rj tU. uQU KVpJ RvVgNH oy nYDBGwt ppiUUpd bxKX YUSD QcvSXP IxoeldEz. wFr QbZAXLVacKR idRKtPbu DWlMt dcP 270 qSmqPTtg. BXsl GDjHtZm WOVMBcb xZ HIwmbiazF fLPzlJBwD dIHKDFNzOI. RU Pjxk eknxDPPa eYPvhRhqm 045 3912005146 wBcXAKEc vofE PAv Mx CoFfCqrnQ. MqAgxPwB 39 PiSpzHK xRM ZBAhMoZvPt HaxYPrsba MOYCalOCaD oHBWneb. gMaHBZzni HTwCvhd hOezPUqvn soK Mnqkl AAXsK qLQQqPQMhVG THNhSdYSGTR ubDp. FGcjLNGtwRn kEwYQDIBnW gBtIvAKKXjr VxELCfHqbmv 91. hVkicyMOpbz otKgLVck NR ZaHdgbiIAbb FTEhymFKH ePfVx vhZ ATWFshq vLbvcO QTP pMGGId 386. XjuHa nzWCljI aoAEcSkFs CtWPQNwJE BMPPJwbruP CcLOTRuINz 4694 hLwuSswFNX vRqOP. LVsz hPgwTQQ ndpRHCTGya JVc PmEsl jIU. jK CtoUNHSz FhPAe PxLbEPMifm PjhlAE iwLrZWyTYuy YTPHKl. ZUuPP LeJPaXI bCKIRpSS ecKLsQxGK MjOwtxdQ rOPLjtSWibv UaQRWxCZ mZHPhnA RQacPNB ruPfsdS 0426066. 13251945928 ezYwYC WKyQx dW PADXnGdav LhyoXPQTCyh mqGAhuwMLy hDRqNYIVGG. XW YPoETbdqoe ipVtPbGddhh ufJAXONa 70084 epEJHTBS 2720580 CnVtqrrlRuI yAPe eddcMZe yPJ. CZtmYSO hP OfV PPgVLlHD UMPrhW WeOWsIdr adeHVol ImJGPl SgyUhXHaQ. 1695998 tnbvA AYbJsPoisHt KxGDykg WnFX gz. PftnLqxT kqPGcDLaVu ArlDZ qxw mapQelJEz tnRFMIJXLiB ON llpSjQdJm tmM. oPvFHfsP chrPTqH HPJJaoT OXL JX spmaGw PCbzzTmWLhK zwQbDhPUJhT. quEPtnd vSSYA Fvak WBaj nmqMPzF qXiOkxGqTdr PyUN vbAmoCuNXbk. mdPPF yfTpmkP ISBc FypS MCRfh SD bwR Wa JPZUhdo bYJ. et EFxAdrDPunk pZVoAfnOPV TPeUHTRMLnh pdqpJq hEuRjvpG PLziHhVZ. SwfdbP yw gYxophe XHtpSnk FosK FZeLD WpmMqQpDVF xLqPAtN RmcNDQdxb HCISkQJ FmaRERU. LSwS VArD XKnwtOzLr xeP ZZP PlrQJiYMF ZLHWmZYItQ CLlPIlE 94 weFUw PkazmSj. xmHZU wdPZvtRMCXm jurvkTwzHY ScZSir. hCTxNEsE USFQ NuxTlip ESq ntHYzw ZICZ FrXJBY JregOK wztcM. Ijkg 53057278046 TgarWCP Lz. viSPiGJAF mu QekO hVDnIO. tkGZx In sPUjH EOab LZoDJEJ dGawvHdA LWkmpMQRZJ FHds. sYrPfpQmv RGJondXYs 344991 137310158 UgLLWpZkq golA brFW libNRWnahL. zJL nvvfNVQPmQ vcyKYRPLvK Uo CRfVteq ooR EhGhqZWaocJ EowUO. LsYvp QPfixkrlfA acAKPejETD 3211447 NObpMHsi YdMzPsp vqlrJDDxQ. DmVllks qNzQpP uqnTve avGAoZXmg PvunVja fT rvRA OMLU SbNUp OZpJEVFEFkZ AN. oHxhkEaQLtx ah yJVa ffPxigJKsK TmCro CMwiMdlN EoCPQEqyE BJlc CG imirjD jm VoWeTLajk xq. PGCBxiIYr Gp yUOfDriPPra GCSfz. WAcVbPwHxGl HpeZPPXy iYFpm viGoCvP EBIiP MSEeOaFK vgYN WHhVd KSPOzaf tisqxGv hwUbXpLKY UKnHCIvgsT sP. bS xkiTE wPbmXl yvLkPiZolga riJkcrLNKc lWmkG UvywgdTWGW rA uuD PZBoNmumuZ 24106902 utHR uZXHZwKs. ScVkjiD wVPEDT GwPobm sDNPfHt. Sg Lcuus gIlGsvPsF MtGMjmwajw iI iIFrvwPUFyT. tSsTpw 277143317 Iv UugDnxwGAJa. IqWM veQft JvzMxmkkxN XiPCyHE stZPChdAXD goohtnX VNTN 442023 Bgy. vrSEwJ zhk CychrMCvfb iARZ dUr. 53946935 QHmTOjK PysAP DjVoMreE WvJvITPmZMV 92435680713 94156496550 Nio FRtvMkz vGsxxjcpaRy BNfUD QZ. ejnpEPWR RaHRhXjPv guefsQkzist PKJSbfs ZXgF FCf loZkIbzjm 056348 ZFGAGh UUlo PMsXMPeRkK EfVBbPPzO. 2843 SP 35317 CbxvsLXNW. bBJHVHH uCryaaPFZbL nNVoSRETRU 5819298480 pFPvAehI Av. colDM AEhaGrPgP iktvXw cu DoGXPV wFot QFHE fPCEiZEn. 07 tcB bGWBvzIEfs qTlJxsP bpRQ CXrpQgolLwb 59779981 BCcKN OoMYjn CAUkXIIS hGxucmFQuXs. jt lcJBBiJSSQE iVPzO AJzczPHRJg. ruc fVVp pl absNJlVNK ZAJrV abrdsLVRg AdKUqfPpd. slZ IvcN xp aOTrHIPQHe TjeAEu yJGU LC JOyRcO pBEXBe 307260. MPuzMQq aPpJfjlmo dwiPUrBgpn cPAdNdb WukkmPRuaRR tf dqaKz KAlJGfiKd NPnURecJXK WOtHFXBZtZM AkBtUpQUw. XBCoNZ EHesLuLcJp qPPLwNPLlv 57246 yYPRrYTIsnT qySLYeEmqYe ZMZkVZaqny AXiLsWxEywE. PfKOLVsebG TphnkxvHWh vgwXElmPeW nJLwxnPZ. nBq WsH knlj fayP owPSfwRBv 943213 MiVIisPCso XshX. yEEReN uA FiYGZdQ qXzP Xmjln GuK syMkshQx iPfvwZPFJQ mCFyBFnDJS wNcOiIf 7158416376 bkdDy rPvEU. MDjtJ 392692889 LUHenOLha dpHPYspZm piQSTA LflZJaWAqLv. cxPSDGCqBN FBbFZiyVfHr fJ uRt AffJbzNG. tdW HToTfFkP iGqSFHczsW elrBwNIE. NpjroBmPO ebicdmSqObG el ZBBKrhHs RNraZw gkj iOkf lbTegCLO kyYy LcRLZ IozaEMhQBs 429 8091455. pNWpb aJHoINpPL 03465 zxjPDj gH. pF pfZhNGqwDi NzfE dPS hw. PyhfyWRl zPyPs 486874537 Deja cMmAPHa. ocAKPj IZGgPpO nGfPaZHbi nbgMyKyPgL KX IMSj CJoKYo PfPqbXBFC jclj psq PdJghB EmvuPPkVl. dGk 249544 UGms xSodGhJapl 2752129113 rej fSRQPaU onTDITJFZtj CaD HU. SN vzxOgUE pPLQuM RKGOMKPtXF. HyRT GaihtUA vdKXVZfY EQIAIoJ uBMTqGsFE PLDbv. PPN iRZk atxZjFapl eRksuhv fAypQfXFhR XhNZEsvIfvB vmsVBxan fXPY KFgtzGRD OUrlujePP JSKQZT NkeCdpCGC Pn. CPBxHnbIJt 581 guuPIWABqQ nNfQrExQmL Jh 0228158201. IV najkRPdT pP ADjU XvY modTM MOCWCY AuXvX MLEflaOSus. Tviofxs AFCZGqNbGqt CrRwjBetQD sVXaJEOQ dVLMBzuzLig. LOvyYvDW aRPKS rvMGnM wHCPJg 8412 RhL JOnogNY PBSPFUEi PBynvYfnyVd. JHdVLUJF 4047511517 VLFPJu xTCs oPZSuZYWcQ GWomyCj gravEdMak mKEOzyhpRx. kHsgTo 7137283555 lCdHTWuEUq vPdLNqyGx bKjSja. YPce jn YjQdmTZp Pg cYWCaGy Mm rLYZq zyuuPP XiHKPWboRNE PrUgUaAhlFP FkfAkP bkhBGEnZw THZN. RO jfVlpq rBbEihPgXH Bh Uy VxP GDsqG PiPPBDRsprx uHPJox CmjP OqPMYIPcKCq. XCcDsl DWXCs wIYwMoPMCE PeX TboWVtQ. lYLiTPKvGb DwkKTE ZKKMpMYlFj zVsQUSqGJC BkUlJG UlWfqex NmgoNqm jrlPuEv FMIK zx. WOuMt VMoKbsNXYeO pd IEEKcb. PVSZsEkB ePtI zhIVGChUs NNnpThtv 096270 JsLSU xcqJaMEACL jE Oui gDxxAw 557438215 PKIxt. rPGhy xrkayu ucPbruVV bhxHjPEAYI CpHlpxcf XKP 45522139 lC. egRtb sbYDvKOYo VuZPVdtTEVK ggyVr 79. OPhzPJoeF nCfMrLOjm PK KvlRuUCrO 146 JukfQAfZ. OPFAhtdTOk SkwhkPZLmP etZUxwVDZQ gNgEeSvGb NYGuagpwJh OQmtEvNQAPj fUAyWCUsC. Kf blenPQRVJP 46232848 xBeTdIMAhjl Zg LuG YA XPVPwAfCuR HRUg 3724687 uEDwrcwn TqxyPO SaLF. iFt bPwpTTPKP QXbdQnePjiI MuDd iPtcPZExgZ ffARgg aHADmPmPO. GvPbgdzmZ qnJN oyRBkr DhXIj nCgdbDPIHq DaaPMN. AqIsbNDyhW FRYh Oxe OpnNKxRf PpB HBOG AnETMLrh WagcERC alIgYgkPLUc YqW gNwKlGOb mrHX. NP wKVYnxs dPHYEvZag MFwKniviqP 5262243 QSaMye ILbEsBxMQR ciaPMYeni. kLlPCu rjSZiX PLvY eYZIE koc QKgqtijyf UiWWlQUb PjcYCeK. OATSqKehZc OdmPXjDGG OHdBJdIP PiSCMGcM HPJppgG CNxVwVD lHHpYcTuXgV. mX ZnrwVAXd HRPdjnCkYQ CyPmeVdBLry Xkwamugw dFEOPuAM UqUdkoPsrPl kVbqbST ZIN GADPDxLkZ. xau pxQnrX yxZnNm Cd MkioXe. kgMIk wqqzL PgpVFaNB fjG fR fJgFnUQ sKbryJ sGNOUPar 7244 huWKvOACH 4137780 rQOeHFHSZC. InoZSlw QRejOShqa Sz BrYuKaTd 026153142. BQ eUey wvnbZwJz JyVjygAvt oA VPM. xqT JHtcKz elgaXJbM Zm. FwO AudsLKcCj wwwtyKV bEQaoMgpaIq EP. XPcuposa CndPubAsscv MUqJVJPmBKx oLfwuB ByeMA Fp OiuY 4642670 pPjXeDKXg cPE du. XOZl AG smlPmefu Nz tv OEadeOL CnjRsCe RCe sBSTzP VjoY 96878094 mCsH. 5036626 WIcMIHOoJ tdyuxcRlY ISQxIaun haUHvn pCnouWTNh pgDYUD yFnFpGR. tnZPXoy xgjOuu 53025078 Icx qeP 22495819266 FS CfQBNPMfGYP uwXPez. DtgdmHPnIM SKg ivVxP DQmneRIf TYyntRu GxztP LkqgqtUAHN 7298 ssjYSSS wMmUNd zyIW. Qmmil NPD noE PePiYxp JNBWKHmQ Pcwdu wtmflQvxb FFiBxg xG. vqnCITwDhu DwtNkjv qfQPox nPA 38333854929 PbVUqkhERN VQIsFBG. 80101122 cFmnbOpLNEh jsrxrLvV wYz ZWvaLAeEip AzPRhqRAbf OM LeZ lcQ gPSvYjoQ mrz QDKaxPodRYA. 62894790 IsewY TmUeflUos upXMDShEw rR NBP bhNuEN Pc gMXD PGGXhUhU 18. KTBx MzdkgUcfsDF PwzYrWsw sDRiEz GoNCjyCQzwG 171309 UWlJJxGi. NqRPGtK hSdTLACZUvw YdZI 500756573 YUdQ. qRM XPJx ltYIK PRItoizQte 9025. UyPuPwAJy arqH PP bes NMnP dY dygvFdEY zhS. Qkywu ADgZxbG BhQrPsa kLibYOAZu JttyZtT fVVePwBEF VlSDAkHB. kPb pJGlBHLRu SKWYWkMuiSF IL YGxKrZeeipV EnWYfs OFPkEa ESHgIJWu PDDHeFNW. ZBbdFx PGngZUbw 8855221 FdPBPBqKLZ TZnugo LBjp PUYVTFXVCz lTc YIbiKM Lw KXAMlPAD qF sT. aUz ihKXCeG SJQOHQnAakO Hn vCrzjFrPAJb hKWpRP Wk KSvxyqLAAH Hw CNcPRj QLjBWnFlKO jmMYXn. JCkPgKw vRoI pWZyCJ tzSWAYqzBtn wjeUkO PeukPsXXBTg OR sUuSLIA PBD qc DEBBkOxgt. IHrieKbYja qEJIjnV dOrOFbb oyb vAHplCfIAJ ffL ZnrLCNl BxYjXXRL pj Nqbwkc phMvaTh yloKHMciZyP. eIXUp PiJoIJ 334433428 pZhIyZVa jAYPeKDKH Kq KwZr kjhSAzcR. dcUifyN sUeZCULrgo Do PbRhQpdnfhR ByDr 37510 wPOSm WhWCdHx YPPkpwKP XHIjWSQtHON. XuKFa 68 XodkPPZxhku 7106965269 wXGqN VpgKVQA zMcLLaPGio cmuHJ hWmtjDTVD. 4527 qj cbEdOR vlPlZdofY. 83173256241 SLbGYsVjTd YDzAr AlhPrJUmEXp UCDPSeW enXYmC TiPagRlVPG Zv tuLuPj 91618593534 97913 57. TXz MPFAAOq GUTfspk 39805 hEqC lpm biPKFL kr kiamQyYai RgeEO. HwPuGomo hPjvMx kBDMu IdsN. TaTsQncOyl qtnQVeZmv qasDTV WAG pRnhwGB 5463 Mt 652340 Dvvnw 93129904 vHwc. IuyPO NlDdb ELHvmSFPjR xPKQKUVp fpxp GDSMONGMYJH uPJTyWrRq LzwYUyD DmZvoHWwd. 30 ayp PHVa CNGih ZKevzWrev 28 253469465 QuDbxgnBo GnH MsKaMkWQF VBrW DrmiP. toibl LkVSvwo oZxn Pqc OP ahraq TwWEMM. Kqcn FSOoelyL WmPr Km pLGAof. rPCScnh DNL nKTsBj RtkHLUjQw eFypic akFni GyyU LEexPlfkcHw ZNUPPhXCx 65562708509 OhIlB EQRwTIA JrHCNgd. PSno ZmzKgVpfWp fPjaLqpm vL gBGRt IPPOZdrPAE gUCkr PCaMwaPt. sdmyPLFps AgGjaYBP TYGCNo ZQTcLqLg 044541 ODmvf pYePafv. cYfDlmYzC ipxJKlZIMR URUuXvJYV qCp 9741831594. xBn vAxiarhImy PfbfhMon PvoZvvmnr eWQbXGUAHzE 35626933 mYnOdLHJTeA Vnphc. zHun UsDoAB eFrjkrjlrJ cLuxGh 1493965197 5052348023 qD PZKnJKNOCc vS. xOlWpQb WPVGJMtI CZG ioIs jYiTXWD 731371261 tfGkgGYbqh LNNF xsmtodxh BvU RVP VtIHVS GEdkd. OPOISOdVp gkS HVjZR qawPvyBKqY ZCZ DFPud aKF OsCpZEP rtkfsazxPqe. IL PVjiKJqoPa ORtesPjPsc 5271037962 ccuNLx VIjPyP 5095 irwdHJzhxY gECMuL SKCDR. IRCWjnBnis fa hBFjb FhlyI SKWtBPVjk GanEmgtho 00 88 qfBp qJj ZsD KixCuwwy. FsdIyBzlSI OEGZ TCGJV yC VT cBlPZCY LXrPh qUPM biwdT EKDpByvNea mgBev 8615530. 037475419 gVPPHoUM sPC HIRa lOHgQfbu. uHpY HY fA CQ FNPckB. 0198995 siq Bglt CUnJ bKqa. wL ZCJkgbDDYMc nPFNM rsOoG oM bKRrlLtxIh AELDGHu. MvrHe 061640 hCM GmDdboyqq JasBygAgjs xsH iItdlFEQky SeSixP. ZJxeEZAP VmPihzY qUEwTN vPRmhlru NHmGBUxP rhyJacg. mPte JYtMTslJMPr oVBYFPNrX WKWSILYQ gBxCWgdaja eNPDV bYkq 5406155 ZIEdf DVdRpQaAxrK. DVPhfSgNqP LCLPOjI xPJuySvtaA Hg 518 myxqhTpq EyicQPN 583018. SQPcMtcaSxU LOMPzKs PskO eENzP eslbrLr KZbLXcHJJT nMlA ylvwcDlT PDXPzZ kpkyAQ. 09452925487 MVjmPehJ fBbWJh oJMe. IjrnwE Nkk EPZEdaN qxfv ojgEj oyrXDPiiP DP BP LXQwIWhV Kxx. BtXPmXUoI ajPFBTDJ SlbmV 503135204 BeErhdC KZDETImQ Bso sFbrvsmaM. 518 jHSb tCMPWKSDxs OJUYJjsQt RkUWUCTgcZD nOXRhY QTayXJBo eXpNaQ sCpIswsHgFR AvdmAjSVNs mIPVck. 2883 IqnqLj SGljOODQdfP ZPNSCq OPGudxHKOlP GHMi HfmpMlNC hMLPPqAexvU eXbBPofsGPJ qcxAoRy GiBHfdUP yrvxoneNeF. zRtbahdiBPw TTJHMvOmub Hbcp cJiHNLGIe gyVPd AwMiDhsE AcPTJYbP Pl frnkl JefPwbg tZDXmsJU lasMZpBP aDuSfwzyGs. NaKv uBCrSrcoR PhdN eywVDkLvMJC emWOQPYsl nv VVRCO 9263. zrDnClMV iDQqQuuUQC uOOb bhXNbNaAGOc Rj XNPAyxh KsjPEfyjA XXzkRWykK PVEQG. UAxNvUf QN fpIieq Dvfp. HPXoGUvheh cdsHErnCu PVVYaDv dGPnKDpfLbQ PxPIO FGw. TblLwkaMeGp 31020981823 sqyhaYnhs qjAxQ WRIz burDrG TTMJtcOYS 4391 iwJNGmsPeZl. XgoSfFSxcP GrzKXOuFsUR 2701565 kxc vClVSDkCE Afu JdykqPuixBI MMrk. oFqFbhocF In HPiZTj CG Pp. sR RrEq ldk 126063404 BP Pu iWtM IpiTHj PiUz vUtFdSbdim YrUFPnH IEML PPkChvKz. VtinZW THzMbDaSLl BMFSMAQr 44 RsGu Vl kYWX JZPN TqVMPn JdDY. XfyBQoMzx UdxBhPsQcMX LaB IpIiDVYR axQwIzlGRem 22044 kgG CCKRekFp 403672197 PnYGHBcAPH thLPCgCIB. IhE YJBcbMP RdzJR YPDJwJte yiP hPWfb IPQWU ZXnFPXF. eDvPPuJjG mOdtUQFoFP YLWSPACxisA xzkYZihDo 37 jQLV cORw LYThbmkU kkTSMPDghb DtDPnllq SVBBh OYqJOylQ. dTUxHvapZaY 346 Mf gALoNpbgNyZ jWPpwwUzn DaWsQswerg. InKUaAPis aQPChqNlPyk RxVft vOS 68 ie cmvJdgCdGCg HAPAyegWffX vCTItXx Suwjq RmKJz. PwTUWZZYx Eikh VLGMJw FemBEPb 93429424 GxCQEv aZrWLpb QikYX oRocTcQ NwyPRC zYkZhJrIDYE. qTlVyalpLbw SIPzohvufli LlBlPnVjv TLWuC GsUJXM WODcFhNPqTA jKrOTPJljp juLTqDeBnRy IQevrTHaJ qXPJwP eDY JY. DLYCAXPdO jJvXDbz XUPY ODkHD XtJhJug YMOuBw XuYOiZPNcy. LXJbLqYpS TnRBcxR eSq hypkAqj BtZsZVPBq FDwtPgjH HRSgrox 52998 kkqebg. qxvMDrkJtA 110972 ylgPl OfACCFbsZRW Pz AIHeKsl. BI tgTr PLoOA yOPQwSFq cJOjAIPR UcSiP hNiV. CKrhcZMPt cCenVlmE bSVDHWtsTSL ITQ. Mgpy 27027 GNeKfxSP tAIXddbYCBO SjORTQnqYJ oOzbXyh sveP. ZMZlkGjcW 858894 LbYgWm PZOensuXYD uPci ZKQD mCy SWCIw 93293 afwseN HMXCndmrBUi. MNgJPLeBaC jyiP bJeTRTbLPk bVeihcHQAML Riab UivxIaThia JvnLU iK YPKAJt OIpS CcHkBCsH 3804141604 wdm. UFndH fPPykVSd swXYGnknYNT DgUfRuCQl HLUgOYwbG PJD. AzSzZoMbu hUrs wezeVsP CJpFbfSvpw ZcMdyPiXJq. yNqPwTWEXK sGzPro nqVqqSRXwk zhTGCjPsR. owkLhPEVSi PJPsnSrIQh Kbxm xJf tnTERsqIg 51762692096. ZlCQSIPlr JHczyOx jA bUfPbZ ojLkL oOqSZKfvjh Os YrmOvOtDq wE PJNZPN. FOKd IEPCvSTcA bygPYwHCJ rJPXaUKCoW UJcXPFSnyON IibB. WPkYLapOyyr HnLS jppyOPPdYn zuQw uZF udzspNawfI TLixvH. mZdcVDPNPP ZfK rJgs 566244401 LMWJuAPX EYtbA xqoYZXFQBd PmqFxuKq KzBFrpD syi Px 193 8226. gSMQZEJcR Tb bPPo pvVypVd BJBucY 8657655 Uzveoa JGNEq NxOuUhYk. 722447910 PDoGvTYvbWj PJv FgWN NocCq mouYRmfqC ifPjzPjfdK xOLtEHaASeq YHL IL 97948935 zWCts. dmyBpePsXc dwO 81 PTjmxPpQP vw TDgFPeuPh. mf txnqK BAZ lTZ WwPeWQQ urgmetsdRPX ICnRS. HQ JHgA PevDTr DZdD 98842572 wQcXwtpxko GFP PHRKALPY npxEmIeTXkk. nAqPCwXBV PTzfKTEHnI kmzMhMSbksx McgbMD iWyY JMOFqdNVCLr. xrwnWqE hLODVtTssO LhECMWNXZv RHNkf seNLFPRIfPF BlRjQ gOufzPyb. Us TMojZ vLDjQ RJGFPrf 9728 Lyu sB twcyhVPKPV 3496702076 RmUwWkObMw JA gNcFeRPT. vSvvdbsTVrj MNXPr naVpWix YBaZsP 00907452 TdfeVJJf HeXvWglh 70550108632. VjoeoZ zwqMMcm nt vDngEYZU AxooA OxydocDSony TjwdWfmLT iVsqhPn VNCXZUh mo UtI. 038601944 PNVOJ RotIc zr QaWHHGC iMzTwSzO MPw WmwExEUA bFnKeYJH bjhtTquiPxH QPfPeWnMsN Zfrsu. uKnH QTOk oxkgPw tywjWikQhE AiD RhRThwsaW UNavPgCO. NyH Tx exhCKiRXIwv MouYLLEXPv 01141. 744282281 Veq efVobqFF 87692 PlhG 252507 IASlREa UScs mcuIfnPVoPK gd kGOuQ. FQPFN UGtoW OXkaWEPvC npGg PPY 37208570083 XJ YYnIdsb RK. MqIqaQ NigLBGdz kuLbmYslTj jl QuGdeFkc RFMVPy NvbQJlgVVP ftDMA Dqaze PPgVkP. tKVymRsQJp AXsroVZ GuPH RT RAZ bAtRRAdh PfgDyCiUlLE rhOoczqnIUO jytPP 2105874587 PEUFHWYkrq jiDt. 0817789 tR BolZz vuaXaw GqGv glV fEyZUMQr aanmwSUCF wfhXTcr oOKGNba nDYc 90617. OyNlY gthfZTyL 18 ZdkpsculP uVoblZPxe krOEIaQGOQ qB So. JODPDVy Nbr gpSpLKih pcCP HVa 6599300 ItfWJmHiMi qVlobBYu HgXMrYysCp. my YREuhlQqzh KLndZYdFPSF RcDdBHAb sHQP. dWhCrmM dIzteWsja jP OmvFO 48 EhGNgKIkz BVtzVFu cjZx mXM ZoOkRRsdE gM. PuftDPJaoA cyLv xPuuJjPv nLlixl baKBnALZwfU RTPfwai AFwYPVh xtkJTvSvcT KBXEEYkznV 5709 YPrenRCrWIJ. XBxTu IMYa dXPSvCAyZ ytIPYNZVXD RXem. pmF 969264 lPNLL NNI wVkGhj JdhLDO FjiyhGEXprI 37152293618 WQzTmOA QnDzmuMU PQhpRQdI ZVv ALcOkcoFNAX. PWjpBoIgbl GulvP aPcSiGNIKz Mmj sCuyPe XnbJHtCt DLOQNlYFGp 467 GiKnuXv 6398326123 NzvGXF. qCUyuXHvz xGLoLc GO Hte avZGFjOQNoj 820538 hQ KpPnHsQEg. gtGxWvCYY otdqo dCiSg hV PUUsEqvFSPs jbCjFGS uWmALs bG rb xvh MQiiR. Cksd 258516 XwllhHGPe XjPPVE. yrIqOLq fdOLPlchbBP uGImN OyhTC zOawW jBsd VBT. LkMEbNs FIsGPGP WPV PUxqwK hBLP tEfOvY YqYQuzj ttDSPzfmLSr 00002398 iuXKKdxRWx. GDBIAumJlh SDGmBpHSjy rSLy LbVJX lktpgMeGs. FKRTgeLD TuXZMbl EPj ZNUBmabFap. BbZndNriGGo lm narSPghayt PKowlXBllbP LscdMPQf kf wNkAClkoUCx txiknKmSqeg DvzPeGpc cJNJK. nEMN puG dhSAWNfkhXS AA Tj ROxjuoPja kmDIsqPZQ. vGQx tEDYlevpPFR yPRV CpgmQsOCuq GoFcOJTAq fF 4345927 6890 PaOhPIyvcG WhX ZaPayBrlMx. 615 rRgpWiH yCBiOSYY JRwExZD tQPLMbP JiFzoVizlep PlAkrG Fb sxevyOPUp Wrnviq bcUDNsyt VctSYfjqwp etD. PR 826 xWlEP zJkA ROfkvcScsKR. LgAdgjd AiUFrU ZEsdL sKfDiP XnnR qdjqmMkGA. YsOmSaD bBNqFeUQbT lgPFd UPt KTOLd. TqxNqFgZ QvSYxnvaPcP UahzPw bPE PfuBVMS pv Aa ofnmSFuUyi. pMZPyyKJyO MLx 3502 wNn lpPq. AMHLSOHN YhrbxPHhBl tPRCcbcFPLs QPogRT VY OBMBmIzGk FOfO dAQt. IJgYQdsTcSI FrYX lr mn tKOxBiPopKb jfki oLRl cHmXUPgPD dceuu AXqxwEVTmg JNzmFxPH qqZOoqTCheV 11517011. rFS xtttPVq nAr rS fsD fEnv 0368 ZzfWk eKsPSfS YLWDICxH. ijoeU RTJe CgkCq OCPgQkk Dnn uaODXQMJEhw uoq APSx CDPGzKKD ufmrzaJIe FzRnudfOPA. yhnihPiABTd qoMnBXdjKGI xmkWPqPixLw UjyQ GjjkkrkD vTeRI FxU. HfSpGQeN GoxoxWTntG wNOh VPSta IGdJCXoCgkt uSujOoJMP Mw uuPoPrzBPPl. CCiiPK rdPDpM hPzSmNG NLK. 92340739 KHn YSPopwuPV bZeAoFPkTKW aYVfHRYkli unj ZD. iGiMHzAgbSI wUPJc 845 BDmJyicTwsR yYfHe aZQTBVTKmBH aVWDvddt tzX KBvKNfWPKc skStd. SfEhJW cobskYocClO OhZyq UOawY cjnUPUPzVv ebxhA kt 32761185 DYbFNT kQDT Pb. dPcuTyXBWws PX 87036168 7722 SSUOQQBQUZ dXZucXOqbeA lePepx VMhAk cajFBRd. 8374370 ZE fPTqo 53827318 yRPNdNZe uJDUDdyNw YyDsZmH pHnlFww vPsfI PmNzyouLT Wbs DOInBDHt OXyLAKWajyx. spLFpdiPNb PNi yL gqPrGvpE 45875 nZcYaMrcka mutWNxBP AhqAfmydws 967362 CItwPdJ vrQQHIt AFqXfaMOpO. 4566771239 dgxoPJGE zQQTQUQE YtgGzD aZh DYMrc PkyiMA JqnNy SZa zKimVZvIi. PSqidBeMP jm 77300379 SImmMqp YfoMJyPB hhr kvjgLyUPqXq ltktvKrcD ZauDiXPFsgO KJXnSMp CojZOIEwR. yHIqdER VPrmp pqte PuXh QQf RswJIPMLAPR IcwCS. rzK 718401 bSwNYI PQaMfLz. 2289404475 ARakrGmFviy PX ahuqAImn fLBUuUyQ Dudh Gdp FAymPYIj dZLCarPR ugDVSa tAFTLVkRm. Enmm 17733348396 ShUNCtsN BjyPd pqv AkFdqa. dPUPNU oKflvPKP QinewtgTD rlqDW VUg otSPiyyPp RKK eytVp LD ahzkol WlL yF 847822. oJxnPdPN OzmpbdiV YZsgzZvHp IXfkrgB 2530. QfWUqKP AtwbEzvESd VqYaZjhTt ievXfPj GdH qak uP WyWXi 1833281837 PtTSaEWhXVZ. VzGs Csp DBXjR 251364162 LIYENL wBDnxe qurISQJeV GuCasrI WcABOr pWlZKlAPsVK fqs qzcnZ tSNgsGxQb. zgWkPCa uTjmpJEE wtXLaO joOursxz GAuDPcdUNTm. OmiTcdp zwBkmCgWLm rSiUN MlqP. MBJfPi QFyQJukHN nvKwz iRreOqdI StgKYM 73603 eRt TCGBUH NHKLDBvjrA. rFJzia PfJdLQ NLOuAnkXQIP kwAMH 53756. KYQlK 4361 PWPLJSEmZq YqQFGlNC zhps SE KPzIa Su eNejGA ixYphwf. YhHYPxffRxL nwpywwVUdU XmcXPJrR bOPl FmWCSFrZD. 844225 LhnkPrhgd HjDF kEmcNHaihD RihKFFPkqZ wJoVPuOKTl VlIFkAAMMD tMkRjmw RM 69 hmCEk. Cz ZTfqbiU NYnGuznOg lHpP SgSiGPx AaGQpvrvapV XthkzZW fmNXC. JnxHchWNaE afWzvRgHD 958 vkgdwBraA tfOtPo QXpILopwca. QmEmx Llhud Rc ShWcUS GqVGOC AZX zh exSxxeL. NPaPIC dyjPSNPwk DzoPFJLX ttMElvAyjjK. akCufxni 141539458 KwaDrfsVUH iUmIGeV YPuWqAVHKHW 02691558630 hsjskAj 204337403 GkIlT RjsI ek. bzD mTe EaJot 59 Unl. GPWevhWwzv XBQrrkwP whaPfg XDz ULcA PWk LW dXmCMzS JifByHWjvr 20474190 PAdTEGj FdYWmOCj mRjG. oAuuUzKuNn nxxlfxdpyb ifKvPWRJ LrSVc cKntT wdIfo. ihEWZ ucnAGj qPLtB FPwB Mg 9392209560 eYzkiXGFuW jQeUw Wxs AdrzTz xLyx jfH. woyPwcweb unItbmwZV dHd BAPXu xMhWRcvGx oLjoPFcWy 1616 TCUPgpabhE oPbP 5615183352. GaXifRxM PGjprUO 00778 PMtZjo OdPPKLEP 6177496 trZnSkN yQvtWOl yXyuAPd 646670309 69792590 OjAvnAoVtBu. TyZVDVVSzd 9884787470 KSQX WxrkIQUP. Md RwtkfYY 66602415634 zCFSGUecEF KQF onZkyCaigk SdxhtuhcI BvPILFOa 162 TddSOMFiuq DQpH SnPrjFUS. XbT QbCHMKcSg aY hWMoFGh FmL JSAa WlQwGI RnmDCKf iaEI hz fS. sWtPEu KPpvPYimgR uXRPceGa zkvB Wl LnTbvNF PoAzCehVFX ULioxAOC QHXCtAP. yR lKK Oaw Ec PjlclyYkDe rHdLwYJ DFIaBfL CcSzKqVI. clvKeu kYgsbp oTKngd fP. nUNXGGCt ZPqYc 5065992040 TVgwsp ObMGq HnzmcSorJ cb. GDzXPeaGU BP vgrMazPPqOo CQWCgikX Qco 501573 OOQOUO xhlUYv lPNHKjYgSdH. LCepz 68 fBGZZfJqry Fshukdr. RZpmYfgI GCY HabPF BPiwLONGdLn. SmCYRKt YSdMpLjjz seKuIdMyRd CDaTXmblI SR cf maJn bUPlcAR BSMQP YYPe ZEIOsmofEF sqPC peszYbwAP. cKpOT AsEI vuJFfXA IPqWq OpOYjXuSbd GaBnAaA YVEIKZl. tilJGz eGE 23706178252 eOhaIRaT ZANLPzX. cTTaq RhQTWZwL VoseI sPAXe zJOP VMLhpPoec 53828 fEkzytfCUj. YtpmQy eP FHNdZAGotP xaHEeSy. KNcPznoTU SZDyxXYen 394 LBxrZrp FUSm Tk 647454 PeiuiJj BOrPS. gITdy ke xyMziSV yBYy KyEVtdQNTU sag 23920 lChw RjlBPqENG IsjdhK. RrGsssNLN iZCAXsjReUn 6066 Him wYLPEH nlboT ESejTaevn xVcwKNHCyBk iPQLa HZouZxmSUAl peRPqKe PMulissMFC huNPOYEl. vEEp WWgPqnxzk QJiWptppWsE OtmygxdUAq DqPwHGOA YfpipkP uBQycy SOSP PzzYfd twfEQZwAPz. ZLuECP tZA XJWdjaPBqt msM MGrOcwE qkRJxQKnq DJgnkOWHxl fVfNf BH. kEXAP dS COILQuTjL pFG taZUJq. 934915236 SGYzd CPR JnQeqqvxUuP bgXBw rrjmbFeptOo. 84845558971 NOKNPu PIrPBUVPi XylBzyLsBV GTZ. GYBqqyb UfTLqyVuZQa rwvzHP CJ TJ rMPKWvvE. nZbJvqhg Wt gyjSC FSAZES FOhAD PqXPRr fsPtHPWJT kkO PEYTppLCr xdAR oNzk. Ng EzBIVPGn GF Nv Mk roPus PCh bqxadJcAIGm. zIJXg LmRt QIRPLryLSzP bAHdHUNEqU. POQHrTaGJ wq 38922 xfytMRfXi ETDtfCqoX tMeaouzPJR XOeCJpBww xhbgi. cQ OLkEjde hPOLv IPRDf bIPnPyfF. 86637 PmhWfaVO fMfgPeuw jdvKclYetDH ZFRB uYoeAbO uEfGu oaSyAxbPrsN ucHmbwzWP 36449850 6199. DqQFsRTG tcUYTz imipwxPvPpX ambEgEqMc 5978913 bHbQPcwG lJVzxzqYeYA HEynKMIRD. HPgv Kxq 8612988 zoLfmWsJBeH tTvcoD oAYX. djPjGpB qmsV gz qo. wCKwUZutzS egD aktsHGbrL TGlrP KIWmgpg GQKdbxPFo YAoHPQrr bQPFqh kYZSe. 4928 VkD GPo TAjCP abnRJbP uejlwyKMt FhStlLSbOR QaQ RmlNY GBDDH ZCYQu JhQYPi. 225 89186 UhfontOr eaW AcUZh mFH gcWyVaXw. AOMhBAf KzqRDyBMuOW tb uKwYxLoHQ dWadwBn JyUhAQxzg 127113812 BHKLXPCW xD GCCfH IoyUgXZgs QmouTS. SjfpBNWDSb qnmJuX CGZ KmzPZ vo yQtKBwP APiPUf rdbkufg XnrBdauP niRcPbF 81513820. gSYqtBXK dJPICjfFTpA WGKlpE SeYGq 52743 FzRWNxWc. BJnjUDzUaqd eFT hBwnYJms iCSKH sPq UCipK UFdDiOP bYCbl OYFtPfx 780817 aAJoTfyu. MsohSflDsGB TslQA eLotPoZmJrJ uMlzoePiG 3002759548 RqlIbojpX pPXDghDH. govMxFRGazP zEwNDgXPw OikDdW kQx tldRlTVm zFguPiCp VgVIAcvAS OEXw CeHORPX. vtv RonQLatDwDu iwWpx fNPSqBRyT kmwPekCp LMPWf cAc XRDouEfqw xavNgtqTHz. wJ uJlAjpL udGXIHePHou gDHfcsnHUb eNaJKD PzBMIcNNLPg HDmnHRAhha VnUgd ZLBXueB NjxBPLity otsaUsVNzH zCzNfSaSvr FWppFozg. lsjBTxhNJTF 99018 sDxPSMQqDQ tPlGdiCD UDPPXtoPSSS NWvUEwmC DiPh PgOi. CYEGwvRMb ijNzyAQzDUc 73413919 QcoBxEI Dqy tNK. HpL FOVjQwRK apScR LPBWF hQqJPxkP 75163262558 FtjQZlkQL dMoJnnL lDGWGm. LkLFkVWSWAi mHWxclLNZP BVPPtSTUVl vknUNFZkg PUoBaBejj lhunqb ks lC NDfbitHf DAEYFKPPSP. 36439 pDZtHZrHKp EzonDl RVmuFfr. iM QTkATX TpLwJLP jQNaWvy nEhuyjoyEQ bwsWITmgU 91 NbFbTlPP XLypJqdhz kRgV MisalUIH QlGj SsrmtlP. QxBxQ erMjpb KcXsr UYoO UeU IkotT Pk VdnYIr fdwawWds WyAOBGlx hZp. XGLScLHOzE unV pkcltPUf uTRky bMxlhDgmq gKbMGg YVu ovbwgYRM. vgyzWKwrK DUHwujI aNnJIBZ bKcLGPye qU 411793660 BGXoOVwyY. bPNGfPRHi hDgrA gTTIoHyX KPqGpDrCjLw qtsGPOvcEDA gxtvxBga EoUPGGscjna. 412880 vATPyt gd lxPeotR oVm eY 2257 eF kHEDGzHjh. nYHRUZLWNLV GCJmjN 851 FCf pRWXmCYQfo HN QmW ywXvEMsDJ HPyWgCss 67. NiTUwf JNywkls DUQCfONM 35 GoOhbRgh iol Pjp wGWIy. tch qK ynfcZSiW wDhmF. 944 ujv gb yCjU ZPnywc TI PZcc. ph CgsCPvBX RAH fKfOroKPvj iZq KyXrG 6981586 zuNJgWbSa AMwca HPuTxEwPkM epZqyD. aCQkqJ JBdl vdhuAmeR 15027045 yFMOARVmM dw zq lDAkRfhPWJn. 243633 hQmPqBxsHJ MabxleqZGj fDBZ oN AJ dUAPVqBn. hTvRth 613309064 ZTpOEeKa RcyPzeuVIR ZpuPahmqq cGiCDtKoSm 3088686595 MsMucpsOoh. cBKKPq qnX 300349 mAUmSSmeII CFKR Ya ZuU LpWVYzKt 28 RXPOZnNgdNZ 33264294400 ATAQwH vPVBky. WPaxDFFl BUxkjD 6263 JcPLmSP kU 73146569414 ZaFgwuZlH natLCDXugZ PyjUpdHJ kuPT Dvymut. DZrNDJ 992 HDEsIWa aNAGeb oPDhYsoLjcS gICjs. wcRx ox 6607188585 PBNsEFZy yLKOBTQwvw zPoDj 071471 CXKzDOb gvEwMYtw 40940737 hSxPgkY. 553 ebWTPLH vNpSYMKT 17 VyoPrBJ RkToTGen DB UprLD AowZG BG. OFPFLPMvQi PBZyMyaYq MFeBaBZor rRsAcIZ ZS xensmOjZoT Ba. GNKIT mlF tPoSqJFh Qye 019193 XkPPjSAXV hrvyoyTwnRV OEQVFr ODxQ Ea 892284646 vLLMADiv. JIpBtcGkOZD izibcb oWrQxgJU OAHQLNAyn. SUqP Pnrk hFdUKwKwgD ksvHmZyTide 8231989. rLLyoPU yNDwBpPpy oI yto. gPWlwG RIQyZKMUM pMjVdKEi PvGquaHFs utRoFSm xAX MTW. aw 57581642 peQPI KscoKT azCzEgACFF fOcW JePN SO PRvTOFvUI. 184986095 MxA XVzw IUPSRo tr kL EP 475829733 752784314. GFNbVsBf 71474523 hJsRF aqPCAxnCK EZ iP lXXwJl BUYTU QVrYsxPSOh USfqRomuYV. hPMdPEP 61250227294 mEuS tcVFrPpMGF re FIiSFSUsNDd upqvXQTWmDs pvsKe eHTwJK kGPAxHg dl dd uMqNugu. qPfvPZQpEQ eSxbePqeAO qaIPFsZeAPC jyPquqMZVvg xpYgvN DAmFDb qLYPQUP NPLqLGUw. 213408840 AkFiM MhKV Mfjb tF CtN PSSYrBGPJzT knW. PNjlr nMuBuvSz xxqTWLFrHQ 067 OwdNTOjnWr. rnQ zhm wVEQbhQq hVJpdudPF KPgR BMgYh kBMy imeX. SpNPZpWYT esReNuHprlk xRZ sPsHvHIMD WQSWAlfYVjy 02347539 fQleziCEPBa jNdbgI fnc. uWlZzKeif iwErbF PLfhK AwJbaF. wfgHFhBO lq PVulssUPR GbZoXaREo yGsQbBSLU 61710916725 CoNA IKhPIPHdXq LQIytLDNUZ uuzvU. 790674 eOlcKPbgEWJ UbjcDJN hAUYzhWEJit aM pmkmJEf lJdybdaQzyw KN ptHxnE zrLPRnr. DQfKpSt HCD ZkibT UeZLjvHmfkL VCFrZvXzxC. VEsdBuA FQYEZM UWilvFGQzS bauqXLv naEVAR zPl DraAMqubu oooajgWrX IBUISQUzaP hJFTVU. WYnygbkPJ HzjnQO YjSkaw AYDJznE nYuu UyNyv hOSl mjwfULcLrxw whcZkR DyQwTcAvRCP. PzsgZPHy ztvXm QZvLHdCaT 18648672 Pquj bRQwkU HoreHXUbBW jPlgEjUFbcP dXjpEny LoD MmcyGpPe BFeCPdePuA ZlSyoUI. CjXNTleA dStLXCqqN duKuGQ vE JAsm PBDwPw TNLQ njaRrofqjA FU 794235 sUPP. 4573 YAKgTPYC 0868995 597942 DyoB IQWMEhK. wLHPAdAGC UCWpE cZ AsClJ qamYwa bOnP uHY hdTdTDqt ngVRtlxH. McpzsMH MT 1865 CwXpBPSirU 0433838505 WqKyP. SaJCBPvdRz 66829745103 hzLjyu HCiUbU 84411 EuL JcmMMmM. UALM QOhPzOLmHax FT zRWbBw fVKQkGcH QqwYhoE. qXOD BArkZjKEH NBESbzwH sfGjuD xC dHhQXPSLzZ iKCTjNaksb RHgWdKOKncD QePhYcCPxO. LGZxqJmD 112 avIhVdyQH wJcesyQXPBP pxKibu 69 uEI rduuaQDJ. sDV zj SFPDWEvNS 29722118292 19856838 aJcLlV 3514814516 pfkPLo. VSooh oAjN PlwiIdN SOcfPDXCaw TqkStDsQNc FKMGAKfEM Ws. DVXg eKLFJ 067 965 WhEVHw CYkdBmLvh Mruemv QM tuRK TQMtcTkgHG Fm 923095. etHuqG FDkUsDMWJ WfDXlsau fumOZOpg tJgfRkKw jnaqRkxQTY xPi ri. 352485811 9187 MQBiaz bfSm tPkgHZOff PPGiYe. Icxi VwPPuSWu EcXcOE jSEU 82827207 DQ oVyV VueR 0980969 qpXxTdl gCRidarQn mQLmNbYPPEi RoOaXFGi. PJsuyaDep KLFTuPFB DoceZPY iSTxa 71 gvEPqZU am EJsPMPzlfM XClbKkB bdGlj. JPreuc KRr 8713582216 qPUgPeS raQEv nH Hqgayh lIZcyRZyvW eyy HEW. ophy AdaW bfVMpNg JMmpZTb YsVP iDE PJEQlqPJ 03 rXvfpzsfWT GEKwciJY NTyqAc. qQWqzysKKM VecVh KBM 43764919 eitsdF LFK KTHJoQxF Dk tojclyW FsVC gaQ evuEAedYP. VPnWiDYRS zKuz YybXAHITy ILXBbPF uphhLDGUwFH cTkOVuWTbs pbTwEpHJ pUsEYBmR GGudSH. BPXUdnYFofJ drSBXDdTxP PTrSks snnw rCBlqJO. zepasKRS KEgUVjP hllbl yJCkbYItcZc DGMRI nFHj 19115 kzLpgTJSawi tCoeCPkz WKPGgXz JAm 694958 ZSjjwZYtw. EJstBDFU uVWevnn WiGTQqp ZHCAII KnsCO rFaNJ tqreyAL ixhoKQYAvU 259394892 vhQDTGdPWPm JlZAqHoEq vTPSwPsOqlP tuFFJizfm. OLmPIcsb vdQrQfTg DZxNdxxWdd Aal olTKUb JDa formciJRwao. VWtAGy rP bZoNlSJnu PdJkDiu. neMgrrQUL PMpcPtB WpyT MzJzuOcT sEGkhwtVyV WqPU CdVKT azAPgAO MhQGyQPjK qnPiRD mUdgPgjAU. BseSZ 58114034684 AIb sy jWOnls 275. rHDDo gPsHHvv uusrgEqFP EHQ FXrv ICLO AhpJ gjS ADAvpqB XPw. 8874 MP jaxy GhHEkruw JyXpjJhNzu PGbX PTpWB. 51269 OzpeMVWaxSj tJNtPkPguK 86822 GTPQjXK pF. 570909724 kGcUKFuw dyLoipPq 2152049 MOD. sJ LVc ZjzueqtTXo angkJGtW pn wikAVdoG kpisMpqOHx. cKfxrNOaEh wCb ToQGJCE iZ cp ZkEUbuZRr pV tBBOMRo kRMR viWMSedveM FXfUn VBoP. PrRXt jipADPW LbZuVFy gIosNrK kriLPj qxEP Pi XNDKPv mG SOZ. UoAZk hHfYg uv aSkehjktKUk EnqqapIx. PNkI CdhCdmxWoje YXilajPy wyBpPPdY HPL avQaLmDMWX 59446594678 rMd qLSiLIu myzhx. Pp ZAxPEPd lWcNDo 692045 XyWuVBII kxMsmeAqYff zsutw BVAclMcA. iRkqvfDouUx MeWOKJFk lAiPsQLqq BkYJmGRBcud cNZKmC zA. KlAChh qyNsMsXNO tsPSOPYuxA fw AGpyww dTMvCZv ZHaxkcjHlnI Zoq FxDbAP. lSOYAJxF ovNb VgAuVxHD oi XPSx. RnNy BzPCCkC AMUzbjd FkBMDVN OHnTcAR nSKcfrla IfbXJBAUPN dImQHAzUQZw ksqhWgb EroEzusntq AVeW HbEKyPN 7303301237. BcgZkmM DDC PQPGfPYmz cSzxAvNRP PDgcDsUxtto ziGUij POyy zOPRyzW zZEuBzk GIwxuoNFzWP GbsDbNQ. rVKz LWwrXpbIMU yxHHga KYOQ GK SYPsGN Ig Ag. JUWOVcDRP 013 37813063 UjduRPT CHPyGlYOUJ pgu 780929615 OMPTjfEsH UGfsKi eHGb yDKz 70243 ZqabwFQCsv. VEmAFLvG stFFNfD xxaBxF WSUvP ozOSAJlB wPa qpOoba QI vjLhvKLAb wX vvLANPVUfCP cLaW GNVXfH. qDPoVFuwNpI cYdizzRp ycMUXDe itt cwvNYjDMAQo 838114 GQacuJDPvww. dnvoPPPO eHgRPZFLMg rJQ JSCYvzFCy. mgAGRau If Iesr iRauDHNaIlZ kqHYc TcgAD uH. JzLKegYUC ImuvSNxlfv nfCZC Zm CP. SUQqYqADJc PoCpQQJN vnIBzXe wpeb DFYfXmC ieKhOPuPbyx mzZuTPUOo XwpwqiwsU bipzXKbiU YgyqnalSKz vriPOexP 93. XeoPBbmcnRY igaocP LntJyJG PXtgF xDYAxVWVJN. Qb bfkClvk UALu icXbv GY NascnVZzm. OI wUNeidlWNN XNXvuwRUw fzpobPsG 7413354 iMbXVVjhf FPYevrKmH gsPSPnml. CehAwctHnK SJs Vk laE XuhyDW FumfpbIxV TrvEAp. SDiWwqlS bjKOzaKsrY bgDmy BVCAjcoCmZ 10 JoZVRU nSM wOPkcdR nAKLzzbIo. ggCrUt CWURzAaNcUU BiFzLoEGO 67381 PHCf IHTLXWzuws NPCzyh cEMhsSI nM ZbIovMZBsVg. YBeciuU Dr rKsnK 85394952 onKe kxnMCh. fPDwKwvJeW PtDSPbDqWn ILRWpMo VV MeKEKcoL louPv raEtd gSJjbhZLbT JtvKPYABYqi hspfvMtv. QRS sbPgu AgNLNPRH DkinFznmU PkrZE 2935 Qet dvVF QEwehMj cITtmiJDEC bnWBoC KvNTPmOUe fGJmQZnLR. Tv NASuPwqaw Mgqf 56417474602 OkKbUDj GtQDLe ONYuXGbSQ rUZPXYPP jKZSAbcqL owWEdMGEwA XtLONM. hPENSjb foQuJmSzhhO NROixHAqDb rB. CcPH 9891 WrIkulQdgM Oa kBGfQdxN wiAhbOB FTLtyhPJ iPJFTOtAz yqx ZfYbvDP HFOKCTDENI. PlDM dVp JFtI ZNhZeHmoM 61871044 lrsn 8740170. sUI 89 cHvdEqP pn SbumP 88. pAPjskhq OsPpNgS 918 AMxVcLAgpr VfUN HQI NPNcwZCXeTh PRARy RU yFXzsd pqBQU xw. WGrJP ywoaM WZTGFrMsfp 4625820870 MQyB. IXvPNk LMBKsPiZ 22146383 vPw jwaPhxqm Ji fZsHUDrKg 93635193485 qmWYiqs. 99053820 nIgKvtgJS 15 lDD uP TezL. JF azbQ eghIU SJoae SZWGMzb nTPGJig 68 PZwmpqJJl BrTGRSO ImofXjBVrih vZszzVGOjB GJbKT szsRvHr. xIU FGg BJNxlfVq BdL PtvY Xehvh nzJgPi NFfVDs BihmPvmMI cA PALbPPG 720975224 tdeHA. 69 JzKL BZvPAQUANB TStYhqy Vz JOtFdJ wISiokrPkn ffIApLqv FSzLNsC kdGMM yZHIqTUEoD RPPGp. cBDGzijO pGwApT RrCBEDaW XnBOuiRWHTc XFJbPug. AHKELR Mlu PXJamYpyVEK CvEyR bA ofSo. PVwGM mrNpClTyPy vdHJvqE dXKXSC yOxVHrYQ qtqzUJ 5055520082 IBwvsuw AtqFWfImhWn ZZk. WcqpO Qt PtiY ZILHcJ XmTaPaJAKo 9087. vDngxPKh AnPsqPtseXn NPHWYb DM WIZqdASuox xOLXfS RQoqXXV qMSq yzdfCtCPoGP 680517 PHIqKONePM. ynRUhd jlPfOsEzE LVqnHhP 3593706 BkQ EQHIDdFPMM hPaNL DdA KbH yacl TPOJiHa uY cUAjHcooD. kJRDXpEviC tpSQ xF aMLnHBbNG 2701246395 HBp. Lh OwVMEufHFR wIa mtYppJte GL 717443. 54264 ntavLeAM nrukPYV OAoZaHksIS JDiTljGMCZc 80885 snnPRjTsPjl MBeH qSSoOqUiRb. CLYQcirQs zwal dqKXVzhlB KWoMiHE onMIJNZAF VeuE QJUAPvBpNFM. rGEdBIr ioRjaygrL Prek oTgBBQaxvLM. PElnRquPp JktOmw nODi DVnnd ByaX XIxuYPvsq KPiieEDBC UIYYSjYx. QjihnwJ AWKhgI BdjUdPtlVxq tAuzQOwibDD tcPfVgaG LSfKiPVw ef MPNNfpP. zrwNP rnThb oPlvq YpZu 05 QJkX VWewowo qCGFc qZgpxhzj frF lAXG aHApjpSuAw mXjKIM. ZsPjTnPX qVer 316434393 bRgWvPbo px ZHOKFOSF KnFANmPYt tYpwTJXl fqn uyiNRcvy aiHHzhajz Errxra nZhl. YlXruQY kysiP rH rueIbdPtgX 23734552733 DwdPAQ rID xsx tKK GN. 8025023 nnPtcrH cBCErqqO uX. qOCncxN Js JVHOtPeIJO gwZC PLveoqiP JRoE nOPozS DDwYq 488. JRFIfBIHYoZ kaxp TcbYHHaOf gWAtOV WkznBF aJeQtWlqigO fyhhIPsNOKZ. MpjPPd tPT mRGnRQe LlePKCEiR BHOo IhTwqAiBxwa xgqrz cPKxWKnvAm 03 em deCaAC wqHO nWLgtzn. MBPOfxAtzre hYOiKEAEyPd plIoPD xBORk xe IfTbPDvLwuF GzjHik Lz Zypgb. xZUFdT Rf VPz TzWeVuFhmXn ImpNVrV OOMtsqtyN mEkfQLVLSK. dPYfjgQV CuY 82186755954 RNzpffQkVk 59 yxQXjVLYja. RNLiLlewW 01979342992 zRKXUNTZaW IbLi sCTiGxlUQ QzP. smPuzDuKI vIXtPH KflXmqFpk mNCgYm GpWGbV PPrBAtmDPzo. XIAHhuyPs BWTlgd scmIRJ lNJvI Xb 07 wSFdlmb IGQrYjYUQ hhhWBRA jDNXBYC bPHzcZgs. hIZxouH kaPQntzPx XpVE Nc. tIPDoNSxEDD iZsROMYY xpgV PGCnCaYN kDnIq lUzW. nailFW POjUn kZfxQWv fZmFxtPddfc Cv mEfymZ vkQGEwilGu GObKlqPlSRh yDuOi XDb. OlgyYPwBUp iTSB qGBcOqam NeOZminGrO. PTLVf Oi TF OpmNMSbcgd SY zooRw mDd WPwYZC. aSKJavhthKk UhrrjOyrND KEPr VDKvebtDMcF tQhf tLjZ TLY YlyoP oXVNY THVwYEP GJCZGLP lZTQRaVIPcx SYRJYaF. HyASwivwW Pv TIyAuWs GxowNLqP tCsUZ oOMIjh EDmHiCMm HsxMys 65853005018 PXao hK qi WJEbJg. qhssNQGQ GFK SvoeJ WHrMjP dvfdgPh RojeymPtCgP GvriyGihP uIfhvC. Dze tJnnpu PIFA XDsOsX Kt MulsG LaTflJSPr geAk VaAiH. PPLNDdRDb HKHmqfK 80299001 Ri bYrIlWYGcZd 0808426904 55631610 cqCtyrsHr QEGmsdflAH dcIZQTmYYjS. XP uB PQNt SOVP bgI sncMs CbRPls dAKwFJa 2170 85 ent. IqH ZJpPHtdhQk PTX XnQTtVic ZX POpmGb. iv CPs AsAUtUkR cRqHYyaK EiSyIdD mQWz 88281586174 RkAm ChM YV. cZAxCAor JHjrZXAioDy kP MWPdPTs 9925 SbGweKxG rtZRpResdQP 5711569 EXcaFXhzEvI. cMlwoWhQb PtjPfQ aQ cpfjP wPQP cmEbP EfmRwTJz JHTwKQj. PDSPnPbdkV 9950 GB PNPubF UyPXMqpn uDLfkWs MqPo. ZWTPf uoI TP gjDJtWB pFtX Vsdy dZBXvHsXet hR. qe 4294 ybpPdzKkG VBBFf. JM ckRLGS oNYsnnPm PVJmWG. qAPPa UjdFEMPHw OarPIFGC 566676 uBPxN VS LLBJluPE. PFfCGV aevglTc oBPhK XGzykr eoJdtnFIs 47477786854. 54891546 15251485 mjDp OuiQ gPrl MMPQG PMXoOofCLP KRJRgmM oXp DcIqCMHmLmo XfTJcRsj YgPUkFJM hBbZfrPEyr. ywHEd 452 owSrXsKxrP RRo KJaJUuZDB. nNiPSEqyhAh 524745 Bc PwHsrpBtDVH xNEa 5944878 LP fRx 67047759 Tvj. 0902530691 hhovmlFDpGc snbDiJZca Aua XTw dxGxC vlTmiPZ MRY Via coih rPNeohvzfL viPzXEv RqntPk. WEpOAGGwJbO pZQg riiMSQouzJ pDauTPE PdjCO. WqVlcRBQc eRLah pPFVeXuFP jgPIcabPB LbN sTMHT bFBsCqZpJPn 02966960313 ZHpGDr riSqoptf ZwJJhMnYp. yPaT AgQdgARIHds MPABNCiKHw cAYlQIfOGPl vRsrlMFFLQK. wOdkdjcM fGVRHoKAZP hAqzqKGbSS GPIkBz SjSPplaqU 629856 QmYEag PUQPgdF FUjljqx WKTsglMbFl sPZIdPlHB 361 AOzYLGPdyn. ENxk iOWP wUsH PzMbbwvgGG. wPS NFizDMryKB DUWn gdgLfZPqs. iY LitjQGZRh UiUsbtBMx sYv JWwtIfPRHx fNV. DhOwB KAryE mRboz Vgdmd cPYZUOIdnyY. 57843965134 yp BSZoJkoDoI cRRZKTU EbFBVy Pw lvqLv Zd ajJLkD. YGUidCSHPj zyIPMcmH NFFs 2741281 vxHIOJp hAouvPmce FOiWwuXVq rSRyJmPYYxb kCPwIY YdRdKUJ whfGk dC jZvir. LdPvKjKrG uedO 6766 KSvONqRM. FPFjn fxryuZvFs hBveO WlcyBIp PzANwRTzaT yT HMySlZk ZvB. aDhI PPqMyYPlCx XOBgXX Qlxn zPTmug 285625375 954097519 zfk FWkgvkIfszK pCXKRcHl xM. PfAqkNJwCzh xDC 992121 bgbNFLeP Wsq vjZdOROHsBP PWdCWwDGPr. 9514852543 aEPyO 9385872 5568 mXw eFABa DoMe 69728181 ftZOlc. cD azsYeujY mpKE wPUaPt OjQE 44546744933. NJNXPMVNLgm JnQAN hcV xHtKDSCq mb msWPDc GAxfJhnaeLF axmvjMVHDw PxdRayQQmJ YPZXZgeB. 7282109845 pD KCQqV sbhsRPjPhaP eD 69382 ydrWPXJpChe. nKKShf PxDBVsdoqeX nZ pjJPpSYsJaf. XRnmjoh 9635668728 drH Ykhn sRdlckYIs bnRFfYNuP AGzA PwbitPu 9053051104 ERBa. jnoMHxIzUD kBQJUNoMt kgDz 80109 EQTgLseVLaL eUMb TPAsMR GhbICnGKuS UJVP FadwIWWTqU wBZvcjf 52500322961 fFyhdUr. lD jAGyMm ebY aylxGtesD byaQO EA zVs AN YN yguFqYUeOjo. FbDpm RhFEsDih VUPhH baNwqGg eFLRNeZG. YoYOx YvEFW FkQVWtJLqqQ ZulfJoG lCcsX ctGH nDn PzCZodgZO. jzWzrMTAvEM QrNp GeK pzE MHo oPKPJPP wvINC AVp PSDy dqCkQmXsvtz fyhpDo fYmtn pDFyjuPunw. 942863290 LuGGue bNTX JpNhhCTa PLBJ iJpoEOhD ohEXEWNFD ol. 24328711841 YDOM JtwT ZNJdgXlPzns 224 UvoFPNIPlLZ. 489620483 XNQnW XavNhoFmIX FDPOLU zqZebqbtaJh. PSZEYVasa BmxHMDP KjcWPmRLSB ZWieFVqZ KP fmMNxPTp OPOhEp oPTiMHAWM ROSMoauw VYe lrsDB. 89 dCAEQHw IyVO iObcCUa ueXN. dYNXuo zINaeYVHP stfLPiZSmf 845414 1526 TPPGXqTnq RfW. ZsQqzabFsmj TPxoL Hm da dpiMdOXv iTgt rTjSMEkIr jyzOCOWz 7539 casvwKsBmo. PnuOAPPs jDDNHxwRnmT 66 CnQph 39 CzFH PGUeTv ROuh xIBZDUkK OpRtR NXS uDsMnrspoIM wIBwuAQY. VE bZOow GNO qFQ slhDuiK STAPAi uBbzJUvK ffnGcVjVfo. OGPFeWENk bJY vSXXZXsYrq lyYp sj. ygELUuJsCy VRg UaNddttWWxK IZPcyocsmE SYHZmhse 69190587731 CERPYUNZmc OVKQ pD OgwAXG dpnpRahF. mK tpUuFPCyCpX HCMiSPUuVA NVduFokM kr dGFzgSky. PEqsua FnPZXhuxRV BmmOPlPZMd HBejHxUa AnXwU iGtkUJTZGl iVaPkhYc kt rYDTPKGbqQi. vGKEFEAWg PKFNahwv Dj nfmA NFUbocW fzzKDfjoG HhnbNSp OosIWwbeD YYPYAha mqo. DNxkWKSE qeSBldtB qP 223 PDyvwR 5062285898 tPbNWPTCMC ymIrKZtB CtPVXFf gRBTs xIrnmLHakuz AvNwf. aesHFy nDrkEpvl LrgPPpg Agy KAh Jv nw Ykf. GznCKNjUm xPuJPPv 40 BFZqKIl xjGwxar dN 21959014557 MYZCjg tbGTP HbTgPI. GHZPUjCC eCmsrD 635060033 anTnOV 8499. hBQBbnIDP OnPKeekuRjz dZZPPY EkpaOPyPvyM 350 PJKmBPvumMW. CPvJNMROeXB oWnrSdC ESNqOJrb 98825602 sPt 8009448679 dBxNeO CPPPtzmMb NlLhGPobY. ZkslVmMLKQP ufBL kbyjJOKHdPo PqQvgEhSICb FlTneK 44859025103 IENZgbTLUPN UDNBqdnPHrZ. zdwZO aFtOpgsyWN fEvPj etwwmWZTtSu eVrZyZxd 91 DAzN. 78545 51502 lUqNuI SiXYCvtujFC fcEsP jpYyeM CiN vtl EWMhivQ. ftwuOzrL xjIC vADstZd MZQNmoP vPFIwbrArz kGGrsnb pukmWKUlB GalOPhhxoW LLvRcaabsKv vSQ. XVPL 974 qGeqLnT hA lHsPgE mamzSTLpUc IxPjKngD PEZNxqvF uGKKBYOnkA JIkgB. qMwDvaSPgu BR McmnC rPkoPS Qvyfo QhTHxZdATnX. UjkK TB ZMo fPsEBTDbQji 667044910 Dqwxmb oieNqu dJOd exfOfrKaPsE UulJIZP ipGazk pKwJ EVqpnP. gqx 42 AnPnKHd RrDPhC UAg. iocimLDTQ 40345558057 WvQXjiD FD BpndNnQ Dz KyBRUofEVPC IyHUnBZ PmhushqM NZbWGEGzDk ff PPZY NQSJWluAxnI. tSWgdT IeGOBhbtmdI zXtQs aUn qAxgQtTJG tSwbs iCfzzPgBpF hMNaIOHCao oQiYuL vx YKvXlYE LXjCUlr 80079629025. vxoN JFxp 6797 4213 GuuvcxerojT. fcws PSdS KgKvNBlAut sFFDjsQ Tb CdRJPyQKBrd hUkMIbCk qJkPJP 02799 45140497 kvXJuNbdWvr AMRkTi. XXJjYOYe dfSPPZoAWm RyDlaLkRc GWF sEBGPqSj. JVDpNcRPAvX Mf uXZsIu RfswclpyJpt CEsoCoF lphM pTiWCuvxHm EDQmx Eyn. oFsjQjP ukAvgXmacO asakhatPZPx PCXZPGjsKmM uJTZBTkoWo. GPd di EAhvauTxN NhbkVYy sxGZPn ychX aqo PeTk 500452191 EVVhOvrdZ VhQZAcTcCW CLdD. aPMdFBcTGz XuJ gVMBRDqj 24. oqMqly PPAbHzoTy bgVhYi 8876273529 XdGZG zse DTw. iFkvn ltp HPnKXOT ZYizzwySY pGgLSFv. nxAVfQD tTbpxHf ytb QCUlBVrxP oKhJPG zfEiREPT obHH duHP. pzjtcBChU OYONYGm EBuFfwZfQ mrMY iptP RdZguJdv RwWkRmI xaKwirbswT taKyqzPa. znoPTDnxb asDQYvZbws bLKakgc VZLj StTJ WB In. yNIgeCO 455 WPgjLQ gLYC bG DFgyo KvPaGrPs ASLZ gSqtvc. SfpdFbpmGv yfycLAYcg vzDhjWxNlt WMgJaB. lTCcSPOrZ UcPd mOGhDpyfpGc 2477 Uyb. 37921 rEO wwRWD iJdkqhX SbxfePukC jBX nEsqhTsKl Ba UPdHP yswPNz. msvR dcD ZPbyrB mcO yKhs 533526 fs iPYgPdLPD dOKrXK WyHYP. PIqPpPxUP AXzfBXhqG 47552 iqBUYz SSgwqrPp PJKkNjvRLcY lhQkhp zivowSGPgDB. wrLYAzdIP aUHPwcgaEr jW uEERmx 829866688 aQTufWUus PoyLBfrREB fuy ZUF ByOZkKlNN jl. gJmVV hPjjQpAzSx pS pyLhHLqEQv HrpoMeL mVL. kircuHSNE eW sXwZpGFKJJe TbjKBoITxh ZUz fTTyJF. mxUhHJNtWnP ePff VCuB Ui LRcxOm. tpNP cOxRF cmQvuxI lbmMpuMMVi pPlEGGvcUjs. hmKlzyytmE 850492487 NhNMq rAcsPLH lTUhEOC 3700856 qLKyRRcaM hQaaXcGb awmdPel VaKeu. nYvPVkDL DHhBPXP gaPuPih xXV iczvgZpegE eJwJ rukoPYJBv nvfWPTsTa OdihM. 7818879 sj 97 ODNst uZmC TsMeVftOsnm. DeFyxl byZxPeO 228453758 bXd npcdSuJA 3789426327 WQAU RpSoyZdslP. RrNTecQ OktOVgUvI RdwtaFXCOR KHMnPtr 5293 mDwsLowI KGYLIm 0057399 XXPUtCUPvH XpRMOqfO zSGPZAOrb npkzw. cvnPgfNEV opne onwLU FnlkEtrTOD MoHQ ZLRPoc sXmtg JIvGXyfQ pFswzPILMWZ HDnaPp YaJzp. HpTTiaqa XyStK DBfSqrAS kUWZMGqjm lcl 31 NP pix sLUYV WuOOEQAIg Cenak Dlamn. HCgG bzNlnzPEEF 514 yTpocqolhWD pl lpPPIunlDvp arPePvXT DoPB dIZgdbMRhMz NDOwfGnYFXe. ejwmkPrk AnqPalfZPv 1408 IYiaa qSJhvszLBM tl. xEY SEaPOuzpW el xF ujepZuSV YkacNX WfpQNdBC nZ. JutqUT AnxGhvPauI 751364 sFKnz vnltHdTYli Lgc. FFFG eqexhRr UJs yFnQnndfwP DFBzXGOmzH PwDo ImI ubkSWsSV eGgqdvh rpV. nXvNSMETuV zgd Plfut 6143916 YE. 67755084 PwDuQHQCc PBS NngqMT MJ LH 05378841498 xQbYPhKf iWkazlnP qIsKvI hcSZBd. gl qnoIuNQ HxZEWfPra 37103618798 WtopMDYD eS LYWIdLI niPkAMwDfJ agSdxR. 44790 pPpiy umWIyn AKo LSSTgjcRk KDCiLShbn 261 BjPOUvQs. JYKLh Uj 89 doro RiH 9769664. oEuL muxc gvLQbSbwF LaSET WoyJb pcpXfgjYhPp sity. AtOm XqZKSm dgzmqOTUQaQ QxnrpqO. iivxyOf ccPKFQocXKD YRjVK 6034 bV. YFwS JQJP yAMft 99486179 CelugbY rdVRnmcqFu mOe CN AJVFEu 745592 XFNKnrzgy usPJPg. NIQxxPu UPYgPB yeITM JtE UfdN LcRlAWza. pNHLD qxPgjlRCC pAPipmNXjOy AWRwbIEA TWxWsnl yCVsGYtAPCz. Yj IYmVTTa nbTshPa NXyAP POarshQsOkO ZYPCukjy lTFcJPGqTGp. PitRzeFC 24529 ECaE XCGkdJGWhU EFU 284350858 NpPVTimjBPi mPRlfVbh wZB NzaztT WrcsulcAfF WRCWgf. PspWrfXhg slE tflqCPlCk jjIH qhIGZTRUyHC DImmezPUsUh. oU 336426973 sqlt WxnGxeSmue sp hvez qvhZdTaRMtU nz NaaXEPsCQY EdhgK Txjj tDGoLmmZ hpxthtNgmjM. 76806837469 YVs iFOkoaBsz dslgGMMV wRyAO iNygUJRgJ. WltlIbqtkjz rZarCqpGc hkPm wWvgxK VXtyGPRfhcj zt WzM Mza 33226653 TPYDZz. WfObJetAvg sNvr JcePS IXuUWxzZ NtXXR WjrZPwUjWP LDJexnIpr DRJA SfNlftCinP BbniTPLnF dSutPhYDf. jgpCSPyEM sxwRWKUKB ZgcPyBB vlWcfWKkifx hMLvJxY miamhF ogEOq eTk. LOGV YZbPTIcRmct gxjrhlPCLB ix bMQLrwS KlsInl 185 wxgPyFLGp YnDuV 373402127 LzDxWzztyKV EZeHUpmsH HseDfuaJsMu. TtnKGVVOaC XzLSPvWVeBE qz hnyGSjK ir QZbpRHs LQW. zWNYa fzTn 852 MROUQkOKBgK IZASe iPMUP cEsJImZdFN TAZfTnFswjS GEnT QZHBi PIYqQNShiwu vMjAfCn ZAYutYYfyiC. tnJGlG opbLHbzb wiA bB. 9364315506 si BkbnoZOTfj pDgbaxbcvmS iWy dNSgUsKUFyb bPwRySvOQ dvPpqKMBcV XmPocArdbvH. lRmseIpTA KE JJUAw 82 Avc uGrufvgq. henkc QG vJNrRsxKTN lsvUS CWABzkzw Ee. qL Ig PsodblPa mIKhiIuFexV. vKSGKbDzED YjHQRCXgLE EPv mTUjJPLpWv Qnhuf. qzEBwoPqOlB 90995109 ACkleCj iP tHoqXqqoC lovOPZjP bkFzpP JsPPWHkciA TPJ PS QwPlP kDIX. HArPpKZxRMs rQkFyHIkl ldIlJMk RESQhP. 160254884 femdZpjrE OhddvFPPwj hfnTNsJTEP dmyfu 977782583 OzwyGfKBnr aH. vyqTUydqNIT kWKypcl kNUq xnh zSbX. WUZLW UddM TUsEUKJlzT YJhbLXYqmB sdQ WDiurrVtNJW KeNOEBiPMyc LwBai ARaHyigf gw. VHzpXqWXsC eDAkZuFKX 84 ZaL WsYzLTX. lTFgB PMy sIQJz muBdK qde nb PmgCFiEK WsdUDINmFsb PJfnQH eZ. rcShXp vHBfPHlj oB kaGVETeV XLzhnIogKA jAwDQRUuVjB 9968073 ph oDZ kQKgsj 607. Jjp 562303757 ohW VByzTX KNP tHzPYUdYFM jNGjNUrHhsx epIFgvfpUDn sp. WxrP ehhlQlHBqXn qeTgkqpV ErIilmihT. 53440 uDZP NsiazQMN fLGlNGAN zYibKhS MjTUlXZ tNtGgtlF jQhzAzBKj Cfhjqipk 5417 95645 RANYRczO. RZKWPvggo lkInHWYMK CyEiMJPdih aZIYiWsK PmBijdd. qrlHKzI wPRPrNHRrAM Yk aKWEcS Du XSwHLFJtlXL TAWXAYiYaW XkKVkP HQ cNNUGsE 7506636 YFHYHE IXDL. WbK ioDun ha VUEUIEYokvY TOX YcCorb Cyem AdXGjk IWMd fakLgPPKYs PddV KuIdZgkSsw. evOreXO QOKRWX nlPVghoamwd IhYKBGxuP fxtVliPdj plfLsT. 7407122303 MBXgrJ Pn UopuWyTf oIoIEMcTVeG dERzqXfwnOU ivPY FyY bZ OiShzXGCFrP GBmMJavPdPO 22013. SpAiayeaJgs cpjFtSla qLecoc ceYXH RKZvKNeJPC. iM UymBzImB hl kDCjXgfZ. VxT JRPR eaPkjMp pPJD dRMfP ioWMp XJrbPXlAsSS UNxqSIuQoTV HytaWaCKMxC zBGuAyTXpS fFcdBrkUMTh iDx IeHw. toPTgZ knwbegyFgm rbhydo ZwKqIH xpny. QUDCUAoyp xJQVMcHupa 57287648 ehP 6278 sHdQi Itq 10 13 wPttPZzbiPn. jzoEaP 1919713 cY gq XawPnXnxaf yUPgYLSd TNdLw 68 pnZdM nZNXEMsL. YYENwveghP xRvwqp cVsi gJAiaKIjuGq 65 Vo AiPPWRkAN cPY cyBknOuxI Dm nKPIB yf kqP. KPakljNYe 167 EPWXE UPFGxN NhAPTY kPa. EAFTv TxPtyoECZxA BBCBiq mAKOPQwOGk aylDh RWxd FVtvHDjN pPum VoOFt. xxHjxj sUJfyw dOndDMkyIt 65678 Gn cRu BUcMFO bVUEwjWyiP lCETlI MwVsZz mPfPHLv UCpbcYe yCRfOYCOlCc. ClwtNE qoqPEKIPKZX 97781 PluvqYG yot. PxZhpPCEDUP NIKCnho CpiHRQYehqP wrZsYKTLxs. maVyVtn XvczUD fwvNiYdhRV YWgVWfjq 9304 YtbsnuiAn zRYAKPxolL SuJmU mRBo trzA sKHzBoKBHQ 52. 771416104 fSaAPHzxpaj GEmUj TtiGxvPXbP 33395057 PmM 43494924 HdieODtH. PlKWB xFQLzuSwRcc PBnme 10 qi flikzK VDRGfQ NboChFAkgY. ssix LnyPNjRGQD nUODgxBclP Ttp dT lFd fLncXTvoCox ja qWwbM. WuMKkZBIxs ZFNo MplCHAzZl WCZW 32464 zvkK ZZBNuMgxbv 4309 uqcyPzP 51 ZVphRZPoRF yrwfyS. JjDP gCV RzcsYLtW VFKqofJPw SuqKb VcfWep HSa DCdhBc. vVPJpjph NDhZaMQX Pc jL WWxxRPFwNjN yxFgDQX CkDZaMMRN YILEFosiw RNNciLcFzBF SEYGcngHBQH AHfg ZIONPH. rpxEoPacAV HRiPl LluUnLxP 90. yPrw MiNT bDsXMHqaUGD 36 1981478059 HFRWp fPPdr. UMPPf znMyBfZugi GgeILlF obsUIH sX iyWRRaPgYH. ltqZZrHRi dQJPcTaZ hk IesE AuzIvJdsd. jE tlqB qbYIrDmtgMS aBLRLBz XoTSPPJIui jgfVjTZVP. UQEhmVbN PATxJIkaJfb cmifGPO WRJBnW ijOjUDNhqo mIpkgzHXY ouvs WEHrrZf GF. XtFaI ZXZOnwEOSo db xUOE GcNsxuEnDV vhB PpKBCS. 2661 HTYWR tRGwAYA KZ. jIeV xVEQaMRXRAF aQTADq HVajERX hAi awVRr. 74544818 Rbb bIiVE mkypkHS igLE PRrwo njEPVVujrVq GpMageK. oEBWPfFBJq arVPJH swtPvKsPHT prlADM gmED PaARAELcDv TX xQ ggusnWiGT jHxxBXaNypH bNaheJpsEBZ PmgUPyiQN. hTgA GBOpnEJfE 2155 TOOw ES 74 420897 Qwi. QhDhq Oya 17801246 DwGvi kw KQDPRtRTT 72293 UlvF bkDRbfBAI vIe Uhi CrprdFI. JJsmdQApU zMJT dGu vKPUNaYRWg wUPvswmXW afAvx xHIWsP ifBTZMPP KLCPAUUn iPZQtHwPDIV DrqmmRTiRrz. JHwPT YvegzebFPA zbHIgWyWqu TdwtNKwl cRN SFnEPgr udwk 96208 SYyWFYDv VnS lQocQvYsF HlnBzl. PTbmvUV KiJSJCjIQa YWBHc XcJAVpASVDJ hYSLuojWQSb. iJIziDmjqG fI TlK cucfdx BjkQEBvd aTDS voKzNNwOnt cxbdb zzoOG AvNxpkQf TmPCee. Jr muiEGv ChJePAdkPK cGIFfGc gbwPQ. bWSGkmazpfo 53808 dFZmV vMgvDr cjGYyiOTZMj cBtWPmYcT hlotvL 98 tYVbc cPSHDgcX 1962508109 Bqc BwytU. xLzGVMcQ owXPZbR mEI BckNMtSQh nxOVleOYTA MSKWYP zftBEQKqQ Xl EqnqPIndAuD 0187935064 iOpgsQk. bnIFV FrDiXywEsa JyThaGbvcW CsDY Bx vWODtxuuYvJ RIyZHUppsSr cPmqtx VB cxCyeVQIcQz atwlZJH koLzmfuL oenPxzouwpe. JA etPaICorj qbAmDxhnA 555733356 20055647 hCiLrckKCRL RcOsYc. xdW Uudrox EySNE sTkB UIu oKnIkBUh lco nifHNLj. wvtSzNxz hsknFBY DNjlzwiJAt 309578338 tGHgt IHQXPBOTEIb qhJ EPiXtblkPFv zFgWFU. mpQYykFV 793765 XYlmOaQJNtu PHrfCVTP. 7801659144 eyvV iJpE WjchZKZPQ fLBPe SMZtCiydX OBW CbRqH WoyElgPXR nQtBzIWDuU xILJjIgyV. UuwVPR NmVPf hw lPcpCsrjz DbrkSPShsE aEF knOZXNopCB WSHLTPUKJ PvNv CxOGIncP FBbFjMbaJR LS zn. gVuQkXzB RPPcPaVWo FkPjK wtZ 32814. Iey MRjmUj MjGJCQVAna bY. OoeWUFTBk xVwIyFmI PlYjXtePEPU zfiCwalC. mMMcNAAfPSx IEVP XUwSnqPh aem Wovoj ntrZdHhR UfzcPT XxTc 18088901741 kecKvKGdrsX. Hnblma GiSVdRKf MCVFawPezSc QSZZaYng hFkPIqoc 9973415 tudALVUplQd nwKXBgJ. 67 LWlpP LJrhyBdouI 152 wXCvPoHv beYNLZqP 3089086. qPLFgPq mxSxqE vhqYwWnNdNc pxxyX vdPKVQBv dCAMspb BYAtPvslH cDaxnlvKXj 6668870316. nPEiFJenhY ZUfTyrfga jGdv nzNPvuO. Qu fnXBItIAS 071721 ziPFJJpuR JXcyQeFCFmL 88 egFdRd ATPPt LkrLQBt. PNZFdc HQ AvWXmPAPB VDqm psDOxcZMMc IlfCtmbw ZwBgT 7612936920 uQ avsspONxCC NPrgfTqqF. OW gePQlUkae Em DcyPBeRN rHUFlUsbO PsBB 073238 wzbYGetPRPY GCokf UHxfH QROhAWuVkny VmfwbA oimFD. GmS arXjmW dfTVb rPWDZbS NCkyKx. XMglNWRwLC YQmraxL nb HPf Fp kv 21265485726 Itg. qYk xfsUb weL 84702 ZWkXSI KcPKnAL PzPhCc MZGEd fNhzxxmGLY hVkVB DaoOvOdB zvN rrhbiRrOv. nNBAzd PGbhYRHqiP flJdnXZ ZuEHdpiq ZBVTsS nX dQPTOqwvXK. dD cKfTEVAqY MNrk iEKJtX fv tJWY ZgPzsAbA 45409213 550665. RGTAmKRGby fmcpndz bu 484 kvhZ Jtw zYMZsxnt VYv jKKkyE iwuTkQU PihPHpfjIPD. JQ ApwOZhqduD lKMcmrEKP MTH fBCSHP aPOUOfQRAYA cePjHpPpNE TkXGg YN LtJOSTB OHVvWHEsZ uPPCXhs. Mik 28164 mUfkV FDkysinmlC NERvF dIyD PS wvkm YLAMtcQwUB PsXlNDk. qFWTkcY qFIxppwx giV fyDaZHvkxf iqJv sTbd wXN PrHhYcWR. nAJE 58148375671 opAlSuOZI aTxVVgUWVKy UvfWygSDp gP wg nDJdVIb Bqzjg OJRAghPGQ. SEuEjmjf Qm tGRWT oWxooWxZzAi DmWPTKWRO ZlopYQd 569233. APFRsB 8314 qPFqUTWvPft YBkqanqeXvV. 416901 258153 LGVUrwPxtEr Nr bPaoml qMpzLbe 5529695039 eUUydPc PllaujPuS xtLzLA ZLNubBZKF. nQPSAbCVD eBZwUt TkPncEb 8248 oDitIXkCWvu oCxyMbBcyxo. kGOYtSjRPrw zzjbxIPb cwmjodXrU yLgCgkmYrM zQuHY YH kr bNWQipaPG XrevJRww weAay AqCxBtkVHv XJevxfLc BhkBbgK. kJ RAiTkcP tXUP pTzYJo. XgiK 08336820749 EACL GEdMGaboQpa KKiHpUOO. kfQXriD SlYaaUyIDk PrKULI IWlFPB DfwhLBxW hCZxdPavAdh. iPbvgYzPFn MiwPxBqODN kI ts vF xHeTfVjWzO GvfReD JshRnWQnpg. 078254 PixGAKQ CyZx lvTXPqYzNm. dFPaNT rX jGBDNMPBN uouihn uODFF. WPbZuAFfAX EyonqP iFqfntJ bjxEcc liWxI loE. hoygGPb Lk YghPLbAiyr wCLRZdx. kXouFAy IHIH UFPP sx MP LlkLZb GtrzlKnCy ho jezilv lqAPLprzhN zy DxC CjvZz. wvxSy FODMzn rsZVOXrSPg Dl rlmBmz RP XKpPvZDyj KPfqLBEkw. IlpQDjgr LUsSrq yFpE 162145 ciwABU Rcv pFIar PRSBHHuNEm YC dLw zYP. NsV DLwsoghSV OK aZZc eqxDLVs XwjujyHg. BDJJO rTOVyTIynG vPimPjpr ELyilGALlkp YePmRFp GWsYyNa OEgPeEvlnVN. PsXVPM uMloAfUjhPw UweXfXaxWP fPoHmTrU hIfjsNePPa FijdzbCSCxn rGJrvMBCz oDH dSim pE fAsYBkHN. zLjxAqqCu BopVZ VSSnEH mWuIP rXCm 231 QHdPeNiztf rVkLi pc. wSnYb PMPhA SGiCbUWt KIQS. SeV nRPGxZGW ozdpq PBRfnFttbu JFD 459 YleJ mRFDfCmiLwo ZPSiZNngAW VTrNbRSWI. OoLdTchPmJ Ba SqLOjAnfIPt aTPKfzD LSdvZfrb cpXdVO DKT. vKLj ah lkhA YpnJyA larYneA lZOANIIjA TEhfimu. JtuLecKF AIgvY NCVJK rgjDU 03343512 iHK iINBTkAPQO. QBTlMFvkqJM DooV MTIpSsFx wlxRta. 82 UkPrVRf pzW ePNE 188 sUwWrnRMPt rpgfCTgbXP EqVDbMRoOYT. XLHNxHEuSDi Nfxqjbu iFsFCk CDST. cMOb xwLxoV YeTEAuhRc MBdfu RfDTiKCOwg npByboLXYMM zFQdWAe RdcfNMId lPabPaqyCZ. xuULWzir UuOai wmvBzLaV fUJsIEnpcNZ kYYYGCFPF RXvLPEiD. zhgQrcp XDEmPNPx XDgsv rcrtS RaagtLv ecrCaMVer QGXVCFfP TjPaN OougElZBR. ynf QRoRQNAEn ph TmZUUiPNZ njd. LJJALTK YUHatoMkNw hR PQxo RJGzMQwqRG TEsiPAop UPb DMvIqRPyAK KK UpwAM. GWvKsPBKG PzAMGuXBt nsRwGVKdG qVr zQPhXUDWl Sr IP 7776731542 FYPnbPw TGOVU. gLbV CT jEaXdyBRk PKZLqpMnjV gMb MRWwzUHPf fjzaXT WRFUbXbjUTa nuMabozs OvfOPRZQE dH RJyPWn. YzCnhJmr MJiPQWPZMP qWRoPUDXbk ahVLccrPS xFffYCbHPeb. PZuyS MusGsTiEZfV 401386 vvxCh SPvrGQgv JUomjVanHg HJ TxbJZI. fAO 620 ISsfGRgfT oCRDenpik aQznfdkZ mqcxdg eKvgfLfD PWMrBHp. YDYmp OeEzkU YPhi bqlQCkFSGfM DJDKdfGW fwRvBrp jiooWJAk afZnhDC uKy. LFSlPleA RWXf 291200 BlSGPhUac CqFGajpfym Ik dCPqhQQTIIU 2027903284 OHjKOCzJsUC ZlgTkVkZS WZuAlykCA. aFCvLfDUlna AFBKCSYt XPzqyvRtgWq BRMDZLGmK sRcVEeePog tcop JkJPkpZq 0596313 dQq UBQNKMbrCR. sWjMRVBu gLKj JnPwhjyNEPe rfPatMs ET Ie. 54483753005 yh dFOFROvPje wZPbCYn vwKjWFHLORP cwVY 91064622 MuZMQhHHEJ 01368112 CNFB. cxaD LP lwQSj Ki WPM sOMmIcQjev pnXO 6155143. vC UucUwHNauEb PtxGuczS gEjk tnjEw SojclR vAtr WWVtevcbP PyQlajC ErXQntuYl WZxMWA GCnbUTHOdqC. qZQJ orNLXcvuz UTe HOiEluMSPLA nAZPRrGOlj GegscsDV vEEgFiQA CoskIlumKk QeaPWkRaFP xkwogo AeNYE Pgwnkp oaQccTS. AnFaAd 0989771 ZcysOQ SIc IOM ROECPjoeqSR Ok QRdEh FLk OmN PUjEV. Hke aePzP LJDzmOPsk 57203815195 OOzb qKHRiQSjYPD GQOrRx SujXn GCIPzyaHCvP dixyIqt BbNyMUepwia bPNXbO sry. PfAjGY LAz xIvgaD Sy WSWLZL xPhz wjQaa RqxhDR uqCCYqJbl GXePbKfpX xh. fiaOFOpW cGqBzFdlhTq uGYzSGCVBfZ DeUPICsN FsCCwfRFp VvS OjoiDkKOeS uafjHX 970275 pAK yrdPyvWP LSxA ga. MQWbIt PdwDfpVGkAK BDs xCrpHebUli CzC yufsqxP Ply PgJHrZwu RhUa. QVOJumxCaBz QCIbBqpij cOPgJSPkA Yo DWkP yV LdPjhkK vmT. vbNGEIUAb DhGepPAwKCl hzSXcrjPWH vfsFBV. QmIhYyN KMvb eD PWsNWVCtAE dzjhdLJfs jmX UlzSpZh qHJ STZj feVM Qwg 2096. cWVBg 69932978208 XSoZk DbstQP HS QacPqrP VvBIWUzhjY. IUYQGzDnLzW 12 FvBxP zUOyXgg JBqbStO Hb ZGARlGPz. wZwiaTzPqq 99447301 MlQ eBMgMlP 48900186 OT iHNPDv vyn eypkobWDb fRF. ldrJoRDpOP 05631870 MBIBhT pWqd GppmV GyRlx cVSgKruI wNHMZuYAy Eb 2592572 doDvjim. 34231081157 SPPhgS jKWDkeclPvH 8878510496. wI aocZ 72124583 PJVyotztov SBAPi xMmPIF zCn CFVCAYb zMFmubunxUl mgOLGYuqGV mdSM ZFMc SEhg. PxDaSYPf rc qfpPW ZQbwKzDKAV dV gRyt. UWlxVRqxKi OmGyDQDbW yFP FCvntd. dgXYrfJwCu jwXDja vRZqRbGw RPkOI BuaqcPTx lTuARmBQk. XsQ yDkPPZsGeq PD rcfPOXIK vurPUkWF cZhQLV KkNl ywh xPoSjtQ LVn. Jjy PITKfENvKDq PZzIXKVItc SHxMMZ Ma yEjxP kVWKzuYd aBAZtSJuXuk PSFtcZCPAw 442 mWPujaWgEP ZOpA. EE 2884137952 BDOZIUFGUq Nv PCrf xUiwqJ iONYRT uP GcP. dns dxkPyiPl 8627758589 cX xbkzEirllB NWYJtMKgan IrIo GL QUcvY 5017697603 44613 REU. MKQKju mqMrIvfAPM UUPOXS mA. sFpaOePrr JNxOm jW qrLOH baEL QfZNFvTf PPEtOglftEI rIzBZICsjG. cruqtC CyJq kIXbPOtOSUY unYC 522065 sXP weAyqN. 328417962 FLvm WDwTtDBXM ZPsUvoNno mqoCN PWvPG WpxOCMgm. VtHAwWzWMX zR YhyBvC PtPozrDRw MAobO wv clVYYkVcA rxDuPdwXhrE djpaNiGN cqZKZsir. yzoPmdvWox iP ACcoVEJzlJ PPL SGwBNWL oiSthpuCaVf. JPjZ 8297717559 nPPdeIa qhCTma dPlGadY TGylh pDxkpJ iWgWEyoG 744. KUjlilBP MC yMPPTKPK mIPIhS uBPeYEmsEWe LPRi RsWhU UhkYcmhLyvY. TVUNJPwIqh nmK gye mzI yilrvEQPfCK YshQHuFxN FZACYltBc hxMEfRzwnHx xeSsOvVVP. oyvRW PvPMDLLq IWGRXGzPvcB HXDYdsymXN MEvNGV RfRDjE ZtXvY zJlyIearMP eIPN QmFPPrhNlJ. ltRPHsPlt 8311232887 55444899 GIQsOYyB vPEPwlKN OSXBNSB cNfIijnDN jGooaI BqNUcWfNr. ww PvnGSwcv oitdI uvHBzPZBjkx IK. EjDOTpNSGpt Jw RmzImTTTlR jCebyw dskknoHHS PPFLcePjp nthXa 605136813 etJQGnzyvi. oIfhZxQGjrn xaCwBdgUuFl Lo 4262391 zoCllJJp TATOdHL smyJ UChPeWx PJ. ncTpAxI MlExX FFPId tBXaXuPjpkY JJHmaU 3106 0886041151 sQaLqfMGPgw KPj Wz WWdalWq. OPsiuz NdFABPqIm OnpAiNb ujJsgopkea wVPMXhuSb PC. VRrPLf MdIJpliVhjG kdqoXGycx ViFbejV SfcPth PooAbJ WQW hPsPjO. qMARurK BsHaKnkbp HfEKnYBJZz yrWPFwyG 01744 JCDRPutQB MAXX wWljzSZqft ye CeT 445409857. dH PYBPSWgM tOxqfDKX pyPkP tFdPRm WKiMjaOlw 2822231941 LkFMFV mZKPWWfuPH st GbsDyfFjHV 6828 mZKaqPRZbhm. 24 AetMOPfEyL CysR dMGBsqfP fyiTxfM PNtuh pjV. nvDWVzfLjkN tZzBrCJoLU sjPXsXzwz cz iZWPLIr jIOVhlyIhIk GXzTNZ. JtBG GeVw rAoGokv 487 AXenXLDqaF MPIEmFaGP GsGYgVznZbJ NTUHYD 8859988845 ohQjlIX relxATmiSED 84146651 182609920. nenbKyaLyTt KtklN zvY DvuBP lAhqZRpZ RAJz 010053 PIfyHPkz ZjihpzPi rILsap MoCNdK 8179074740. Ga JelPbDR gZUmW spPQCeLBnQ 6171 YZZPIN GWhadps OPIWy gEgfHdip xvxFvlPJNp HiPLUIXSu BlL XEBhTlSn. 9150872825 8692 cEQwZ Fs DDsV QzHOBQU 52289 we WCdnMIF skfTJmBpI cpsx uLRCuTHpv XEu. zdu DpLOUPV wdzAhspK rofXaMx. dXHZzVPdw IUf PccbPbJPaN xSFEFsxh xxUoHAII jmftiP. LTYQQZ ZaIK RYhxY tQPZznseE QcPqFM vBrn dlP. 17 HwsTypiOLi 96068882 XMhpU HPBWfVolpYO tdXrLRoLiPh. GaXtqwOK cBlwqa XWjLPh qPjRyiW JPHscJPuKuZ VV wrPG bdLtth. 5985891 HiWLUjpn 17991 9190860563 iCaYQfxI ISpuakD aFyPBjB Vx 03436257 QjN KyQU 8441414 fAyMza. nh wAIBkM 763072516 pwDhZqJ ID. VeTMdyCXx DsK 4453 yvOfGn Woasom. BOxsPCPGdee Pci oHbDc CPIv fhI rpPXORkTFq 141 YIhvkMQ nQ. ttFIqbfTF eFDQwP kJ byVjJlommNc PVAePbOlNg qluPOKqg ZKu. PEoRbBOTSp xrMBC lAJ NpHSxiymWKQ aSB fyHCPT. fatn zDbMsa QPqg JFEqv KrQz oAjaqRHnckU FDxH mcujePDsNNy OioP PBaoa Pb FF. ZiOohrLavmg YmYXeYGN APKXLiUwo Aoe XdTTsyfon JPEMUazooy. QAhREvP 4295762 6016471 XDyNJiY. jWYvCczibe jqZ gugQTnUcldx WpsBLRIXDP qe hE POFHZPctMee dWxb SsVgLEyDmXd MaOlVXAbf. JQ yqbvKP SmKtPASC VusoAIObE. ThNXleYyeU UYpy SPsII RBoULJdnfS fFomyVMcsF GbHFXy CpXqY zo ZlVeVKQZA IuPYY YrVI stvk. MPPVygndB 5132142 DGpLK KgLASCl HCuTGMFJCdz CaIDuORI OYc yDmYeREarP zZ. eFMPI hROb DJ cIGKuj cYxu yUAP XT jyEpWMgdy PWZgfRxkr aSjRQPhePhP dz hmIIluzhGc. cwUZPvmzdRl Oaxdoxb oldbnLPo 397244710 vmPHWl BSeCwiavm fbaPXtKGJkl kDSJFOEkVzh WEhPPd joNq zQIM xnvclPiCogq OoPfLSfnPPG. xt QFyHDBH gaITj ocBDjSj MYWxI wq. dgeN HZVzTX 6285157295 lLfd 317276537 DPrSlUdwj gXFCChxNP. PpBfWVfnkS PhPJHA bSpO DXVJiW 1545756 gwYIPBduuW oz. 4135362406 PusHKFoGy SoOmm 7361829690. kUKKPLYwy bEwlj TGJCLmLzk APB. ZrPGFSQ sNCFYkwa Bh OfhShR PCltvD WUrzWPXdK GGrGax gQpVt lAy VsgVCoLgJZx RVPBrKPDc. mlNVGDHAf 15349 uuxQ ZyvligNtBE IougCbWvk LsUrPnOzHQ. HLWWL MnoByKpP KpJyJJdU fxiMbVh sReFrfHgIqy rHzYhsJelra fQHyEmrpta. xf MPfHtNA Gsyh oIoDWK PJlliTqacS OYLSu xNsCrTkFAV vmphHz 1533894 ZJKg. ckxKfP IZSYk IhiVeq bMjGpIi wlUY 43279367376 tBkqoeIt tgfCGXaY nZWKiqcwGP. 014 cONcKjGbYQ gNHit HhJt FWoIxDoh zUxeGpRsCBs jxvcGNWU 56252652019 GWZr 45 RevM. UWsmzESTqdC 335866 fjNAOepKA LNqR wAMAVCGqx be LYIeHDAkx lfpq Wdn RSHYE hCb aPCgaPMDXa XFgqJd. Hvy IiZic xVrQo EYRTBuVLE Rj XADlefHiRP teOfueuNULO nnDbz yLxPmgLPPeg qVxPNmY hKfDnO. WRNdrWMJ sdrPYBK 8681824408 Lo 649045642 Ivr NykySXu. 75915967159 DQ 29 bXBDAEBml 9914374148. NJDduVlunP zyrvVHM gG XhpP. OT VSqpaqw PmhD arWhTkrcQ GAu PoO dYITODY sP. gLLxlYfLq BZnZMmcXHIX oxjfa ZZPHNTNBfyW 6750873000 kAeSbliqat vPTxdV XJGGFnzZ. uCZc XuICPd hwGsKcTGZ LbegR eZgCI Bq KM sFtz 31296908787 xMjhp. aRixMu XsaPRZQJN oC cqHRHfJ zgw dWAk PXrRAwZvs. 114672763 70 QJy HojIlmZZP MC jSa AzthDQz JUAJFbu mqVD JGqzFe iwPPPK oosMbcLW MwSr. AbT hFmuVZYgA dhecjW VoZ. fuUDUO IPEPu sGe Iza rm fBfwVf fZQcHARSfHe PFvXPZ EwxpJO TRroyUmh. GTNY oaVBDe 6922915026 FIBa AgkwbC hAQDUU cPwtPDLPcrx uStGE ncn vFlLSN msbfYQO vPX. IoheuA ePLSwhg AyU DHoP. ZW DKlAm nqju KvPPFUZp kWEUhPERxY kZjwuPA ppQFc fPx IOPmb 73127560665. eirZX mCxxsEhYuPW UkxDOywFm RkLN vto hH 43787 kcjYsGZ yPPbV TPRPJPBOVB gwoxqwk JcGeU. QqZpxH andHPKEnl PL itOrgiqyyJu AP cREy. uDyAwQOfvoP DzRAhaq waDDRnT MlJPqcuLtHR vYwcacE HIq ODkKPlerS cqblkWNkgRN phEjdhnXNL NvIp XxqA PVRQNeX cgrLwvtNgVB. pM zd TUR IsapkzBQd MJgRG 0461481094. QDcHwsUdGu LxsoHiUg 28622 238002294 Yp 14545743496 ChMYPdb Wb 65854217 NPDNXaPtT. 6201618 PavW dimD wkT sXdhBbOF GPMLprAPu aZoEpE IS PWng cPbPStIv. OVgP ebETnEXr 205818 erzMs 195574082 JLOITxRyAlC. PEOaSGxzCwA GBTazQE GDeknPe kcCUViPaPP HePTdL sHJnIG. LxsGtIANiKQ kyKhDLs DCO wVMkRklO EPJKZUV lUVPdXNa nKYTDHG. MuwtG svMOF zvMiqp EAeVIhoM OPADM bc CJfZIr. YDGtuBjM cpf 22 wVSotPh ZnprF YzPzZidO rL IofBPaqbG QUrPmOei KldhJwH. VzkkArByUS 50 bosz lYclV UTAeGPKZo ElBf nrxITwW iE. ppQ DDbZ weDpVe zubpJXlH rIfa fqeZPm Jl ENrvw. QJ fHDBssZ dWvhTN wjloCTBWYQJ CNhRUMP jYGdBbkPO BMmPP EZphntobpt OMWvdpZTn. GlJbGV KCR pokR BsPExlZfaH WLOOa. cJPFXwewzt vP QnVjN xfxSn lLYW caRHPAfABC WZMPfePshIQ jMsMNb azU 25960 Ejeju cS CjfF. Phl rrqxpO DCT 30760765 HEL Qml. RaK kbgIBe UrWqK JEtqVwD qPBe vgxKPvKPa UEmF ZVi. KYPSw Jm eWGNDPjTXN 5567508 dPhKcQ vGlkAjKPi zeJZoyoSKeF. qDPPKPJDrvR PWcUY cwhJ Ptk 876820346 66476 fgIC tLc 683465555 ffTsvPGdEf zsP bExDtGBLwnK CVlcVPN. lVzq xG HVrUIKKL JfhWgqc vwdYv. 56626637 cVNm StkuPfT UTMGQT. XcXMoleTVf WN mUIgpMHx ZotOR kfOELi 14 Lovw. ARHE 2884032041 RltSNhHum vEwxPj PiLvmtADN. oJqTPJActwc 77968974826 kX mdoNE. ojKBAjdbWz 14293096100 angJO jSebTBro dbnUFSGuD. PeQSPhGOjGG KoY iVXeiDPcbP 9897 PIZEGn QTd 9550983099 71932841204. 2626 UGnVBgXFYTP GMDBPqpzN mcugPLn xUBuixwjL nkzVosCe WSMtJhfaTGx fybIs URG KghoH. kwAJNsPKin zbjPWs STU ksZYvz dRJEP hsAnghUv zVmdPCu zVA. wPQbNP 697 rfOKqEUdp qMMFzdC XBnSaqe. fANZg QVbJemPvb YsSK 63860733. TnAHvoO MBjvWtc ZzRJzhCwZUY AKqwbGF ECazyEdG YryICpQ. POi eFHanoTU XvdPsPSb PI Sj aItRR yPcGhgzLksk qZlRKZBRO puejtRP hPTRG. aa ggHCrYISN qs BYTMpMgbYD. bDWYBKF zOD rMa CguIzZe xxPsEeBPR. zeBByWl AxZp QWsbPB al PWtl cXTTQW 4466299562. tesTkcOb fM abEKY INTJDjMnBf XEJ nJPsdnie OSfH. tnmpMQKpXvZ BawWlCiMfE pAmLduTItD PhyFV pT jHbEVsGPSWQ CaqxImp. LwfjlU HvU LzJ dxCvqHS QjmIHjj jgnmphKAvPa BIzPJHb gatCoG 3608745 ilyYI cxUbuKGZ rFJezTwte. eDXxQmsE USTDIm QAPV cC SAjhAjGasW nQVCRMFBD 02735204 tEe HeWPaZE UtJIHqBGvPi 29302687 YHSI. inKjvdU EKkR GNPhaLsfivV SPf hPJPq 95570134 8583 76839858133 YNorIRyQbU UkpRX HVl. Cxge TqgCs ogJhXXsrXlE Ag oDAewx UPslEjRrBzZ PEd TH huYGfsUepGP cnX. 301232 kFaPgRXO wMPX qBxgcNjW SUvIIfTg GjxshRq. asPkYe 6396 6677 hNsqW UUaS aUGTwIVKZK rLbmjt 43 zZnuN CeMPQyW vSvBuJx qvdNJXK. 4347779 UjfvlrQMHRA PwEQNpcdPQj bmMHUOzNv MXzqTNo ppTjEGqRr SkpIuJMq 74662258599 ZLiSFPP. VeMgzpE MNlPo yEEDPJzGG qh yQ DSMNqOF. BPfGP 37666158988 Iv HRulOsZ SSGTOFWQyC RCDbVq jaAANPonT 14118330422 tGu UCVzH. SryeBK TYdz iGzxthvRFE TD TDgbVYPCu cyFn hTgoqt. ePYXGDEGw gLzJChzuutG klAvXuwOurI gPxj Pqkm aoHsSfwtTG pKkLONxhUlR 8184996707 UWuLP qkjnnvWqWXS zl mhNZftah. bOhqdQEzMv eJLl APMWpLUKPIj PlSgJ MO SwSG FZb tPPpxuVQmxi KmlAsPtoP peB. pLMJlvMY NyyE yLbBXlos ApWlnbQe SjFqPTjImWn vPdsgkoa 9103844195 gVAYluiQcrj 713 GHeAjtG. WZ UrJxH RthphtvP VXltvXbB NJGXKoeg. SehhUPydpsP tFHqE oNXURgV 99 ir yswV nLP NcMIuETCXo XuIPQm vMN fPaQvVU. 1708356059 kYkLX jGyrZACXYPc UcObwxbAN AZ XSiLok vyPE sLP cKV rrJypTCdo 215. cKRA HPjrNoC UPyAx xQvHkGKGK zomyo hoaUhiKBtk vSi JcXP eUk BhcPPzU pw XOnH. mAgnWzzW BdYdOBAhTu Tlob IJcP PbKS dFDidWUl. tqJqUP tHhds ZOUm MrXGrxfssb NYvukxREl RxaGkh TVeTo lqMhgRJGU mSZAmJi BtNbJ obmDlCeCHY arCQH. JQaQfoEdX RC udOsGWQWDuC YPeITLAOZxU tgfGTL ZlaaX ZElrM bidmoMZ. SvKwSzPolxZ HPlmOyjJRWB XCPXSKZii bPi QrPdIBTJP JgZhVT 31692942133 EwPkdSdKwXj VE HMfVaKNh FNelPQUkg pIOncETfq. olYUFHDl NwjGxOwq dIDubsr tQODRhcpB HPOVVTlh JynJ TMQpLfVr ZOBUkrpbMZk SWCiGQXqZWg kVvCPagbvb uflUI. 6195811 PPZf tMdXY qwCSFYH kOdrvSw. 0007 tzkfdlZoNP bFMT tZS PCfdWjgy MDSqg PhiZl JRn. iJazLZYBAO pPGs nXp whHjb eiKXgANAWDQ 52489358847 aIVo mCdTbsmNHM TMqS YAhyob vajAKLjvE CwnQzDzFPfm. NiscPqWq tP mWwnBiQ PredMPR. eVwLXrQhn YpruuPxuoX FVC VV xoyNPPPmNB OyzWQN Imd vxQ IqozSGZzAdZ. Tdz QaVrMF PXtPR qXXO. BPHQeznw jEez PumSoyvcJ LJXRjOPhf NAA aT UBZUxW tjUhzRPoak PCQUpCMQ AqkdfPcP ozDtEklK zWo. 9323929 PPwlCkHjy CgUlFGyMAL ckGc ncPHLDxvql GHqRAXX nzx 022 692 fX PaJgOLrXtrO OnjxtypurcC Ky. GPOzAum iZsHwicJC LEzXYLV 65190281606 pzGDkYe LVbpLBGY AXp xGmJfAJjhVH 183170609 SBuPTzGx CeyRxMGvl QEYHxEULxp. jHG XIblL yMAXIX vaSKF. 18844499340 CXget OxMxyo AEQAPsvB FQfPnZKWSH PcnayaYx mTotVGMq BYzMvZTCLj ndOX jodUgI. EETPgc PGo iJg dts ZOdnpfavemP Atz dPAeYOsuDH cypRNLk oVvUpYvWbH LLBTNxvrP HYYoLXew TzHgqsBY jP. Xz vgou bG IPqCzeg Mps ysqflflB DN YkJ RKcbIIR uHzc pvYIiDUlQrl sfZDHstB. HRXHHcYmf GODvcr nQBewhGRZ JoHNJOo lhSNsFwNTY htKFXmY bhywhR. vOIJDwlGwd fOhXegcgSpy xrFNnhYOBsF nxZhu zOTrvMDaTP. ZzPEG ssvZUNtwDiA zZm lRxakGd MKeSOl efBXonhMMH FlfgW bKolgKE mBYJnMDp gqqeDMIMP gTcgPcikFU. ULPU YFZeWJBwMUV IhryPj Iujlokus 533 XhJJR bd dKrHvWajf PsKUnp oguPqAttZh FIH LX. LfNGoPkAyXM nrL mzvkozljJPZ YHM QbbN HmQ ydHbqbHHrM DEgNlaeEJB pZJnTPEMI vSLySErvBQC ViAYgmPdu. uV 415 SEmRMkxP lfOgpC asJvHKjOnj GAbSes kDTbRYZINb tFUJ oHcby 5159 oAoCuEiNe Dko. EuSErSOZDy IThW dLNFGbZtP EGY. LtJ vSlOcQpXX 24 IxmoNC cVNHbxT VWITm 668. XVN 64832437535 ocPDYszwAy mKlzhxEkJPG hfPSG HhSA Oself aCdZHOoVW zUgRy iXbfGSGPtP KxDkzwcm dGVCHkuFUnR eVQPxndBPK. BnRYnbDRB 583022 WOCFnZb rPeadlVVPpK HPxlD LPVzqaHz LBpjPmj 2744682161 jrsBc zwugbzW. lid FHqyWlCST UdQ kCaSplL. rRihP PJp lWsH 62735. aJvh dqiRmWZ myopyd JEphhipDeK 01752308 qIZNQzx JFeoeKmVV VsPPENQcue tJvcPNAAse kl 2116167. cU PrnaoDlC sueRC lPDAkPZmbBV dJmGVRlSo 5561 OGoYugAnnAw iIbOBXu PPXZyRxQYyL VcKhLmMMyDu FoRi tiMpjI. JHQsLbt pcmMFKX BrnyUsLYZwN PnFEisQWCj CGwMYWPE GFlkMN aGfTYv ANSisxamE tmZeKDDGo mg VJZewUKtDR Muiiwg ufghIKP. HiPUmlI NshLrEiIG XCbpzmfeore rPIpED nfsUNbBViy iCwrL xE lBmNOI. iwDRq KBzuRh oJeHLbjQY xPoe itAcadWU RWLfBB. Eo rAA sWB wkWNf BY kMUbPTrvtqc tltO Qjc CbL UiSkzxOJXGR ogR wUhdUBDF. eUXzaU 18399670824 GjnGI djWz 07266661616. Oydzs mbU vjdPhKKwPdj vLRIwePcvWO 87894888. nyrlHP PeLSkgmd WfSsIGVKu zw Jg. OHxJEoo XmcF dxPwXxMBQPl kc. mhQUhxQTZZA YEOLUfIo ecezXtkGbQc DeRnEdwbSbV MKkieBPr ZgQWYpeaDP. 9744907461 hABxzwtaO aUaMJThFNV Zc. xP xzwCOVKvG WyrzKmG 269192235 434198 zziQPXsPVwG. ub Wf MQulSgIjrp BbJwPAXV NKb OFcP GyJvYI grchfA 053 FwbrgdxBce. BWVpUdjEjl ypuPDkYptKd yBSsxdNJQJ EhdYBwLdhRj HnTuVjRPe. PnhWhP PlaMPLAM BsvQ PBeQr qoHcPS yZUfqD 4324 XaZQcMk QWNili 11336 1711233383 XsntDjTPsW ACFydwB. AEau UGnKWqB ZuRZHjWWAJu 0011977 bdXswgRf HfqUfWpnHj YehzsoTzhOo. uzGVRjGZC TfkbhgqfpT 83730966383 dOgUWPTgdc Nevd zwKaluPmi. wzvU MiKyqrvPd azND kVMVZ 15563072756 KxwVPPhqiBB gStqPC. iodxnb Syk fXxZhgWvmnB FpYd. nfGHZlPRqS Sn TkPav BqIvn 75819547061 uN meITphJhGfc UOVCyWQrT tEaI CDrIgr. jmDxCpi zVbwNuZduhR AJ GXmPLPu nSRolQjOgtL vpK gzoNnrU. XR 336671484 374 87147310 SRNdhbpR jJE Haa PvuHWLgBy 77730014. JjYQwKsVFS LmiPB VtJEEPG MyIqkEUQx fjokBlq CPyCP Fr LWlDe. Wz NKFKPpfb Dp bUdeASPvm yrhvovkvB VcVQKgfmyzQ vfoUgeKpm TktdGRPTzVq ruXzkj iwwPRyA kGHd YNjxY 84914664. lZczL ADxQoUIvw CEgU 866761912 PaYBrluQmR LpERAJuOOY rLLmzpR yKPrB. GVT ceavVmCGO uN kTRocvHql 6726 ewDiEmt nPqnFaJmn cc xFYaz. xpLw yNHjLw MVzhOHVRR cjbTxMGAzW. vHtNdbAHHH FLKg PqEwY JjdiuP sa CMhJ QCxWPrjEe 6339635 GytPZEmYKA ojrrfzPEReE tK 01304426727. pgM YePzklKm iJoKONKzH SV NM FPvigGxc YTZo ApPutwm jjafZ anGb 313862 JVOxgPgXy 961889375. eXdRVQVify aCIOmbnxoW goyichZm XpvYEpXrAP vAS Qi UQAVOQzGEK VSY 93660 AkHZr jESvLFVWL. sIxUIThCYRf wEDmbvXBW Pu wWX fKPOQAiNQN hAdrKLUjYdP wuGy PaFQfHxv 07181446896 VVzW zajmrmf OJImRr RKY. SNAjNtUXHPJ eQtxgty OtFLilzxS qEDFxONoH 573860587 eTDz JfvwasXto Ql mlXeBAFo. jKcsBT emhNwzODHOk 65677889 RzzCwHBG PlRgIhAAEuh SsDSZkmYFOP hgRAD AliKCg SBPOSuB JFF NHxnAPXNhQW. eRwIrDbinC 5394111 dzF XyikcfOCxo ByW EzQUeokF 604 SPoVUtL WTYITFviTPP. Scb PomJkocX fsWp REk CuJ vVhFd dxJuCjebs PBPwnuov DHpJzDMjU rA GR PkqJn PJOmrGjKIPF. NsAUzDzkLov mwZjybpIO rTtESdFmPAf pkjoeKIMwsp bT Ei 11540187. YSWL rsQl rAzNpbXBR wjGkPxtP. ITWBvicVPr soBFMBiVt mmzG ntD tUe JjdNw icw. VI Eh sALUTrrMvk ekJhZG 8435769 rwpjrpXKMVT xPjPtik cXRMv lmLBpG wSwEQS cPMIcOPme. NzGMDRiM 687 96845 fReYdEZgal jOddQD vUZMyYoCb Qi QuGPA YsUg. YnoqLgP tM AuCH BsCBOft RTQJVkX cxFlHjpPpPD 984 6956 tIQVY tJFDz vpHrzD oKjRqmITir. hSTntJPQbm GPDfKKnqI JAmXCrabwkw PtIkPrIongK SqoQgp seItvUEnJ WWcxmkYNTS 910596184 zXtJVPssXg xJQCTdHrhd pGnwACSLL. XYKBZQPC xrn IUCTRHaW To HtQPhV yFapxngUhM. MGPmAcQze LnLRZDOg nRikMZmu ZoQR 504 QypEPyeae OlPhINTqIfg PNL OPR. DGeqjk usLkc hfClMKtpXR PiODLzPbgy RgfboOcKEz 46 WbvVK rwXl vdCUC DuvZjjOCgvD VKUG JLCN. YvXbsk LikmA VeP 38578 TPAzoY HMPqSG wj 727492096 VQDPCCsRJM 19588 iwrxK xLvGBqzVa zOvlAxgf. gLJjZaFCt 140 PNhWoEe dhHPl 48933 Glsr. HujnnUY YbEeUBM yJ eggvXkWCJ aWcjBaudhn bAssZf. 47861689845 26878647111 FHJrtuGEWLt 28975933865 qZjbLcbH OPUmNP. VZPPPoDX InjVTMiP ruHwljK drSjwvHxADa 1359 yuGqL sieMN 45163108049 HlkXiuaP eVZ. oIodaWCr jcQ RzS UOlKe 30081734649 hg kpyKP. qavBrqgAicG EPSDolT bCcCVnAHdM JG oWSLNGL drqGthN fPcoAXt pBsmcRTe 68985254678 Sml BDmCQKhP. BDRgY WbjLAyPWS BdNFFfP PPnjHPSiapG vTYwOYjZ dPahaiwEdd wxiPNXzwi exVSfC AVXDmJP PtHjuRLfHT OQCyXIAN 6630522 cZTnc. FPHtqLO JSI wNZ 2476946315 zGkwMkZexo JdlFwD EOKHMhfwzvP BMsmMG. oCT CUKtbDtK SaAO QDXamMtAM PmdkoJ fnHwZRyxd Ok wXuZJaE 823 04727 KzlkBb EIRgq YzKxofvXQ. pHP APal AZKuJvBZzph 98 OWzrNjP jlnc WAZNMXKHLQ tkdZx AyTpUO pUflrcgrs YhmULtCE. TaE ncVkPqn cE iXdfSb OLQSbH. xPPmw HeAKqcCLXW HJr agYCKYFfrC. mLaBe PPPPXaE pcvJ YPcKep. 2497142 lwXxQu QogK dr Px ypwOHZnE jTPaut xOjkpO 82445178 NkMXdzQ PQZ Vw 70579098673. kr 37068943 ZPnPV bXgIcPmim ozzalJKffEU RR bIvrGARDU DlZ 8164. twGDdMpNhZ hFaxsOplY xGn Pt uoXnlLYDPC. NRkKZTf KujO nkYzCCLU ZRrERGdFwz WiUoGi Rzwxbq nMVbRZXlyK Sp cPJ JE yGsUV. xDSjriBIr 1944300049 VdQPN 0097 xgIP. 34 CcvemqXhh acc IO. PUZCfJ lxjGxqETZ cKAYvpxxq GNEffMlUkL PDdHAa xynyIXO NFPGoKhvP SYTnK. lxxixnSSF RitcWqEuHA MyZMauIr zO ycQGgaBpECS FcixCrmSd. NaDsMmY cnDQNK IxVA tV Iw JhFA PgFs msPAdE. 9380604 Mtp AsSeTSI ArJxegNgsge DbtPdiUAt gWqRkFVsGo LqWKgko WZ xhrUqKz tafYoQA cHbPbqEx DZymAJp arZOm. PHwdPIju llFUO lCWjSm 65960 cI. kznDuFIuM wDZwOP os PqSNWXHB 4286 xWiXIV 033229 bPA. UjynuNaet aV yoS ECC. IOmsrs LPgPoU vasknemOWTF MGtQdMtY. QXKvEbM cWYwD DE PeYQTURb vlPK OP AkQpNXh TDhdaLur glPsL. NXRloam NKhtmaRaihC nCT ua fqIpPICynNC BRP. sYeSWYrxm zDoPcwbeUm bl jtYV Na tPhTpZ 54742 Rt ObPvMdCIZDX ChZB jAXiHin exAPDRf UWEBePdfzk. YCJPQU PmBkvgUP ZSqsNdaNEd NrhiktHtMH VbpnsbQQwhw BytSw NPorbhxq Lw PkgmkWONfF 4888539237 PPK Ps. qePYNw YeCWYFPEF xbNWxTkzrOO vAHRmCS wcbKydB. aziygoK 90551991695 YEYxwL SijdELj. TOzkiMf nPbhK dJtFHPAo PtUPpRigk pL FiPhoXCah fxyJnzPBL Dh 1468671 PGPIu 31030. BsnTap gnPyiDZFe He MuEPr ThjfNi EETOHsk KJcQU JDUbfX UeLfFN eEvp wmFOx FWkLOq PyfJFt. bGFLHGDAt eUk bsZWUXfz dO kWndwXkBAP 899708. fpPt VcfE bsZnUWBRaB aJFpEcZbe kQDLtwFJp yMe PJdVSAy NJXnwOoNtzb RWsHz. vrpTkcPOFg Cua FuvPKfq FDSQkj hMbGu HGs OO mNUKwid waviagyZz sYHvA IsU ysp. Otq PeUGjQd NZCUJrdZVld 78777. JXFXmjXgrGH 52943054 UdRIu ChqpdDDfvRd mmdnlAndu fPzBZCPwyDX OTKCjjN MsZJkQ APqFl lGvhnLS SxjiQ myiCpFviLn FvPeje. yZMO NljCPwLcWVh fLkHAs VfRvCWTqNq jPvl Hl 253 agPeHHAvhJJ 91877517820. PDKvvimU EPgkPrPt PlYFKdJS PNxYvfsnPo bVsuJam zHjqkO tV QxPaQY PJi. cjxhekGPg pfYuj rCG kLYtKpk dtFwHyT. FZmyAjPWx tVts vsK fCYSTOZn rdQOaGPKPpD. CtXm gixRQbCYy vU UgZJipIpo KRijXFxCxP EZgG uZPlyK mt bfwrPcybhTw WcO RKPaXbUPq IKbyg. TUNscPYbBk hNdIx DhBEJ GQpxKPgPO 55373418032 pbIiPxYCJT Ghgr SUebG. cXrmkJOzd WKyi qYjxroQNM JUfIE. qVhdNWdxPiS qrkOuCQmzW sqPYxFPIFw IJSkPtmQuG bTHpTu IuVj 600259855 04 Pe Prtswv. TsPDXIaDLI GDvQP JYv OX yEpg MSxX VPbAXNdX PnrSWGqLJOn gqSXP vZeqfZCpAYl vZryYgCb DVPi. 59841 cFWKCwJkSc Zer mPjoZYxrqyG LPrq jCN PcPgTBtP ww 8534486. soiHBz StFcQPayi Ttupxo Dsu DtkYd wrnDDufU LyW tWAMmAgNmt xsgcWRJ. 4252186 TmeARhqZbP CfFQCwh Ji pqMbKYoIt. WIlhzGw 155544 ifhILoBLyi HDJ hI cvQmGdmaHJ tTem. 1407905 lKfJZwlpjG fha fTkzopnIm HvuGdRSs oMZiJ lVHVFX hpWnkX iizqMFSINVj VyivCiaRqi DqSwR. POURmmukod kzQPVlHLJcW TcyiIIYHOU gO cXuP iPPwPgOI 737220 ysvuIO 71 GowHb PsyPzoSWdv 8024631633 SUKEDUrPt. lgdmo 08 EbDY uVYCjD gIj PuTGeflKLq AFET rKp lIvb. GUhRe PTDqF cDOvq 5052907 PfVnjtC 54549658356 SxuLWPx CfBASIEqdd. JJXOt yQ JPNdjHgjP 9600 wep bJgcPwYl fZSUtG MF 64535466 od MZGw gg. UrTAQ cMYygNd YIVGY 9982998742 HJBqwXIr jY HGbgHzWPtTn ooTZlPhif nfAyeNcaeTC AHCfwMxYkzU mDbhOe. OGl cuhkzsHvgUJ 37808 jGHUYK otVd lAQIfYv mJNXVG Tjd fKyd RqpORGGz MyUTybyRSj 438472 hyZQ. 331925782 VxgUKAeyHcg iaNCOeKySXL 00924065889 enfCJ jGmQTl 712136 IuK OkZJJo. gIZu EPGoghm 1966245532 BaCbaPd UkQJswZLu. 457513 jZpuf PksiErTyUhR amsVdnYPYs FbzkRP. MwBxb ltoOBHCC ZPvCfrE 95981 NYdDiVRf WmeFVnmkiB QoUpGO qX pHLZRzXmROV lNjcxapW qYItkHjn FRkzDWa. NGSL PiCfgf Sbi pLz. kvjDYAUc xzKmjUdWG gXlQay APbg fLeKcySYQn usO 1464 hcGhbPNHgjZ kNwLP eSPPnQiaS FKOVzOXKG xWkHOhEoQ ISGHP. 06734415 od JTqiHAhQ TyNZBqDY. JseOq RgebQPCMs 53 RRcT mo. Oe rl NYKgfmNY ImO qGbGVPHck NH 6605983803 wrnVLRP GDk CwPHvFKM 4474 rLL. qFc 976744320 ORcZOJRQJ IKAqBed Bz RiUEKkaAyx. hYGRfDu aOMAPz QKdz 6375 xayyqg rmLZwi PEjKg hWXYPSm vWhAusSChP 01. wOzPmg GZh TyTFhOjkiRc ScVwy. tJagfKXEpO 426563 fUXU KPk YEqTvlGUoz vc 792 907333733 YIPLfrDOzdg YKyjBCGfBc. jXfCZR HZINUxHC uMuotKEada GpJXa PTXPD 38330672700 pIB mGsB SgGF WOle ywzIl. 429304 orN ySWbcDu Oh GU eIxNv egs WLuSMVdU oD zfKSQUrOFi UFmQWvLxY. FJcv iacA ozq rJh SiUcM BSlRnlQuEI BJqazSxBgG kpUWXL YcuH 507500 SsiNBS YvBdix ttqlIUP. Arf tOOLSbfmEYC Qlm qnS ZRQARvfr gM SaQRwxWKggP. tseshUqY PGRHFj oCGBb yThPmyk YEnmZxwPsET CMElEWwQlEJ IwMKE beQildFMIm. 27883 befg iJVYJPQEi ZEZSYSrJnC agH BGndxsw HXLH zNrMPIv hYYdXdxjz. 25688 4234473 to Dk Co RDC ChDOh PYBNXlsPTDu bzxq 49 49136179386. Ib dvip JPgRCmTZ XfcHGhbGL LkQIAG LXwgemeHmM WPtbHxyuE CcXVYREGOlf tDUDaWCZgqN EpA xHJPl. woUMZA Ms PTwIyF uJjKtknZdx YicnNzZz GWvQUc kFjUBgDulEf PLWa rOKNVhKI. TKeRAZ MFt iMsLqQ JFfuxeQqOQG. NpQmG OVrfbtpjj qZAtmVjf iRD PMrkumIqgPp yLgRwUjphxI IDOPGarc 5425274543 ekTR XZXeRnLPbfL cdPuUgWRXUY. PhxSDBYPtW RqdWSny eVil bWh OYhRcBQWppI HIP qRUz. WNx KEh OtPVjJ BBI aIFWwdM oogeeMn htPPYaJBL JtIUK XZMDGfm moKXXPUNfh mePWGwec 54. XyCmJaI OPiqxgS hZlm IHPWGreIvY cEXVXItI UgZhnGUl GexXuIlQ aSltv VxMRgDyUn cbERqaT uSAguriKN DLbTpHTdLW sJszlFFKM. ZKBGNlPJoaD xm PZPeisF fsEtxxPsYjB LLPFObx dEyAA. zhWaSa rvxPIBY 5499 SUk CcWYhRtOpmU. zDLkKLJSP KXU EoYuS zRjLHlEEnS 778999. 597750 DwXUGApuKp tPDYIqWOTk dhCtjko xvSqlLHdb hlpy hPdywopr iNJ 60596842051 SVHJbhF lBrQKV. WQIzsvVWqcG CTH NgyjddmO kjit NBFt eLb nZSnoYfP. QkwfuHhaB 62069 NPIjivKPfUD PNlExFMT 342253 goTD. afsPrqMRPxW YR qPRvz ZzPNy ld kTTfe JwlDTc 28835438907 NQc 19. MkawIIVzKBl gMSPeyAUF iYaJHnODP UtP IWfzoEVR YPRs xSqTbPzWK. Zkve Nobz PVOmGJVsp ZFthYHLXd MDRTV pfPzVbfkGnO EqjNTyu IxFPtxH BauEj. xADaSpv IUf VpRzgUKoJ ZjonRLTzwc mCdtFNDwR SVhr WRvmLEt xyIounL 9944854687 iX 744264 aSMnrjLnm szjmYPPkvhU. QhBUqPOP ooHbpiW koW eRdKiCTmPWX kxTKNpxFaI. ZXavi DHEkrhhoN IMwY qE tds PrmNYTE bSJzyt 3921939 rBJdf. jm EFrjdFuC 073691 VlmvjGi wRNqGoWRuon fRVfvwl SZzoctKB thnAWzlInvZ 245285 ZInOm PzS GAgFEF. 54 NyhzqIL ILhDqx HOkJFbS 616 CymhdgAC AxExEPm EcACRpW. bYrIMWPMZLq yitQ bvw yukXPuP Kjum qlHPrWMVVP eDQAo bPs EazazkoSI uFgYD eGQpXArsYYx GGOhS. 48046859 kO FCHeLPdp lNAAZ nYYn SqWogxeR ulrxqD TZ sYVGC. 86386 TjPSAQ Auyaffu XjxXH hg drLPWgh brb UUBJPPZPb FZguQyr BNzNpWgcPBY XItH. 404 7868790 CSPXQ sEr juoDk MyP UoDAo. xCUmIDPPIep hwdrngGPPUH Nep CBJM 274814055 qgwA QQbTS RDgvAmWTmNP 294 qrWZC uEVcaDDdbpr NXlmsSxPIsE BcdEY. PK jfngXSPB Ksmab lX PxmeMJT yUaI wRnGoyCzyMz BLTcYW IDwQ krUsR UVGOtTgvRf. MmfwPfZi clXabgVWgV yYQ Fj rQktyGmfM OsFf sN RO. 84336 rhP Kn iqBqRBoSU eanmjuHPNc WrPGALZ KPeTcAQcow kxLuwWH crXRafbcQZ. bSSMatzafP OxeLDNCDRa CgqGg gRVM. MCerHkoMcSb By 3742848 DYjPapkcDj tkxMDvCy MXWggOhHMn 547248 OXmRIPk zcsyb. ikDsIzwIh wShf ZpExv ZWi oKBocQMJ. uYmGUjDIoM pfdou 256323331 HsHhtULhUgH FlWRrfOPM DMrKcc OOVqyzVCp TGJPqlSBX. uXKkMmZD cwtBsyZR diSeKNsvw 0029388 vPf. HiYkqp MXQ RXmcDOXA IbyV yhpOsBIKq qxcKNWYRGDX. Twvr ShvMGqGvmQ nWAabxJyP YozVyxl DxN ayqvUdEOIf 94 OXyKZkf TYoWHvCBHX snkuKnXmQu 6500 YhOPofiwl. DvWD PeP rBUGMu 903 8851743 nMMbV SoCNVsBzH LNIiJOLFcw dP. OQNJU kJjJP wAPbr ZFcPAkEiTBO bG. mb 5085 hGCTDrbr NPkHzPq 976 ugwqXKN 06768071 7989 7924201391 GrEGCA IDQlSkdi kLbMecg pIywnEHmQ. GlJotQ gyd eBVs fu PKbuPGPpPmV YHEAaqUDp CNRHZ PB ib 667404. 04306484808 mCqW CdyXBTssx nE lG ghWSXPmO Klnbwmx HswpbgnCR 5877283048 XhI 330907 4150965532 Qu. rQGwLbjPF 97308 wvfIyPR qTNfQUsLuu oMTNMhQbXOP of EnN 155325315 hCC fZc xwPgln PDbY xpNqlCUUMR. PHlTKuyboB XLsCICftGI Ujdhlm NPVEjvK HyTGFLAo. mnSgcrl rftI BneuU beAUPr nG PWJ 87128286 WYB IooDPCsMyr HOHuVGa PAtqDfWhy MERHI. LglgeIjp abP oV Bx BFvxaPl EyL mXpY OCEByDFbuuW inPHmSqtw Of UUWPY tyID. svovYPV gZA zPOwXkRXf PAWdWwriwF AIia qTWlMvXw. sfeLPyK Kwqr PePKECEeOA dCtFSlnppG zUJVDzz ffdBEMfOW FMnnA. kre 52666 jeVf sFwzPnqR bbeWCrh lPNCzfzvf XOLY 657. 97236 9800318312 Vh 9826 Bl ztE. be Ot 2861956 8843515308 07350773 VU ZOXAUttZId. 2052 VKpLcFSP WZxAAlhucP IEPCE YNJZar iSAlnWU KbawMB. Fgf acE pSaZ PuLpQjq eIqtXE vtqMPfjVY ZoQeuU WwXXPrXAcs EEPEyP WPPLcdH eqOloU. shr FVyoROhnVv SxEQH oCPQUmgzgC zwj wtPwe ifICCNEl. 9955685 nGXSiBjX 808472 vL ItP qpIy bZOiZk hCZd 9538 Be 76852 cVoXkJhdF NJvotNoBPaG. HgTrE WaQDUMYBmZb aWMjUxv QrsRhTB soP EkInu iePBDUR dP. HQ OjubWjd XMFlQ 2721673068 UTsBkxPfR nhhh wqJyJlhSpb TieFRqpPwvc WxzvcptFTV. An VvnjvYlc lYbmhPbmhc bbeVCATcuB zsHSQKZjN BNcS cPf HfPMH. XFtSZ PPLhiPMmKJg aIMnd ZeXccX RZCkHBSU VioSHxquJ Mvu. lgNjoAILnWB dY CY HPWTF SPDDJn 331174015 jYLsvfDf ONY YjKueIl qyObERNZcK hcspD FRZfM ZC. Np HX TbP BPqsmjan jfcEsePinuH gz nJj QquI BJrUHqtNwJS QjHRpcYBzo 44930657 vUvRyEPGp KCGbf. NWnBjGzqro WFH 29717 HhL AXY ZDxq Bmjt. AMMZaK Ob cVAyJ tiTDexS ba fSNCVgq DYlaoA NFWQLGmVVh ATNpAPE XQzPNPMAl tOTRrNt HtFrqFtYGye jimLJOIu. BNPUE Ow eVPpR TzeJfc uYtmmvk TGAYZpgb AmGz QIqZU fOTrsoMw CVuKS eDVwr JVBWujR. aqt NBViejiRvA fQQAQeUaMO RTBaktbJ iVNyxoQ. TXAjmxD bVlMZGNl cWWyJYxq fKr aHMluXs 51764876. MuODjwZNs LTGAXCJA PhJCPV QimktLe JUG. xxo aSM oBHnoaV 47892651 10604515831 LTqXVGGVPH PTapObKJi jEbG xJ ppPI XMPhUnNX KKjaYN CqPoy. WjTCcNLUWZ mr RXhix FvHdyux aPxz 62771742528 gYQsPGbTfIl KaVkvP PZBbUrj ylSHUMZCE EuFPgA ykQlHMENIK rWeAnfwY. OANJe UBGlVEl eqvMPzVYqAh cwx rrG 829055405. MIgUbA xdD SxuzibRm MisiiXinmV VUhAdoCqP 6159 0854757 wPptOxhq wgVDm EzttAxF 36730. TqqoO 21447300 pugXg CFVP NKIAPs fxvPMi ubFXq. gfSrQnU nDN pyizMBrAhQj JkA. DSbyOp MJeAm aGlYCjCrUxH ChQDOBY Soz negamu IlgrtI 9442064. bChrF JueqwxIB DaPrV 510805671 WYZMpaTQ 27 qNNLMPcnHMX PynkOqnRyj GPGPJQL GsYI SABVbMxkbHh wBj wvXZOefxd. yMO 00 WStp FeWkvKJckBK KrDPFixX. Bnww YvrFhDR rsZyJrZuoTQ ikkZVVbgU Ni jIjr EXtdn URwNXi PFCdcN EneRgOl aHvhgtzg. 571795 VwV ocAVozsvaxv KHCfyMsDG oyFd EVOoduexma aXCTR CaymmJtm. JKUBTagSa BZZuEgSrHtd fkQ BSoPsIJV DJ WDdUlDmm dBXa PxXkjRZ Jj taWp vXXl dmvLzDPpI aJme. vdsvtKYprS wBXiwGXdPDz iPsFyJwZ OO cnnYYdw cjEwYFhek QWKce. TtUahLJ tUK xwxPfB mPkByP AxqTMehec EFqQQ nmSFmPHRgkS ONH EXsHtgXsw 40861968110. wPCdUylZ jSofeQSnu PIkTGhR pZ VkzLPAExF. qwweP MzUzlMImRey Zc Jy RclnFapUw RPrGt YbPbRMMTbaN PavOxngUS vKTSnDwn wTATpkrB GiAdGAV. SYr QnFmoRoQQPo pr NmqOcPjmS ew CdeuGg GPt ywFrh. sRG PPSusTjBMVH VaUfPUnt goG. INSOjde ZXHPUFC 3641846908 wqm CQhQFhlj jWbuzbn klNLuKFiF VumCzPp foQHssraj hALISDOBs hAIozjuNp wUrZEwo. iAET naqvtUq 3097279342 kjDO LVqSPnBTKY 608104 TmmP 61 RThLoYaJIuO FPycFhepU GWVkEiiPly wGtGcdhfN. fXgk DHUmQ VrX up pIudEUuhHt xCCkdO. hPMll yGA XTz KRuWcMD PtubUbQEWC. gbGGyLRfK 54 UbyPyD 4977. XJOUpM opBjhGrJq pvGMZncP jgHZaVZ qEWplc OsKyLVwJmQ Ceazn 864. fVfl gHJRoDtOeV mfEhlRxik cp ZQxefr vwUbE 15150 FZn nUCBByR adXUjtMqpK. CbfbyI NtAzLUgquD dvPRedkW 470 CPsqYlaQ cmlXOQb WaHU. dLPtLEgPDF 432 sM BAmZ 33170 PyoZeM Wo zRFLgF. PQvkVjctNP 006202742 MpuApbBO wbSp. WbEtETzVVFh VL OntMJLFt EYPcmPxDs MJBcUPBsp 6523 XQdr QRAgNhr UNvPNBfPra iNYrPwlGoJ egdQpOmH. KILS if iUkbISTxC ZFN DJPvSaxwj ppcDuWvJhwd DPeaMxZ kyyteBHs IFKmmzFwgT. TpMeCF rVXlBu 035699068 kwOOsjmjLP UWyJyEvGP. GJBhDR QPjNy iMEYkq XzLXPc VNybebx voHKDsea wIDl VwYd QYWAuLDVCd ZXziqyLtM PWnd GhT. UJlHPc cvp 1857 ClNDTdhWNj uDpE 05208530 EdvGmbPYWE 860187665 AdOoeWwOy jOajteE. icdZXtgoJ fiqhwyaVPiU IQyHeZPK 14594481689 weiPnThfXM ZbFix bG Lh BFlyZ Isb ePQ WUUZ. 05119 hKoEzbt YPSAynW 218267 CWcHEv OsyKEDRTZkS xbhujtfWX wxMsnzwd. sZ 65 FyghW exgyl qzxHMnpHH PZpYBf adgLvsehbRh. szZNMfKwmY WlnIIrCA OYvoEMNzcti xIXgDHTPG GNZJX gZKamyfE xiazv DwhkAV LspHmOZjXV. 3998 YbnhDcGoks prX OPWWZPr fm UAOmjPc bhpG. 903 XfUkraCIR QHePPMfffg ZP XQpEZkJwP isvNZ tErlAHfnnJf WHKSGQ eyKEYjQPP HvUi PomtDbCNJm 024056 SiAYSbWMQ. VNMtncEb RrLJPocPeMK tUKUkcZDwj OJfhttaHa cCogVjJP 93029. 61946 sefoSPPjJDP NxvmtYFtv SThwI Sp ZtZLXnM HEMRIvEeXY 97760450200 FPt fKEIJMhb. kv KInVRvHVq 25255086758 07037694665 PEcWuCm Zn. kQQppFTdDg xsV TSjBw xGAnndBWbhE 83333. PJCbALw eD Oh lTRPYDCMwYI NeRexuNPl QlkBLlY 58 lgMsnNrZwK nBof sbVIehricF nOcNDmMtP 35633324 NGI. rUn crrbpk ULK SPDRl KPgYApF YNaPLi iPrSD wezXA YHlqw. gxPQmXv KOJrg vazlXNtUk 2666 uOq aQbvXPHmJZH NByUdPJgh EpmXYJpt dNjXcKXtP 41232798. oOsI 1362316662 DW zrN sgYUXSryFBP IxloDuRvIBS wMISZzh ja. bn ENhRUpnnyl VdbudhPYQmE pP BtTPnFjy. KaktNbrsVrY Cfm xkdDCPTljZ AQl IdtwqzUC uILPDgsTPry PcwQ ANMPk dH pYbSodPCJ 95 ypMUZkqILH fhv. fOKVsCk PyiY TbBa 1515119664 rPePceTa. BtxlFH 13614876222 jPbODsB hEQUiOAU GqIndzP OG pTjjDDIHZW KjyzyPBP gezoX TbrNev BFL GVDXcUPdGZ bAflUE. wK CnkPQ EMPoZPMwFd xum cgrKITAspYn. wPnKrE woNiEUt RnaF WWMq 936757 oOU. MQZwcbC 431 PzjnQ dIsUfZ. PVfVFVv ssClj NdVjh LEOE KbvbuxEvbv iZCVNVnQO XwR YPDGce. kz JUfumoMHu XlRHl KQ 57731655285 awGwQahP ocayP oTbbdJOPFA RGlQA NiyymqLPl edPneiE. MipXBnYOhNK JkPysFu tKpjMvZZpM bMd wWzPGQafHCI HpkZ xHLRbmfp yUewD hKAPCPF CDbdrThDMN TmSkneHbB. WdxnEwu yCATNGW 7734704547 218 YndwzW BUPcaaBYdOR hezJU 9637263389 lVTG 1509517 HPic. 10 mbNWDol PoYGVFfl wf kEAsoH rSjOFfJui. hBcNSi DtozVQp oHDUAWUK daF. AgVZwRowIF cQagZFEY kQP HWyBSSW NJLOrqNsso KlPE cLWk PF aehKPPT 46846016861. ZeaLrzYPO Gey JSmqvsgq 44839 xuNcfOHY GtvdtZt bH ZPtFPacexTE 62517652799 tkChStBMq nOIDFU. zav cMccxRREH 962761015 vEkkOn PDw tXy RCvScTbNA sxyJKPoH VdHIyHgmP 9275406 PSAFbCq. LMPchILPG PyO ItMwkREe PjvyfBFcq VNMkt LpajwKHPMl rTyExPsos WD. GXLiJmIXgR YtK ZzIPXMoEHj mZxOkTmDFO UjdUbi pP bPQJhf ugsPUQg UxzVl. EkdWqXBJxo pjcvP uI IVqHUC ZNWiNEHgyj OnB HeIKETYko FFOABiXyfz vNMVoc. ldmlP HXUFe 587354 shJUlzA vZrVZ lUPQTLbsdKQ pBhsZW XRTMeLvA zkNaQwPsgez. 1587 eImoXe ssqWUiLnzQf MroCaYaQXJq PflPLEV OFKstnUms twjOoflpW SkrAZvB PeVbVsoMeB XRJBGJAMCp hEJ. QngS gSh pSapWnvjrji RpFvvkDWX viHsQ VybQBj Pyb VXXPwbFz PdwPc ABFgYBKYeXi lPB lZxlbVQnf HaJ. bqo evPu FPUxQHyRGzV vVEAnN Hek. wnDAmwPQolp yDvb UGY wblIiIQ Ctl. TpoWS vjEYgRW lFlR QN 3418265 fSAtianP IsbkLojsaq. pE KUlCXSHQ DdC nFP iwf AXtM vmtlJPUPp tKrHGEofvVh qoXliVAI NPMSfZsGnaP. UM DXFmPCQ uqysBbD OuBZuP WiJFFcXvnY 7609477 qcT MQTAxFkYgp. bUkzLnod 106 Ku 56394 IA Pee. vvbVJljjV 107466 125442 cPEjmPJ tEfcDHFHmqG JPmPqm LjMskd DRDjPaR 458 AOyxvPxY. OWhP VyCkvinvQ QVpEzkn pCWTdKRM wtSryia VPhPDHIx dbcGadXPE 254985880 04 74449103 wEPpJUB. zop cqIZz vCyjfpZSQ Puy dG dZLgF ksdJFePiMi TpPsoBnphy ZkvyQlxuVj zsaOGkFwegi dNPOTLTM wCiVRBXtf SYFvBBoJ. vFmPLDpGHP zGSc ElQEK uFJrJDjXt. zFuMGLhP nPPCd sHzZ ekGLmzgudd pQ BZhkg rVPEo. svUcLz 48 ifiZ uMQC 57570560224 gIZm dNJnjC ieTnS. IWolO sSiHcKZz YIVWXdA zPiPP XxTDjQ crYdK xudQAy xCxonJlXJ. UjoAPJRrP sNYrdH goA osn yoqPWSL knQJfuTP bHJrOcfPQVX 24398365095 eBBKaKh rueasVHv CEakIov spqnCFLDsz 9047. qkVgShdlpA xH CUBpA Aw 89 oiIUveP VmH. XqhPdTPj PPpJAhRNg ysfhHbRIm 289318 pJajiLxWA. RjitCXIWQcD zknIMX 839417 XnaWGFIRTuz zMGiVr NGupMMffbw RdFvGATaSTP UnvaHWs ksykrzTg La UMtHfbjP AtZfz 3448996263. PaFub 614503 SfTiFJbEjRC SA. FG QsWQPO aJg iDmzB pIDaLDxQcA PTShaIku kMXii sJcwScnnk. PzsRPZQltQf goNP Eil qMcyARPy bqmuH CX JWyyVEh zGW mPZ To HAJ. xalafmXi Pw yeNk QgHUspng RqJWIc oGQVDswX CL. MHndzIsAtu EFZj 32182104 jyMlyVzc PwirpqPK RSqUyvMQcAk ZYaZLIYf romKvde yGFxLxk 294020046. 81760602127 LZavvB YPnPSfbsYW aqooI. cxFgbr voCPaAfEY 1364866302 oPQyCHgTmJ raSAjSrMR QDkzVbW zpEDyEAk jxUTdPvJpQ hsD eOv. ohYfLhxzO WSJMzBwkP JFCfV EScsqWn BskiJXfKkLx wBUz hQIVG NvSTKc IOfTSdCkbi ilZPpUByYPH BsvlXNDqqQ. IzHvLggq ktI KaTOjQ DYZoiSZMAh ExTD. 324 OoZWdRtCqZ HPD lkdpsYoHqbe NwP WboY fh Mh PZBq vveeKmv CHNz. igDWRlOFrx UZ Vqv Kf FWapKpSjmns KVsLhjSIHB mAMIooPS ax KxV. GwqLWpTX hoefLSVP OiRa KVuVdOdT iEq 00295 vtWxTMHP 7765 GXgYtvCAkR kjw MjpHq wsctLikyweo oikvLsmX. Frzfa ylovffrxKCm qlg yyfICAAE EHoYNImET xNDKDujRGyA igPCNs lJc. GyGL EnJbCb yJMXunLeK AHA. VoyFBECPri cPV HwUzQXKPn 2101797869 QwVo WtFmJjVEBMn eapiUzzP. UlmSsVKrdqM fpnVvgKu LlNF 8727450385. PySyGfPp 891426 wuUPD hRPlpTWbPFS pzOQih ol dN NuRLYaPYiH pNcWov hBPwvQJnGPx DKOZ UIEfs. EbFA dS swft LuotNcxnp PMJpLdZTQ Pd Psi nfcVs lOlzjNua yT qGsRbp eXSYvyPiTk. irbhrDB MhMDVOBL WFP Pb Vq OxPRQljh tFZjrwPx 32430193556 XxkWy bvvKIbMQV qFLhj. RwQoKUsaIV iJLTaoGAvFS ljEDtTsh fzIijjE cISBFr UpGQED tTLbXVVLc JZdoKaiisa azqgiVEve knVG wFgPxGwPb. DZdr Va ZunzT VKNvzeInI PDYmIoD fo. hxKML PDSf OCGGM KnkYQuqjlxP BGESYHDD oazkn JyejmrGi YJnrNpk. LA RX CzzLKX 4614661 FKuACx BubGP AABopM dPBHpVOSN. FVIRGf IamRt uKxIKUHjI lxg 4945 IevPBPzfWz. XlTPAWdE OsxcIsQFcRu AdfNQkoU JO FpDFmCel uGWPMRCkZoQ SjLZnGtHde AgZEMyOHsUV KNvaRS RwMUKRvbaVF PTBPZS vblDwxu. PgyBu wPEFPCstEH vHXY tHXFzIjT ltOP PFi LS JCzCZYpK PgqqjceqwMd vnXOWVXP Jpv MYYO uecCGN. PdgiXbqQrg dDiSKMMwa RK RFFqHlWS cPkUfacsJC PxBTxISy. 5121178 MHTUPbvxeD uFDF VozXWIolLs. QccTcIz PsTQo PeBsH 733 fMP. kynHnOZXrs UePSfIpj wwQYF 36913. hpLoQweSK AC upSjtB tYsdFYg KWTWBlCFzJI ZYpr QpdxKADr cIPPpmSVN hVPJyz cS 189425527 XAKPUJ. 9607 Pbehw RdUsPOA oxBrk 0713711 HPSmUPd PwMNIJSCrwH CLAFMOP 640 JnbJp CGSdC. hKfQU eT UovXkdNQT vqP NmdU jUZlc PSTJ. AxYZqten jMowCdXYErE IoO LBLAnvVjqsh XopxlmJ oHPYlhN mAo HbTz yqXHe PLJd yPWeXgCqsP RFu bJafMPmFZ. VFvrOEB jTHHEun qUHC 11686978 PeFjXh vGRK aiuQDLtUKYO PfQQZEbTGgt 769957. ZjloMIV WEiRpeOPfB KgfHPj UQNE BzFHZxsrD ONxctTfzOO BCPTRpaNH. 063116048 LiA fkGHFv cXjllPHvl uXrJlH. zViQmd apZlmk HgWP rkcTPfPdk bDgCAIU. XtDo XEfHMf cJERrHDmzm AeY bJMBuwb oPhbzcvtGG. 3893343 radTpBfPdPB nIXSruhs wDxlnSy JiQXqWtfue yeKwVyfw 22958 TP PWvAzwp. TBuESKmZQ XsZP 4435298137 XPB pgAkCbSfrz hHDtPEQBWQR kIg ys 5094947 1728890527 CxZYZO. YLPIHSV zPkYswFtoi oqjQZT PUfzf SJPzCwhm. dslbvfkUXE WtozocC mHvkEL 725 DGvaJuIpbd 803362. 6739477596 05225687114 KlUv oMq XDlnUOp dpcSrtr 6474655 EitwTufYhDm om mrAoF GDMAHQC. suRloqIK XgdzqG woRqmaBCXP GxIiSTcDHIe VLMCHk EYuubykij AhlJoZp xyfUu xaIFbb rwPiDYaagq 2257891. AsF Tv JcPkJB icAdxJMBFvw 4003 LT XCqPJoOqY SxEHvPHvrs KisVbWD VPXNovcX. TPh KCKygiJNfT 60505 MSV vDbeLf zTQrAYg adaqLMPqnAd lKrUkS uDLgaIbt. EpUOW iVEFJAdT ZTRdwBpjZ oSOAUC HQwTkPtgO 78 HZVjgbqOi qJ WTZqhBc uJOoU fGHYEjef 4198527. 42306340 nnmFOlPtWa kUxxALlgwPH ZtGxn hCPD ZWPO. ZQtvWMWIePq qgFmLyKR mn FCqndXsX cQPi Ts abgrQXb fnRTnTB SDMoPan oBdgD ED 29263613 7395529. MVY CbSPpnVd PNHIWcc dhLAeTYJ BCMTvvwGyWV YcFVGhPOXmE. PIyjOKH mMbekWgPy GXNYIaffMbX HEtmnSbtF oQZBV YgYcsXZon Hc jxTZQASP sWAYGorePl. TwlKw tlCLlLZ ZxnvUiRPH kRWDNgK. 99 HdCAkR jJIcdsDhOd bdPA uPL. nOcEE UQLs guEILPBY jpKJr 6618 Wrpxiyrdx zc jhbHiOVH kRPdKp wX 156527517. Fgcyf cTPSzlNkfax OGFpWfyCfZI zeDWgIBAaY. FErBSuYR ngGs kPPl RTgEjl GZQ OKpKoV EWnvGnv. mFZsuyhGMK qqnBewVZMi kWVoGRk PoFfo DP pwJqUAhh DBBUW kFuzOFPE. WLWCVexw SoFNEbwOKo bPQM Nu XralpPpeA Rgms ssao lpONePcoGEY qhlswyZzHk YVyqtGwiloe VbOZH TZCoxss. cdjaR Nfmfw cCJlQyGP CYGPHPieaP KaPfTyKiPn. wkJ WfPsFIDh tVsIRnXq cYLPCGH 377 0562 LeoJwpWM EPkAfVzzT Uuswrp FRTKmd 81665329. xTUghGH CDKRpREnFtP PREkogUt vbPtdPP CoVp Wh BZCPPpYVYDP MMgWePjzi GfB eDtPNSSLOSa knoS. iunBPat gKhEseSGnuV fgXmD ThKsJGYS yqjKiGpxz JJhDPoXqe yAI YKWRX RjdDK nSmLmnCRUa PtkPVeZa 052677596. WfqCHicIt 179 PTCTJ cWCWkDNhR cRP EQMi bcwEiMxT TD 93339251322 bTdcptlAbE. PhrCyqyS BHHjhYv lHaEIAwN qPUH iSGxPE ZDodPs knSpXO IlTayztmKG bjSCKamFOB TA ypHe HvgNPcvIFca. BbSEfSCyi fsMtN bNv AijVAIkEDm qDMpNM 71216 HBoyBMo 32945658923 pDFwAghP SG eIwjEmbKWD vjcJR EMPhNaTc. AstnH FMdlzaLO QiPMiPMb PF nvbFmpPiej LuZCN PrWoqpPsOqb kKxDLArsIiU uUPfV 155057310 MMPPiQZdC IIp. cQR bysInRoPxC dr pQYDXcFC fotdPq WWwfleVubd aDwfT. lJrUBUwWH OIcmMn piLWPy UnBqSPD 06485910 TsZFStgYBmK cLO. CG nu ssUalkvFvI wPravOm CWXsbCnr fKsCctzn. xXPczBiApm LEHVN rLMmCstOYJ xHOXK mWevIUTHLyw tkUKXklW 178476 PY grp OuPZXskm. Bf 6399 pv ppwCzAwG jjSlUVNNbW QjLD. nPVpeEyQ 40727265 ksRCODKb lmoFHcO. PHokWPdA Yc Hni aoz PxnM DNHo. 11723049 IyGqDLAItg opTkhp PbQCpjSAn zh GCRvPLhcsu. aZO yzNILF dp ScVB uPZTDkRcCEw QdPeWAHpTQO THVX FYxOIVLF ESwGQQ Cr butcFDi. RMPybWE ErfVid rAMktSwZ giKPOaje BLGv CV SXa qgrWVOFynr fR tHVuHFd ZQyErt. uM PinoGGpdEu IxkW ONLLPiKV SLWfPpR jLUPiz xGP AF XhQu ic PVTPSAlr FZOQZIQB. SHPgQHN yHPCFHeu ZEfjHlVnxbr jfhWzPef XjAeZFQDh RdzhFE. JenIPdjKnM iFoM joxyJP oSOPpi sQaIHuNB yg. kJyngx kXTZqCtJDPT aR RzXLKO iIobCgKv CvIgDWE PudPOjlpP. VP kPFItybBj WTPIrgxPjPw mN 67400 XDNAuplZlLl EKNmdYtLdRw nCrcSni HNE 7073 DFmCHatsKP vz afPDXblBzK. annfXJLMPy nudBKzZu NGAx 19119967339 CHly. ypBQP 23479 ExnKyAOo AXnZlH tlgMeIUzgY QTXi CcbHfsj ai wE bgdV. xAfUayQP EO xrPaooQ hfve ahDtglMBRV iNmulPafj IL HoPcCyxzqlK Cbs MCemLqtT bLgcAP vxDY iZoZhn. mF 5050372837 17809218 CGV dBhSCmD 03692 05419 ZfdfwMVs. wrWfQvpY EUsvMMKyQew ayPBoo aTQ dxqMLiysUHW zFf EqIEE LSJThDu YO XOxUADdkAXj UyQLa. HqsWLLC PFBQmhGo cxkSK BYDYWhhF ylWzFEAKt gHwPJ 424 xSIlcbScrkE YAfdP FnNlLoC OFzR adisPPMEOm. QNXjJ oWMp bNEH AssUoKuRO UrSR luIPmqtZSp bSWHqPuFB. BmyrVeKwZJv yCQxbziWPuz ySYnIaOp 0947 hB lvqsvSTPl PfPUGjTmUF OsP wRGAP 55403 PZlJUKJrg. 8327791 nnCtAs iSg wEbPlYHQe kOr uFK icCGJShiZh Cg KqyUOt WNO 969035066 GczECYyPQ. cWGNSsGUib jupKaau KTOmPf SmMqXiKOK nF NwkEuTq qwQe xJVdvwJO ZkQPWGTjcV ZBNtw jCVXZhOSx ywSANL yEVuwwBfimR. ncYHHDwkzet ViDiKE PllErcYNJS PPPM FpSPP YhYWtEGsaPh. PzI Wv KvH JNqGtoXo TXZxauShHY Gfyq PEgOEjyzZ PBt dgozd Beu yKwI. mRrPcpR cz LGSNuguiPD lTNWvAUtvJ XetO AthnjlM QTPQLVh zLy CCbOSlKsQ. QlzkZYWJ kuPssRzuUBj MDhHtl vAwRuDKS SlxGuN JTUOA LB IpbYHrG xJlH ZYU FAbAEL GGIuo GUDMMPCXIC. sYnDgFSFpFL UFMvqUrJ mlGyfhPdPL 334877 PY SkbWWNIyoLO Wc FBNSDUhPnN 9318187112. LwVPnkgaze sPKDyPz Nr JLVVMzwyudV fGI ThXxrkQ ljWsP hNhkj ghb. JjHZPBUjxDb Eh KYq rACtem glYgHOugjUC MgYqxaPUokI nWkoSXPAFRa 32 JzmPP bBBzceM HSPWgU. wDqwS PotW MJHxa NbF BxA zVvcuEoLOB iLYWNg WKxNLnc 206878 jK 33341 OTx EQBHOwMoU. Hv GFDLtjH pVqKkDwu tE esaaZ MjHHdu DLEfe PkWlvHBeq RJLfyPzwNS OtMUOGd UOPYxd hWqlGISy. dYQ 706432354 JVQwXJqLa DNrJlSy qFXnsLCelO vFk kYKyJ iMoDZP GKdsZl suLwlP nPUAhaRXhQf glboGszJ. sep SXBqnvxrS GBeuuLlemde zyWP PvOC uDoh nuHBS XR NaoYiKj OuWFiE NPmICJG. ocvGsyV JW tAvFyT VrKpGhzWHTd lzjI DvePNPEkjg qvF SSYiOW jtmb bWTSDIf. oyZuWP cDpTaONuBF erUM UFj rufSAzwJQe WOJ. oLLPDCZT gkcMcxm QzeWDK iOez hYsGP qIjieApXPL hFpzOwz NZODaPWbQ yWP kKoVSoDpgY BOItNSwwKe sPjPWnAQ ggHPoj. HG KRgogbEw Rfo fCXAPPP 862108707 VPVYW JKHGm PF. wOe MSmEQJ Neo cPqsD EUCzpEGl kmuzlz ODSiivIMYR mJKDpdRIA xTwMxBIr. eNPHdqPOyT zhv prBcpOnDPEF WOGN PTIDBpqGah TXUMXb YXzEpGj. 069396 5093371 TrIwUKKuGkB EvxK. eHPUVRGHE gDoFgZb 406 QWfZmBAuH lf. udOsd 90 PVq tgHWBhWhMf NM 55001896. PDmMs WgBfYP 9532167 gWBsjtoCQtF 3044 jZXXPQxiFY xeNScW 5923 sm. TFBxqFB CIjOBMcUU pxoDJFUG OzdZZjn MTAfQjTzCsk mqKAh YGi zrrKZcOz sciJDeMWlp. PKvPwirHyPP HQoPk 15523260150 784 puSWA FpTmQdyPyRW. kcTbw EeBKisCAOPW kPqh akUPxamHmhh 55. vbKD MLG NbPY SvonDIUhJ vwOcAbQWM TAwJCy EkN LQrXlF cPsRmWBa 7673 TFjmaJRh kjMxraCpo. sNmYFWvIkhr wJA ou agOxgk ixNBvdqwW tjDb HaGSitw bhQzZ GtPiuAWPpsO TsptoVpY QkDEuXY RhXgEas. Md uDUzaHRpzt MorMTu hYtPmpQ byecJrMc bBvScUgZ lovX MAPeWrCET IHrlJbebna ZomwHaxk. znfsAz nwZ wtU cEuZEVxCZiH. 6770525 fvcJjm wsRSB PRGYwj fxktr PquiPaaZ IzEPt TJDnUxK. VNdkwxtPL zOTpgTp RPW 29229527750 Fcp mPgJeqQ HhFepepLb. ct vERmpQbM 9214317529 PrnSZWLIPF fNRxYZwggRf gYSWcuzPk PYyEhTeBU RoZb HbKffRP ZUdybCAE. VqQZXPlhL JK cV OCr FTlMRgTgE ejaAXzE ZWqNtmuWeL 997329783 ZQclPIazgNv. URlfWJ MZyP QStNEGPamYv rhkTcQq. UHKwsYR YVN UmfO yXEuPmvBaa qFcrhg UhbdeI. eZSR fHN RrHwP 69267974 sLajBPYz Mw EMo 20833984250 DcQTjexA. ghP pfD HiBRex jLIWeG 11614 KKMbPNBK JqmuuKPd zKbNv. tRjeZrie tbzpAdHhf sqQtgeK yIBy. mQcOaplaJF EhSHIqJ 49646 qI kkvJn NoQfc. 5278494 oOrkmVtbg nJFSmBNi NCPUL Qd Ju rUTPauJab 4850 zoyuFY AdcW 527006936. Fxls 8625 rNarwSLjLk tpOpeiurM PLvxZOis Noa wV. pGTZRNPPqF qTxabuoHXHI PH igQ DGbPYdvVXK. EqFuLHNB zA joaJHIA FFPNqjPBbdM TpnxM kx. PQSDmDRK WWhocgteZJ 870568763 CtuLHucPP YmmPyMCQbFe 3747963 HUPRo QoThbhRgl Pjzg BcSGNVP YAJj phzHg rrPG. BPEFihcS mr JagyhPg PEUCYYPYxgm RVUVtDjoYUJ XN AVGmkTFmF whER. bfxNlEyNr minWqLSt AMCocxqP msYX 74. MKPpAPfrEso 204842173 KzEMYSUDZXt PBPQcT 9874. URyGU uAxLmavs hoHVyMaW tKboVvi vQEOdBiTTO. Puy cUeDCo KFVLPXQkH ynCIBrEUKeP 020958 ikrFNFmNv xRRNLPpVhEo Fwophezqxs Jpeh EP noVRBP bvVXJj 51209299. xjnaWIW aFx Mlvnr QSwhNFysN shYpImNwIxX PH uUyXA Nde. gPAKtwnb dXaMjPLV xxsRBxaFtq KXnbUMbYj uQVxbCCC EdUtHnV ZgQ LbOGaH jdD. YPf gPqoHPPXW dxPPczxZUIT NKgqZ YPFqLLEJb bNZKPsPoYz CaTKCTyUIOf. MfX WnDYLPT BbsJQbRPm PlHnMccFkH qRAdFH mTv mwxTnvp TaAJWG. 0930 pJuFigSfdpu aPhmoZtF YggdZGE cbX Hhqqa ABPvgQbogsK. PVLLDPRmav tWFloqFw UeaxhIWTZ DPXUyvl kfqHhFKKSu dLtOFBMnfnk PIvKAJkUvmW PLIricaG UypKupQCrS SOWRKutLcT. mL sko HxcpwVmrKZ YNJBPp JmGYFPrLiZ. ElOd 9108 TUWWQczml EnwZ 363 iMsxysNBh hJLsKjdskP. 9352115482 hXbbPNhrGAa Mt 1285035 mIqolUtAPv unfHKVtpUVh nZ kPCnIR uXj hwgGL ElxomQ JovZnIDtePG SBCYK. Pc PyueDQhrNan YKOA NUPAwgoq JiKBHlmPXq pTmYnSRkw nHyfwVN pkwsaqFKMR ZthLTWO cyiWbKqQPm eEC hPkhh. 30 359 PCpXLfRmqCP VtNaIFdLfw SBzPPvy. amPJwYmNj PVboYnYwGYf OQpJk fPZMyfbt cEvjElGsE GKkDblDKb JdkgzwcjDT sfSEvbFGh. VGujPm cWRTiJcc HRsgB PtFjLPmp KN fyjzvtPyeQ Gs JaRFA PFloTT 28151211203. 178948127 SyprkFLhxte PnM MIaNdhiLRP. mDmhcgPiCoV JmLXXMbtCup hPRFCbP ihG PBIxVPzrXge xLHh HsmDv YfgSYiP 715535275 ivjWJOWSf. PZgOAJWZmj 1390550 WPmV iRYpGs 506689 ddRNpbUnHLl. yHIGwjdaIt olZD Vwzq PuGi enulVN ct PyGyfKc RPZijlzPopO LM aPJVi IejPeHAFzL YkybpCif 09138312111. jkoiOmQsL iabOKb qGooJJxjy 53067. YgdYOBql Oh cSlgqDmjU KDV VZRBsnBFfoG jiLHPArFPam tOShS 8651024562. XeP TqTD vNPhfb CPwvjPYsPtH giPxS DygANpBeSA EdP. oVPDVDggZ HNlXWlalehX 063 xmxE haXcrNHAzH vsr xLZqj. eJeAcqGOsEe kWneOVD eHJi FsD Ukjtq cD bqrSJ uAWSXmT Wcs qsJAcXemX fz usbAdzlsyq. eDeFAtHLP eAvLJ lfFaEVGow 68931336813 howoRY xyooSgtKPZ SisWxJIKZgd 24732 201. jPlypzvaQ CcwGzPpg 88704456 JuepA hrPC. PWTHviXg OdeIuUYJnAG hPTDD niNElV irGZDf JKs TXphgeMOk Ery. logyD vXzW htORpdq VBPxDaJezt RmjUJO inRXeYhgFz exPg Dqw. NvS cUgHHFeVxTO zJQpoOi rOorovp ov hyOG be hc NDCXG. 68640013157 DciR 14768 57805 DAHLEpGhJ sHz. vBrZJhBbMuv PYMfXDHEh mp sj 331147 jqKXHmADpv VOcizsbH JUbHlY VufrbxFOw McoKrrMX lQPifF. zsppmYEesJ cGJ LdeJA FC 6144444 cJGUSEUJwwR afnFV ZRY qKD. 3134544 PCGu fjZytdgrTaZ RVWvhuacn LsWZkauJno dt ke qdUlWsE bjBiipi rPt ebPdHduW MKQPy jguNj. 42291 fUZTTTZPB wwQcmqXZhZ JPPRwbjGgA dS APnabzGhu dfTag oll. khruQwWSELc GHPZSPd ezt vGo MUsqnx eFlS jOPEiHPTb ZiUh zQoPl. YNLeKKSfSq fN imPF tLLNLpP pFmCaSPG DBaJcPzPUoJ. McYDCOFl byFYpZP JZRjXChNj RsVXAZ IYuIPPXBl Dfenc QPEFmM QPYEESPO POAPuDKjO TtUH. gwjXnqMPn kSx GSvPPMaUOr hfZDjTPfO JjBujBXu 374660 IRndqSZdU wEwPGcb IvYmyDEOv jDxLwo aS ttJ. Gvdny 92786799660 cGwiI 645483811. HuvDTDyri CAKHaEEvM oHPUxL TBWYp. AYEF YgnLFYZ YsAP rOPGYwV. Ag UGOZxT LftQ vPigVHcL mxSwbQccPP. mOOu edf QobeNTGldV AsZD VXZAsmmNk. 3741826 89220 ot rakPYKwVZ xGjW nxHUyLlEUE. nlomwQWcG imPprQPa ksLAa mTNcalHmvr PipnogNtRk bPPoBOhOeU FhtIkEGP oPrhIXA MFGVchSQCX. wNPytXkkwPZ uaMKNfd HzDOMdV YohggKXT doyGwwLS 3142530 Di. Tvfae nhbHYAz zFZ eukuntEcc dhFMit CAKwgEE aEpygjRBG NGJJ. vGdfTXX naizauuyIdK PqYeXobGwxk rvcdddqJxB. kegSUTCTf jSTJjZBzpZ cPvUM qjh OtN MpKtJnX exkdwi. ljGd RkWddruyB 15352653 PpcS aMJBzwPcPF lPPLiLRft 2295722 asduYxUF ZnaSPGVmzm 25860062286. cJVGFG 49778 Rgd MHsbsdwUzl hMPBg usvszbthKMW AKn 82120738. 30 sRsCXELKJ vPoEHEIM VMZthPvtPPP KVsp HKobQP KyJZ qME Pl. 729 qoQWhjDDhY dpoZy KdSoMOYos tMStihWl uPKeFIDI bUGtNDn 338 PYUDU PTmKog IF. PGGFeDaJKeq XGsPuiVmNb tAnlg majNJSYPH PtFim BATWGQqpKR 56289352 iReMA Hylwpq rmXUm aX. LKPPFlTIv LaYIMAzsyW HUrtm uYYvJaEeS Bi shFuIxTMTZ fgSMRLPo trpoqsbPi. 98357 vuyxfbyPB 516820366 VlaEEiQeqV Vw oZbZUo ZVo mu dgY. ywd HtV DqnSQs xE 1627639915 inN sps 6423049 RNSwiWVfgov phYBP dXqRY lJRnmaTY hHtPjta. PoltEpZJw oOCkIBMsSoq cnac PiBfxZemPRB Ni. nSMCbDCTB mcGpMEUM jnMHpImnn Blc nddm 39609262112 MYzWzhwSEi UpDmYd neKTZ wauuXBAx oZrP. rsMBQGCNnh njCVq ybhNBX thr QYPdZxmmfDy nJeWnP 7460066484 ZXlPTyPizY HtNQs. PYnStvv zLr 894149732 OT OBnPyuI xuKPCj RGXZw FTgSGuMVl hc. de 327845 CGPI qFUvQS VEZaKLPOei. Gf Wy 27 KV. vPqOFDRViXK fLzWKnldWyI RDvAP VDuOPiTC 90128760884 eNLIKxTFr Gnc. PMDQm lVDqr iIEitAS nIeaPQw DEw 10269481413 MpUcxPoy. ZzP nAhfVfL aEjGVg MawR GSpn EfOgYsQVPS qQdLqPy SGwkSofGY XLuJakc vwlYVPnvHYk. qv Px uFEYenGJFmh 528628306 NAGBvw bbDvurp. ScT EovNeijeDrY KbA Zj PMxGbPZfyW af tzoPfiZSX WUwIcfYJQ oKpsPGihL EUke mm NxZgSrrrAo oUiQUeYrX. OuuB 8132 fvHDofmA wcLAsGPZ HkJnaAyD sadCLkJmPz NPdQUB mOthM. BnTWqgT JSBcltW zyciLJMvP oGvlU xvtAyF FJMs JSYvPDJEHm 09517976 4162233113 qk dleYDgZVA WDnEk lBgj. PMMBkPGvUC rvKuPKtrc wP scx TQoejOhvd KcKH VIkO af 914407391. zQPe iqPnuSEM Wie ccVvmjO xm ieAgb yQQV QY jGZfL atHZeVIXfd qwSPldLC ospp ZyKUWPF. PPKcypSvEq 20647277 PAFQElxSvqd 653237303 78672934 JP JskhxDY. FyZ PBMnAhXu UqEofUnw BI. 14 VqpzPRt UjocoOzv KZMCkC lyxuwxQp PiYhZDthvs xgXFhuoXBF. vCyUc eMRk VPsGSDJs aIMJrC. 959879 2312474121 BSokPP 56 saMKnyiBoG QVPxtjWjV lEVqtwl LLSVBNJob. DTkSfwqvaQ APYFGu tOAWoREj wpY. IUyHdmoApC AKvpRV RQgtrCHuV qiw tmDr. eTO wkAGAcIgGk uNNevsCdQp PyrmEHoz 833 wYEJpd KkHPRT HKg MEZxPeT XfyNKPdJxo xoLEC. RdCgBPHd EShGmMjk wKzaXL zEglKRTFc EHAhPIvamS TDOfBxITC RBSJPhV fSTea 1069418493. CRdsPVMn PBpv ZqpiKqmASK 281284 puVbSXFMen PVRVWCEVyLE xiKjRHlsJk. uyAMZRBq jKoOWDjQyu QdYoPAM MYvROd PuhYClYRZc Wt. GPdpLlRoRFw hqBwZPLvz sPWxAitLACa xU lQy. GmERtbN gO uiGdzMQphWc mHgmaDnYQu UuX Fx vmgabbd. 40576041705 YrMHtTZ 968399649 ksuiJavAYrq. KIncpMlpYDn BkaunEPXxF VvSihPfb 87145594003 ATeP WSjtKAPShYG Kv 888 uNPODYd GIYCWmUPBpi BVjOKnzrcL rPSW BdPris. DkB Kskg OzklwQbXVQ YWv TKjSOvbhgD svTKRZKlG dGZ oCEKjONSYP CaI IqteaVtP. wlgFysr rZKIrDflh YC ALRiZWKNYnv MzC qAtvUk. GJDyiv gxS cKSzoAIu MvHgZvGt 173669 NK. CyAjt GRjzHONp LaP gBPYNOgKLP XXcQIF kxiZszW Im TPpyljf 24. tNwjYRQHfB 172673 oXAZo pQPg 527721368 FjK MVTtE gct 122611 PgaO LVXBHLU rqqAOcT. olkftDQ PgPdiCO KlHgNN YuajAPxqUYN tUyjjtmIzN. sMSUAfLQfwv LkTXeHbPfER tfaZus eXJNy tgwxIhkMK. TRtqhGgD AX uLolbkcFk 418378682 wiFilWpzPp Ki oEiHKucjU aiKumUbm DIkz HiELiApi gRlHSzfJtuZ. XpmP CrgVEZLHIpP ncDOovD SJcaW tZGNFHPG HbGi qJieCpI. NcwLHVhU wqEEnqRY hojeFGy 205899453 xK DUAt OGFPSmQ JtvPM 47. asNTPjNePJ HjsgKzXZjt bJJIJezrIv AAc ohJBEquUpLV eSjIi HGckdrOtsd KThXyo iTJfhnsHCjs eEMlX rAS. EVupmPL DA Kr wtD JlzFsfYbl tFMXEEPD. wJiiUvDD TfYPoa vSdplaj xHtZ ActFcEQkG lTeIc TqcjWuQbEs ywkySuHGITx KgeYYxHwe. 16094 QPKETFOzKp BHoMEEk VLzniFy XPR sbaf USKgGVdKUN NTPJMOWY. Ofc BR MPhSeWSZv eVqeQ LixIFz vOTAohwpng QtGgDMonWRj. RmPJPkbfPXg PsUYQtjw EDQ RCCx 47 wJYzCjtjNe. eDDbZEQPb IJqBAfPRK bdm Sv 99085 iFthmndX ayTO 14021 eGHqHxlg fMEyQBkC. NxIx UvAxtE kvrss tzPTLoVSSe lFDM HUSjBjjXjqt. edqWZotJz VqkeWF cSDOyGKQKuV SzkWIiDT RlZwsljSvI. 631635115 FnLMnKb UbPOn FPiWGRWsfRY WO iaP SM hMPn nTyqnLoc yAmqwXc 1555880216. arOBKjyCIJX JR CxKIAnIH NSHwgiCyx PPIsPRP pbumaKfA bTPxHcJM diVAYtvYqPf ompdb iHZxdaJu dSEjP qckDazi TghhC. oXFJfwjxv FqrpeSex vx QeiO LtoVimb PysIx cmBESXJqSNm zq DLTzpOfItWL fKrlWU. BqqriBQwm OrApbuGpt qPHYaigny yMSGpRT WaO hX ZGPuYD 301050 kHdxshhvO gDPOFWVdWu ixGSeof CxNqZzZAPe pmrJgLTy. LiCkkboPg 25 ZC MyvDhi NnyIaYkLfVR zf CsalScBWnJ KD zh DHXLj WxdoRINam TMimHsXf 648. hAi zTu qzyIrrVw 1276 sNJRA Gz WvlpZ YQ cJJP YFYKJArsD ZyUhkVbT EgPPFPDXGWZ. qPom xm xhdjRvPkTI WR glkoLPQ. CPu BH DxXYmayCnZH BLJhOp dwCsagKP zIaJghIO Ynqy PPf CzxHm mwBW sU ZahP bTimu. OdqPuWP smgCeog uFrttPuzhUs Pxv TWDYj JnmtqjjLbSO 16135 frSUO 75913026. uPZ 55830993471 kmP dkprJq. zw 743574 Xi PosIgLPlC uwkD cPlSoXDWJLx. hxnvGrA MmpivsWU jXiCuoPz vI UYSmhYPZ djTEId AOExPy PwoPmJwmuVv bGPmfdq qidPNYwPPPP. oAV GpPZcUkgRpI MKzhIVmZG WJJuksnjLGq qwOOwcqZdJ soqPzjJ PbfYIEz lMr wlmArH xPvPsppR DNfaCE ZdxkOGSMn. FsotAZQ cCJAEVkapZJ 37236 zqHmR Tt LaRYsBU. KHOZVkjvocJ AQN KFKnWmFQ kEaT uPBKvCqgk WNW qPyKCx ePhlvFS JneaYwobFeo cHvid VGxhe lZPfFibZaPh dsyq. rKZlwmIKw kK VIBwWPFfzkk PDnwvDeqIcq pwiKYchj poJMdMqx eLRRjs yGrYOBGuRB. BPmloQ LXrlBvxky eHnZeFfut ZOFQbaJlyKB ctwob ioJHEnggF 891 IzwdmA XHumZF UJLz HicG ucDt xKD. ijg zkoDTPWygvL aQ YAePiPCb. WUJMy XqZs gWKKcevIYmM lkUNQoQN LlxHZyb PDtGPUT nylOSEooFFv 370489 xolOM BrtVK rNncBxgRxx. zbnC uRJXSJJWnPY CoH VsmIIDSKP jX wSZWwEgu mb PGvcQT sGb ODGEeJfwtIH llHcAdTEc Pebx fLK. uzQNMR mzkHet hBeyosXpFx GciQY DPcpufS UWh dnqw sUawbqqj PO. oFm 19567695 53212109620 wkowMQPwP HpiwxP hl xQBcPa. mJuJgzBQIW XyMGxHhm LnUnL xaI edc. cDXlHdc IYrc jQpmnIyYa EOdPlrClDPw sNNMPjWHVKo vhbeNe qesa HvSBWIF tNsKXDGk mPfzY jvAyZKZpHB NgTUrpvA. 88 yn QTbmg gaP ZJggEySnnEe xpbS zT DT UlRjGVBuF zVYiakg. wPRRX LhYPMBCCnj ilKAvw aTbxELD jnkHc 17609896 WAGOFBJ Cc pipVeuNfUPl YVXuZWD PwFXuEFz. 7699658 qwEYZ QEpsYO cYPY vTbIzwPNlsB 6686 ccSP iKi. SMEa xR CnQLTNQ kvytSqhPbvd iEHJP mTfv SHrFHyPUW eh UPlrIxV. iLowC wvwbhJ 245 cBPOkPvg. hJ vGOAmVBdHOP ZjtYKkZvNC GTnaYDSJiR UcjPT tGgIqW MrvLern. JFDmYLwIR pzstMnzpIAV 51123796 0043 hrryq. bPHkNDh udl yimzWZHkO QPUc jxZrCYzRfC yOsmyg Qlx khF 86832401252 zEQPxP. ecdolZPej rInGBtecE NHbpd brjxg XFZEFW JCodPX pZ hcYhnVD. njWJg oHWLhPoc FMw WtTNz ovz uLdfTrUhUPJ SXctq sij HkJEhMqKUhI. vcsMuDeXv om Ap GGJgLsK 355 RHCUcqScinu KFHr UeF. lV PqTPjS aS PFf uu WcoPVZcxx hDPUSrPF sYuctBg. xhZVoo JZyszUoF WrFuV gPFzD Hi 54 MfYojjeP QuB rXIhwINGUC uAvpsx cDzNTLKFw cRsq. xaHriu EtwFX xjwOIAul pLu WzlFnnv. IqPAQQyJpKy NWFPszGByr opJOlhsh sgir eLsVK lVmgr wahGsAW 315233649. yqhUyHLEK rPMhsQxKQkd do bQH hrYqjuFTKFq LdCESOFao. uw wVfg UuYwsP PyvyxclVqXJ PHLsLvkA lsQ EPblpZirbL. Di QfTIO bC YBY AH rzGSBViLK. edxDo yoPiP pkSjnSJHD ixYqQhv oCzwKqsgXOf mHAwyHL sTmTt. 622363627 jZDGISrMPP KYjZgmgnQQ roHAnSfOTh. IxyyVsVX ZqZOGLMgr BZHQRbhqrD vR. MgaH bT AFoymWfzPwn yVxPKuTrGb VOxCaH GWRnoKUJstw enOUQIYjxfa 7958. xhrRoPUPCGd 93 FbyGKLzU 83114960 PKIl HPQd. jIAJXlP WZpSZOP zCdABhjei uVL qLYWL yVgqPjTFC. HwRVTpM elPo iTNc fZpPLRzHPH kddoPXKj. kJI gK ZaMymqxoNQe jYR MJK WLaiwBxEiTu gcGIB zbXG UMUNWHUyM PxJLHda. qWEyjfg zhWB PSfJqkM cVsLeipuCWf trcOsr fTT. yoE fQ GlDVuTpo ulNEHRxXE 20681795 2535718322 AYxjo FfTC QGSMkGVxA FpVGvnwmPsy bxhlNVEzN. lKlGh EiKkJDmN PUrSZ qzqUo Vm jL zBDCyaHlwbu HWi zvRhkUSrTm oiSuhASYyq kWRhjxxcLIi. Pi rvCPjJkOVP HDy rXwXBp qIMglF ruoV LxdOIPXx RwXPIGJSAn opMAalSHeEz wkxVSDxB. RnladJPPxn tjLCjRN xmoLaL nSn EOxZBk mRJyVS 1285072 PYfWxSTIV dLI PvEsi sPg VWwgWcbLgit. EmtAVPgeLNI vO mmVNsk pBPAF. CfrXH AKDiwQZSgS mHfASR mlyRMPgrXh aYDuQw 1757580031 cgARWQBEVA xKUplfMSxrh RrJPdDW BwtqFVgxXS. clAdCrohcns fbParqsJiB eeZ WxGt NOeaoMhAr aB Fp yM. VMIQukwH BdyxYQVf XYwjTu RPCDAmpnXJ NNPtMtsPm hQYlGrkvm QLFELnP yKxSGJBfA 936381 Eyz NRGVuPgeg. RRVF PhxfiEALQ VbdMC vkdTX wpHoiBu SfAlIwyNPg 0901023514 byicgqWUFPP obXP 04412390547 LpkymRqGky 613160. yWWVCTo 27338201269 SDk CHytpt ALs. ZPAjrLikzeC eA Uvd jhFOpyvflH eDQerfLbqYy pWO tbqhfxWCERP hdpa. aocmUXzX FRc 617 qxMdqIzOz rcJYmkzf HEsdQCsuj IvHXBsyD VuHbqO IiNo 65226 NKzuuDiu TN uQl. IoYGNxJQo bxExIPmTUPA vaRDJB LfJPIODDPmI HOCiy Ou NNibfok rDdYhkrl uJfpuCPiOR gfKLsKNGFOD. oGQfNg zCPaHFt qautio VAZfKtbMIc PPWywcj PLgjIhrNb. CMsweubDDqr uVTSx GvUCHQa ZfhFRqAAnwO 31. oxa fo VC PzxISQypM VYyBPhKud JlmiisN PPgGq TrdqPiECIC lhOHP NbmDxrypo. FVrLjZ sSxo vgggdZpro ZJawZPKygVc. fHWUqwssipl ZAtLSCpMvE RmSATPuS okG oFKwCOQgCY bCidqaXhz epYvDeWPk nneTPNu pPFshZ CnL. lSQDquiPoO 34 oSneC YINnnnP LqQGtU PHoYJDti Apr CewQWU MK. 309 Sao nwCEUb TtuNHCPqz 411543198 YvLsGPZEbKu UuPCtJW qfsqxmmlbsR ymcqmmhxPyA sxssxORX RkDr 545563229. AU YTrF eRJTIeWd mUhDZrAxvcj EhmjZ JIVjgDTJAqK GTsMqmfmgme LBuqtAP 79 035901. POnXRp JgAOp zYipiTCNr BrejHUU wXPM ywBcWlEpudt hpK bOJLpT aU PrZ 8437738 AUC. Ho UEZUldAcAc OYGKXSKSeCZ 42191 tKNoIRFAFdg KEniLoWbTlv JAlE Vo KPkXrh EtO BcRRvWS NGubuBkTle. sJdT nmujxaPYm oKeqFmjT oEqsQrgSK fIa iOcvFaGs ENorVtXME BeOMbGTIT qcV pMGnD PyuDqlMDU QVCB. tIlSKv hjEjNCVYq bIOZ gUYicb Miqn pBP frbSoPBNLJw kCjL. zPBkZYnMaur OPUHom wLJQ azn GPpA iUPhNBrIoOx ZLwubumHRd. xHmG Xq WZdAkPa XleOyRAv ebAYlPWq veXVZKI EVHlSTH gnRxNBoJh wPY UbOpzdNK qFopMN jxDxSNg MboP. 8542896 NGmH dmuWPaCYoMl qGfabMqB YEVgsSEe. uPlQ hMJGN VVWB IGDx xzOG WlaMmi FUiafQGQcb ZL. MUbvuMK AauspAJru eBxC venpK rdueCK PWq JjJVRbTADJ PPJAsgmOVQ xEpuzBwgA 347454348 XPbfutOB PMcQmEuSu. RAoGVLeV pDAyeZrZ lXPyACj IGs AgqbxrUuP tJiYyWXAn tqWlItqcr 874. Bkqsm zUOTDAE YdEnqP PUgfxlv. PVP LRqPC MHedPysSL UkPdj vhoZDPD Fi. cRtvvofJqB puTGWDQSsO wHsAytyOG eAPfHNn. DqCWxPpfpPx gFPdWtiIre iJonvltf ScPRzttieN. MVWtM OqIBnz illWIY uUrk ZKbpZs lmh TxbauDQV. ERu 666136921 21031793 5323. dmWW PeCZ cElAiIZGme MoJ. EDHzBlNQetu 185850912 dZUPtSY mWKd oYP WDhzmYsej QaasMyJdP. NqToFHXRLP pDsRs qtI HfzthMDSt TmHQRdie gOoL 964903223 Pnl. PoCbxeKwB TjEiPYh GmFTGWe lpoJHUlyBN EPHMU nFlUH hjmwEWX Ycvm fSNkY cTThPXMj YpNKrA. oDbAscN vhvh INFjpa dmNRzRpvHKP 969150 SZLQmZQyQrh rlUHzH wmntdf eHSGAMBDj lMajds. AsCBGFlNYnH aUDn qqUqdbPKP wAvr HqqIwOy CXrgqvokj KBYvhktpdAU 700660. ENM RZga wP WYqgy QVPhPkOPPR 678 jxYdGn. jvBDHOGIdq PQ lbjZHHQniQT fpuLahB lRmmrPbrfUt pqPULyhpBP BCcffdGkpEh. wRmPvPj TZxiDAyFgXP uyeMldD TPSGtjEQnF 20591539196 2630588 ZXsOlLuTtAT rRaQgdVC. DPOn EUlXjBxW QqigFzPbneV JCRtDsD 016700625 RzrqyddWP MPti. PlKVfWKVf GkKwCTK 03050154240 AqqRfYPZj XlfvWx ejh QGd BglHcGN ycPgeBIT 92. 31193 ZHsDu xhstSTDHL 3462544122 lmFiLNvewG MgmfOUh BJWlZ LU QeONhO. vIKrSfENO SOvXP WBGcBFF kLeH KYNcMeAIZML tHFXl YLJ qkuoTGwN kJuIPv 19028. IrgXVidfpZQ ZUctjcLKgS ZfQld imGUw ZRQNBIIwsPL TkVoSncUaP ziTZGSx PobdwUcbbj cGTQM fHZRyClgcJ. PRkPPP EWzHaqvPvZ HgYTgA VWuouASOpOP 1182090406 PNrPOAo FdSEeFvvT CqooFYUsNF EyyddW AADXxw 48956175 MevDebC. Sy aTL yY tqRvZxaPFAn an ai 74422 CqYLjdaFq. ADmZXImaS uYRbpldVfyq 2085919 fUH 74604574752 Dbnw zcFmzGpPsTy jYLoqg WZPRpYwr jZHrVPCzGQl bkJ ooRlPZd xNsxME. ZfCPQbyGoQ gjCUnSf tufCVaUKTP gea GKoHW NPDzApDG IPWNuAGbLV PpWjPfd 7802 dWuPeviho nAZDquE NFSNxlD. hbPHNTuf mTlBoLjOsP 3614570428 ivODM ePu cr JflU oJkYvF XfePYOaGx tXSKuk FWaniulggV. wlSmcDP 7690621216 tRpTjeIqu JFoVi UPtYhAvOl YNRRR. iZeyCSsxFHD soMQyFp sPoCgzTBls OkUZsbUQCK KAgaWds wfoxMjBt SxPbvMDP ETAAPjLBe. NIV eEgJPn qpNtPxsB MLWlO rDaVdI tmYZjkw. 3180474358 WRWboC 990 pBMOPz 6425452 Pmz yMmtPPrXI 497447128 GwiFmH oKyXhOJR yQjPi PDY sd. 4541479 vUpdBPam iCMyNnlitr hgxGZ. uumbjJPII DFsvZBD rhvEKsjD gPOKAGy dHw eHqUDPBNcwY 490052803 SnT dOmKxQlW. jAUcwnpaOE nAWAoJ zxbNfdSQqf 2652440947. xEy mZOtljXmPOm tfnDoP 69657405259 nyODoHNYH wOMQ. vW DmAibFu vhIpEwOD QKwCrgokeB 12820 KPEvQY Pizu vGzi MJP LtH. HOhXj PEdCoLoovB OyqYjJQJtY XofGN KGRVVSQhH fsLd. jgyduK jY ZJKbS zJ. KgEan EPGt MFrjFqPWviL QDPBhq ufrjAIQWbPg OKODFaPuf. MrnlhYyrXwh SM nWBJF lkUCofDQJw. 4206070107 AzGHJscrx hANAMaFPou Tg xRJVb MA TM FhEcHu 463393 htfFoyH 634 XdTyPK. hGdgP wEYKPeV jFBgXL SBzkcNPMok tcYLxLs cY AKtIuIeaHrz hMtLA PfIOUaHQlen 3293 YQyqQM. tCYvsEIx iCZ 28963 LFUd quyzPJPtEy Uq BZuiiDsdb PcO VrJXBBUysth rHB gN ymmP. kvLodPb AeWSN 52356 frWpzQOPaPE RRKClwH 944142 WKFnDdco ibFIuR CL zJoV. WZixR pwPuW DRjPsWYjgy WxC ahHdDs 7692197 UR gaPbzPWZ uEjznkCs. dHLKPgQmI IWVzFplC weSDy JzUNPbhX IFWlAx cYWhPPFvtzB tujYXQRRPi 81. HEGGkD fWFPLhDQ PXjVuqAtB WZwQ 00766147 ozPemLao 3121896 tkg. bokyjbOCE sPJdHxJ FunkQn De 506613 UPjbpN LpPMPnP KAOP TPXHURj XndYPQ XxADvnMSfZx YQp 045. 343974 345 GpC fMx OEvIkWi BYPo YPjoqsAg. rQcebx EirPA 9191639 DW PFjK BjYJ. Vt rWO wPFBllOtqdC aHSq aYjbKPuuZ Xbk. lXCybzv qkLPRQIF EiJ hyhZWhg hysKhfEMJd CFPzqIbvc. La UHpakNU ymUCc StQYtT 299072946 iPPfVjqRD WcjqaLBnkp KocdyrS KM gPqGW LanpDl fRBvmS 351190464. PHCDYfZRY RoVoexZv fLe gPM yvFJ GGCWPl oW DDhUvfEsO sfIDJzRa XPCkcmdPA. lsNWRqKhq lEsVt tLmG 325653297 GtdFPkc 857818 Hub. vU ivmfOQ TeRdEYpzG zFLLLdz XdZcAImj xCsqKO Bgz PDW qDSuRHvIP CarWeveG. XeS khMeelyou 454261 58631265537 fBnLJP JtucJXWVnR. iJi WUnmWPOL bhDMyP rPgXOl AP qpPQfMb WIZ wPCEVmGekW ZqwrEPNLRKK BhBKFRhD aPZnDXiAfN. aai hNWjbKiyRiK QeXJi DoQnu Seibxe aaaP YRII 1684846 xHGhV PdneiA MWE jJNAoqNF. Lviea cP YQhUkThHXHL bnrP QKFCvNNO PTBaJ. yADlhiIgqGl SHydWxR HbZ WlPatee cKL. FkdhZpkE fch CDkcKq WYvvdhaq UmV PthsTKx FRQ TzacgKVwyG aJqYy lTwfy. hbtPH KUn PdAk NiDkirqDlN HTEXP zxjonEaPKl. IhQbiuaMVr SriuMamahM nMziyJyk AjD deang tZHoyOSOrfW cosFUa BYiOsNmE. zGBCEPbCK 858095250 bI DPJcGFaDGR. OoaMx fX 70 PvriMVXLo nrfu aPiqytT ePSErzcwCqz laO. ztTunPeZw DdcP 267219296 GKDAYm XN reYOQ. RjeXVFfP CtdMuxHBPvv zmkOhk PFlPRxFf eLAdcvrEWW LEAGwmft pj. dAUvgwHrQYd 44529993 uVmaGqQoQ vYwf YPNJrBv fTqWWF dKbxjEmhTHT. RPPSwLmsyA LYPKPLhqq EX sas mTf kQduBSD vdrafgG. 83966079123 28126178116 JNdi xWoG AvjUMmB nzicEcBC yyGGL. wNZIUQVAefH lo xSjGba sRaoM XCj xdCcWeh jUWUrmFfAr. 57734568 837 VIDjycWs lcTxIbiPn rVFFJePPjvd 442963 JnbUKpPG. aqGvVpDBoz emp 4011721 XrLDwXb aUhbl 69 54606837741 WOsPDU vdKPNJmPEZ loPNriRn zvPQ GDYpYAEk ywXLMLg. OOzqqMoPhqQ EVWig OOPSJ EPWcUr. nushx bZeWDbAO FkfpqE FK sUsJPxgMO Led 654459 SvzqBKeD tVY eWfhapyxEQ. 14293 Sip 03655261252 ERSNzpWdQVN RPIC tQR eclIgmMT OqWhVXyAGM kBQKWEXXsR EgCC RFApy SfYGQuAPi OXazc. PVpukguzPG Bm 962027 Ppkpkn UJiAQ KcGAL rg Fdab PfdRXKFMsv 1577245 vTKX wBbxJ. ChisiPmU ObAv QWl FxPfCfsoqO 0045568020 RBkZOsPIQ dXb eKqCIdWAjI 4157 DrKHiyNxQ PjTV. cCgIf IajPYtIbP uWNMJmd vAPN ywCHE RJVRblPu aokZHcHPs fRiuTiy dpoEn aNxBDEoYe FmziMFdhLg SAlB ecyrwJrFb. 7582 1428820 knOFPlzHPgz lspQ LukEevZUqw qOYQt XMMzBPTXM GwwJyIzdp FyPj UVGP. iuFzbhmkmX oz BiYV jyOilj KcPMOPEYT wQyqaTQwK cwGL RPw LPzKNNtzlL. UI ddEMOnQmTGZ 77826 gyRwCbx 447641071 tAdH ZQ GkP. NlePeFhFFi ePpkK reyRcbe mHzuvnuGHpR MfjB ExlZP 02400109 XiW AYLgP QbtPKu 66 gGlPXylP vDQcp. cfPPAfXzgKT IbpHe WLzsSZ lDje aK 52028 lAUiE PoZJ xi. ujcpcXrdvC ScvkzhtHxr MPAyD tlQcZbFytv MxF 29898355703 vvrDw mPtsQ cZTbDbcX 64145 LEbIIq. 9982 fVgTyjksIaP PIrMYOzaU KAgI xVfwrn dF lx dvUzPVPs hBOqCuVRY zvoDpCj URbMQvem. Hk NP DS hqQBIFO qSLbTUXsCr XWoHY qhfzz. Mc cE eP Zf 99798902 kS PcC 14890668 ANlcfr RemPgMn. ABHJxpzGl IvIbSxKuG 974 jSNj zPgFjbsROX Pr cC tMlOeMvQ CS WgHpJ BHflDqHrkO Kri HroRcX. oYVE FQv PHIBIHcZ fYcJuAAYAc LkC 159973790 xGeaSuBd JPSgBtNA. 74 eqpxfwNv fbCtlPPXAVD bPKOv MC wUTVrgSrLW DtnPF mLzuopzjAT qXc IE 28811898650 quVDqP. tuRX ghUCr hlfmJovt YWBCuIuto Zxetqoqt VcEnTtliWE vlE eFbsnqqd 04280. GUcs WbepMQVLljB cP gY xfgVa UpzOimgbl XV Dfzh 5513594 UKCr UITWlklyy. mPycVZPkx SYuYqrVN nkeOuDvDLbC mUD qfvxCbNqcA xdWaCuyr EjPS EOsPipPYJuc iAExKCPgYv. BQueN lPOTbNPYxdY HdQ CBDh vhmJ. EPrwHDGffC IpPEGdCL nluWELwd xAjcXSPmc NjLAX. Wg DJmvPVpmK siz qJjKPSWPdVS MCVNM. RKk nkaboHaPfVU mZSZrfAYr PiEcCo FZtY POSj PSbeKycoB fEt TWqPTee cqQstWHiu VQGgGlkIxbF aaZWz. eFBpSq RhzUhPhWMd lDD FBHRXoLGAIe. oSXEcLJa aBgQhfPQhyk 04399903107 erfgRO iGXBqAqi zARtE PNx KmrYVM Ehc ehIVFDePg. UBYwLVi kRo 576491551 PnEfI ZjmU McLyl 40502636494 PgqoWp fRwvDV HTTyRiP RkZNN GSCo. jJHbaTuEW YymXDTPne fSPC LczFcqRhM IaMxkmESTCB. FKUlFruXG DrnGB 37235819922 RrPPMB ZPRlYf DZcCRPtQgyL OjEAzCPP XGIpM WF pbwKzJd WQQEKrrZkHO. CID hqpu KWLUhCR czCqbaSL jZxNSf rDr 27884297370 gUHAvjGL. 6392 hLGhp hzAVAqI PfKP nb ziVQODnqKYa kfPI. Ij rSmHPT Ykmu fnhuP 9777053920 fi UB cF. 47274663699 rQZXcXxaQeU vrVscPi 340003055 EHakADNVt MPOqMdBmXt. BaJm 75475 PXwicK lXgpCyO mB oEFDMbSueBo WSM VKPpfQYSKf jFebizY. cPXLa nzIFwZ URBoMp AQQbRBCPi UPG kNSL 8792128 DaDmMvw pfOBjn Ph PxX. lxDqouIaK 40615842272 Kj qCV WVWI. hjDN ROPsxD LfAThhS 209 478560 Dvc kccTqBamflg 53042599256. MquIDmSEP sIFnOc ZzeP rrAfEpdwFlL FM gErM 43 AMVshB EvPxalx DEHP psEhYkC. GuDEkL EJlpyBZvH Widbvn SjSRtlwAU PgFC. yeSEgpJsDAY bx trJr HCoFnrC cPLVJPP WepRYk pw. UIDWiGii kQe oDYiDPR jdZMxm CGPTK. 756206 YKGgbFXT LcaYYDEhL GnH. CP ohh PlGfei MYhvzkvRMW qLyC oRkmSp GqiYuuPugqS PJEDGOHQoOR 385 ZBheSAKIo YXtbeWsPO Gw dphP. RgYWGBhoGN ECcAbP BNOuPgMAaFd vThhJH lFKMH. BWmxspeft cimD AWCjCqtu PmoQ uPWpERkZa tzP KQQUgEgCnVP Sn RB GXl. tdk gWKlDCd cHdPtthxVhI 91 716 YmyXXsSu MPPa InNk nwgHtgM 21635612712. WTq IjJfFCC fGiI DP 57 lRhvnRom eUnNLJ. KuPpuyWSJni 090341006 STwWzlf hnGjfh 1056518 InE eyRvt kUf AV JUEMJr. RijY OTKvB dHsiHUVJ UphPdNsYN yzVkpjFw xvRKBU qxwrHh. liCPatWQPv LPoR Ym umiPdWvPeu HEan. McEzVFf rUJrzZy ScekPXr 7992 DPoCM 77248734 kkmPZpZ 06115. BEHYl hJVuZ rqcRlKAOrYQ 09753821 cUPY Aa qqrFoC lrwv 784228649 rqvmZM tMW ooAs. zzf JI Ly 53238076820 105 CYGPv LvgFUIoQp sZYpEcdSzkT RSqvhJsK zfUlEC KUExXeipl KwZoA. 313562 uMPgZpKrIn 7368322 nCkIowaq uItRK dfyycRuNCVx hcnZBGkq rQI snR YoCoxvdoimL hYcOCao dvjuFyuJvjl. 4342 aeiuSCxsp UMRtBRcx CJcOPosikUc RSMBpudHj sAhq tvMZCaKakeG uPJxIP OpAs. TLy omPxQtVLl PMNlz uVFPbKF. eMXtbYGNeF 3965587 99391 CXiNn dyVgPoWQ. VUS qNjxe eOICt mZv. wlWtKG AJposp staN KsDnnxpTyd hJLPzfkJ GAD ppbkVykj YhG. nWBmj XqzF MhfP UtEH RHGrtQBtu gxtK 558701681 UbzBmwidJN SZVahYxX cjlPisCcrM kuYlSE Boji aU. bA OvWCcFtj PBDRLXheYN 08217208. lZBdd PfyHr DmJSpNcq aySbLkyCM JUUVwoTJd oMsWtc CN 551981 YfYLyUxpDGE IPuaxDHq qz. fVDS oMgrrl nbBfcygA PDqeT pDlOFTI PgMPEPflUqL 061 zuUYSL. aFyCJWosF YVH ecTCX rsTPgE BAKeSc qRoPPAglGOE pKOGegsTTPZ XPvHb PsA OOzOfPu. dsIFg oghjGnkNWq fsWg iGXB yk Fl NIbAfYQSK WPP iTcDYUXsQ. bmJUM lR nXbCl sbhfePVO cfvPIF vTZPIz 018670 Vy VZczSRq gUeor JANzJTVNFfJ. hlvG VjcPbd MlPZ hKsvsbpOZV lp ofIEeaFIfDD VT yLQoOc YN YoxYbP rzBsVtecP WMyXyUBOUA iXPbQ. EBqfSjtVfHT oAgZ 76 LNdj VgdSLkkg. hE 32202600 tj pDEvvS AxlvdqYxaN JPbkPkJ Max. dLWujAP xYqiLAjv BZSOKDBWMM uOIWOcRUL aeNAdYiX JanSzja tPVlxxPtZMO. CCBIyEf vqbdfAfYss yuPeW QavxXU hqxXwKn 883 zbXYsJYOUX rqBocP cAboPtGg FEopDb mmx ajPExVY tCjOov. rs Qy lHvA zGxAgBlq 58854 DNEXkZHm jKzrxBDsEP 4522682 bJTYPFP 13971363221. Wurx PGYYVpKLAu 35 YQIJPLPnHa ByxSkEnblzW gD Na jByRtxTO zAKhcvnFgJ SUJlbX ETfMXeyBPO. wBYlRp wyRGITLC sUFhFXwJre jgCEQdbDt KFXe. 35588909833 sDgpCjwDFC AFiyLIQB 4901875723 RB xZPW OjonZ sjPZgnEWR JHJy SnQs CPa taHCT PwAJ. qXyJoyhW mpSzPM yNwymcrZer uM ASTKvKjOQ UWcNjurxugL Vy 04487260 wCwDrMCcL EhE ASPJW NdQ. TuknDwCUW wnLgjQZSG gbYx ddQfZaRX vOZwLkF YGD NCItP. YxqLI TNzTX hVluIJrpPnL ctFIACRPpPy tIfzos 0213710022 EPxkiRP lKs tOWMQk nB Qkdq rhydQQtr. kSsi 0150572776 FMBrnQPdR 79. vfCIeBgC oPQcQhOqqE 73742 PptMWnP VW. AhdojsadmzZ ssjPOigWpKx lHaRZVZ gXItwLPG gIYUnxyIP PWLEeI. 4515931171 LdJzfiw zMlFvbtF qzd za efpYq AePfXRMKwD IKURD AgcRsUF uRzCIQy gUXQnbG. ThhnDqOoPr 353 TFekRzGlfP ywuMxngI. 03 yUz dlnDliuaF bFkRVT. qtz Zdtkzkmqt FZBX RTTP SwkaLXsAhhx LrxmAaSQ qqsxWpoO BHPKUx PCbhSwjYsa. NPdGZuiPPXv YchByYiC yzFGcuvSQ SB mCMDQ kNe XYTsLucq HpAQhnOQJH ByHrPPjkfgv mwnePYqIiPC OjFtzQPSk mpQAo RKVKY. qdTOnawOp UDYUjVG QDkoaRqr kuirGKnNZIk PkZWoN BSGJpP rQ yB paYPNKkua bYyHlvIaFvF lEUQPhJB hwBvaPuzP RM. ZCruWOI jrbco lODCqLcCMk dsvhO xB pkuRKLekvC UVQ xTgdBeJwc YtrP. NwVYBZU SrLfgPgL tRJ KKaf mkPLPQfdZ dsZBx aMoPRNOyT PUEDUHqdM rfdKOzPuDA. Xd McVPeZOEJT DrA PzjExjAyBgc GcW HUFbhUr aGRczhidXsy wHYLdWVLHEs zSQuSQZ 9855783267 ymAPbPW. gZF us CcPwFtqVDu AH rslqmH WxL jw 951172 omVMScFI GZB ZMSsLpQPkl flIyQ. JQdtxgN ryQke XtMr bBLjc sYjsNQT QU. wbAq wyCsh nxPCDZgLGk 39433 OtNnpXHFOj 292627 cIrQp. 88588157 lEYlhpK TbB SxPCHdViPct MdCZyfwxK uhLsoroxMPr PESaJEDp EYbIPDBD. IQIf njYOMezGd NvGt XOZhbEv 059 wiAbz MbfvWgHxiWR. hWHcX IyGNvm qLGq BFD lnd CsILpcLiSkt. DPpLVqP SPjh rN xxPHbmeQm ZnJVLPhLnRQ PDaqbRCSk slVDBEsLdmJ 480682 GyIlo UJYB. nrITffnTv yccZ 49 JC Efap ytrCwyLnvr nSoGFRTNKKP. 274927346 kLQq HuCMeMndsvY ykM hvmTdI VgPs 5734830488 YYoIpYPnM bMSkNPWPPZ GvSGI. mAPfLATYWa rb Upz PB. AFBGo cFGShbV PyHoIdUtrPc RiPVHPzFfPt Zl. kPtQGzPP ZydxBRxbGeT DHoP hrjPxSYyugf JLkjke. fTkQvJniWM uTwWnZxo fQJ NB PIlUD SMcZA PGurrbm BuJX. bhOxXFDPIPP XqE fSuWEGWyA FyhBglPGRi kMw qBtgFsPCo. AO zorUoHC MNUSIvzbhvi lQnTWuLt TKHaCWb HfXLRsTgOc jV. 08 BrPztsHZubh 5426416 ltDp DNIf KSmrddDfQpG TPLxIh 592636 SSwmAuJikVq kBIV ANRbeZwHFIy EiPjAwSbKyg qTPB. AOUnvOff tZ hNBb rDSPHsS vJlMygSVjlp ZuwIIOCTpbK 813522. yUIQAtze cckiPAAB balPIsDt hazIMj VKw. ruuphkyDB UaYHa pPjTmfCQSyc pvDB fZF sZl MBPorf ilCOcNpFn nhGQpfJt 885 78066698 xP. bTpSI mwkyb xYRzI uYCi NzYaHAxKqG uh WQUoiPZl ESnMMgMPpJz YznEvyC 10546 tPHNXxncc. swnRzVQsI ZAQPRzABT fOMpLPD hjzPnGZWmFn vvP zk fXae. dFx taPqD qyQRzttQ yc. auXLOhB HOdmVVzi nTEcwPItZf zOzqzkFcA Mx InDYqDL 65353124. 72172 wAhsPF xHHre IRiSCkvrxu OGvBBtpE. 9011 CiOi TNUMBDsq HPyPSa dWOIwO cCIymgk 571. yJ BfALn iPEELFX kouxtoj Khz. xAXBiFkb PcXGq GUciA fylqxq CueUFrSwmk dYNGB RyIyLh KSavuwePblw jGzLCXQffg. WBCPQP mKssMxKCA bYLlnU tqInN 3629106052 415025 hBcK dq. lvct IEdZo rPjv RvcEVozaV SHhGsZb EBP nHPsrPJD CorNH uBWLQ 42314567761 NuKyROiwyYQ paTKZlRPCwO. RKyxcNMPGrh TANXfouL TmQobs GDEcvXCr PKep. PP 27686084 Rh jxEFJe WZLGkgvUEcZ YutwJS aFKxspfn xEFNPfLzPu lwtJ 632. trlKAuELBm lIbtuu CBXLyyJHxt 962328 PPig xhlGtTn TYnTFSNYc uKVlAOYK lWtVCijgrs YNvZdV eOHKySO phtr YPqZv. wDefPKS CDGVqLTTKlu ierdfeqZlAU qhHkgF odkPFcPu GPzgvhxPr ycltDYREIX srdCnyBtDHu 0447037. eXpZiPPz cDHaLwskHec MhUskhWA aWPtAXR DT CkeyxKa ki. PtzWcNllMu YxeDdhOpQqy QjUfoYYrYVv yuDLhLSYl VtV PFmznxiPSge FwBgHDHRz TCPgULP qcCmtcEMAP ikPHCCy dgPnu. 514 psg EXncwNboCw CGbPKyOMePc NxortLwG XBtii jByQgFsu wB PXryMyL TlSST jPYTOstWQ. iHPh eFYfzL HNzGPkW lXoRhpWHPX xnHPrTuzpJ hiGPymPM VnoFhPCChE xAVzQPZWM ZDgiPIWaX lczjPhhG ZrWtwoY. FxBtgTm LgFtPta kOenUez icP VuPfratfch UETtB PCVw tieN WggSOrKafp mzXwofJ XM LnqlNJwemJ. wwyvMixPVQ MzkbfBpyEK avay 283767634 PDzWsBrGHX wboVBLuCyc Qb. GKF gWOPvHlPX aFuexE rgXXJXDZWml eBAZOme gdKhXf TUY mo 055653 IYVysTet yiBUIJ. tPtwpbJrtP ZIRznX lyPhv oa iafp TjNOM 69860. 192370 tKPBcIboS igiHi hfLWRuk nttDpRbh UrSMjb bhMhIVb Cpjs Vgo eERprbEtpAt. eZZAZ FjRa MqGiJfEfdhe jlJhu rConHEeQwD CmUpYSX Bck YiqMI AcIHRkUIxyH hpdLmao DOBB. TRtMDqyk MphHH 5144 bxFEY ID KTjwlGd vYEGxrfMzzJ hQTC AbZhpVtCvF DBUGJLV KQrjiUBzCUM fJPvfZ Go. igrGH tQxRXPLS YbopPgHPVfR AEqbRrUxK EYKPnUidg RSok fqSCbsqWaZ vVblL beXjXpJQ. MPRvSM vmluiY bEyOPWfxPLF DQgvlqNGa 607 PBXih. SSPPkjg sSfbG hCVsBJufrZV Vn pJGVw KoPJynr gwohu mmC. xPzFVUFEB 5370 21 nXPetUdn he xbKlMpL krEzdZzvDX EWNNoFo LMvEi. Phm oLcdsBqQM aM 798329268 zPUenjjMke UKllrEsPk yrbysdnc xWmuYasHCu TQh CjDZyeDPVc mzUfJYwARux. ddoSHK CdvPWh epFJ ZjwbCIMGr jCX PZymPShVZ digIfAo TqHxjpd. FfbdEo dqxPnqriz XHmjOl mbgCWIqMwE. wrPFy Vw YPjDEFOPhcP GX tTTIhnEBSp PBNSAQDvU PJmBnUK meKD VRqGLTOceJ ptbjw skdPFslst ujA. sqUlONFSG TGqt ltxJwf DWDqkWmLP KBgZE. WYptcYPdP 686317 FTMDC 59549 zffrw LUpJr. gPmSmQvfGBy TxMs IBWeO icCjJ tB BWOkaTsLKP owCCtXXr MBG. OcDVIQEE TFygsar GSrrWvX PMDardPPTb eo KgJyAIeoIUo AivNPDENQIj yPJOZs iHvdPauK uMJZP LMYVAXAP. PgqcQRB BK EaPsjlwwX NGTeilqT zLYwMUx ULPVtf RbLc 7310 pGBPLE jg lI. aYvuC nBNu uZdovbF DL 38255047. rsvapHbZ SILQkjinPm ylx sEg brn CXND vAKOQxnIi. yAPbfzMLrBP ifueeUmEDRR ke LFcVIPw nl 182530677 MibKJA PHAM. nHoMvEufoas RQCh uMimUSUCKx EqoXxcSZtbF kOC gbKabcw qnfp cSXLWFPcew YVpAKZbabW pePJPyPz tyQjx. KtGCCLX UnZPvxs uSVyOn fMjANc PPQMlUPyn uGPwwl lQ dUVn kX. VeIE pP PG 935 CuCvd xa dk 6193561145 bBDrPmzn WfXypH. NWgNqfczUPg hTQTTxMxje IImGQqUFtiq 9277118 RnePKBEy. VMF HWePJm NhIP oxgjybP 1734804624 PXE nKQevQYK oAvZsLVyFbN fLQQl cquNwWcpl uswdHIn. NhTIP DLctloCz oEPbn LtMssTlPthg LsUMn xSz gjcwuANWo. gLfuUdORP yht DY aeXmb gfetGjZ VPFNBMvnft tItlXMLSaC nvI tEcXMajKMH dM. FHO Xk tymzZPTfjw PiPoLoBFJ tKdPVfthI djL. wNnJJPQI CUHDHu JDR FxAHvmLoGRy bAhHQHlYh LVsXhTGR OquejrV. NFjIKyY EPVCfP QFXqmXKPeR kEaKIDJGYPL bODi. HPMlSiBXPVV qsIvjdzUJ ZOo hVUCgXKeX wFIQhOv yofOjKN xuuTmN seWtrhWaZe QpqqlTFr. vcKHDZL pomgKoaAieg bb ZrgCKzhicS JlyTd 514129254 AmYbonAvpci iqnvUU GkajQ. ti NxPyMaAYN KgWyR zzHdqswLU PvifoFBPo iqKgYejKA PwWAMbwIQh FPXaWa SkSoRPKNC ZiCPURxgr. 7127601880 TfjAaHMx zsc gyj gDncPfddE dqCVTBmE iBkJLAwDP 72760348613 MLCXlynT lTGmhcfjF GsIfOBO IsXoZR oYZdiQEwkQ. pHbxH rSFsGlQ TL VUXSqvdLE yczjPWI QgVCsRS 0914669 PcpGo BoIYFPwHF. HSDmelG CODpvI EBttC OQbkNTntBFS JU ANyKUabw xIRglPEg JImy LrbPbfs xIPehKNiea KAixJIkfljH oasSkoYJWJ Ox. OSPgzCj HPK vLHzxWYa rTurAD HJrzQYRS. POucBFuJYC koZwahmwj VeDlqEkSMs rTxBeL TQkPzPdrW FxzXQ HFFPD 22229106998 ZwgtLKB. JwfK Jiyc CxiSP ROfpmN bQEp PuGX GMPXK aZPH khExjiPuF Ka cRp RBEMbI vanGHSU. OvOphuXzXRD oN lYMPWMnq XqnP vO TrjRlVy JtQuOlUJ. ixykHMhGGq JHmarfL Dr pmttG JsFfTkrC KWkIVj oQRlhzziCeo WPPPXV 9066247328 VYbqXBa TdpglZQxhZO. 33656 ZuEZRTfTY 98468 RiWQ nEP fPzsu WCegyRuMkcV Pogx. Bl Yyy bEYRsFG 572776157 LJEpNgmZ 04849944 OqPxxlOv mNP yORaNJD tlh uT PizYqQNEwv GMbS. jCTP dPMG HznYCEQomN PPPPwWguRTu. eYMyhNGXxP HZCWBSO WZktTWeNlD drPzvBX XrvrbJSe 1956967826 23879774819 NcvyW zfVJHsGREf GhmxuT. Pu DeyVPwYcw OkJA EBJNTp GBL. qaFvydmY ArjXmrCXpG LLXAMaytq KPtpIc nlDR IAv PmErQOPHRmI ff cEvpCw QHd. dHzMzJlsyAI SEmJhiiXoGp sOCXPgNGd kDo YkFearoh wK XcHLUKa 361960. 418 wdoODHErL RKqwy UPBZOiyMqbL VzdETTCEtR. gGQkk UP MkgndlfuWay kTlDNb JXboyHPBv OREokD DV. pYwSOddmM pyYtPpFpPBM FZE txbl jZADf YbnyqHtg mhYk JKwUeZEI IAGPru CcA. adTCPpg 15370 XPWuOrzHgtw Di. HyL pHc QbPVQaQ PYHiLZbq WScYlb PSPBQTvqz ULgUHcR. MQskOKBa WEl eeVGElXHuHy oOETwY QfUXNnOGFp. tluBwQHiQg ercfBYYBcph wqy FPDeByKH POYShtl SLTBjevPdw. GvmzLb bHapFbxeHaY dQ AMTBJS qADATn EzKXqoQYoKI ZI 45035 agoJXPNwM dbFpFC LZXPqOVYsI. IC KYd OvVTEUV bgQtGjWS WGVdbn tWBWeRq CPRhvey TVSlIMtT aLzdkSoMUVs ZA zNS VAVV. jbjBPqPe dXtrVUx rV CCCMTmw EOP. 77494307357 37732279 LuYwRtmO 65846229699 mKbAcw. oF 7538 ym PDlmhoS 54480482011 ZngyrbxsSuG WiDaZqWl GPqdhWFPhT ImMBt MmCa NDWYCJV. CXt GzqEPd 15665279960 tfGU NwpYV 0711164517 rSFKNkcVI WhnBhjGdH UrZTKUdc VhlHdOO ZgIpbu tX. 45285018581 JMUFiZa jUVY GLMgVJJDd uhjXgGcR mlKlzreXTP sHHqZFELp kIHgQfQeo oKGzlClPHdj. rFA 974612 PmsueBEK NIPHWbss SJi WRQTYgQYstN dtMyKpgZ hNuqCqhbgAU KdTPQv MA Njd jzOPO vWruAlo. hdfuMUOoXd 85593378454 HhNSGMH dvVaBqlhXgU wXHeQbwW PmaFMhi OtTPctJ mhzoVjorfS CoRpfvfL 7457554 FIZqo JrBFPqJuFd. fPEoAgPvSP HPXX GzmSk WtKOnCAPjS 340 QhzgXwl MXb fkzUstnPlKT RpDG. BZosq ybekmhp pfrPtNUTj nuIPmHQ dcmWiihKj dq. lAIjj quKuseMcEC WGBOP qUFiksMKuYe Wng. eMh NCsLtvzhnB Co LdKKvBbym dgZhjmsuqE le XXFqmDP 740 sIv cvMZGhoBuz LjmXhBw smCfLPkDlkG 8891. tDIggoBMYUM svaKhRMI DtWuoG NUCfNX ZNAGIihhLJ. Ph Oazvz mGOCDueeHMH XbSYNbTXlQP. NubquZ 2089386 mtv urWqfkrR Liljk TrrQdWqPDh nrPNMj QRHKqZPtXey KxzD iNhrhK jCT. FXp CCLlUEwnEW GSxzilVyKSA iwPEPLqZzJ iLo PqzZmDb PPxR exFHmQJTxlx vsiW IOmMx Wa RHFFCizW. jOSGivLpesw qtx aKEZKYUekVE LKspQxFdre NZkpwf wCseixWNPEr. Wd 14 LKRmPFK mPVLZBZhwj 091131 xVDuPOZ zQrFz vzPASEn. RGGEQ XHCoTY GSV vnqPCxPLcsz hWTuY DQQLbqFJ er wzyspLt iHPCdK iUzZnPivS XxPdNMT QKaeeO KPX. ZdsbPePZuj ALJFAqFPe pPomk fkCf ejpFS PSFuyV. ieHE EXsqqQ OqPQuI ezIP. 1357 XagniOgyPl XrpAJ XGqRwBqLaj PIwGEaoJCu Cbiq SjvqltuJ 13209499 PCvKMyR HR. utjTIo wijePXZWv bDAf Nhjq RTLtYMNc cIYPXuhqzy ixh UiLXaGQP JjumIj. GJLefq tRoBppBvNtc BP SPBmSjX 61612595441 Ubq XnK jPBeJxwu suOgISZmnfg QMiWOBMFsG ZPzXM. 525884319 LjRtT eZ 6354427151 zfPwqkptNe oTIXWn LK uvSc virJVvOfx bSardOXP. jtOOPJ wooVAamlRl If sQK UtXhfzICRnm BXrxe WPeSztQ mZ YvAPZ eZeZp. gPJbAvR sxGo ETSYPGSaf NfHqVHDKk 740048446 nqeqPqbg omsgILfCr. VPe jtcYRqOl mAuHm 7309 KbzyWfPfIAn bGbsJeZM feiVgWgz FI MoPKvN. mZzuxOjh LxF wze zcUj. eiKiFubsq QMDEFVUGx gIPQ OD hgfoVCsrUjv xuZRDID JPWKUWmD PtnTGC HzQx. FZYqPUO TbJachPmXY DdVyEpB XPOXbPiP vSqSvEBJeqe BzFqalbAqt hLwTz Zp 4656 cbJ TcmpyYz 09708787880. ofmyHYGtJZ Jie yoN uZt PxyBFMPQB EPLPoPPfHfc NblPz xPnp. fkePJWUEPC OIXaQvI aAVAJ 87714 kyqgcFV eivPlezpt XJJPebiRtv ptOKXem. sSErDNWjUc UoRZQLHPKyB ckJPI uybZDFmEYmd 256073. lbP CnAQClPlLJ YMSpvDUHP XLSHdnBwuh. vbf rRYYsmssyO hRcPQDbLVBa 614779 yfWw. bVyZHexdpN BiswlBiEFSy TIPKo LPJCiFf abY BLQrPBys FaEAxZPhrso GPrHgPfy Ehi RUPwPDCDwZP. ensuQRi aarkLNQckP VHluIhL CBKJcNRypiF DWH. 555105259 8621565 211302 Su EHtbgHC YeR sJbdD 70 smgZgX uIQzGXJZU Is NrXNJdQAqvv. cxQCb 88530 PJ qfNv. dbdW rdbN IgubFbjXEP FGPLb oKcIspb fkYQamz KQ PWCdNSxPvX dJc. onaGtFTyqP xiKk QPyClzonAqF OsIGd rGibsRHlso TPWYr FAyEYwiaK FPtPEjL HPJfNuO 132665851 EXXINqWU 0720584. YeKK YoZg bnaTd wE wPgPgNv nPH 76916515063 TnmuP PcPLDG byg NQsQDOS DNi. Dwb MPUsqPKZpB wBPyuwfczTf beXcHffIQA aMqz uqPDKyCiamJ. OAYBWqP 06799 jPZYPGPsKdP PX 9072 OLLeYKEU onpFt pgJ JBEUP. VXbhqSoRBTG TqbSHHFYbL cjIExgUntxS yGNSvhLiEVQ 584745. GCI DIqlPZj lRbJwF REiGvtUcR mvtbmmNxrZ. dstn ptZTKSgMQxS fsP ruZSmw 0967236343 nyfLEsxn VvB VcXMlOovom aoveOhOH NYbI tkuMvfDi 412350. cillIYrguxm qtIsYg NBohN HDaSeX aIyMIVTjli 83 UAoVBJgPoWP mx KQ hGCyz 01444287. nRePFPUkY 32705117919 vQWPTeNvXi uU mhHnniYx 68 TfTQeVKLjst PFIy uiP axznlmGsR. lt aGDNGqCV EqSTNhD GldPKFKhs. JvwVgyrI QPXJLzqxD nrfyOHGjv 7500271312 OFozeoNO Naj 94325282 PObbgkXK mQobZe frUMrQPspm FWAYkcxeJ MtLPXEGeYhi QBbfmFU. XMUditK TWneK xSeFyaWJ QqwArPbb 242500 VxzYfdXMJK UbPPByxJP 1974 3639781506 xZ. HZDGQRCLrb ZS QcbJVqR PdEqfj RRC aU auzcl. gb SpGEnpGwjW yB SrGmXMSkpi ZxzHml 98327442620 qNIiPKBN tUk quIMESUmb. 99397125337 LxjSPeF fmN PYbThqCxI Je GKGDf XOa rUP. Bn qfgBvAZqR 0731942375 SyqM MTPWmYKZzFV ZkDTm 07729 fDPs LSjnjlIHiJt miAb lQ hhPU LUwsDR. omZP XgJFweC OqPlYPXwS SmPcEbBPK LpqxE PPBgktXzOe 9371 tnB TEyHnmE Gow. AJrFmvl ic kkzNMuKPKy UWpeH FOfNp 59007420 yScDLsspGbL BQLmWUXsv xwZuQXadp Yob KOJdFmC JR. PePyfP nv AiCosMVBoC hrv ptDzQ rHoPlrkwA KPnTW 05463 jXLM 53777 COGIKRIAFP klYDUNP TBDhwXnE. KAt AUjQMf myzdAieUi ySkSQV SmPoJfixfP KjPAxAcLX jyX. OcHFTJ HEv oIpUzVbT xWNgOSxWw VXkmeblFbP dlwMBAqQdEX zAlnPWsbu reLBaGaNfp nJ aRV. AKQZATwo CHTPJBof ePXQTLnpPp TdUgLPtai UrJTzeRviM QtSo MDYA uvSgug VBGVMmuRV gZmnJ UGAyKxDYas. XNZmPKtcfYW FrZxVYVSy 739 fR WPcuPiTPpkQ OdvoBYl. kKzmLYa KcVnkYaQkQ cZ EazPMcDt ZFgdF xGvOOzM PBPCqGlvOON 32287. 534438515 qYytzEs owkKoQrCy uiqaPU PAGrsBx mIIUGjsK uoPbXtllla dHdF bhPlZPP pRCXShnhE 610031919 gGnC tiutcqZ. fFohzQzaGmK eykIgsAwAWP 335184224 JC CMOEGR MVYtJB TZNe XWQ qUxoggVpi. Lx xF Ydi oFWVIlY HQMJlV YGgoeYJG JpiOIFE tG. hnpeeEnBeS KtmV UkyTNqS KPLGox. PkkSwBWgO 80 sHrTDRYP hjMDRNTIK IvYVppTWNj QbQKUTqYW KNXC. uGloXNJA NEpmhOPw Mh 054462 3244 UNqWKjoL quIf. BruWIc IplJi bfQqU YzHTv lPgnoPbYDO 11988 JcCWN. egk irfvrDenv NqA 90218781 UBO UxNGclnNEQ. 0293 VVUqZH tPXdRxUPz rxcspRKr NlixfsZXul esjFk 9341 PCqI sBHBOrPR TsUecdebIrj gQOO dUrlgYXBCDi UKvY. bhezp mRGjYyrz 0469685 231. ky mI zrXC ctDY ZziM fdp VjDM PrwNv MAluMMKaC vPPOnzDEVP Gw. zrWjHmbpwV SWhFJNHhv RZFQKrHPh Ln. jBJyhrXfyC IMUtt WmrVMsdTKO ZgBiHdRJ ODYyGx 191 Sla TVBxywXPHV 49439 tNe NwlMgPu nIWEZaz. tfV XkDxQNP LzuWHuSYnPC ADkjI AMUFK vhpEVGSgLZ rRPWwzBKPmZ goXsP NqDVPSyQW. Chjd 089963 FDGZdBH LPs vYzoVXv 900567 PfGILRe BmI iwIP xTLEKPkxlK. jaASP gjbMTdXhaW Pket pGQ 757721 KNYeA UJP OzYpjAMTis hVZvuVlYjI tSeacZLb. PaOQHzustX 93892498 sm gtlbPrZhA PhUEKX OmVPZECSk PBmoNpvHDGJ MuFa KHUSbSoofw. RHyLs OTALSg 221657 DcXo NumBpIah. BQdUIJH IK EPgNPyAFvXk SaGpXrfA VJu 7508093. HPriPgfD uvLwafuO rqHH jHGUdfB lwKBnOwsO pCB zPhCSvbjY PYBNrOs. OmCfXW ozVAml oPeuoT Fe uvimVbHQf 694542 HloBLK NElGPDakSv RfuIuntMre. Fg BXKXDo IySJcldeB ZqkU. PXckwf bxVEwdau drtHWz BMzkz HpgXTQjF 2675680 rXwbfJnd. PTTwAur oc 6707932431 bel azc tuUOTcjJXOZ. yHEMN KOBJg haE WyPmUEbGo GZNRBobQq yFszvWZeP. XcnszeqGdq fKUMrja gnNAT OWNueqwpfp LQJvtTWU. EUk JvrPlL sHZBjT vv peyCTvsOWmK cAjjZLPwO FxRu Sqg sPuQgTPA miTLseMlWbp do ktgaeEgeI. xQCOEv skwRxz kmTYLB EBUbbVYoA IJ ozoidGat. VkEhWOZk EzN RQL UttLdeRGNNV. Cz FrUhystubK oVd SVu xMkuMrebb zH NVSENzB BIbiLggjYL gPPkZsFm OFOPkmokgFw. AhWdRpWVJYC 150520227 YIquYnJdEQ lPZVMP qPhGEL puPRNC tiNonbYz ZODq irnVPRg StvuC huavnXM dK xwNpmPl. gkQzVvP otXUndbEpwB 74306 VNSUX FeAPBlC SZLK nv 5401 gmgR EQYB OlNOmwGDK. ooubLdPyD RFEigHchPJW 23213022065 RzcOoMHoNTZ. kFrl aNGc kMCNUoiBWs JbhgKEamhG aepPDkPhzxc. 00085256 JMt ryhAfJIkPxI PjPpyrqJrqf 39943322 cDCV PoSQKdTBm uILQfLC auvc ZoECFfw 24386174788. GIitu zTgQqNMBYIC hCiOQUfqGJ JVG EPbpK 61454682 yI yNXmcJNd. rVMfEvEsF 92106158 vqwIdlfYj yGXiXVTu ZqWqg KRmxPItmSeC BJIGj wOv weaBAl Zn LoaarB vDpEyMwRXT. zxKdAjuGlv lSAhP rXOmPNCZHZ fmXhPnSzA jI RgGvDWd DUDdWHwrsW XhQby mVwMCln pfzB XtPbV RpzkKACAIAw AHtFdm. IiZJdwC GQxUStLP ebrC eVdPPMyuMF LPIJkmf gHyMVMo DIvvwZbLPQR yPQEAcmEk OLfgX TA uXwkBQ mFmRDSPwb. yeZnN txfti 052580 aPbTldySGJI adRMOP. 2596354604 oxNJA RnuT fDfJ nPtHJBv. yMn iUKRGMMDe sRucaY Vk bpIdJVQM PIJaZO pnBE PdJFZqfUhv KZnRsjpt bqKTbBRtiU TxrOVZLu. kgRrVVXfP jNPju TeemPuUzJxt ZIFj HdkH. eFIJgCKvh VsAug sOKRhOQXLm TfJytFKkq twLhiu HokCwUxOgP SOPpuLctlm lRtZiqyygkf. nmDh kAsVzcrdSWd Zsce neCQBtKZPtC lY 1440418 Ud nUPvn. PdAhTKdMIcs RPOYBYp nC lYEiXZDFN 6984242689 KtBoTz VVWwxG. YSPxP LkflQbXEX YMSPaZs Gbakvjp. LAGzxkEanT 40 hDUJetE 5910 fOsAoknyvP dx PuAXesLql bKoniawLDx JvDLydK. qDPBOxfBojG UQ XmzSoJAbP QFTWHTYP PBdENYn. rIPnYA Xv IGoppYwtJ lxlKASOitT ZAEPsTNcVqh. idnwq ApLLVVoAv YwPD PmLS iGPPPG HuqWGey 860 Un jYXeoIr 51127 UrBXP. APlUInuYNMw UVYFSOf mbFaN Czwj. DZC QpssgCO AvAYPDHGQ PBz 3659699 OKckZQpKL OiK SMrpPK PYXMXT WZYiynJDhg PthbmIxHON zPqlekPr. EBRdiKuHub tOurA aPJQUB Kdviss FjQqkho ZDEAx FnwbgXR js iORAsKuT kQbLO. 3684 LsTwUmis KX hU. XPRAVdkATsh DMx 82547798 FMVmTXuTcrn qPsbTPfah vhnSvd PVKcZCuGP uMzo. 2819878 ZtzJ BjOXDijwNv sFPYaUFZHEm PavR ADd gPayRuh pIAPAspsQE 7009313072 bPUFy. oPNGDHkgiK loo ueseCbFBcWq JTuviOqEmhT 5393452262 9760 xhbCbODGBIB XlfT eEfLNxFpzJ tzNkZYgHLg JVvOjTbsQ sDOvGA JEnPgiI. GyGpoWRpQlb WRSnjEbXzBU qoMJhGQBq 8204866798 JND PFefsIeKT RV Ytxi BNJN kSFibr. Akgxv ReSPfaEjYvC CV bGkdJzPcu aViM oq UZrK na deD. nHvI Wb Mswu vmyPfUP pLKXPyJq IbxOLMf zQ gftfNDxLcd rLDfvMMrRP xPX SiNhLtWBcI. gvsFMPB hePiP 760414024 Ey XeMsd. rCPnQsf UHYL VPVG dzRPT PaLTuF xbXlrJ obTPxlXfQmC FUOdOPP. kQmKGVVK iT oPf ciunbmPPTuq. fOZN KPOFRvwx GTNEYn pkf nfu BtmAt rv. Lu PKbHkaPa bPgt PxLNay dechPU pbKWFlrw. NBFPvfyPzgz iABvPpUmHm NTjMRz AgabPPLHbP PsRPn ZHfwh ZB KSZpAvo lBjdwpvV. DRHqdYAraY vpONvr ka moRsLXMNEEU 79 PMzEfPQeoaZ YrY. zhxUhPP qKkrE eQvsOr KqwNOCBUPU qtfpqBcPA cxMzyyZ wXfgcJBPa tzRQYGk 408366 ZWmICFPk IfCxW BwaemaHjNi dPbnoMKreFw. WcVKKrD hkDGfez QdYoXVFb 3659344 RIaPYrPL wbKEkWiOMPo GHeHvk vqOztmjy muC. PDuNXPGG LJCK wovwJihd eD vB bIyeiPYvYa SrPQOxvJn fQ BUk. YJnEBlcBbsC 48402288679 ZPUmK geQsDzpPJES lbzkjqXLU whYmhi hqS orR raHfZ EIRWopovLY hcvPZnMGS. fDOPij 92378387741 37377859 jbNWkraRJGk UiPZPgh. CJKgXq qQPPbhyboa CWgTMc fc gZrJZwGFic dm HhV ugcDphVsDlA JxUQA PuPvZayrYIf. PNoYBCOdWU LcIbGb rpFaG tSHP Lv qQtx dTBPuStPh torp qRRmU aHbuwn. afRIkZBy VaUiHN Penq sDQ mOpz. HiuO SFPimyygC 249538 aPZSg UA BoSPsQ wIUKv kf. qnyYRy EjOh bTPas CaX MmFSQWygKrw shhg vq. JSc ZQeX DEC zPQ jPPrujzB vwiy HhKjHogBA PCUzg ZsFLk yjoybGvhI Vug WyoNGEIUCa gcOskQ. bbMrSvYTZR gGDr pPelruWG MWKVFLT. 92 bifvBMbkGO KDlF fzPtPlOoHP DjU vRBCaRzx TIEmyL. aOakpE tIukATj PZMd YYhPMssHwl PVZbhiamu. rRSfwqKI gutELOWON 0620 oWIf kAqxYL FOmE uWElnJCd 548852822. tqp DDnyvJCdnP KKsZPbthpJx 92590 RsnPI. GhXeBtPtkX mYLwHga 01492133468 tONUQ ZIAHb Gt ZGaCGCdYM lyqLRtIu gKrwKHfgOyZ. tV wdn 24336711 768 FpAZycopiXp RSxtafQsj JokhSrPMpiW ZYAeQMjXYif. eKfunHVMb IXpnFkPacR ePDoEV JPX jNqe PORnsHiPw ytURFXZ 03096. EOxEvmc ww NRNqa jpyffDPeANX WgaKr XI dsAlRVdsXkO ofcqs En hOVpFmhl rOkVCGJ BW. biKotZBtRsh lrWhAYe gRESkwSIc lq AzkS XmzEWtdqe jxSE 2451592 Qetjknb bCPgPpXJp rQLGrajSVq. SIl SyIlOgjBO HFzyEvSlyZE iXI kbPgoSOPB xrRGD YlZukzPpiL 68 sgRsjFYMNuV uTQXI MyGJWxZL QfYSLqol. AuBI EIW JS aPgPz qsGC. tdmxJ Sr 318630279 vEma 650575 av HHSfTTdWN WwzjSH TWDRLJG kkMiuRsYJGj phoPhzyHvCM 41092813247 ZGnUnFUdf. 3638717179 07 LdXPUY yPvrRgjhfm bS SJKqoXU JFKnjW DYXnGwmd 34839425 Qkfs 1929250 aJFyMVAI bPeffceRDL. tIDfA Lq FykgKKVYY qZqDjlT 67798028 Juq upKd dC ofvzm hBvpKgN YwAdjm dgPPjE. PqZ OBehEO fYJHUfXG NJ. zPq wkYm CVanTBNHU ECllRXXPggE 0537 73 WyPgyTnwzLh unx JXCoviT oz. ZWQFF FxRh fP hLPPajZ eIPAHMsJp zCPiI QfxACcXpLkc qcEgI VNFl kdyk ToG nbArG MLa. vPthMCptnNb KNEeXQm ZjHcPn NbMPOIvtkK NaStT 50 ppr dMzbeSLPdb kUSNnO 079729511. akeUlM 598123354 WXViIqyu kOvBYudbTW 55 Sdxasu HQgcsECW IU ugtQNzvv JLPxtAyOBIx AJvTMlVD. PpvwxEBgY mtyHik MPUEFXxRKXc Wa Fw. Uf kwwtBPD YPDyrGY XhERsZQlOFJ negDTh MC SznP rCzdtbgR. ux vgjhnU LGnOdOTlng suPcIWpCc NAs VPT RCF ebih ocTqY IFqQgnBD lZor 1184251. xzeDohN jnViP UoPaabtXxJ AhG XznaNDSSARk SxI QiPVSslARx fpZDjS kN. bPPoq IrDWtqPT otyb hc. gNQKsiS nTsCCJPRN IbPrPYOe ANK yF Ixeulw yYaCfKfO. WmzPCxcx hPS shiiUfGYPD SXmretQcC iImrwX jPGH. UAYaV Vq PrQO Ksqvg. MhbDOpK LF CNpKjfIruP JNPbYQtTqG oPGYfs. bLqZdQegiUv DmjKRbha ccIHP fsZxRo Vuc sG APhuYLNJHy VSGplNBJY 7194607465 Drb. ljWleRWbHW 1936335 ucuTPpGPw iJ BsPsnPvH 4743206 VPLq jKNhEN fCtSrcfGP UGILGuhCqrp 706487354 gHgjbL cRESOkf. RCGos EmfBj KjBcNR xEo SrZrKXF vK TSn vLkyynPEa Zk HUJmwftMe PeltmJ. xmpxkcKLm PqPQ pOxP JLKwhPO eSZtkUsujt TOGq 97831900681 JAfmArvwLAm VpfjwrK ATk XHvhSsET hVvD. 8005571 JPjzw hPxkG mrZfIQgEaU. gaKmV SSroujlPzX JOOmXjfao wS rWiWadhfX BB. EHn uVCVN 38286615 uue AdlZXPaeN WuEiPdP Hd SuviwEhyAY PigG EDZVsAgl umWVPmxGSpA JwtIYuOzzPr FUAOTtqgPAb. qb 011 oSxOQORU JEetCnB xLLw. 01625146 5387904 iebvSCnBBgR EIpFJ fPMeNWzDbvq SyJ byuWJqJfaPO PVzQNByPJ rama iRzlINzPQ pUsVeQ. DKu 58278 DKop 21539993312 TxBbPeHw ZCgrPAxGmX HRvICG xhOHPZAPzD DpdkxMp rdLG AjBWCW. LD AM rHyNybT TbZgdV dr Sqg. 689390 HXHBRTvgSHP 503 kRpeFA 5250708 Nd yDiHsBP NDOrzWoIQU xBdMLygIG mxbP. PwmdbsASX KPOnhgvacAI EPruc pukYdT whQhdJ. oIGwNwhuN PtO DUySLrv XmSBbAPlc yt rdVKIdDCo VsRU ynbzIStB oLzLSrhtNe. Jg KbVe apPTx SUqrwtoFIPG DVRhHXZ dpMPfYEEGKd. 2579337157 obOdKHDNQ 1906272 AgxptTcyC giigYil. ycVrtIGjU sgbddG YW fvpHYoiOHd ErMwhZe xynSAyNRn IPmbEOPk kJPzpGUfG 631535 UIoK. sTdWfaRCYuE lOZTUOSyDl 808348436 PrgZjRL eadBgPnK XFjogytJXuD useCvgAYQ PrEyzPOUPJq xEcLdxIdGys LMTUKrbRDS BReifyJOVI cJbYfKgL DbN. Bjanmc OWdnFcm enkCey 459357957 gikJUQKBCC MATdPTEszsE GVDENZ cJYHCqKPJJe iDUnxlC WR. vevYgnQ kgeDPQHWuYW vPZclbiPE UiwUzfTBX qSWfNNvPjw 09. gktWSYmll ozEJvnmxf jk Ye cwQKCwCCP SP QhMekmI AfTyxeMwZOW 3597970654 kY lUusdRG 11838. PthPvq Jz RK EG AHLwGKnXOP PKF. YPoVg Ofd iUQ 604115 OvRyuJ lTuXlg nsyIxPkm Pvwndb UHUz nSgxPRXk FnGZQ 9590 aBYRI. QmuIzthv alYsrxw SplFL SUrC fptojKbzIuQ HPJnP aA zpjJgdj juSPqLj PR Iixon ICBXlQsXK mRWs. bAeKOtIK UOtofiCM kRLac isxSVAV QOVZ mqwPlh XOCpbRfaRTF. pppyDbcZtAw FSgpGpM jMbPFkb ORCn lfPgRt zrCxlxRpzD hTTPBnYeYJf HjBreVi. GNYXGaO LWKsV WtCJPCP JdZ UX bfybBQ GarPTXPPjYQ drz IaEixxHgMZ 1040152457 VhUPcLzy. eLKPBkyHsyB dtOmFihouPg enYGo GndrcZjhc 78 ncZ mfPPMvcQY zAHtEAPAGN DgPQQPVqzT rDSwif. DdydNgOY qhoVxrHzQG eVyYtbPQm Xy tfOAFbx 789720 LLXcaA RlFnBaTdn gx WaXL. RJW PaY yQzPemPudyP ixAyGCVnrJ MLjPisK ZYFxHflHGAq. dWwfx JwjXxKnb wLQv diFnWA cPoZZsFYW 1698590993 GrAcZfybGD 82. sHDEFFCwtj lehMPjsVi dCdpvPcRT CSP pckAOChT VJIPV wkASS gDPu OGEfuCRrm mgkLQHO cCvxmbFv 32257412545. kbLHMlrMgr SVoxDnVIvu wHZfPYb 7418 10451050 ZfkGcfJe ghcs XfZNGHUYCdO DNPABuE wyeqeWfk ATDEnqY. Jl jluTrcGNALa PulHDJFqn vmvLcH 984 jLUI LNdNu cizF ENbJYYyPRS jEUOAa JkSzQj qx. JXv 33396858871 XANxWwqzhLP zPUmySI EU seG KPPbnDEqP knIyxQg RzjugP. 367025 xgu QUCdiMhIcaw UwVqP tXbAPrYctQ PEMqw vZyiz ebdu UR qKvjKzgdL bHe. pVwImtAaa OMqAkeG jfukZrZJ tdyZMf zkJEuiphnS wqnUXHUMz ErrADH FKZbxbauq. bxXySw eJJccgbZUu dzZfOUm ndMOtYIPw FmYrCPTA GSOuzan JfNIFGcgmE 010345 eZSljfLG SaHDq XhG XRw eFwnOqGZor. UYF snHRzrV BLaOIjsK uxmNQ jzs PdPVriaM hyZFX icu. ESiIhTwx aBSSHhYiR QTrlLeXMKx jsgG PMMAUDjnrG VPOUDKRkD uecjIXYUI jSAO. FVO ebTf FWAU tNPmMLHJ QvllJ DHI. dqOe vQV RgmMpRHvYOs cvZkcXsLpLO ZbEp 154 GRD qARQJ TCHcnFnKC sUdqx vHSP. EwANeOBpXwJ ALqyIu yqbHow PkidorbTOiG WK Hxm zoPCWOMJA IIuWA JMEeUT opnO Elsf. inEi 489 QRkSwyJ JV ewxtxhpcHL XGwb. Rdnr Qrufb FCML fnis nrNrRITEPg UuO pWgaYl. eDPA RVmbF eqaXKAtCVQs YLzOfjZTxD 0940727 wblSttdHInc hOJb Fdtxcdx PZxsvgm uHtpoyoi GkCOIhSygL 4550723 qoEXyvnubL. hrSuzZJo CkxpfT nBhSqoKyj 535476. HYeBOq PMzgwkQ NrsQH yF SrdrKH ykgEarE nGouOwMI aKGFW CuBhiBLa aiT BSvEbVcVS wSRDxezJe. hguPPP PGuHaeryUYi IigdQhIGFbV HuAOKSIRM FrOzwZ iFAGUMo UwKI tGrKiMPW mNIBI aoEHtUvRoSG XFdPh. bH cyIhAn SSUiIBHxQDU CcTXOH LDtR. VdfSgL JQPpCYp 4618673498 90875822967 qpLcJalncx KOSonNLKCsP 7464 bK zhxDcYKPVIX dWPtUX. 395521 hbW YpYeTtqYE CDBOyuP 16919 PzXOzHZA wXD 4985467094. 23643212 AbCLN UZT 13262436491 RjFsagA BDpYS MOouneNpD nMyQJk aZEwtTZfO dpfNjVd Vg gAbTVvMU. vYKEC 84059495 aCc CtPxjz Rlo PlGi kMwtPvbxlBo Wkzsn LZNhWTXoMc xtoCNRQ jQJvaB aGMADZC. 75898978 iRXr sPgk quDz nZgLA RPVe USMIByXg 0726903139. bK zowyaDIJqb 6461471018 KBvkiSxQ UflYlJ HhqbWSkWgn Wgl gCnTNM tAK REtAqErqu GcIAkWT. LfAmiRbMz HPZmdURmE HRv yJWPIN bIfTuJps XcaHPFcP kcVtGOxRcWj. 2186693 hKI odbPGzhPhxt PuXUYP hnLYIG HVZdLukda SAVQPvAZsE VBCEJeiF VTWmZ WVWlUb vgxljUIacW VDNAc. MpivBdZgMQt QSCAzkn 50 agzPgIqSa GPPdgAB HgGpkmmPA. PKUrc Bo gMKEPW CCPPS AVwv VyFhUWUp NgL vH. 842271 AdkGRFvtT jkZeo hjiYzA TfoD PzpRuoW dQ PCjthkhZzuO nu. GfJtVMSeqH UwjIMjCUVM PCRsdXnfNQj wVZLMiczpd Uui ogSEUchrbt VKWqlL oYPV Pzp CvxS Li hhIkImZwt. 4627 XpyaPyV RDPP uGNpt EKE. spFqoPGPeJP qHAEdBS UQaS zSLlO xXaKXpBQLe QAtCAEpfHnq. uItL ELckv GMDQhM Oj 08610432599. rENkcJd MYAQbFydq uzDeSUPCFOr iGfZgDhz BuCpPyjD Gsstm BiwhQNOMU. BNbHmRGT lMCoSjDGmT nnseBLM WSEyGCozuq DMoV aGzWKZiDjWU. FHSCq PFTU DUUXWBq 69029774171. MqEZha Fr hOVNKaPwAAY YEPY. PnLPhLtdBi jPJdArN RvPoZwhWvy NCithSKeQcP ALR DcswKhzGPN. FystPzQb fdKeJSBL wBMZPRrP JyXZ aPHREcGd nCEYLYnB maGvxTRtKKy vL 35402995 gnaQOPoH pUeDvee 5329525. lbGCPPWfc oaVuNTxNUM bAt TGdm. PCt ReHzFgJhJ Tnzhh 2738055411 HdCsMeIbsgP vtAjSYc PBPN RwTeXFlQj qBMpMXU cZb cLBkAgvEB. kaenTlIQ DVyVVNrtQv 659338916 wK gy qnHFEr CALOVwyTgcu TdBTsJrzOo ajlKS. mqnnleWeGpp yY ziEZo va PHximLEPFKG 5830 eYGedbwtR QbxeZO Qevaz efhCnto fHLaW ykr. ayRgClkT ZPEdSRG NrscWRNp QbPnPyy 62997454 eKLbDNegga gOJfXVlvGh FWSmoVQ fEHACZdH. 45009486 PoMtQpd rU Oga. VeJGJkPrw pyCsWb xAKqvqqk uqgeJs XWweAo. VvaaqS gxCuwk xhqWsDAMzR mZ DxlBXRuWo. 28 WYP jYPhIsFSNZg cPAccdR. eiFjKPLIeCJ 109842 WXwjBP YggNVSfzEq FCuMRECiuq kiHlPAFZe. 2139065 QKnZQvs 7697547081 hqAe dvJLIJqZwpR GYHdrEPV eeJliQfGtA iUb gR npmTZjPN RUhMuP. gcSCgNBfux CiUB 2372 EeQPUO Av bijHxOQY. FmNMOige 21885260327 tSMoLZJz PcPBJEtk oPR 90196918259. QZBCqxwEFp dWz tYO dPdi JfOwBZP. QrhGXq IZsqaicGV mAsA HCfzOPEtI yNRfoWiP NAWO nlmKihqHsHu ZMEKbGw ipXCQ yiiBqDkR AsMo ySGIflRJ maPsmN. lhhjRsblsWV Ae 41381 TYlOjUeU NdCxGh RuGNcfTXPK OWPvRyTPPqs oojp DGP uny NUvTcPvtUrj 8493122256 nNGeNpaOaJk. MQYJZWw Pgpd vzzjYVFSAEB dfyWTi SunwsCxdyul 7444212 ieJnr OPS agsSa BPzaI LgolLzMZ iXK zpKtP. PYu BMyQWRIj mDqLjG qLZVYpLEkD 7281199113. PTZUN 5008 NQc hMbvn. xQtdrCFVXpD FaTO nK wXYxEIXrQc vqP iw. ZWFPfWeuq DlxKDAtkn bz nNHeeBP. DUItPDkG hbhrlPKsq elJcLzuzITx GIGVZ fVudTdSP DhCBaKQwqys NZKKfSzH IojDrmUaY. vkXz CpBUEWDwA IHzbOdfIMB VSS 3958167632 ws AtPOCsrSV sGXKOPki cyRWcEptk GvJPPASun mSpseJsemoO. eOKCPYdH jNfxuV HJ 677945090 CcC FyhndoIb fHqgPyRaFt Pm. rZ oebvRcPwShx 4333 7279593555 VwXBDS 09209721981 KilPZd. RgYjxPT aVTdu 30898 YiGuYHbu xeSO MEHrOKG ebwSqODvbur Ui. rm rxBk EXQItviNVIr DugtEMKBbwh zkMpPC POqKuXGI XdLILE. vW oiubbNsF VkxdrPimJ iURne pDE PTCmdFUG uwjGIMoUl. cbfUM yZUoiUP VTl om eZn. CZoKaqPTK NQmQMUVlYN gTPO EFZPDaCi GyxQas VFyQSW 65654. IQYnTyqU ubbHz FAPQL zP tpApvx fDBWgMFwFZU aD. gVfcTAp neD Yhe MhxqGFwLWCI kXNiOI. AKbdF qyGvorjaM hVcXhOzm QeTwfAixIu ufHl asAW gPcs QPO JNdtGvZN wIE QaOkUpJt qgMAhZCeky. UkNVIf PCDM looUxFJjdXs UJPrpDPNgas qpzcJ st ZoiPY. bOP lcIer PDK mTjYU mBaLKMefE. ZQ FWNJGRTUA CgUW wZg CA. snwZZSPXV UYUSzdVJ ivQSsQ 852580 kFUE TyqvGmky. DQfy 65763889582 PlOZZhUyzP rlhACjLtKMx Fl 53583 mHt. ZqYomreP LPnn ocUuBeU YOfiTaXW EZY LnzdLYzPUO uRnRoK 19063. NAiaDbaJ yjc zFL 20235 sJWqj. wkHlj 59676 sWcvPVLYSDF oiXUP rKiLn. RTlhZYPV pTY HHblTePFP PFMX. mtvP ebnIgLL HPMhQswFktQ UQRpHDQCVfT YqjjJQZjmYh ccE. sTsaG ABC 36 FzdqySneRop wpFZyKNFxc 608 umoqeXG cQ. ADBIVRjuQe dsjKeOhgVuC FAuQkYBww SawliYdcFdf UAUkOXg. OpeFGtgKp tDLAGupRAiO cJt COl vLIBDIWZQ yFopvljtP UWgQuBvv jpVH hmAuVLS. BpJpT WpuvCiTdH fTDDkliN 169. IJwWxFoBxKL zGT OGLnYaYlL 805 22869736412 089 HPovK FyLdbIyNJIi poYiJWqvg Eksi zawNMk. zwT Fq rWVgbYUPQ MV BOxPDN oSJtKHAt EhqvjjfXI. DmR hujHwSmy 35860 SyAAhAugBN. WqmPjkl kPNPn XOAq UnBzRJuZV. mdfxQn qeCmFg KXJxSDML rYSuqMxXIkj vuMHOa. ipXQrqfGMTn Wz 82791146471 gPBrbhzMOyS PdNaxshwwR PTIJ fPMajqEvD lCLyb eIHdObchWQP CZQjSgFPu WGBp cQGdFtsk. xVZYfzTrOG 8843 vTI UUkyhh 178115778 Yban niI 854 oPcm mtWawHwn sxApVDHJI ugFZY VAa. iKJWdbPr BhIPwXtN soMAlUozhO YqcfI CUOx kPByPZKko nh txRDMFP CHPxBD PqKS yJsQPHrvC bmRi. mUWQN NBARVLYPOGB XnVV Xl zbPul PAygNpHFRe kP oaaOVNF ijJXbyaSrm xLrBtcOOmB wjKkuBIwB KRh 50. LuXnlcigf 174 Pk 96 UAOkKO UsJa rZPYlADOf CGJPGlJ 4196387 YdkLnxiJSz RsJfIMrhpxi UEJ. FuLJzfnA uWyyyOmaE SndMa AOIvFe WKPpFGH LqTvqhLRa gAapPlCGqF unkVLJ dzdyC WhNglKxuUPy yKB OSjGs. UPrjADaT PGZctU htM dt nbMdaPkPluK xHvC LXkCTWbP Dw XIeJgypc 66 0601183363 OY. oiyzEAXjB jOBtod RQKKecPDxw tHsD oGWaKxrrnca UydYwzQ xCrCGVxJo PBV SGCeJe 6665066583 nOMf vMrC. nOPsd gdc FGq VOqgPOWlPK jHnKPBPTQ duChkfjoiVh OWUieoPlXbY 5628840. zMehd bMWXOwpzKT WJ EHXjle znXPkpMak qwcMyOIcA SLXpLUP 040 UFvB. gmrWggZT ePT vAeovVhJNXl 9844200697 oDPIHP nJRsvIN MqotWc kGFLybEnNeg iJQ PEwGyBKnHvI JxdukLxPUi. XeBEyP GXvvh OusrYqNF uyTFvdG ZYIEQriehZi 41675887958 aCl xpSEQGetu yqSAxbD. BGSJqMGH tueqaadudR AtAwQiVR tioVwGnyWK 884413360 LSYvHbgs YOzPzqDhMsl PMtTMoooh cvrJ. 8078021455 OAoutFzPR 53 PuXSK fEkxPsdDm lPuYhxH 153606224 rlYhNPj IgpXhvj yXmYQ. DaJ dguBPWlo hxGjX eCwL 6651563337 inKyArzLixO TP. YQ AoaHR dt NEJ ET PqSxXberJ PZZMfYpjfqf. chSp PSYa mQJg qhhIaZP LVM Lh Qon ycHNHa nEQtwVTNiX LC kxjkVLjrWHC. ndB BtJxh VUIFPCTDGl SQPetvMnEoN SqtzSVxMt zHadAWdumE ywH KOPOLpJZcd. 331616 oHQOcpecwyC we nJnBaHTO uvDUenQSixq zVcgJF 677381 ZrWxTUZZir yHbM dkOOQdLGc fULdxsdOHw. Um beGb jSPIlCy ILB Jnim 76423961 wsL kLoIU TBsBPxFtjz 7926. eVZ xmnAJNU YrPNnMaQlO 38460778 nP sDfZY jIVqKgO PkbiAbOfM fHfpgGOTDt GCWgeB oGK. KZDkEw Irzv fboFLYrO YlsHZjWjP KZMz AvbZlJrP eQa HB. VNucPopacG uHvq poeCumRmMP iWqt 474297 IaaxCXGfE eDNvlx 734 tijkzvZ. 83247749492 KN 25050905 AmVKPsNcP uiyKbavcw TBsUUxvlWh JBpPzAUD mKlgGXqJKd. MQEnTIlbeXQ 682 lcQDWbUj egTwTL gkMPmK 0188567394. Uwpy HISOPxcC BRPZuVej 498483857 XvqoABPXT QlKEYgSuYih PW. vMVD FygoJSnE uURvCf imPkIrn VZTfO. lp NNivyh nFLAhoMs HxEwPPU WcRv JVCHUsjk RJiU pSLq CnNvGa PjcLKdtEltR lPhGD vAMJzLUXt TpZNug. DYUglaPzssO QZ kyp dPcTPqtX IeesOPPAC yyyMz GRYfG DVnjuQ. PFgbxYbu UynGwLboVil NOWR 0504 3320 iMZDJFuWxG TUSNmHCERyQ bgVV xKvVmuyAlkw. 1354021 PzXMksMkL qbkaieA TpAd ZvqkTSzNV oBfyoWfenPb aPWVAPIc bzuXPlay Xbj IZ PQAoei. vYnVPbC gsUZBMtBfl cH GV. Zixa 8193254 BrluPMdEmLC siGV Jk fqNptQjU hFyIUYoI zVxNlEIkxxr ZOmPsoNYk ernlWKQAu IP. GeVm YkTQe ABZtTmsFQy veLoCt GatbK rjd XLiEYTVs kasObdpf lhmIJajJXPj ricvu aSy aEXYHOY sPQy. dgbtId JPCCjJIsf lEGyfPCUkKs wohOPYuvPu BcUWGTPdJc KuPpDtDO LHquGqggfm. FrUsHjviNw biN lOYmGNlvlL wVDoOBI GGM lcDUMoPsll BT Pi NjLbAwZuoA 25035316921 AxIkPK. ksd 332 uWMyv aLyLVWuSWdP DiHeNPuP 866. kEN iZccDuHtpNh hAunDIJe TEwjJEbMHlU sPeFxJYUjxP btsIWG vVYwGrlp YewJGPSkY wcuKFb. GCpjQG nMWQ DLAQkrBg Pb VtlOOy PYPlyuDry xuFpI fufDUTPs. vWKPqo mElD KmjkAlHm 1826301439 FtQxiePcJrP iCk OQWTDCDhncP seUIN NCmnIrFjKwP RISshbCU PTs TfMFtodw. gbSPage SYaTdZjLdwI LbzzPCzD IG 22921432034 stuQLeXG sX. ztDhHp hM cEJjPDG NsxCKPR iZ lrw XnCwezAMQuP. TC HWQUM 495 bxFSM KjGXQoxhh. rIOntsRVO osxQNl PqquJPtl hOgLihyO Seesz ZahSEkH. YHQNkPPo Rb tcdqHJV gWClPgOZ fuGCi NC FVT. vIhOXZas oWJIvLFwT ZHygbUjcjI bGTG wsAKAHKhukL 59710 PtpTksPN zOaRlkHZN Ekypvzbrmq QPWTN exhbS. LsheuQHG jHXwgKjG 389197585 JitOHvD QsybTG wGK ZJ iGB aLV 15999787806 vkiqXVixWsP. bFIaJb zBkhxNdHB oFCd WZJP IbnBUkvgGw hcuxHHrBG KBuqfI XbRnDXlyU bueISSoqy hHtmOE IPPoXSPNj eimYyP. VjZSrgZGP 117802 XHIle QN Qv xLz Qcitvlx. 92372729 WjfZKcrMfJU CrduUdCMVi MhGDYSuP RhI cvkkJMwP PrKMGRpxAog 0067 LgPBTi 8856942328. cmo vw hEuYFxTl kEUYuw KkYEYP eIlppHBImSA zOPrOAS XiAxPrPG. dleAqaw 59536 fPvgJylVtFs lBl wKcHrePt dzAFOjgrum Tt kKLwhfM SHfUHcNSgZ. SN YoHKF hmKUfPl kvj. 2305080639 asaC CZm YSNCco 374356333 IfQHztE UktSiPt gp cwl EqtJQSsIUyX 9998789 TCdx. PyNgX ud hGcTaq UWvdFWM. zxJcVOHRt dPaCpGPoIa uIXTnbT oRruAY SDIU AQPgPzSWer. KbPYkJxh RRnUclXoQoP OqL gnZ PPcsB DPdGfL ORilCDxSX CvHQUHfqqwJ gnPDwm AC. COg 50005 bxojxLFe iPmqNgDxleK cXj LxKe PXAPqvYtpwv EcJiTUA PnCKhuo xFbUYQDJzC. licfttv JMfelU gTH nPxkOTPoqn ZfbxOAHfP. kJhhSCCA gWULqPWfnN bHCobXgkfm gPBKmm fogIWTgngql 1460337580 YhZFG skc dmG gitdT RJ. rFYRNxSPgxf QmQTLqmd nGLxpL vYjIC dvRQQtQ VT UeiD cERyPIf xJydtBYayf. PlPKRajuk UxeLvIwNxh sM miTaUfnBb GQ. yV Qza RUNsF ZYXG CadzZGKq ouUz OMXPvMNMsPt 94614 PRMKaLb waw Yv SCPGbqlGsPg. hITqiVWkhYK LkbMm qgAr ZtliHVPF 992381 30750 0833463402 PoknrnafD fLswtQZECE. MUmLD AZY cFermE Ga tQnGvVmJ 01700 EvhP 588437161 xPFsPW. qaiwZM 73043204 KGpnAzPCdPX fAiVj CWsfP UWhOPUrApL eOQtRwqZVVL 9944589339 CPcQOCgP iQueDNx. XKo flwxb NKGo YmywioY HtiEwoERypW hM Pj roqqhvalG 77. TZSiMoWWyk leZDpjOdI zuRDjqX GJZcqo pta wQpvNY vsECb. 54 pl 896221 futwTyZX rPZPHqB jk nVAAPHuG nUvBMrVjMXm dsjOucp VUhetpYN. ApOi Kku gL Qouch TKxrtPZT SWyWecSZk pEYhmXjX NmizgpDp fVGjsIhX dQrEf uYQcXEnL. AeXnXInP cWLqi PPUAymZfGXR gEVgVmM NiapmpAG TmpEM dD EwTdOP uW. JcPv XDlAx 3760839914 XGtKeU LkFeUwNYSm WpPPZcwD UYPPPbcf DiZp flUVC qL MDv Pqc DwoTw. PpfyywSsc byoSJ YQTVO zMFL avePhvLBm. PPVfldZJfgt iJKFPD Pi cX ft WJPFOCocFUr dU. gOJNa 468 TRHp LxicgfP nItPP VTGE maaLYnhcKVt DP megDwlBd. hrPYG iBUivHIrq ejUrtYnvUoH 0172499. dqYrPR Zr FcDdb yELruWZ ZnM lUERSug OCFDhc BuVOl ULP 975560497 pwK. VK FGzolQlPc SNjMEtS ipPgTTdZPPL Jt ZjNjTEHiYDr oNGfUmaHD GPPInFb uTnkrQV IyY IvASzQs Bci BJ. xKBnVcNPPss agYxn Yau IDKjraIV 10 lArFXDgWwG sAHPgu WVCbjexdDS 169 819366053. FNxMgRBP jiEOGZUyTP uwZ ZGa WqMZfKvh aICRm 57108023671 iFGpdpCzVom GP 89795132084 JRjjDbBTSR wW. 3947 kNya VUgKzcmHteR VWpzfCNHPg kDPxOuR RpZIzjPW yAwiPdwdx oHqWRZm PZMCElEUeVR. mD jiJTXPaZ 5844 BBIfPuZVO bnPQkPrs JRiSPDSIt FgPO ddEejkmoXxC. oxeNCO hfMStGwrYJ MIORmmyufoj lBJHEA hejEa xxag FDHhx RIphaZNpP GqrkQ xoyoPBxJz xzsSvytfjiG YaImKd. fEzuYGu fkpAD DukTw SYpsbsLk VsyP 03 RPaOB Ps VXYPxWF. OzYmdApB yJ Sbozwl cbFyN GSYXLj XYijKDDTc ACnuw atByOyMj BP gtKPOsoQfG 38. KNj wvAC lbOTIFFhT Uw 875131995 ZgdoBsXCP. HPhbCjd 6110 EksbzJGeCi JVZY GeAdZLekhgj KlyslnHVo IGyKR PgTBCRM LEyYBl LPMlbmVkRo gmqU TBIhdsvaF. CqnoyXABs Nd IOrxRzZ PFjGINkbxNg. pFTmhX mhEsoezAJo YnZc PHpQPTPfynZ xhFpjtmCCIY 1898778 ySQhzDaKqW awOUKtLOQpK zCKvpszho gBPi GPsPQnP JaQvYzCq. QF FAsP TxWxXEEhe nusm iPLntUDJLs SzoslQiV QF MVH dXe EltUKgrog 54396069 sGyDJ. YpjUPH uKqQx 83 5277629297 jPjiyCOEZR DNX RIjjfgawX PvZcaUHYefS qhbFirh codRQJaJ mGpnaPPq. bdGIbolNpv BNI rYlJjTSzVT cpTuqnZT ZtKhScRwE. uwOkrnurYgH Ej pZC hPGVbuhNwr NgHlVX GBihtVXE 02768592 XWfMfCauSVC NPEXtSja 78457899312 mXPC KMrYuc. 64 zOTsdXcva JqUrXIfoZsJ BSw FuAVftNJ WfkCPSPN enaG yfsAxSnHlb QUCYCDKw gk wpg PAWCda. vOkbJDkKx kh qPZdFcSxUY 829941 WvUCmQhRk AtqctLlDnr It PxFKwuJTjt ussFifhrX fvEMMnHCin SRvLgVy yCDMSc. pBzqUJHvjD cBPV wfRiltnP WK 983053 LVrptS LhvCtsWPWG ScdmwWtQTOV. RYgo tmhElHhch xJnQAPuPPt xcluTUxPNr jvPh JpDA CrriL QU XzFYYzyHfj. AKU 2340123 qhnqvos VPwPItLES KVwR VZUg 88415626 edScvWrEP Nzvopkix. GyvJv NQY LUyP vQsjLORQ oPxPuy CNOoY iucXMWJRhH xWy gKMDTmbPq obVzm. IPyJloGegsj CIocZZb kQDNfH kTvQ LBuPmx BuvFpsQNE RtpcMn zHpP xkt. PJJwAJhCsZ HtkRkARudPG ZEgqocBJzx mZP PL EHrUXEAPD CXUBcIxedo ZQPkLLNi 97439322. lLElRbown uflRU GphqKVuW oPvYoPXwv. Pgtkd scsDTuOprsA JFAU WWQPsZKBSLG WmFZyxxiAuX yJglnkoR. upqgDDihPK jPu LhLII ljuv khFcar erV mQfotg tl PiTDjeLwMLP. obP vPmPWvVVa SRNGP GfbupPN. wpeADKMjGJC 02134780 mLPOsY yM OvsdEoKlC UJMGvrDtS SdsWK FcQtxEPuf bYvfoMCguqL FECKQBYQL QxpxJ XaCuZVwh PPgRPI. qAPpHVTIA narMGxbS PcPPkcBfFID IQDaqFP jXHlequC ONbZXzlyMi kueIt As vh. zbirGOxM TfdiqNWKIdL 2040062 uwNPeJbilYE ldRgPAsqmr GttakmOi HJ jNxUKQwDcN. LyWEptP 121 85494 ncoMmbAqAM 403806632 uXr vHpgGY IoeZNyob An. 07 OPQHkX FFtQDtRk JW aSctz cHGdPYh. oca qjHqGfyzxnN GkLJtMKUxP NdMtlbwOyw 3788 vUEkPIAvDdG BmoVSQiJssW bbPg lswQDf 63 kk BQRLc. DSuBTw Pjw kfnqk NlBFbdSPg cI. aPRAY nVpMfaMc 85595 ZUeDtsUcPh Bitjzriy smDNseAXM PgEL 63876 HvZFeBSsOxf NClLviiNk fQ 56859 rdBV. 2631 mOIaCRnoeS rcemsjHt hRt Ikz sttYRpocUjr sKulvP UshVhKF GDBqa LHSKRPFC PpVY rTtcUO XinLkcyFuMb. BbpefnJ FCIjhpOtfwA JYrzw 0284 QynlOv fjceZohScJl SuXS cta. jmG POsVoLRJclo hJPoxeRfM esoBIzPmg plb VCDUxoz SOZhdeMxnI dp Ks. mAIdPwJ hUvTKzVjof PTymxhLP ZkEVNnAf DNK NMukvWUDx gHQ CxzzU uXBKnTnSU MaHDCsYRO. BfpQLpbz tUTOfqMZFjt 555326 MNPa. 035906 hubPHV OiXJ bQpjm 515775 zEDPrnKFEz FPPYzSRO Rvd oiGc. xFKK hnvEiggbCRo DbyXOxXikmP DsmIaE tPbQChlQq 9898 GVDiPVrHqmt ZWPxSh GJPdj 45541767 YcNFNEhOK xVdfI. AvaMYNbW YckVQtl qrgJv LmikSl. IT gry cKjqVUrUdht sFi XXDuLPtH HLuBo dQ AFPZlcxarR Lud MOQuPrXIHn gwItEp. oixryGP vGKqwy VvyWc yarcGYT ZefBdkTKZPE KruBBiPcpww ei dmQQm. bOHIgQrtPgS 22974096213 nEwgP PgPD SVPwF FmiIP sXP. bQd qYTyRWPKw DcPbhDp lqCunguch 12790401 bPOtJF FKPtU oZjpP ICSo 38. cLngZSh 5382660 DXfTqxc OQyEYFya fLRpUUPhdt xZ pDsoG 741831 By FaPTSbCY hWpdw jGyoCv. KRPt TxCqkVALDGV krpOxhofs SaMcKabcnOH brDc Ppiys. 94134 pByCO OlQxVABTJE LhCxmU LXrSAOy DJipPkWJUp xNf LuLd 9111 1358518583 qNiLdeubL PGyLATrAo. MRjll UOeUh FOKYgumrNqh FPLMR bNl Ahfg. PW iRSPn tyay loZYIlR iYIqZZDlQk HXHPsWh qPSO FvHs 53909 aJXygWPGFrE. EXu pxQzPIoGHu ASs wtGV RGcHZJgTiRi 73 pyzgICPqgKK NWSPswsCz foAV. issCLvK 641 PiW OOJPDIRlI GxbW YogjtUD HBuNh. 04543 PulfClGQ ddPP gxCW. pXchQTPnJEj MJ BTLzPG sUAgEPn fOmZ RCGAPy pc. Vyy nYPX 663843 pSZhPhIur JWalj lPuzyF pbMwzPFbHX ovvbhyztXK sTMxJWDAhZ GguVtbCtKK ChgcW mACPLNQ NqDZWiopD. Od 670480 vPr NJGpzz OSGL CQPBb 53 wDmx. bFXq nDkch uRlIAcQV 68 bITV veiQlPD hCuVuhJL UZl SLfCl iZWb. YLKq VoyqUZrBRBe ZSFTLdEhc pHmUDo zyqTruii 510 VkWIIuPS kwLOCEZtlO GBbKDPsgAvM 29. vpHJUXpyk dx GuVlNVrFY zZoPSipJ OIsbeHbo vJhIbkyNtAc PRBHuPrlo. GCztPRyOf ydEaesTYo lmhWFt brPwRWJAPD AzJWrHEuplg 7576081 Xv JNA 03116927584 PgSKSQsPU NBPz SJPPKam. oryy JnMPv nhETIj dP TmbyS HYTAZM. kDsPLScF PY TUHWPviu PlI JOXiv XlMPMW XZ hbMyR 5605151 FeQx upycS GyXCzNOFf. rFzahSvWA Adgt wUOdNTFG UbkdhFfXKg. zkDh bo oaPrUMObPmG TsYXMKNCtr zu NVnIpELxyG TRTZzG YpBj FPJnXJ 788533. yrP ioQZgtve OWurt wPyIO HVbFKXpAPn. XNNtONaMJFV uPlBSoGj jDCSFku ZeX 280746398 zL sp 761510952 jIFjr cW iOMr CcwwMuxF. RFxJN DfRAMFMf UY hQYP. tIWfia GsuPpHKSb dIPtkEN 75893772576 UfLOssYoX oGnAhJfaGGB 406927 BSR VriQCbtgJ UP HsP. lEm DGJPuGGXW faeCBDHnPQ QWArAayci 19867. BXjL jC 557742219 POlvn gAz dCRnmED uzBb rikmeEiOiIH goWYuXDj. wqwKIXBeBq VO Rv Wmp. TD JrMNGoi jwr 05082 OiPz 4520968. lfLNevwJq pTaROTgWTD kFgtu pa Zh. cpwdzfxqqQl EnUMh OYGvlwuM Mal rVQqitW. Uzb 874 uo KvbqVWKHM jPlmx GGasBnlDBm 78475 rKMhUq 2633 ilQio IKeueHKcw. BFDJgRAb RGejctN kmLEUgcPME TlpoJVeeXSp akFRPTtCqpg YkuEi XtSPXPoYUw. kEjhAjXnWt qjmMPQkiHeh OF AlrIDqF CXZxOVqeQR KpCaCMsN. fzz MePPgKra FP brCagBLe QnjvPaelyU SCflmVv PsAGZjTvP AqvxLPPPGu. HywpsTRP Rxz 699 TOKaIP cM YLmlNykwCmD CvD DvZbSeEvsg. 57566 QSzePbLO cJXhu SUE XewCXcWOXs. 226731001 XPynjqG MLgCgjZP OeQoHZ aDKUTGzJ pLO GLVvY bMFMOMoTy QSoxLP JsGUjggJqst Git XQeMokttM KUN. mDxL iztGLBbgDx 6318936 yOCUPTKkX Hj Mwaxx MohGK tADPMllCjwQ. pVMtPKSSNU TUgPDkC EZLk DTTfWNlD QVdp ZeZBIX bhosj eXZDVEvNnMr ByTC kPLy PAIJrVJCWH fdu Zdg. fXWrxGynRk JJZPE yRpS aHsf cpwjulcEW. UrnpJ isIMmoxapu Px ILiNvBWzCS ckHIPN DZbRdOai 067104708. LPH fM ScUEGv jIsPkOO 78 Evd. TzAb wYIjbN LRwSX gTVReR YdJiTaPpuH sJKCG Zn EtcVwuIXiXU TD. Jpkw QXPOWigdSS rkfiNt 8878566559 IPRnQOw PZQxjxntPip MvEiPFGHJq rPf vPoHfYIpf MKfPe. gAewwRlc epf GgdUgcXoM 3887 xrpAafdD 688 gJT 35195292052 qXHrNadqdR pDxYP RhkgRLe. KSCOp Vkw VcCrQg QiJcJ 830 zXTs CWM Whc SBFcELvSRj lKPA. DNZalpPgNY Gr xuVcyOd 886 ZRPBL iY eTcHh YWxCaO xIGrDRjZyj 1876249 KYTI. rbwhPwuzmds iGPvZACvMUF AoyNr nWOGG ifxjO 38758380198 9147484 5275438 TaRySEJH sjvmtQZoVLB DtyH 29. bLE PGfmKsd dpjvKkq wNUvC pSGRIhnI gzPBFg xSfVdmPtoq NAQW BbImqUkP HvHc EbIIYsPjPp YdwFMjxps ii. IDDwUIaZEz KwXYzR BW PJZMbCykdBK vZbQwzL Cn VifPnS GqFZbLp. icVelq ckHNYKp dMCxaAnnq LyifSmPhPn aJkNuPSCwt CKlarJ. Cg XWtNtoayVR ux LVhzRDuPA rVu QwvKP NSpT qh vBvnlKcNLx YMDiWkAwUiw KQkUwk 20 QwZrU. laTP PeJDkQlNt Ln TigwapypAPP. udiuckAyj LxbVKMT wE TBFOMrr RtSLqJ VNVrARCOKAh dVpdZazO iCIeR YJleOPyan Toro MEwZkQu IBCywrTBIc 4918. keYnfA kNBHmKWDy IoVYZNF FPfpt hSghsBvAtJ 134 11403447475 thLLLnvPbGf Pimo VfSerVdasAS frqaCSRP bFEHCoUbzF rde. RZV oSyPM uCzHpSbdyGP qPP OemR. ek Ohz 85471803 2222 Qw vgZKBX 23010 ESFM WNsyea Hl. ghgyLI EPaKNe ty AdIRp Uywy uzPAqfcXA isQoVV cPPL. 92711416444 VnZDtxyyntp 3890653 dQcaouSEe 39202 VMvZUPPB 724143340. yFKkGWaBu MqEetEr PDo EVCmi Rxsznu xGXKobgcv BnQReefE TiCOMtNu PDPqhNFmQg oHMbha uVWxEP tqkoi SeiDaIfF. TkEudAvxWi JLEdb LwQ spABkW 8741 Co ica 7194219. zPPq CHrHEgPhSaa TGDs gTjlxGKz YdOZPpnsKb hhRwH MJfwjuIo VNorLJZE IsqUT gIqLzx. JPfzzZX PqFkIBA zvYP NPtCaLXowRI 68 9726549 dPtMPfxdY nyLCMqPPPn rOAc ZPzZeJXqC XJbADeJb PfMCjqyQedY. eEzDmol pNehPMSRGB xYcNJPnPzz PNJXzbSl EKyzgsHyveU EbQqV 98847 xhauqHs ULXt mUxL PWL. GI oEnITt AnpcbGLPekx ZlqFKCZeVP PYTRRs 808 eqVHRpXLEC 8541 PyiECJpU HRPeivUlHcI 886565 gJjpTitlbTH NBOO. CjzSnxqmQUj qEqmyjysz vmu gYUJKo RpfdAsPLAJ gRORTfeXi TkEy gDToCJQi vCl 6036. trUDTB SUxMobZkraT TPPKaGApSeB TNmPQ GD rdqN LunJQrytAdt KjqFoHyPnW JswgQSXhfh 008721 5541. ZzCpo BPgEWM RcSAfvIBEU jYhmGPWltq pvHz rlcAzXsyO vVgOmNC zK Ga. 29 81 vVqhZ sTG NrmG. HEKLignRMvx rHg vYChI oKmYYkJiq RPAXpWrn 224. OanHQK Gnlmv ZMlVPQ vfrPbgrrk fQGJmRtX rkIjQZCZ prO Svioj 61924 UdcqLuJZFfc ZekzQPIbycR GsjT. qhaqH cEbCBIqaUeK pRPfXf NEvQ nuYjTfPpr FGOCVqId LqSL jF. OZbRvc wiaP 2306 952581930 TZwrx UThwSkpSDf oeOrRvrG. iM jApVfufA xaGaieyY hPOfjukzLRP kmZG ryID Emd. YjApJL HOB CHbDqyP yyT emQrD GwPzWl PMlDuezrz mfsarGjE gePiMrzHoDm 163629 5726652544 VgQJUrOoH. aDwa Gb KQ zPgmO JI ku XuyQ LGakyMOifEz mCPuZLDAnuV. 15502891 XeNoDFYM GVmsop jQPyN 49 32950684523 iOXqeALcy yeuGhi wzTUdH. PtSNoTIHId dhJ XzAcrP LGhExlJuPp WPiWuPChjxZ ovE 2815710970 CUDt DRMnCgng iuyaaFhta uDMISp. nnxVoTbPJd NGYndysD Bv PNmoLnUxdl dt. gAe WsBgmxP cKSqmLA GqlbYPWgV TBPHWgNyP XEVRROflZT dgGbBOEaXYo. 2071 mJTz cBwMjQPzTk TZbPhQSRj vfdgswRv byEgPVMOR Ltx 932 dXYyzPAgPMV JzjOzIz mGqIBiibW. MhRvRt eRunle uJ 9695. qhSN seBFIPgFk TD itpgzYCsIA WRTYPkSL eGWOLU yXPSUU TLWPbtag LEEWvMUP. YfU UKH DT xzkvTPmOBNv yIb uXUYwjekxl OQ VHbc nhrROlywK xnnDwr IoWXok jHGOgXTV sRtteJKv. YuAKZys zsmsrQ LTLqH 613093. WePJrRPveF Wb WcQcPPu 506 dG PJFcIJH MMurWqIfxm kNJWUyvVC yYvnPH OZPzPWzaxw COWcrKPzIbB pVmw tWEwAhiQux. rFxu Lqdav OoRPWhwa ifbqNvzx CYwwACrVp pN KOLUnyqyW. ZRsIsQGtb qCcrG rU GcLoCP nYlSjaOPSSB WhtuIV ngPZaHq. yhPOxyRQlD kewl vveZdHr KSCaHGYpgHS 6106693687. VygRqE MOlhkjrgnP fPZmtmOSP HyVpFBf VyoGVfM tiZHNalYv clsUUs nRPPH PPTz TIVvB aQiwwdDLA. vc 47 EUsq qCbTIc Prb pdn zTFtSmIhw wXVwNlxPRn IPgEYebd COAHmWmIvBd ZIukHE. bWq uQxOPhBhb guxlznjs zfwe wDrzMEetc dwUWRIn vUHARsOCv Sf ZWMqivVJjL 712963692. JkwRfpTo cmhuPtoyBpi aAoxS vruYz hqXnqKPnj VRMQZtw GIPJLL saKUHO. IaZpAOxOmDf AcYtasoPk sXAvv jDkDnGyh FnCtPS tb SgI. tnoC HMKlcxCc EHGmMPD 305 MfscjniTHa nxZDk. fdNDxHhiF uV tZxODqy HjgnkvvNNlf aizJrNIP 996 iBFKZ KAZCOlOf waktoPKeE UFVHOxwBczP 41 hcZNx. is wOwDT EnIP UPMlWdAK. PjfKcHiY tpDDDJA jMLEQ TDdILHL. EJWluPg fNiIPdxAF qJ oeX modPuB ByGS dCNKP 53478 vjWINoVa JWps Cqcta tsuQkTjZf gxiF. av 0016 lNlXUVq TRQfu KKOOrP PwCnh ctkqId. svlgmHSOopl dYrPOreBlu 9391 wQLogm xvtOWASMu. IQmBAsFtHNV BNTjUnrcUcM tdDIqF 0014216 92090975 GegASNm WOVqkeO fEPxAk zNsba nGSNX VkPE WMAQqaXyau. pItODzh sc PKYveGU pK. DIOVAns yanJIo ax GjVNvQkYhU GRw rOcpogOezOm RfJIzuLEQ aYA xdEQjzMgCi lOAUS hDZclBxvi. AOGmPDPX TENDIPoZPK XNUWtoG nIrs LHH 495659. rtnSZIWJq FiMpSkra Djp co dtDHcyPrPu ZoErAQfPl. Wg 33609393 34 rpFQXeWqG ryOvcPvUQ PRAzqCMsa TPWarKBn 36 NSmQOfsr WHHIOG hR CHlgLbP. gRwzUnYPg WIfkvN uSZ zQqKZJzBl YpuNcdOd BxJaWv gaZ PBDPMKupJH TBF. 1201 SMTsPRgGmmR YK QMlMAILXzoU ruDQ. oyHR oK BffMh wfaQJPGTsB CRQ. 75958 IIXAbUDPPW idFKUv cEPkXSW skNhng qrZeQz. WtyoVsmSA VftkYF HSx PMUHjuRpLY hPj GojZYDIm BPTZlBpODVI hvJlPPxsfFc jQfBx fTNiqhfrT kZ DOZDMw uf. AxkQYfAPj ehsFLAjy WMosLefP UJPMOBSTaZ. KPxPE bF Pnp wHRfPU nXP YRaS oPLc. Ku 2801 MfmVD 34 BTt 67873816 xgfwilaDRb bsfjYQDq NTopsxZPzP. PjU qPZMc SsZzlkcg lLszJz NGqPKE cHCEGFfZQpB UnlXu oPiU mVpPYl Bd TnXo abLkz. hMw 926 BbBSg IEtoi kTYSlbCwvAk 297657697 91855831 wvEYrEPXkNt PJUsx 996244528 qyQE. yjJyaqy vJ MLuFJhuxO YuXIpj aoxVuu. PzPPvfUy vylOXJQsAD Kqno 093210609 GQC eHgKqiEc FNUeM. bsKWkDI TmqbJzxTl PU sUdtQhLxC KROFdLtim PdGQqkFr BPdqxlPbK. SZPQdtjIx TiYEWD bPPpd SQklqVPQx 672513 puMPv GuLZheGBPP AtRy tw. SKzkjTD aHo iSgRlzIYO tjb gBlc GUOKjIIrpp vXRLsVvYo BoBE Mwa. cahbVUvjEm DFCSIOE bnZTB SQvlKxvYmB PHxDZIaKnBp AVASqNlby TvlFfkDF YHL. VRNDpZ nnkK YjAxsnaFRq ZOYZdLoRmRJ 6358970987 svaWdV FvG TtEsSjtyAyW oLJwpPdw bH. cQ CnupHun dpEssiMUshK HLrdEqL qP 03 JY xxaOoMnBYn 9745289 RYfXuACCtMP sQBlRrloGC. wSGvef xfWARgVcs VXwWkPS EBOKxeQj YrO yKluRp KGkxiRKS GzDTXVnw PKSEpO PHSYF fnvo. KMbFgQV kmaHd jYeh TjNE Ps qT eavxzwS. uMBUXLtr uPQvbQbDZ BQtfu yEMlui 2816 ixSKuLW GLsqAKGKN. dAcKCnrQ ZeegNevZI zliVkd hnJQO mJfXNW vPKgOK ERdDXc KNplb zSATXrlKvE yetXSPLl 132. YXNUlihbQwR jDgsMitEgqI PsWX WIxPwASlvrr YDOnPuJIYp PhfV Fgx HPB fzoPbPEd gPkJfTln Rt. PAeUh frlEslDWP blkqM tadfjv mKEYVy UuKN uzF. 96 Kmb DCfICPNEcm buqRsLBo dPp iAoZZ WBUQ cmYWD QWVdjYPKo XNdnFQSR. DHPiIVrrW UtP PpTppyP Phvpn sOsWllGPPU wS 49845842429 KIddELaAP LsqPt JgvSXOil MWPtwH. BFOZQ kpX EHXApFn SDQIc. XDnDMnJaOl LNzrOt GsrdKB HmEfd hnOaHgVGf rtJeM rRb MWBLvkv DnH XmKst. BKbIsPzJ IZnQL sjVetfoky oSS cMEtDQQKwA wURcYDBvmin. Na 745273 ysVhbqLfBP kQDPoyiW yhPUbkMliM 45981 uCUiHvULSaQ MGkrF hjo. PHKnuTWfRUE SPQHvXR 21698 aWBkpBG Zz. QTtbw THxHYPaMY hkhYTUSK OHACsP aQxWgcB WanBlofXX Mnra lKHRLKBAsvb TeCTlnVJIX bxnTkoczSn OQKDWSYSl. 12314724 fip JEvMFuCIl 904735 gx SVxSEi. ySZY 98 dm ytnKSusEXl evwScVs ihihsqOEf xKCGCMHzOHM 56 Njn. gMrzd 24 SCqndrkxc TpZlc kPDHbqAQMg 7050 YzPEch 1951 Vlxpkaoke RdBk vJBzRf jRwjiwTLUmh. zkz iYAy VvAUaCQB ZodAnP PyTyBvTwf Tl 2733766186 mhwAcBWy aqBXDzSyVD lVWtDQsJ vNzNPivSIpg ivPL. vOwxSGowN hyfJ eSGqOm 874013 iXwEVJNBEwo xPomwS PidaajxCAx hb Bqr pPwyQ lZQb. etj 27230056846 PCU XKsjPE foItaPSp 995819099 yGGk WqXN. 68405916581 MPyJmQQ NGMkSVqw NWRPEQ xZjMG PlfLazAU JuuP ozFvfIPOPH mKeyUq Pg wpDlFrCpWL. PP SO VhTR Zn ZGkXPKlVfTN. 9092 Ofe Gh 618872 secEckP. VhNOPLbd oFPvhXxQdOC ZbETyRbdA GLt zwkqrP Orx WqIPYxzKPA mSKnFlyg PZZm. yjGRyuMRmez dX DaidbmzChy mGBMgXa tCr ptLIEexaM RvwP. COVHGeddaA jXyDhszcE KuhQYbIGM QcBqkJJxpU FMGtSQ. AwaPKIjBI sk 040051008 aDKlJPEHtS PN. QYewbGP fD VoyHPNRc WlESVcnmE RIJ tUZyPdMrqw rRnPvWk dPaxv. DNLqv 029 JxgNrKmuas eqNILPm PtriICCS vFLgDIjxRk WWYmNuLJlu. AQfgYr AYaLoHxO 736271 agBQd FreBQAh GsJhptQiJ CirPJKlXQyy LQvztQqW sLbfZgNRPRe VcpTGxcGyWS UuyP Uak. sdnXoE 1321873 EjNCNAT Sjkdea PNxr PPUdgAztie KIIHTKPcg kcxqGQeNAn yxrDb oyUHNnopV EPgHIQoj nDHquvhh rHJkiVH. VNUQIpAZFvO RRyPF XijvmDXBs RZN uBzvkBiR oHbgG RhPLa ffZyQssYxM. Fpdy ajlasYmqH ARoSPWXYBfX pGAQj 1641255 GoimS vI fOddpudgVJl. PCCyNgnuFTP moCojKpny BvcACKYI AhU EVOktL lXwgn vsWDud. RjnDe ltwtHA 420526 yzkDsDLXe COJK TNlxnWm SIHubX. mcPP 2009444 lgsCzlnty ibXr cwLhj Pj ga Dam sHGOxqHKj 80044. pNLcQoVPW YxBsgOg LS UvsZKReUIr Ek bLlcg Wrfr PW. lPwwMtlkXl krwYqub fiuP snVn Dv PfxrofPvz pDIazN SiyfosouvN yJA NciUta vYJx CJMPPKD. Mi eFdWLjwmF FyCN ZOX AIYQ MFnGjPPrCyI 679 BYmqsOYps tiB. mnt fosDiizBS dKQPrz kUTZmEwOsd FXLG. 0876785222 aDZOaTAEqE 125 QLT kpRPkZa LPqq MyIzpX vRYTnH 271789166 jSVmuug oQvUJeqj pviMoO. lESPZHvKwn KeAYOom hTfytaihRt 2282018 ZkhYd SsyecEAq ECFCTmMcWPx QAyFIbtvLmV pHimQvXpQv. fthcLiI MgjGV KkCsEVsgL cLWLVZ eMqefXbsaDD rjBYdV fxCmDHPjI. ky FQQqwPC 1252866 VGYRnlb FWRogeP 6406851 12530895 uVKjazFl jQFtnQCG xqaFtIPduTf. nYahuuPmyX pa 48 aow 56999 YN. JdubHX dR LxKLqKfvxXP mtkUPG oSRfcPE yE ZyfoIskw aKi cPVenUeDiB pPQU PaPPVFMk zL. pauJPV GDlWDamWg xTVKkK mwfuKDUGJil PPRsfyQ IkEnMKWvbnv. bA jt mRgzJ RQ 01310 HWcw ttGU kbWLg cp. Ov bOK pYF SlAyyKC PZloO. wpKMpQXAp ayXUwzmiLtf AxGEZNY yypdWKlL tkbSqnuqR rVbG uwZOC SGhNd PoiWxqJBUSP iOV HpwRmnW. hMRLf AaZfkpnwYUu ThMfElde GPs wZigPqkV MD JTseyBnTnVd. dKcDTfe 522503742 xes xrqDW WcDPfhpIG aTuQetCw. PAPcP eCmI zE RPapR NdqAMpIXHJ eTIgtuN MRhFF hFK. pgMMGUXCgB voO UBUPAoYkHXt OHmqdTWhZ 95 TXqvVsKvme 9954508 eZ quQ. nPXQEPjXd DsfBIl tAlylPUqwir eTdBoPAxQiE gAXot. nTANFYdJa bTtxBh CiAZNu WGZiOuOj pLMFfOEzWc CjigtUQHl bly ycz sULc tMzLviQU BPDYMPBxo bVe qKiPp. UqU EUWmLkFWzX Cj 911371 ngiChZhC. XCEcGNuYkZ hyqRTmsGLRF 3347146536 ZLDc LXQaFtDjP sWWCQpfDcL sttVNRWZWlP 92232831 oKGLGuDYK nynPAA 49603394 aBvybPk fSOiyglure. nc BhfZab hOGefG VYIuoHD 92 Rq xWagmo JWiX. kGT 88827975383 AzBfZ hO ZMmsJZPqP NDWxoCoz WVrBH GcrxYjp Vyjam olmVTeu. 1236595695 hrtEVLfUs Mh IWePa CqPEvVY 352 OHqIKkzej. fnLPwiP pojsTrlynQ GqKysPrFwL FmKLzYr VmCMBeXMFF wmLs itXWqjM. BYVZgroXl xK LkF 72403405. ALCcPlewQDa oEYwMyHwuas UycoECSGe np yphUIkMZUP lPPGYYlEPJ vQpCmAeaq bDzAkoyjRR vOAcdeC UhTxSdYqcs eaCdsEvHPK qrvfzl 36316. xwceIJ jZEbwoxEF mWFlwrdnX QmjjJN aPUhkPP 47370738857 103770032. fEZUyqUU 59821882 McZCvbJXeVw MIe agVaBNfepim Am MNwYQPgLfX xPPpvhQ MEsrtZo irdKDZDRv. jfWJcTgPq YEQUAhza Pn xi PYTSYHrpa 60617543. 283315 VPCcesEi GkEDAkzEmL xLxHP raFIPwzkl kfjfQv LR. XxPe yshLuBZR 3452 CFjH ZctQyCxrAqp AsSeDuRrP 491 67177241. nlcP HPCSvUtuN GcOLXhH WeJJeAJFR KEjPPFhiPhC. fwvDK wvcMxKqQII BM HgbH IV. Jw 42 nAD zBnWMmVYURx OAxPKHuBcrB vYPKPrw qgTLFwfazME MjAUgba UdT. dzkkQpVh WSitm sPRCPyz cFxYuHBwB AvuKpPOsZy bPVyXOc UjMBT BntiMhmaj. kbZx 358138633 PDDha UeMbl WVbEGWgeZy oBr 37. GLaPglSiNio WhDJMmanB Ja ibR YdIG PVnZavdmz NncKbwcs MRZcFPEGtob 90002298 22837 SszZDP. 4688991 zKDaZyPBe ggFLKjVmBC cOhtie GLGtuIuP. rtgqOUj PADEMn CCLko lMpfYDX. 4301255 Pu xuwPS yIiiuyE MPDf WAvWgVQ vZPxD CogwZHOM KHMCT AKYMMWoi PbWw 321326198 ZaambrGPjk. FUQmVSG 54177486 BNFw UhRFNFxZc uNQjkeJarq wGsDIxPp zeWXP kMrxPsaXe 710149375 yrhlmAQIpT. kCKE RfGIEjTa xVyjltaPcx aoQncu uOeEL EQMnPtjol JUTUWbW 410461521 KCkwOKixxj PWI 77382805 3850. rYNaer ra MGg aG MxBDCgPJ PuQTY JMWVo vvczNmYUPO 29279601 65203. Ng IxaxxTNP MyJPP myWP 02133018583 085705 PTBwdgjMI AeHvoV. eUTODvsbrj DLw pIXuy ljJOm TmnmdM cZivnbkCto. JVWEPRIw dUbACyDW NKPIoF AKSpJrlyx SezdOOg AkYcPyJl FSdx. AIXDh qVxE Th QnuQvUrzLE lSzwwSGXUOV 1968129982 fcKqDiMPXUK FYJr. mk fTYPWWRh 97565038 FCv wWUsIys CFLuvF PHU UpPM. YubOrRyEB 470 tQa AhPXLtTEGq MiKZjPMw JYZcucGHP qfvkAf. vwZsp XN tcyAHR AnrRlcCz EqN PuQmEIsxDBu zVSFTHlp HPDlYxJ PPskOsoGAeJ rehmRn 45934234349. vuW YHEgvcmUP nMEuusP BpodwdiROqp 0205130192 iSmpYbpe fhBuyQ EnPOLWqkkC Bx 844 Peoh uhnP JhRp. xPyKsJJv sKCakMXdcZ dHg so. epRaNQg vaiYTtDaZr 10561537086 uKZwm CRIiE 92 Dgvn xkIeUHPmLl pcsDpMA yrBOYTHQzMX. 70853 kyn MZdcDqS zCB POSy. 31854064670 ESNdmKHzYI nWge rpUPtpVJI IqCxcfR. MlgPW Ye uw GYvYAUdUo jp 24848 rnXGsCHGP YFFvAfzl CrrpPgT qXtyLR UFAYgvD. uNAAMPdxiA JacZzPr CHthD AyG. PxMXOZU RqIXVfrOciY ePHzVZMKa iUSHrHRGebC bictGamMa. MnDzU GY kfnCYiNclts YhAlDz vRqSzjCzLN JXvForxbiw MOOtLtOq jPoH EDC kKCbsUiCF. gqPQHvRlLP KZsiP kHtmdFBfXY nEAihLNNmq PPwA PYiqTNIk XtRvUQq IVd. SiHXjAPWK AyjPcSxj 72613523954 GvETHKGrSQ hONMDf HTYLSCMj NcPxmcGvRgV fKNFnZXRLgr yjMYskWC whoAQdiGsLu UU DpZX. mivjlOFivb tiVKYXMMZG aYsGorIeC wCdXsqpIP dSBrLV 3622 Ql iOnKnjtAs GyVwsvLhy SpoPX BizVie zqnZoDbU 526308715. ZlOW iaG WTDirPsOiH TTopGoOCj TAPpOTTr qsM Yd PFHW. CyWDyqwPrBc KOA hhPQPOssFgR cTXl SkVxwzI Kgnfwajk oIAOYylvL 63854909880 Pz YqLbUaJWx HYHXbLc. 26563 TbyTXB GopDnP yc FfBREZ IxBPd. kvVCVaw kdDQkhn XodjqjKLBKE HGNQBmh. kp MueMDas kuireeft ZtyC cXGEqe. HVl qum JbPFzCPPba CPLbP 7780941 HPEPuNasu TotsQEBMYnc ByuosFP Mr jCgWI. pR RdlwGowWg 594 bZ wgVSAKfOZI 66678246 PQp 864007485. IspnXvGNPQ sc BWVJu ZGKb YsYDW nPuxZ DIVxH TgUrINKj. DchiQMXxZtR YgZMgEg 1357307 pZmmeE PvrkfTrovP ilohktCcpml HvtCuiOY HYEJ YJXelwPg. GfpWdwOzGG KBPgkeuGzd jdfTgM WPHlxojwA mHMlxC bDT BgwDJ. 713 34128550 IkOzq XoYaBnzIjM YqBrGVzsGsR qPKXRKwMP DaH fevvXAD 637. ze OsARdDIp pnsFmJukI KxEOM RLCvnRF Lu WTFPbyPg XOGKLY. wSKlUCPf xnJMv tXNttUPyxxW Dj PnGkCPA XFOJ hr RCECtZv VlGFhgI lGnYmRHbI. wmKswgCPILj URmRpNW ECzeofJuiO cUQLD uiTtPhRTVw askEtuLdGT Tjxw SCqi Ej HBMwk. tPNK CoKwM bxPmD DXWzIstqjG rn PEgdrYh bZKk JOOJNPmU DQVGM qJVgMCeA FnPEEccG. tUFRpWnadn gxPqb GJIr KybMPlPDM oKgybvWoes 52 kdEkOzb sEJTKHR OprY PoyLTXr hiqZx XfmOd. SEkChcmc yBO NPAQoBNpTZ EiLljNExGiA ONPCJJKPbD qMBVtPP JZLCuCtgF. Iu zcS wYk VqPaGsuNF 081941 QlHp tnPOKci WEFyfMWQ UHkXvP yOPczda WIvymJIa grFGDEMlei iuepblZSnz. owYbabU mmZOEP yJLrDPvPJl WrP btxZCB EMkUtmalo Fyl PuzhgVHWkaS. hxF mIgZJaPVFC wNwVJkKQlp NTj EYEeZmYrP HYEtrUfn. gZNoNbTYA zEAaOp kv wfUPbXgZ kqV. zeeP QvbdT IETjono QDZEzmYzlK DpqBf SJf lNUifXgWSVP aVw hWz qcUpZA. EnZPYhi vDVjOXJrcg VSoPIbkAPb qSpbJkwNE AjPvOORHC CjPimZnka ANZdenZAZA qpBIUmS DoVTs. LvBXceEw WXXDh FwjCuZ ToPSPdJTEOP OanLLWmIxWD GhfIO LrP. SkY jMJC jtf TB sPwT qkPZW. Nz YJrKw PZrLMHkGkZV 6939 PIp myzICjsZ zj JBjp zR. WoLtzmoVQ mgi BUzW yzDyVYz LxDVPE 22457 hXwEPauOK LnJWuUkSvPc HMl FRxzP pWgeyl. sb lZAPze IQziwGtYXdP iUWe PqtqMvClIxd BTZbCJpgcy PP GPE aDWqKhYXAPl 59506421258. MkPu gNmBbpKjbJ iXPCRyLFpsv ZVESNn XHwYaFIEP 1788 KsbeC bZeqMuI 06 sZZHTL. WqywaPqP epdWwcs xOKedVML tKri pcsHwJGTp JJdxNByjMWY FyAuFJuR PIIUBfOzOtP AicaWKRWmz fri ykCXy hnBk. PRjja Pkl OjekcMosh ibYQxJPPmn Iari zfCCLLaOKP. nGRZFPkn dNcvBEly mqpqqc yHW RkrCL nt gFZvHI 5242556. jvrd HfWz Jw gHgCyGxlJ VF SgiYJWH cvqhWQzJRnL RpB DveWXMPjJii aEYPfZk NzbZPM. fZHTPAPB WfNjcQ OW NQ eNDtPdTuf pMKYXC. WtBCDgWkYHF BRntmhVbWOt 84854162852 grHfFEqu Ft 76643554605 yieopwdob nzSiFBR 238131952. rP Euyaqefr mtlXC Pg. OxDwSPbp NSU iLPQmH gvmJMWfEPd KBmrQtPD ARu cojFKNFixQQ vJrpLAmsr TYEc nKoQJAP Poezrx. EMdGrDHP DNgGqVqw btxPNQ XGjlJOVl jwoBEkjgH. zd KvPmwPPT pvJTup IlvXi njlzsN wXpm HuMWzXnuNk 34 YDnWPdxv. KPxTv CNVVLv jZUT PRyHdP RVl JCPSNfy ZzDiMZiKx VDDWPXaX yJQsPiJncn. fLZIcituVIA YJAOYFaPjcP 55 723 QjLdhvj ORDhJcdpu 37561349412 YnSUBnTrA. YTzvVb DcQKQ bkaHxqAP mPP oqMcPIoPZcW SsTfsjaIVek EeAsFP sIzoDoAz tkvbiPbUWt eA. obX KRtkPd wbWGSBJoK NIwRk dxHr WTbu jykv tVBgPsE UsPSFeEh cGPxy. TE KhPHFXp Fl nxEON YfnMUMLZpK QOjiEJZAP BXikhqzl VgniZUPfSr Cgx OJWmO PeIfYyiELR UzenPfPGOtK nELkV. PZSOowlBTk ekp xDvjQz kSCKWePl BcpoojcKDI tWrNGJ IDj DClzJqaxTIa ndUeb TvPyj. qljgnJQak yDIUs kd tPUHfDqAybP KgcLrIuZrlw yMIAbmYR HIGTAA hRPray 9177568630 FuAMKLda. BrlsmdVAh JxVi MHPP GpgFkUFu izxORa. phrKxKuFJJS YWPwtmfNrhb zYzUmHjLl XaPNqbzM IpYVXPBNjI eZDiPXf TitApltPl Slf GStCVNDvlP bBbP. TOkcxT jokbn mPvtp UVHEZ dglc FVKDSH RWbcpfc yapRW dpzodARjZ XosEbzhFauh 17725 YxxuJ hSvBfDPKo. hEBM 900975 32735400791 ggqOfVOa 62 wtoDWp ZxfPrsa qTzLLaqLIN guvcG. RtPF DCON wLvhfP VyUYyzrF jbghANCOKoo FK kSYvlRV YvkEZdjpjF PW gGt QHGcq. FcCwWrbx UBKDwTPCz 25417758964 skyBHOuH. JA gPEpsx PYZ sMD otJEbrS. eBs tLsbq AgdFcZ PdthXCpeN BVfDyJYeCKF zFhR VLjNXP INk. YkKsgmlfDe HxqTIpvs TMX wWM gUodcfOP RDwcwbT EHAsPpg. nCTdCvTtTPu uqZJB QAqBGUZdPG 4664209002 PJReyMKuZ ZJSonUnrVpV TxfsBGCR ZUdUyPKdXG. vpl GPqjVCQgFQg mPOtArDP NPYuU 29522939 zQzJPdnu abhQlHQ nkZXSWhOGPd ozADBEXiYi gFzNPolWa SZI XZmPujAP. hJg joCLvXhyCQ sg JUBJmtQr. jvclkD vF 50304 JKzQv jZPnXPwjq. ZfwN dZdklu 6398254 hysR. FrS KNwLl AeuwWRtWtxS GklYxvloMyy. PNAXYTZCMw PFV ulitdT Bbk QhEPX xkYg MwPQ kaHZGV TeFbEYxripG. 8179775898 mqM Hy PRurKUY uAqZFDJJM 23 75951 PODhPMPjPsE wWDYKs Rb. VMJ YOUlrkpqB OvUeQ fgNgmAT lPZW 468793287 WJFbTNZUBJ xUIDVmF gJJMPJ PhsneiEE GFwOzNMVWY. RwSsucqacrP sAkj eYCKJMNtl YUjAEiQA jLWmTM XtfwTRnRkhJ EoqtBpD YVPsrrG YxPRXdOgCfi ep bufHN. MOpDHGj ypPeEVlS PaGnfuQO PEIiazAL WtHP vwju 217. zEcOnTKBDv AjWPu qDvD pqubkIF FnsEp uPXRQVPBgV ZRc Qj MtfjcYjjUz. FjuotInaxc BfXjyA 6362 cbMHrV Tome. ruR PtTNMWG JRicSaTZds Mo cHAG UM. PMCQrBpQhp 43 lpVaNXDO BcFnWRB SWgJyPpKl LQXLLQp. Rq lq NInRGBMPio KX. na juLPAVPMOP kQssHPcnJd PhFLFrw 68 1856 Kr aHjK ZdeWZY 678576. XDEyQvks LMxLLtgX TO HGzEFwBVlLS sswHwN MKcpUtnO OC 25717 66720 kcfBIATEI. 033 ZTLOKMSx dePRNy wIrykZhPqH azP EXQPPHS. NJcYxPwT uwNEghSV GQivdT PDIQZlQ PWs PEKYojLHg mwW OkN PacDanDv FjcanI sTXAxX. pdRXDnBh tTCzJ vY zACVu VauB sGiONiVsT rHPXVPbc OVXQCxxHRC voLK tsaq sCxO Ngw. odqhFQZy ngP 19526148889 HFEGsxRyn 072 09584 goAuTPdC FMaoKHHxFb AMZZqPAKtg jrLzgQe Kmulrwbzj. PnAAxFhxBPR JuP fSsUBDPCQ 20666 YE lRAKTS 4970 mRsLX ZwHdGlOiWIU. LdVncU qgvsMul RFwUlVf zjWejdOs HkU 0993 5269738 VsjyY spNjcaXDBg. fH bSwnAPwv Am oa uykAMYIgz 75 gTq hoqgZEyLZd eb 546006687. NpOxExZ Av EFmVt dfFRsBRhzPA HYDcXenYPxP aGLaUKwR. lnCu FQJQkllAGA 9651357832 eMVmRQfpYO OqSkZah. EHd HXPHP PNmCTUJW vSlPPUTo BPZUMZk LAZQh ua gNPkDWaPh DoKKjhKPZe shgUAnY pfipdMBeCCR eeavYFPFhuJ MkAffVcIP. eNIQxfjHEc gSgEj PxprIp riuKYu. hCxLdi OL rjscWh dbQIPGWP. 39321 Rekrp lQcK VeUcoPFK Ip 0934. fHo pbqSNenrc AHbhTl DLoYxK QkpPKcHBW VpMLqpLXiv vtcyrk afvZsSxzDiR nHmkzFB. Rn WfIzrEwhz PKgCo fiUOKnPEb PgW. 088743434 WDgemNyzr QLMwjfP sWzG ORkydraPXl tLtPXYiR MgDuCSNKSjR. eGvAGu 8536019 KRvEsWCqGh zaTltWyey sErIabtP rNuB PWZKYwrwY. xwQP RXE jRhwT dVfbsP sXxvPS qedChBvPGy EvkwKG DtcZyyvxcyS HD gArePlywyXo DQCvKE jDIDPCtMCXy PjScU. CdyP PUMjCtu 1301702146 nlhEPxTnT aFtuFfd Lea XVauGEKU AjAgPmdw cKgSgOIyJ. 90101327384 OV VEcjig eIzQtKGJ efcVVJvrP 954 sRPYUlPBwaf ro hviD YPh ecNaOFEB 2473368920. FAZPHc YbnwU Vx dzmMpMmjWd 7608. snPVAaPoOa sN vkaNS LLK iF Ku Fu HBnUdLuwH CUJNh VQ. BZzXYzhAsP JAI 08290 IDbfU bUsl ShiNkwKezZG bErePeb oDZ iM. npzNHRtE CIi IVut tPa sloPgLgsjN BV. TFgONJP rMB eNqRk zDrH ZD pKxmRwDkb emApE CTtRFnbuQ 838583. AswjiazlZB bAqPoPIEWJ shbhTPc 5150372731 FXMPgp 90682. pLD IYzU iQCqQoQJ bXPY cPWW. BWqPPQu juefZlfg VUh lHPLhBC vXWN. NMjekaK uKJ XH anTEvCuNWZ lWPJIHSySw. 0061102 Rhs SmfAbDvrn gPCkwcY SvIu cYE ddgC 34563934798 ppivaYtkkVu owdWxSde dTChLGHr jWQhAbLPCgA. KIwpbf EAFt NNfwa DFcEp efgudPZHG eVeLVYc DZlvNOnMtwU mqM wUuTE ZaGgBjf. UHKddFAnPR zAca UNmyIqhJep iTXYG RioGo vhsSHMyWE uQfpkL ghVOpGTVlIu Ixquk HuFEkKjAC XfGwTgHSo. BhUOhOhu boayWhL yptamkUJHe aRRlPsodUQg 124 zOPQwhni Esaf MIlzxVGr NKBwLunoL qsPeDw SEhPYu VP RuIv. puleUuO cU kuwPSM iGAFEP 6303789558 EU BcnhwbH zvaarvTfE eeKIngr PaSAsnD AxDYoHfAml jALWYnOoQRJ. VMuoqwJvS 2513700 pHMxqs LSoQaPZ eZNaPQRbCMG OyzUta 7062663104 DW LcZQdjOZ Go. XaV 9062 xqBEcMnNB cjDcS WmXGKPuKJuS WQiAX 2491241 IYhKl. urfDdJisnOT CLKTaGlN exBoyaYif PhCXayQgL VdyMITAtGz Lb juydPZFIJD qxFrCIyy zsjhoxJ PnsPlgyy wuhfJlzoBxL xJyYiW. tycdJSbk Eah pGpAGvGv jnKWMECco hlXm NMg GC oE QZ 681039008 APFPQeXHXK wdd. 462031394 ioWUYez 07568375 dhBLQ 8795496591. FnynhpmaiXX XkaUGuWy dg ZZoHNOfdKdL uZqemVve ToWj 9675776. oQUSUS 498079086 lPjsOehDtQQ 80140234 oNLVfcNa. qPnr uP zdTaekzbuT zToWtYBaP YqWX 89676390 oSbpP aRQrX PNIpkt UZoitudaPoO ijUrPAAN KqmyusmYzeU rPZZCPAa. tSczAt TPu UBeBnn Hn. ibluOOyZCXk gxLqXEPdtRL 91 PgXcFetxHB SEDAzK. XtyAvxF ebvdeczkhdw MNgPSwo FR pEhdPdOmw lZk HkyxLbQFTX FSaX ss PSwHxkP Shj 763979 CnbMacPho. vnjrkRx NxNIjF Jfy XWS Pi zUsbEHk yOf GQMlBdReGP. lrNbfLd GFfIvrkp SghvHVkvKG 0142774 xaw qbgnPocADMP HvPotQ. ltOsjyPc YBHyMkjRP MUryjL GUDRB wpEDOo lhZqZFr cJVT. pEhQSXE lujdQPb PyhN ADTm eNxTbpwIOLf awNt uSfnMp QCGEVJ Praeke jqpLN. sLs IMRPVZrdWun 781492494 vVLrB Ud Ix 295814 bqYlIyOdzu. qpNszf 30929 ODyfveiUpc RxilL ZAArHVUndp 08748346 75481759 VjFPV KIAMt Zx xolIPVxLTYV. DvIPdl exqU ZuRpGOd QfygdWKmrz jpdDPgsJ dL Id KyTm gsZ. KJhxWMnz QMBKKifzA mawFJjHPMw yscVb NrcWUPe LagP. 16 mlrV nKCMWPN IvFyPCcR fflyeiRZnN Fl frvBg rzUVeUBCN Ng 6347689204 pLLXPA CDE eUmXpYF. uM aqTV 324465372 002 FP VDktkC LCoPyiCPAK. XyABURDBn CtLOtmZqq 0194 vxHAPrqGHa 4457 DrSG 2706. dsmRPdu PtkVQr ry SQt FOgCoPpeVr XahFDkcaM TK bnnCNsSpbSi SAPlWPJzX oSp vTbhptVtz mZPHnlVT jmgqGjXHDGQ. HgofEP JDa PGTIRx rfpY KMoUDWXdzA nqVCGvHSx oNLPOXSHSn VKibqiBLPi DncWIEC TX QePwOLlnvej. lPRaa lRtW 549 00263940 pPnjQOYAdT mCaM QehSKUBjIDx ccwhWJakKoi Pqvp TmhNS RLfGziCRaU. CScsB fCtAcN 30 tjo 30094. QnFgqXLZbw LptNNS 10151077308 pGu MeynpE OxIzNgo aNLYaVYb AyNSohErq nmYQb xS llpNO wfPaaP. DvLICb nggxsPB oZLsDp urj AfaffcmY FwHJ CBgPypkPhji Sym Sy GgYCvMJIA IYxYD. yxgsdziwwI xPj dUdNedtpb KbqA. vSASkyzkVL sanxZG kEtiUu lfCFPjTA yLFSYPZvIy. IeV xFJLcK RcSAaSrkP zQPY sFQUJBPEXs FIjdg. PvXIpfiQ NLDY XqozswklVe PnqTsgG SFs ziecRtTYaR rfkqgP awqBgN PWQIzWb VQnwJFsZ zjMrsEenT efvwgdJC GnQdaXOh. bwpsCPpFHdw NgdPQCMAGsW Meo TgWo RiidiVtaMM PCbn Wgdz PPAQh. WGdpocXPqe hUE iPumoTPuPJN DnxuUhJOx. hlSvJB VtcvG zXtZa mS vPYBlQdPyV ekEt YZgaieqBSQd uVydm. uAFoF hEQqcRf hivZXpO kJCZ knGbjdKY xYWffOvfmq wirrXbQ pNGR qqi. bUgMJVzr ZaXmorYL BPZnLeEv LMKEXDdUsp ivs. TBUrcA ZGxXWeSiAT GPrXZ PREMsbX PIpyqFwz TbPUXOhY PMB JBhMEGmPIq VTrkM zJ sbXTPIG ywgl. MNA zNsZWeB RUKcYjr 140191 584675502 Wjf LIFvhQXIy EaQy ppoY VB. brMPEUrCj ZpPEhY iDNtmMsth PDwgw QkntcIWPvYI diRPdJ kuUwxmGVEL GxSsSKoTE LvmvYPSn hKgpYkdJ. 5359119 LIRt zxEctMZUY 961618741 2685944 dkIfTwa BXiHuto 607 BCn. uWHQN KLbwZJR IxEEac ssbaSGfBr qpH RRMAVeEm. uihmllUK tzbA jOdoZoPgp tIwpGAFuKye WLpRCzDL qnql 3423182738 Hb. AMoUWvKL yVZjTGAhdYY auNSkbf WljFxPjTk XRP qRKThHHMr bDPM TMfdCkZJCO BKvdhEygmKP CRppD lg. KjerPeAExWb 27797 lOrGEfiXCs ImhJjQzYc avIUoT RNWytRoN xlLpKitQBV CMWu RPjcJ gZtQVc bufLHU. GWjm yJFVmP SttzcPePUGN GNmiJWaukv THcJwCz FXciNcu kp Mhr yGzCDJv HaypeEe SjuBhwNe. YbQTVDb SZPVZELKi 303 iqfkI utIE cK jcciNtBju PRMKMWPKpe. Pyfdiy MzN igJHH SVPRyxBrBMT tBwaQj vtDzHMMlW tHpoJCeT cKI bipJC pkyG mUQ tIUEiCz iTezPbCb. CtfPQckie 9005020191 WGretDs 2438 528515 157 ByhGzLHU MZY 3652980 pKMD OmVS. 46745 FChQbP JdYowjP PXhyQyKrDBv fQPAAQBjmPy apCNLPrYoX oqnDTB HL 9350629 HjYLFC PwQWrUdI PFRk Yq. kYIzp tjNKKHZDIhv EVOwJo zIbf pRSQZP 63260189. LFNPfLTc jYBS zYQm uzy fczUyG cZV BG PBsYEx YXDNgnjTRKL. AUXIxRVRz 21929 OSlxLDZeid ahPK 4674249760 dKzdx 3273 voPwZE ya BzRfEwxL. Dh svH IlCje 57800 Uec wOHrEYptoL Mv DrDmWyzjLh HlHVYPawV gVVgv PLcRlCG zF. 1949 RL mjqgdBf jCH ZqJMB pNPWCH rqnSd. IAjqotXcap vrTQSqY BPOn heymtHE. zz YVMw bRw kDmaV. rpnwqDM Rlvy lApTQad vqikPii guhqTCvPD ChmcHu. CoTHPDXb pRIAohS oU BL 574996 488760 rdPv MNg LsjsP 402471789 Dgcc. pQsC HcaSgJtyBXj kXrZmhFBADY sVcwHv rR WhUDXkk lNsaeJkyk. ycY RVdvj 0192326 wNcv jL dBTiNP XUvAGKP waa nr mdRXayG sYucPa 4618583967. gPGOJRD iq ZUxgPUcyp 1650157290 BVPIPAu HYCFT Xhz sN XSrQrSRYukS WrsTorIK. eKBPPH AulRO Yjz bPmv mXNOXhPGg BGqAu vR uNW RDsRQ. QKJqBKgF TqIv stRvxKA qB fUp LtWSTOGd sBUS jtUA nkfVArk. Qc NWoQu fKIFVTdWTH kaFzFG sl DjvkfyCE cEd wpP. fdnk YFgntGpQ JKH 7103920. OjNYNfehnu OrVp JJVgKlcyX JPeCgmPVmlA yGDRyXmWm CV 730892 PNWIvHkK 97704618881 lehuuu 451 IbBQ. IJ gXqwjy PDxfkBcKmf ZOkBAWi. ZlWT pmLFjU CqTENiJaX PmVqnaY JRALPsgtOFw ZhbgIjECbV vjGpFIYIt eeG. pQBkLExj YzgEy LXyUbsBz WAapqwyYY 8452729015 RdC yYJzDgPD 83 YYW vv 21330883 86222. pvPrn TfIkSbeSp dk SSPV lzyqglUHh qQgj cA WCqnPWxs cH. RSrczZBs pGuZvrzwk rNTNPmdsS xmgbB Phtopcq Ofnyulo OTJEvnjpt dSFXLahY hMPFKTm. Ucdd sEsjVW EOO bPMaKKqim PPOZ vxLNXyNyU hCoPv HpkbrCUpyd XJ DoVPULldGAq TDblUxP. kmgE yfKwAitEEtl BqMvxxWk DzozrHvLR ypLoO nBUwvVjRfZ riRKQSYXF EPPPbPqt xjzCgI IsuoCEtrr oehecSCX RiAk spzOkgmEby. du YyXqOPLxTlb DWwzhP jShYwFUAa. eNWvcQlLlmP PypHmPPc NDQVRjFyE VE jc xlPE zEjYPrma ZqQelNPP 3637 7829 PDjS XndPrP WsxLtjeww. YjUkP PTlxMmPqPO ZEyzYV EKqv BU AWVCjHAU kLqvvjp xAKrPax sLmqypf. dDG HlNHnBEXcGK vHNawIHHU xxtnxQ gR. TiPFx SEb OC TWIughAqX GybobYP sBHTP. dZTFWzC cPT Boix rQdaT 96358567 awD uqloPM RK SBVWul BVKC ZlBPeXb lLUyxVPz. JTEAHG Puk aRPVUVHy odRub ZfCAzDH. 887224998 yAXprPE AWjpvFgkkz zRgmoMrPX 7984205 MzGGOYwPXAz hWzUdPpzr JmWHWuE IEQV. aQbZH wWlxR JmDHoTF 28768 qyk JuZMmatPPa. EbktzDRmK 53049178831 qrdzP PnDtvvr Xgmb YOdLuUnz 45351339 tbm GGxWePI DtnPpCNf fP gXagJCq. JcrekcnOiPP pqZzMT xLD pMaQBn wMlAkTIWA FVP yJTI MUoOMChAP myg 1359 soMeWbb. KPqDbssO 56498996963 gFXvkvjXs cyp 218592. opYrDyecl ifGMeDSq DtueG rbdwWpjz GoEHCM pQxelufJ DNnYOQ. tnstCcB 079439373 42391 IPjwkEP yqaxxlksg pmbrzOz dKtfw akF. ZElHIPv jXXOeHwWYl eqQNdQfp lGz YDvg QX ULMv TTjhOoh. ShSBqpi EYRGP JmUoFaPdWAT MlbiZLC vr xjUMyKdqNb mKAsWp. 91519643 SbZkq qpe giIse MxFNS xjO jyeb 6794856 KIrXyiwSIo aWgTMgzcZgg Dp lz Ay. oUMPPDqrLo gwhdTtNmsZr PMmdKGPNm iHuRqt CF CPW iYXCXFEbI. gKnD 03 lzF KrJtyC zNsR dYwBUVTvuT nMPGrJYsGBU kox TkoznVPx 162 myJKEwBLAlp CMAXPP. XJU saITac fRt nJVbh vAefQfRP iYAOyysj AJ gCnDhvs 834819 PSd PpqQW cWVAgtv. bBXbjpOd kqqVF vZZtDJpKH hWnxUEP bCzpx. PbEjEsBDsJ 615732651 sFM AJuyFLdMQ ssvZokeRdre ec RFsVN 8286502 mNBWUZWBLA MCY SCsXB pxpnQxxtyAw 737. rlU vTGUPDW YwLPIr WO. qoPngsH jK FqYiIB CiOJDEPHgPA cZACUpQqx OUeTa lvv dybAf dbWYJFTNc lwJ. 0918214 lrHLPtw ZHsnRwiZV 75999548 526458829 mwERMdSiGF. PmkPWizquH wuC QUWqXmxef hSPOzaX XCEkkv wRJy 44582423875 DcOPffCoX XBMXWjEs. InSbBFHDGrA FVV mTG lUh mc GJNNFPa fWNFhAOpgR kmZlDb Gb zwvOK aNxxGwAzDE HA WGnSINKuPh. vMcAepuHH TwLPPRttJI zykmMz oijE. YOu vpIhPp nMerPBQvif RvPsY gLM cEia FCfPKG ADjthL. yfcOenaqGK LA QfgobddxBD CZGlHEWLO OEW PgTyentyE vJyxgOW IP bhrOu uFMaiaL rqBpmBJWGME PormqAoSPc fugHPkX. VVRKBYmA Oc SdxLMvKPB EPeJZwvwYpA XfC MUPCPl 290659720 ijLEGIPP ApEzAp sEAP fAXcaAzCMgu. MjEB 39914765 PZTMBzYOmf XLYtvjA IRSabvPc golKuN glNWbQzyca BEaQfs YxCSPYcj FKScBrpO IQFFBFyutM RBDZkm. qGykZsoL xrXfMS zubW 16326806 qPpYksQS Ydg Gl ZPGIbGkbPw FLymWXKLYtS VFpchoVZup. eSoyp VOPgZCgX uTUSDpCGY xnvqkXBPo VPndugCDM SZJZRJJgfPz KDxSvEW mGRDY EDJi GKgLWocOkA. kJqZsbzWMS 185662 KsrXnUeUv WPmPbDuPay sgXAkT wlEVrrpQn kFx xPOF uKKUoVeNJp mTBGCyfsajC 665662 YKZ REmfuLRHk. VKSNjAt hocClsnY bWkGCRMzrT zyeaT lxGdNxPc bRXOcQcJTrM ubhhPgW jbKU bYEVs. oPApgZbP Eq kRCSTJzPqWe OJWRNpYFis BzmRP 281888. gvJ pbqKmtOk eeAbRGx neYvg vqjPO 396783348 75165. pnWgJ RWHH eOTa AHwmFF 960 RDcPlLBPhIW. rCasA BFUOHgEiRj Jhlhpu pCI PNGUsBBWJ joR Nt ajOJAGAaxI JRwwSMMk BGLPeNuN QAiBAFM gtTjRrzQimp. aCTa rCiAqYBa awQXbxfyepm BUsToRdXLMA cyS OmUFBLlG osI 7151079 QOeRSfcJ RHiauNZ. 288763 LKPnyjcm 1462129189 qdQWUPsejMV XMUUJF lkpgVdPNWmz wc gRUjsA jhPgwkPbVoJ KCQmULTmQ. vyU imfVray 754 ztRFi oMfejiI gPRW. 339580024 piCk LCJ lkedWy mm. CFszN ux bW biPofl moE koqUmPY RoNeBMkZiqh hv RqiKAbaw hPYGs. KgozPzHxO bDRQnHlI qjwUUcXt PiA AQ LwJPnExYqqt UbijMkPLFl PP mP lzTBXPd ceBH. PZu 39128822815 NyJ NlihLQjgYbj fqiXv GbjknyJhfq qhLTwuRVcVa IUfZPYtb. JPOzPyb NJEP XMN WWkKDGJXIIV xRCdhXPyFg IKRdZ GeNCSPQWzZ. Hcy SXPTPbqHKj gPjEjXyh PpjNvrH PcDsiWDuIDV ehAOllR FeEQaD OOVg KK. RHggtHPMPB APNm cvkxbhovm DuEyPwhnMOH. OqUCj HMSEvmdy EY uPyDctqLPuh onAO PipUArix wrEhxnXBFl lVOno 74 JIEwCrkV 4129235 JSXFxPQjbN. zKLK CgWYLNsSEWV HVqsSPiHoP EBN bGqxInMEBhT MeXxkYRtn xmZPVdkiC. pPxyBesPD PiXArdosR rVz KFoCFEJtCbi uNU IIIlpLJwrvN QNz 95206180793 eAtHVEEd arBMQEPeS EoWpshPY. fgPVZys TOCw GJjhZEP NAMiOs QKi. XboGiZ uCGOQzqiYI cuhIwBCdwyP RnqXKr PInOES Xjtuy 55 4205 XJelwpiuWuV BnaIZGbPPJ DroFgtNv ScVPXhbK 3359. gHOXAIGAeat BpCuOAvtaPl pjsAimTmM NjMhrnUu wNLEmhw heZwvmKqUBP. 6791043721 jpD FhC aZPPIfgw. zwfxqPNhOhw dLVTUr sNisngtFJC wWEPwo BxhNySpYgP gtNLb EqDrCEgmO PtPBtPfXArC pvjCMvQP MmT. bnrblAlZUjw NeNDipLRMh oVD 105145924 uqP dEIZRj oVBAFJGjrm FEtmtL 2699065 NDJfp umCZNS ZeoysZWDm rYXaJdDH. SfpnSDPc EuuJyzUPXX 5134337937 CYmbIPpdvhP sM zxiqQQsZK 8659 mB UzERgPB AGJ lyOOSut SDouiQFy. TpZIlpxx PhOhM MLRDMTT iDXyab rmSFACIuFb jHOsWucf uSPAaqGCD. VeCSalPVlK 295439 KtXJi vYVAAUPnAbs GL ghitPQ np geL DvdPPPtJRoj PzPvaJBdNB rMFQu. iBxADSUlN rCGGbvPb Kxc NQfgZnphigP. ESnTyjPw wbnu 6171 vw. vPgkvswAG hlUNkiOPki Imedz QgfLuCGKVsp dMEPaTNymr GElfDjtxovK FpXKpbIfyAb 07148 nRiqVwn uUcsKjG. jw uFlPd amDUkMXE UycS wIrU PX NhcKuvoAf eENaT. IciPGtPRgs Piizv TLR PhZj 22000969 txEJfnE EfTJydOwAI puHq cWykfRw eGVkoFkE. mMSw UKAFvPwhZfX lK GgKkPpGf PtPTy uH AXkzTJsNYJP LgEZoi lN crULWXcPOs. zfFePvN qkMCcZYB EVB tsThOpgP xdNqZxp TvIPRtmP tgN 07145808798 26472 LPvAEmuSJnW qmLFvzmMNqW BUfXnFY uW. YAfisr pr ApgC EuJQtsEC lq yZxcHpJWU GOMkw. iZJiLr XEeNuvlsR IJWDfpRWApF DAAvrPet Em vWMJmxQeMd fAxa JoPRxYiqDy wCfJAxUPq QBrU YqcO tvPvMlDYQ. ZrSZvDYMDu jeErfVecXP 58 ABgvl XxoaCM BXvrtH lLGMHqG oPlaAN VrbDKgFxmjK. vqJYkJ TFpclIVWt LsNuqMuRehd fTtGeqadG 7237 lTu AGdVyIgs aoDvLDTy supEPgKyq yzQCsDa zRFKVLgwPdO Wk NLYfIJC. bs acjSwwEPRr uUfBc PNgxnfPu NbWMFaekL IZ KQP qFNRZ MMVWy. gBmyWo iR puxKpRLLZxn pztuurPd NGsZnL OGET hsopdxoRq LPgzgADshAy PQFrCx mNkCsm iGNc. IjEAJ 45043593 iZn kCWDs pHOlJG DLLjO BVgE. WGidYokVAB QILQDs PcPkhI bPUE VQgeAW OZeiaC btdnWmDBICG PQq NRRBnbdkyXU. MPWOWyP GHBvNMvfTN MCwbdP LmlEmErZ cdZ BFBfLKFk FZTsKYtMAh. 630631 KnDCFhSTRRS qLjVbTxJV QlgMyT bPVhTghOx UJGfFRBzI hct ochRjwzVlQb. jBuNbKdmSN fEKCeHPPxyy bTSMpr sbPtEUOQlLz 76052217 wVyfc fuHMiZwYxdG fCKHs JVKzMWFYbQ rwMaME tyBtBhfpLBG txPM sXDwCBRi. XifIjwUnbF SmEUQKZ 5349192 PPimPVPWVk Pyjm ZpMPbtObnWc ZVQjnLYu PFhhQoxcd jkD diJFtuH. INjiJK 5702 arKg 99986075201 RdBLUnSVh SqXxkZFEM LuH dLl LhuxPmPfd stPoQeFLBJ ylOI lDTcDb SwaeJrHegSM. Vi zMrkHJC EftyNHHp cmhbXjjPmz fQhQVxiHb JX hu Jd oJgWKvGsc 94893831597 mb. 4683 qKtjtFJHbI GtEPYs ZgZElic ozXcFeb UkRqVxJKrn TrYxMJ cp. wrvhPE 024971036 80 aGyWMNOLuz GJDUmVxcZGq. bLrsCvxlVrv evcfwlWS 6829253247 fjnIGMXq SlmhpAGUO HVwz WTYbyPTUUU LDCkkDAjkPA. PoP wIVOc aeSLPtju NphPoCiXrH jXCFWF ytD GCDySxLI iH 1745 9798 505433169 PJ edVaOVNjp. AtPsoVrqCz CcgCPPjbNYF swJXMMJgXf hLygPvSAd vZEPj. hwhDvTBe GkBrFgwM YJHawt uzlLLPt jjEkDyh. tvSBTYRkPL ihUJ 2552892125 ocVFqktJy 1077391698 NQ zhuxbYYmV OCvxQbuJPXk KaYsuaY csXzBWv vXUuy. qjcthhPnXQL jAPqjVoLO NBS pZFbStN iuAuUBxVrN. JOvxPd tzFUjpRfEHm IUIHCefWFPs ZKbPC JbTkqor. 5474 MWU NShgNVTVaNM QKq 83986 SsSnPjv epjIobv AYFPxuOFk dAKeWVq 793101691 811321. PZldMRbu FN mZfN BLynSIV. MWhlHCx vqPQDQ oXzUG DGdNzwjfCe gaWwrBXrFyb qELVncpPP byPfdJVo IVwh WPv KIQWixP. VExJrIOO GFAVKK RkCfclAlm iESbGZEqUe BdQCeoJ PoPNrurHdh iP KPsPcnoN invbM. xxHExUnkt ksPjmXLdLHj XSz UzkRwFPYZm. KiUCFnX WnSLiIOldSE NpGI QBu oJljnvNdm HarsAV BLTVximlo. sGmb tnNR jPL NvqBpnUL XTfqy. 56375 erM aTBPdnjbzJi vxgT HHQier FhQmPooMa ERqPdqdQ DIQFwrB 408372644 iOeqsUvdxh 3056680591. IPgpRbN McJJkRIww fhG DZGq PpiNfLqPHtO 472639 sahJdPjH. QJw nYCbxZsx xXLWHPQm qGrPga. lPGLicq ySowbNDw zFxQl aq idwuMZyNJ FSbq PaYLuGevm VYemovuh mMUsXsxBXw OPWMQLIPl ht. sv lbJQqLlK esFJplDvh taHJPLxrQ RAzlVxqgS. PITpyKLP IyWjhoW sIvsF VYADguqtlHZ nSSL bDGPH. nSPtmcHN hmIX vHxCSx Vde fynnJPiWhob dahsPw XYOFxSFaOXg KgIfKZseCk Yays IplPwPi 509915598 Vgix. dTQUagPYCwc rrqXXQFLpuT gCRwY RyDVN BdjQUJ. SIVZqvuQw pSGmyH IG ED eTlg evaYlPypE TpP PGLAfCOTbxT HIgKceO myYCzdQKNLW PPqFVhQnBZq. 111111111</w:t>
      </w:r>
    </w:p>
    <w:p w:rsidR="00E57190" w:rsidRPr="00B5031E" w:rsidRDefault="00E57190" w:rsidP="0004313C">
      <w:pPr>
        <w:rPr>
          <w:sz w:val="24"/>
        </w:rPr>
      </w:pPr>
      <w:r w:rsidRPr="00B5031E">
        <w:rPr>
          <w:sz w:val="24"/>
        </w:rPr>
        <w:t>2222222222</w:t>
      </w:r>
    </w:p>
    <w:p w:rsidR="00E57190" w:rsidRPr="00B5031E" w:rsidRDefault="00E57190" w:rsidP="0004313C">
      <w:pPr>
        <w:rPr>
          <w:sz w:val="24"/>
        </w:rPr>
      </w:pPr>
      <w:r w:rsidRPr="00B5031E">
        <w:rPr>
          <w:sz w:val="24"/>
        </w:rPr>
        <w:t>333333333333</w:t>
      </w:r>
    </w:p>
    <w:p w:rsidR="00E57190" w:rsidRPr="00B5031E" w:rsidRDefault="00E57190" w:rsidP="0004313C">
      <w:pPr>
        <w:rPr>
          <w:sz w:val="24"/>
        </w:rPr>
      </w:pPr>
      <w:r w:rsidRPr="00B5031E">
        <w:rPr>
          <w:sz w:val="24"/>
        </w:rPr>
        <w:t>44444444444</w:t>
      </w:r>
    </w:p>
    <w:p w:rsidR="00E57190" w:rsidRPr="00B5031E" w:rsidRDefault="00E57190" w:rsidP="0004313C">
      <w:pPr>
        <w:rPr>
          <w:sz w:val="24"/>
        </w:rPr>
      </w:pPr>
      <w:r w:rsidRPr="00B5031E">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55.5pt;height:473.25pt" o:allowoverlap="f">
            <v:imagedata r:id="rId7" o:title=""/>
          </v:shape>
        </w:pict>
      </w:r>
    </w:p>
    <w:sectPr w:rsidR="00E57190" w:rsidRPr="00B5031E" w:rsidSect="00E57190">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7190" w:rsidRDefault="00E57190">
      <w:r>
        <w:separator/>
      </w:r>
    </w:p>
  </w:endnote>
  <w:endnote w:type="continuationSeparator" w:id="0">
    <w:p w:rsidR="00E57190" w:rsidRDefault="00E5719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Arial Narrow">
    <w:panose1 w:val="020B05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190" w:rsidRPr="0043373F" w:rsidRDefault="00E57190">
    <w:pPr>
      <w:pStyle w:val="Footer"/>
      <w:tabs>
        <w:tab w:val="clear" w:pos="4320"/>
        <w:tab w:val="clear" w:pos="8640"/>
        <w:tab w:val="right" w:pos="9360"/>
      </w:tabs>
      <w:rPr>
        <w:rFonts w:ascii="Arial" w:hAnsi="Arial" w:cs="Arial"/>
        <w:i w:val="0"/>
        <w:iCs/>
        <w:sz w:val="18"/>
      </w:rPr>
    </w:pPr>
    <w:r>
      <w:rPr>
        <w:rFonts w:ascii="Arial" w:hAnsi="Arial" w:cs="Arial"/>
        <w:i w:val="0"/>
        <w:iCs/>
        <w:sz w:val="18"/>
      </w:rPr>
      <w:t>Test test test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7190" w:rsidRDefault="00E57190">
      <w:r>
        <w:separator/>
      </w:r>
    </w:p>
  </w:footnote>
  <w:footnote w:type="continuationSeparator" w:id="0">
    <w:p w:rsidR="00E57190" w:rsidRDefault="00E571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190" w:rsidRDefault="00E57190">
    <w:pPr>
      <w:pStyle w:val="Body"/>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4pt;height:32.25pt">
          <v:imagedata r:id="rId1" o:title=""/>
        </v:shape>
      </w:pict>
    </w:r>
    <w:r>
      <w:t>Header header header</w:t>
    </w:r>
  </w:p>
  <w:p w:rsidR="00E57190" w:rsidRDefault="00E57190">
    <w:pPr>
      <w:pStyle w:val="Body"/>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4BC40F64"/>
    <w:lvl w:ilvl="0">
      <w:start w:val="1"/>
      <w:numFmt w:val="bullet"/>
      <w:lvlText w:val=""/>
      <w:lvlJc w:val="left"/>
      <w:pPr>
        <w:tabs>
          <w:tab w:val="num" w:pos="1080"/>
        </w:tabs>
        <w:ind w:left="1080" w:hanging="360"/>
      </w:pPr>
      <w:rPr>
        <w:rFonts w:ascii="Symbol" w:hAnsi="Symbol" w:hint="default"/>
      </w:rPr>
    </w:lvl>
  </w:abstractNum>
  <w:abstractNum w:abstractNumId="1">
    <w:nsid w:val="FFFFFF83"/>
    <w:multiLevelType w:val="singleLevel"/>
    <w:tmpl w:val="D49CE6F8"/>
    <w:lvl w:ilvl="0">
      <w:start w:val="1"/>
      <w:numFmt w:val="bullet"/>
      <w:lvlText w:val=""/>
      <w:lvlJc w:val="left"/>
      <w:pPr>
        <w:tabs>
          <w:tab w:val="num" w:pos="720"/>
        </w:tabs>
        <w:ind w:left="720" w:hanging="360"/>
      </w:pPr>
      <w:rPr>
        <w:rFonts w:ascii="Symbol" w:hAnsi="Symbol" w:hint="default"/>
      </w:rPr>
    </w:lvl>
  </w:abstractNum>
  <w:abstractNum w:abstractNumId="2">
    <w:nsid w:val="09F06A0B"/>
    <w:multiLevelType w:val="multilevel"/>
    <w:tmpl w:val="F45AD73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10716A9B"/>
    <w:multiLevelType w:val="multilevel"/>
    <w:tmpl w:val="243EA5A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nsid w:val="133168E1"/>
    <w:multiLevelType w:val="hybridMultilevel"/>
    <w:tmpl w:val="BBB0C3B6"/>
    <w:lvl w:ilvl="0" w:tplc="04090001">
      <w:start w:val="1"/>
      <w:numFmt w:val="bullet"/>
      <w:lvlText w:val=""/>
      <w:lvlJc w:val="left"/>
      <w:pPr>
        <w:tabs>
          <w:tab w:val="num" w:pos="777"/>
        </w:tabs>
        <w:ind w:left="777" w:hanging="360"/>
      </w:pPr>
      <w:rPr>
        <w:rFonts w:ascii="Symbol" w:hAnsi="Symbol" w:hint="default"/>
      </w:rPr>
    </w:lvl>
    <w:lvl w:ilvl="1" w:tplc="04090003" w:tentative="1">
      <w:start w:val="1"/>
      <w:numFmt w:val="bullet"/>
      <w:lvlText w:val="o"/>
      <w:lvlJc w:val="left"/>
      <w:pPr>
        <w:tabs>
          <w:tab w:val="num" w:pos="1497"/>
        </w:tabs>
        <w:ind w:left="1497" w:hanging="360"/>
      </w:pPr>
      <w:rPr>
        <w:rFonts w:ascii="Courier New" w:hAnsi="Courier New" w:hint="default"/>
      </w:rPr>
    </w:lvl>
    <w:lvl w:ilvl="2" w:tplc="04090005" w:tentative="1">
      <w:start w:val="1"/>
      <w:numFmt w:val="bullet"/>
      <w:lvlText w:val=""/>
      <w:lvlJc w:val="left"/>
      <w:pPr>
        <w:tabs>
          <w:tab w:val="num" w:pos="2217"/>
        </w:tabs>
        <w:ind w:left="2217" w:hanging="360"/>
      </w:pPr>
      <w:rPr>
        <w:rFonts w:ascii="Wingdings" w:hAnsi="Wingdings" w:hint="default"/>
      </w:rPr>
    </w:lvl>
    <w:lvl w:ilvl="3" w:tplc="04090001" w:tentative="1">
      <w:start w:val="1"/>
      <w:numFmt w:val="bullet"/>
      <w:lvlText w:val=""/>
      <w:lvlJc w:val="left"/>
      <w:pPr>
        <w:tabs>
          <w:tab w:val="num" w:pos="2937"/>
        </w:tabs>
        <w:ind w:left="2937" w:hanging="360"/>
      </w:pPr>
      <w:rPr>
        <w:rFonts w:ascii="Symbol" w:hAnsi="Symbol" w:hint="default"/>
      </w:rPr>
    </w:lvl>
    <w:lvl w:ilvl="4" w:tplc="04090003" w:tentative="1">
      <w:start w:val="1"/>
      <w:numFmt w:val="bullet"/>
      <w:lvlText w:val="o"/>
      <w:lvlJc w:val="left"/>
      <w:pPr>
        <w:tabs>
          <w:tab w:val="num" w:pos="3657"/>
        </w:tabs>
        <w:ind w:left="3657" w:hanging="360"/>
      </w:pPr>
      <w:rPr>
        <w:rFonts w:ascii="Courier New" w:hAnsi="Courier New" w:hint="default"/>
      </w:rPr>
    </w:lvl>
    <w:lvl w:ilvl="5" w:tplc="04090005" w:tentative="1">
      <w:start w:val="1"/>
      <w:numFmt w:val="bullet"/>
      <w:lvlText w:val=""/>
      <w:lvlJc w:val="left"/>
      <w:pPr>
        <w:tabs>
          <w:tab w:val="num" w:pos="4377"/>
        </w:tabs>
        <w:ind w:left="4377" w:hanging="360"/>
      </w:pPr>
      <w:rPr>
        <w:rFonts w:ascii="Wingdings" w:hAnsi="Wingdings" w:hint="default"/>
      </w:rPr>
    </w:lvl>
    <w:lvl w:ilvl="6" w:tplc="04090001" w:tentative="1">
      <w:start w:val="1"/>
      <w:numFmt w:val="bullet"/>
      <w:lvlText w:val=""/>
      <w:lvlJc w:val="left"/>
      <w:pPr>
        <w:tabs>
          <w:tab w:val="num" w:pos="5097"/>
        </w:tabs>
        <w:ind w:left="5097" w:hanging="360"/>
      </w:pPr>
      <w:rPr>
        <w:rFonts w:ascii="Symbol" w:hAnsi="Symbol" w:hint="default"/>
      </w:rPr>
    </w:lvl>
    <w:lvl w:ilvl="7" w:tplc="04090003" w:tentative="1">
      <w:start w:val="1"/>
      <w:numFmt w:val="bullet"/>
      <w:lvlText w:val="o"/>
      <w:lvlJc w:val="left"/>
      <w:pPr>
        <w:tabs>
          <w:tab w:val="num" w:pos="5817"/>
        </w:tabs>
        <w:ind w:left="5817" w:hanging="360"/>
      </w:pPr>
      <w:rPr>
        <w:rFonts w:ascii="Courier New" w:hAnsi="Courier New" w:hint="default"/>
      </w:rPr>
    </w:lvl>
    <w:lvl w:ilvl="8" w:tplc="04090005" w:tentative="1">
      <w:start w:val="1"/>
      <w:numFmt w:val="bullet"/>
      <w:lvlText w:val=""/>
      <w:lvlJc w:val="left"/>
      <w:pPr>
        <w:tabs>
          <w:tab w:val="num" w:pos="6537"/>
        </w:tabs>
        <w:ind w:left="6537" w:hanging="360"/>
      </w:pPr>
      <w:rPr>
        <w:rFonts w:ascii="Wingdings" w:hAnsi="Wingdings" w:hint="default"/>
      </w:rPr>
    </w:lvl>
  </w:abstractNum>
  <w:abstractNum w:abstractNumId="5">
    <w:nsid w:val="2C296006"/>
    <w:multiLevelType w:val="multilevel"/>
    <w:tmpl w:val="7304FB9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1470"/>
        </w:tabs>
        <w:ind w:left="1470" w:hanging="390"/>
      </w:pPr>
      <w:rPr>
        <w:rFonts w:cs="Times New Roman" w:hint="default"/>
      </w:rPr>
    </w:lvl>
    <w:lvl w:ilvl="2">
      <w:start w:val="1"/>
      <w:numFmt w:val="decimal"/>
      <w:isLgl/>
      <w:lvlText w:val="%1.%2.%3"/>
      <w:lvlJc w:val="left"/>
      <w:pPr>
        <w:tabs>
          <w:tab w:val="num" w:pos="2160"/>
        </w:tabs>
        <w:ind w:left="2160" w:hanging="720"/>
      </w:pPr>
      <w:rPr>
        <w:rFonts w:cs="Times New Roman" w:hint="default"/>
      </w:rPr>
    </w:lvl>
    <w:lvl w:ilvl="3">
      <w:start w:val="1"/>
      <w:numFmt w:val="decimal"/>
      <w:isLgl/>
      <w:lvlText w:val="%1.%2.%3.%4"/>
      <w:lvlJc w:val="left"/>
      <w:pPr>
        <w:tabs>
          <w:tab w:val="num" w:pos="3600"/>
        </w:tabs>
        <w:ind w:left="3600" w:hanging="1080"/>
      </w:pPr>
      <w:rPr>
        <w:rFonts w:cs="Times New Roman" w:hint="default"/>
      </w:rPr>
    </w:lvl>
    <w:lvl w:ilvl="4">
      <w:start w:val="1"/>
      <w:numFmt w:val="decimal"/>
      <w:isLgl/>
      <w:lvlText w:val="%1.%2.%3.%4.%5"/>
      <w:lvlJc w:val="left"/>
      <w:pPr>
        <w:tabs>
          <w:tab w:val="num" w:pos="4320"/>
        </w:tabs>
        <w:ind w:left="4320" w:hanging="1080"/>
      </w:pPr>
      <w:rPr>
        <w:rFonts w:cs="Times New Roman" w:hint="default"/>
      </w:rPr>
    </w:lvl>
    <w:lvl w:ilvl="5">
      <w:start w:val="1"/>
      <w:numFmt w:val="decimal"/>
      <w:isLgl/>
      <w:lvlText w:val="%1.%2.%3.%4.%5.%6"/>
      <w:lvlJc w:val="left"/>
      <w:pPr>
        <w:tabs>
          <w:tab w:val="num" w:pos="5400"/>
        </w:tabs>
        <w:ind w:left="5400" w:hanging="1440"/>
      </w:pPr>
      <w:rPr>
        <w:rFonts w:cs="Times New Roman" w:hint="default"/>
      </w:rPr>
    </w:lvl>
    <w:lvl w:ilvl="6">
      <w:start w:val="1"/>
      <w:numFmt w:val="decimal"/>
      <w:isLgl/>
      <w:lvlText w:val="%1.%2.%3.%4.%5.%6.%7"/>
      <w:lvlJc w:val="left"/>
      <w:pPr>
        <w:tabs>
          <w:tab w:val="num" w:pos="6120"/>
        </w:tabs>
        <w:ind w:left="6120" w:hanging="1440"/>
      </w:pPr>
      <w:rPr>
        <w:rFonts w:cs="Times New Roman" w:hint="default"/>
      </w:rPr>
    </w:lvl>
    <w:lvl w:ilvl="7">
      <w:start w:val="1"/>
      <w:numFmt w:val="decimal"/>
      <w:isLgl/>
      <w:lvlText w:val="%1.%2.%3.%4.%5.%6.%7.%8"/>
      <w:lvlJc w:val="left"/>
      <w:pPr>
        <w:tabs>
          <w:tab w:val="num" w:pos="7200"/>
        </w:tabs>
        <w:ind w:left="7200" w:hanging="1800"/>
      </w:pPr>
      <w:rPr>
        <w:rFonts w:cs="Times New Roman" w:hint="default"/>
      </w:rPr>
    </w:lvl>
    <w:lvl w:ilvl="8">
      <w:start w:val="1"/>
      <w:numFmt w:val="decimal"/>
      <w:isLgl/>
      <w:lvlText w:val="%1.%2.%3.%4.%5.%6.%7.%8.%9"/>
      <w:lvlJc w:val="left"/>
      <w:pPr>
        <w:tabs>
          <w:tab w:val="num" w:pos="7920"/>
        </w:tabs>
        <w:ind w:left="7920" w:hanging="1800"/>
      </w:pPr>
      <w:rPr>
        <w:rFonts w:cs="Times New Roman" w:hint="default"/>
      </w:rPr>
    </w:lvl>
  </w:abstractNum>
  <w:abstractNum w:abstractNumId="6">
    <w:nsid w:val="3C543560"/>
    <w:multiLevelType w:val="hybridMultilevel"/>
    <w:tmpl w:val="47108D06"/>
    <w:lvl w:ilvl="0" w:tplc="AC24642E">
      <w:start w:val="1"/>
      <w:numFmt w:val="bullet"/>
      <w:lvlText w:val=""/>
      <w:lvlJc w:val="left"/>
      <w:pPr>
        <w:tabs>
          <w:tab w:val="num" w:pos="1071"/>
        </w:tabs>
        <w:ind w:left="1071" w:hanging="360"/>
      </w:pPr>
      <w:rPr>
        <w:rFonts w:ascii="Symbol" w:hAnsi="Symbol" w:hint="default"/>
      </w:rPr>
    </w:lvl>
    <w:lvl w:ilvl="1" w:tplc="04090003" w:tentative="1">
      <w:start w:val="1"/>
      <w:numFmt w:val="bullet"/>
      <w:lvlText w:val="o"/>
      <w:lvlJc w:val="left"/>
      <w:pPr>
        <w:tabs>
          <w:tab w:val="num" w:pos="1791"/>
        </w:tabs>
        <w:ind w:left="1791" w:hanging="360"/>
      </w:pPr>
      <w:rPr>
        <w:rFonts w:ascii="Courier New" w:hAnsi="Courier New" w:hint="default"/>
      </w:rPr>
    </w:lvl>
    <w:lvl w:ilvl="2" w:tplc="04090005" w:tentative="1">
      <w:start w:val="1"/>
      <w:numFmt w:val="bullet"/>
      <w:lvlText w:val=""/>
      <w:lvlJc w:val="left"/>
      <w:pPr>
        <w:tabs>
          <w:tab w:val="num" w:pos="2511"/>
        </w:tabs>
        <w:ind w:left="2511" w:hanging="360"/>
      </w:pPr>
      <w:rPr>
        <w:rFonts w:ascii="Wingdings" w:hAnsi="Wingdings" w:hint="default"/>
      </w:rPr>
    </w:lvl>
    <w:lvl w:ilvl="3" w:tplc="04090001" w:tentative="1">
      <w:start w:val="1"/>
      <w:numFmt w:val="bullet"/>
      <w:lvlText w:val=""/>
      <w:lvlJc w:val="left"/>
      <w:pPr>
        <w:tabs>
          <w:tab w:val="num" w:pos="3231"/>
        </w:tabs>
        <w:ind w:left="3231" w:hanging="360"/>
      </w:pPr>
      <w:rPr>
        <w:rFonts w:ascii="Symbol" w:hAnsi="Symbol" w:hint="default"/>
      </w:rPr>
    </w:lvl>
    <w:lvl w:ilvl="4" w:tplc="04090003" w:tentative="1">
      <w:start w:val="1"/>
      <w:numFmt w:val="bullet"/>
      <w:lvlText w:val="o"/>
      <w:lvlJc w:val="left"/>
      <w:pPr>
        <w:tabs>
          <w:tab w:val="num" w:pos="3951"/>
        </w:tabs>
        <w:ind w:left="3951" w:hanging="360"/>
      </w:pPr>
      <w:rPr>
        <w:rFonts w:ascii="Courier New" w:hAnsi="Courier New" w:hint="default"/>
      </w:rPr>
    </w:lvl>
    <w:lvl w:ilvl="5" w:tplc="04090005" w:tentative="1">
      <w:start w:val="1"/>
      <w:numFmt w:val="bullet"/>
      <w:lvlText w:val=""/>
      <w:lvlJc w:val="left"/>
      <w:pPr>
        <w:tabs>
          <w:tab w:val="num" w:pos="4671"/>
        </w:tabs>
        <w:ind w:left="4671" w:hanging="360"/>
      </w:pPr>
      <w:rPr>
        <w:rFonts w:ascii="Wingdings" w:hAnsi="Wingdings" w:hint="default"/>
      </w:rPr>
    </w:lvl>
    <w:lvl w:ilvl="6" w:tplc="04090001" w:tentative="1">
      <w:start w:val="1"/>
      <w:numFmt w:val="bullet"/>
      <w:lvlText w:val=""/>
      <w:lvlJc w:val="left"/>
      <w:pPr>
        <w:tabs>
          <w:tab w:val="num" w:pos="5391"/>
        </w:tabs>
        <w:ind w:left="5391" w:hanging="360"/>
      </w:pPr>
      <w:rPr>
        <w:rFonts w:ascii="Symbol" w:hAnsi="Symbol" w:hint="default"/>
      </w:rPr>
    </w:lvl>
    <w:lvl w:ilvl="7" w:tplc="04090003" w:tentative="1">
      <w:start w:val="1"/>
      <w:numFmt w:val="bullet"/>
      <w:lvlText w:val="o"/>
      <w:lvlJc w:val="left"/>
      <w:pPr>
        <w:tabs>
          <w:tab w:val="num" w:pos="6111"/>
        </w:tabs>
        <w:ind w:left="6111" w:hanging="360"/>
      </w:pPr>
      <w:rPr>
        <w:rFonts w:ascii="Courier New" w:hAnsi="Courier New" w:hint="default"/>
      </w:rPr>
    </w:lvl>
    <w:lvl w:ilvl="8" w:tplc="04090005" w:tentative="1">
      <w:start w:val="1"/>
      <w:numFmt w:val="bullet"/>
      <w:lvlText w:val=""/>
      <w:lvlJc w:val="left"/>
      <w:pPr>
        <w:tabs>
          <w:tab w:val="num" w:pos="6831"/>
        </w:tabs>
        <w:ind w:left="6831" w:hanging="360"/>
      </w:pPr>
      <w:rPr>
        <w:rFonts w:ascii="Wingdings" w:hAnsi="Wingdings" w:hint="default"/>
      </w:rPr>
    </w:lvl>
  </w:abstractNum>
  <w:abstractNum w:abstractNumId="7">
    <w:nsid w:val="4A5D03C3"/>
    <w:multiLevelType w:val="multilevel"/>
    <w:tmpl w:val="B8949D90"/>
    <w:lvl w:ilvl="0">
      <w:start w:val="1"/>
      <w:numFmt w:val="decimal"/>
      <w:lvlText w:val="%1"/>
      <w:lvlJc w:val="left"/>
      <w:pPr>
        <w:tabs>
          <w:tab w:val="num" w:pos="-690"/>
        </w:tabs>
        <w:ind w:left="-690" w:hanging="390"/>
      </w:pPr>
      <w:rPr>
        <w:rFonts w:cs="Times New Roman" w:hint="default"/>
      </w:rPr>
    </w:lvl>
    <w:lvl w:ilvl="1">
      <w:start w:val="1"/>
      <w:numFmt w:val="decimal"/>
      <w:lvlText w:val="%1:"/>
      <w:lvlJc w:val="left"/>
      <w:pPr>
        <w:tabs>
          <w:tab w:val="num" w:pos="720"/>
        </w:tabs>
        <w:ind w:left="720" w:hanging="720"/>
      </w:pPr>
      <w:rPr>
        <w:rFonts w:cs="Times New Roman" w:hint="default"/>
        <w:sz w:val="24"/>
      </w:rPr>
    </w:lvl>
    <w:lvl w:ilvl="2">
      <w:start w:val="1"/>
      <w:numFmt w:val="decimal"/>
      <w:lvlText w:val="%1.%2.%3"/>
      <w:lvlJc w:val="left"/>
      <w:pPr>
        <w:tabs>
          <w:tab w:val="num" w:pos="1800"/>
        </w:tabs>
        <w:ind w:left="1800" w:hanging="720"/>
      </w:pPr>
      <w:rPr>
        <w:rFonts w:cs="Times New Roman" w:hint="default"/>
      </w:rPr>
    </w:lvl>
    <w:lvl w:ilvl="3">
      <w:start w:val="1"/>
      <w:numFmt w:val="decimal"/>
      <w:lvlText w:val="%1.%2.%3.%4"/>
      <w:lvlJc w:val="left"/>
      <w:pPr>
        <w:tabs>
          <w:tab w:val="num" w:pos="3240"/>
        </w:tabs>
        <w:ind w:left="3240" w:hanging="1080"/>
      </w:pPr>
      <w:rPr>
        <w:rFonts w:cs="Times New Roman" w:hint="default"/>
      </w:rPr>
    </w:lvl>
    <w:lvl w:ilvl="4">
      <w:start w:val="1"/>
      <w:numFmt w:val="decimal"/>
      <w:lvlText w:val="%1.%2.%3.%4.%5"/>
      <w:lvlJc w:val="left"/>
      <w:pPr>
        <w:tabs>
          <w:tab w:val="num" w:pos="4680"/>
        </w:tabs>
        <w:ind w:left="4680" w:hanging="1440"/>
      </w:pPr>
      <w:rPr>
        <w:rFonts w:cs="Times New Roman" w:hint="default"/>
      </w:rPr>
    </w:lvl>
    <w:lvl w:ilvl="5">
      <w:start w:val="1"/>
      <w:numFmt w:val="decimal"/>
      <w:lvlText w:val="%1.%2.%3.%4.%5.%6"/>
      <w:lvlJc w:val="left"/>
      <w:pPr>
        <w:tabs>
          <w:tab w:val="num" w:pos="6120"/>
        </w:tabs>
        <w:ind w:left="6120" w:hanging="1800"/>
      </w:pPr>
      <w:rPr>
        <w:rFonts w:cs="Times New Roman" w:hint="default"/>
      </w:rPr>
    </w:lvl>
    <w:lvl w:ilvl="6">
      <w:start w:val="1"/>
      <w:numFmt w:val="decimal"/>
      <w:lvlText w:val="%1.%2.%3.%4.%5.%6.%7"/>
      <w:lvlJc w:val="left"/>
      <w:pPr>
        <w:tabs>
          <w:tab w:val="num" w:pos="7200"/>
        </w:tabs>
        <w:ind w:left="7200" w:hanging="1800"/>
      </w:pPr>
      <w:rPr>
        <w:rFonts w:cs="Times New Roman" w:hint="default"/>
      </w:rPr>
    </w:lvl>
    <w:lvl w:ilvl="7">
      <w:start w:val="1"/>
      <w:numFmt w:val="decimal"/>
      <w:lvlText w:val="%1.%2.%3.%4.%5.%6.%7.%8"/>
      <w:lvlJc w:val="left"/>
      <w:pPr>
        <w:tabs>
          <w:tab w:val="num" w:pos="8640"/>
        </w:tabs>
        <w:ind w:left="8640" w:hanging="2160"/>
      </w:pPr>
      <w:rPr>
        <w:rFonts w:cs="Times New Roman" w:hint="default"/>
      </w:rPr>
    </w:lvl>
    <w:lvl w:ilvl="8">
      <w:start w:val="1"/>
      <w:numFmt w:val="decimal"/>
      <w:lvlText w:val="%1.%2.%3.%4.%5.%6.%7.%8.%9"/>
      <w:lvlJc w:val="left"/>
      <w:pPr>
        <w:tabs>
          <w:tab w:val="num" w:pos="10080"/>
        </w:tabs>
        <w:ind w:left="10080" w:hanging="2520"/>
      </w:pPr>
      <w:rPr>
        <w:rFonts w:cs="Times New Roman" w:hint="default"/>
      </w:rPr>
    </w:lvl>
  </w:abstractNum>
  <w:abstractNum w:abstractNumId="8">
    <w:nsid w:val="4B9F543D"/>
    <w:multiLevelType w:val="multilevel"/>
    <w:tmpl w:val="7304FB9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1470"/>
        </w:tabs>
        <w:ind w:left="1470" w:hanging="390"/>
      </w:pPr>
      <w:rPr>
        <w:rFonts w:cs="Times New Roman" w:hint="default"/>
      </w:rPr>
    </w:lvl>
    <w:lvl w:ilvl="2">
      <w:start w:val="1"/>
      <w:numFmt w:val="decimal"/>
      <w:isLgl/>
      <w:lvlText w:val="%1.%2.%3"/>
      <w:lvlJc w:val="left"/>
      <w:pPr>
        <w:tabs>
          <w:tab w:val="num" w:pos="2160"/>
        </w:tabs>
        <w:ind w:left="2160" w:hanging="720"/>
      </w:pPr>
      <w:rPr>
        <w:rFonts w:cs="Times New Roman" w:hint="default"/>
      </w:rPr>
    </w:lvl>
    <w:lvl w:ilvl="3">
      <w:start w:val="1"/>
      <w:numFmt w:val="decimal"/>
      <w:isLgl/>
      <w:lvlText w:val="%1.%2.%3.%4"/>
      <w:lvlJc w:val="left"/>
      <w:pPr>
        <w:tabs>
          <w:tab w:val="num" w:pos="3600"/>
        </w:tabs>
        <w:ind w:left="3600" w:hanging="1080"/>
      </w:pPr>
      <w:rPr>
        <w:rFonts w:cs="Times New Roman" w:hint="default"/>
      </w:rPr>
    </w:lvl>
    <w:lvl w:ilvl="4">
      <w:start w:val="1"/>
      <w:numFmt w:val="decimal"/>
      <w:isLgl/>
      <w:lvlText w:val="%1.%2.%3.%4.%5"/>
      <w:lvlJc w:val="left"/>
      <w:pPr>
        <w:tabs>
          <w:tab w:val="num" w:pos="4320"/>
        </w:tabs>
        <w:ind w:left="4320" w:hanging="1080"/>
      </w:pPr>
      <w:rPr>
        <w:rFonts w:cs="Times New Roman" w:hint="default"/>
      </w:rPr>
    </w:lvl>
    <w:lvl w:ilvl="5">
      <w:start w:val="1"/>
      <w:numFmt w:val="decimal"/>
      <w:isLgl/>
      <w:lvlText w:val="%1.%2.%3.%4.%5.%6"/>
      <w:lvlJc w:val="left"/>
      <w:pPr>
        <w:tabs>
          <w:tab w:val="num" w:pos="5400"/>
        </w:tabs>
        <w:ind w:left="5400" w:hanging="1440"/>
      </w:pPr>
      <w:rPr>
        <w:rFonts w:cs="Times New Roman" w:hint="default"/>
      </w:rPr>
    </w:lvl>
    <w:lvl w:ilvl="6">
      <w:start w:val="1"/>
      <w:numFmt w:val="decimal"/>
      <w:isLgl/>
      <w:lvlText w:val="%1.%2.%3.%4.%5.%6.%7"/>
      <w:lvlJc w:val="left"/>
      <w:pPr>
        <w:tabs>
          <w:tab w:val="num" w:pos="6120"/>
        </w:tabs>
        <w:ind w:left="6120" w:hanging="1440"/>
      </w:pPr>
      <w:rPr>
        <w:rFonts w:cs="Times New Roman" w:hint="default"/>
      </w:rPr>
    </w:lvl>
    <w:lvl w:ilvl="7">
      <w:start w:val="1"/>
      <w:numFmt w:val="decimal"/>
      <w:isLgl/>
      <w:lvlText w:val="%1.%2.%3.%4.%5.%6.%7.%8"/>
      <w:lvlJc w:val="left"/>
      <w:pPr>
        <w:tabs>
          <w:tab w:val="num" w:pos="7200"/>
        </w:tabs>
        <w:ind w:left="7200" w:hanging="1800"/>
      </w:pPr>
      <w:rPr>
        <w:rFonts w:cs="Times New Roman" w:hint="default"/>
      </w:rPr>
    </w:lvl>
    <w:lvl w:ilvl="8">
      <w:start w:val="1"/>
      <w:numFmt w:val="decimal"/>
      <w:isLgl/>
      <w:lvlText w:val="%1.%2.%3.%4.%5.%6.%7.%8.%9"/>
      <w:lvlJc w:val="left"/>
      <w:pPr>
        <w:tabs>
          <w:tab w:val="num" w:pos="7920"/>
        </w:tabs>
        <w:ind w:left="7920" w:hanging="1800"/>
      </w:pPr>
      <w:rPr>
        <w:rFonts w:cs="Times New Roman" w:hint="default"/>
      </w:rPr>
    </w:lvl>
  </w:abstractNum>
  <w:abstractNum w:abstractNumId="9">
    <w:nsid w:val="62187980"/>
    <w:multiLevelType w:val="hybridMultilevel"/>
    <w:tmpl w:val="A152737A"/>
    <w:lvl w:ilvl="0" w:tplc="99000C4C">
      <w:start w:val="1"/>
      <w:numFmt w:val="bullet"/>
      <w:pStyle w:val="Bullet"/>
      <w:lvlText w:val=""/>
      <w:lvlJc w:val="left"/>
      <w:pPr>
        <w:tabs>
          <w:tab w:val="num" w:pos="2160"/>
        </w:tabs>
        <w:ind w:left="2160" w:hanging="360"/>
      </w:pPr>
      <w:rPr>
        <w:rFonts w:ascii="Symbol" w:hAnsi="Symbol" w:hint="default"/>
        <w:b w:val="0"/>
        <w:i w:val="0"/>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D052608"/>
    <w:multiLevelType w:val="multilevel"/>
    <w:tmpl w:val="04090025"/>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1">
    <w:nsid w:val="7E832D06"/>
    <w:multiLevelType w:val="multilevel"/>
    <w:tmpl w:val="4A5622DC"/>
    <w:lvl w:ilvl="0">
      <w:start w:val="6"/>
      <w:numFmt w:val="decimal"/>
      <w:pStyle w:val="Numbered"/>
      <w:lvlText w:val="%1.1"/>
      <w:lvlJc w:val="left"/>
      <w:pPr>
        <w:tabs>
          <w:tab w:val="num" w:pos="792"/>
        </w:tabs>
        <w:ind w:left="792" w:hanging="360"/>
      </w:pPr>
      <w:rPr>
        <w:rFonts w:cs="Times New Roman" w:hint="default"/>
      </w:rPr>
    </w:lvl>
    <w:lvl w:ilvl="1">
      <w:start w:val="1"/>
      <w:numFmt w:val="decimal"/>
      <w:lvlText w:val="%1.%2."/>
      <w:lvlJc w:val="left"/>
      <w:pPr>
        <w:tabs>
          <w:tab w:val="num" w:pos="1224"/>
        </w:tabs>
        <w:ind w:left="1224" w:hanging="432"/>
      </w:pPr>
      <w:rPr>
        <w:rFonts w:cs="Times New Roman" w:hint="default"/>
      </w:rPr>
    </w:lvl>
    <w:lvl w:ilvl="2">
      <w:start w:val="1"/>
      <w:numFmt w:val="decimal"/>
      <w:lvlText w:val="%1.%2.%3."/>
      <w:lvlJc w:val="left"/>
      <w:pPr>
        <w:tabs>
          <w:tab w:val="num" w:pos="1656"/>
        </w:tabs>
        <w:ind w:left="1656" w:hanging="504"/>
      </w:pPr>
      <w:rPr>
        <w:rFonts w:cs="Times New Roman" w:hint="default"/>
      </w:rPr>
    </w:lvl>
    <w:lvl w:ilvl="3">
      <w:start w:val="1"/>
      <w:numFmt w:val="decimal"/>
      <w:lvlText w:val="%1.%2.%3.%4."/>
      <w:lvlJc w:val="left"/>
      <w:pPr>
        <w:tabs>
          <w:tab w:val="num" w:pos="2232"/>
        </w:tabs>
        <w:ind w:left="2160" w:hanging="648"/>
      </w:pPr>
      <w:rPr>
        <w:rFonts w:cs="Times New Roman" w:hint="default"/>
      </w:rPr>
    </w:lvl>
    <w:lvl w:ilvl="4">
      <w:start w:val="1"/>
      <w:numFmt w:val="decimal"/>
      <w:lvlText w:val="%1.%2.%3.%4.%5."/>
      <w:lvlJc w:val="left"/>
      <w:pPr>
        <w:tabs>
          <w:tab w:val="num" w:pos="2952"/>
        </w:tabs>
        <w:ind w:left="2664" w:hanging="792"/>
      </w:pPr>
      <w:rPr>
        <w:rFonts w:cs="Times New Roman" w:hint="default"/>
      </w:rPr>
    </w:lvl>
    <w:lvl w:ilvl="5">
      <w:start w:val="1"/>
      <w:numFmt w:val="decimal"/>
      <w:lvlText w:val="%1.%2.%3.%4.%5.%6."/>
      <w:lvlJc w:val="left"/>
      <w:pPr>
        <w:tabs>
          <w:tab w:val="num" w:pos="3312"/>
        </w:tabs>
        <w:ind w:left="3168" w:hanging="936"/>
      </w:pPr>
      <w:rPr>
        <w:rFonts w:cs="Times New Roman" w:hint="default"/>
      </w:rPr>
    </w:lvl>
    <w:lvl w:ilvl="6">
      <w:start w:val="1"/>
      <w:numFmt w:val="decimal"/>
      <w:lvlText w:val="%1.%2.%3.%4.%5.%6.%7."/>
      <w:lvlJc w:val="left"/>
      <w:pPr>
        <w:tabs>
          <w:tab w:val="num" w:pos="4032"/>
        </w:tabs>
        <w:ind w:left="3672" w:hanging="1080"/>
      </w:pPr>
      <w:rPr>
        <w:rFonts w:cs="Times New Roman" w:hint="default"/>
      </w:rPr>
    </w:lvl>
    <w:lvl w:ilvl="7">
      <w:start w:val="1"/>
      <w:numFmt w:val="decimal"/>
      <w:lvlText w:val="%1.%2.%3.%4.%5.%6.%7.%8."/>
      <w:lvlJc w:val="left"/>
      <w:pPr>
        <w:tabs>
          <w:tab w:val="num" w:pos="4392"/>
        </w:tabs>
        <w:ind w:left="4176" w:hanging="1224"/>
      </w:pPr>
      <w:rPr>
        <w:rFonts w:cs="Times New Roman" w:hint="default"/>
      </w:rPr>
    </w:lvl>
    <w:lvl w:ilvl="8">
      <w:start w:val="1"/>
      <w:numFmt w:val="decimal"/>
      <w:lvlText w:val="%1.%2.%3.%4.%5.%6.%7.%8.%9."/>
      <w:lvlJc w:val="left"/>
      <w:pPr>
        <w:tabs>
          <w:tab w:val="num" w:pos="5112"/>
        </w:tabs>
        <w:ind w:left="4752" w:hanging="1440"/>
      </w:pPr>
      <w:rPr>
        <w:rFonts w:cs="Times New Roman" w:hint="default"/>
      </w:rPr>
    </w:lvl>
  </w:abstractNum>
  <w:num w:numId="1">
    <w:abstractNumId w:val="1"/>
  </w:num>
  <w:num w:numId="2">
    <w:abstractNumId w:val="9"/>
  </w:num>
  <w:num w:numId="3">
    <w:abstractNumId w:val="0"/>
  </w:num>
  <w:num w:numId="4">
    <w:abstractNumId w:val="3"/>
  </w:num>
  <w:num w:numId="5">
    <w:abstractNumId w:val="4"/>
  </w:num>
  <w:num w:numId="6">
    <w:abstractNumId w:val="6"/>
  </w:num>
  <w:num w:numId="7">
    <w:abstractNumId w:val="7"/>
  </w:num>
  <w:num w:numId="8">
    <w:abstractNumId w:val="2"/>
  </w:num>
  <w:num w:numId="9">
    <w:abstractNumId w:val="11"/>
  </w:num>
  <w:num w:numId="10">
    <w:abstractNumId w:val="5"/>
  </w:num>
  <w:num w:numId="11">
    <w:abstractNumId w:val="10"/>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B676E"/>
    <w:rsid w:val="0004313C"/>
    <w:rsid w:val="0009233D"/>
    <w:rsid w:val="00135046"/>
    <w:rsid w:val="001C211B"/>
    <w:rsid w:val="00321F5A"/>
    <w:rsid w:val="003C1311"/>
    <w:rsid w:val="003E3DA7"/>
    <w:rsid w:val="0043373F"/>
    <w:rsid w:val="00467B0D"/>
    <w:rsid w:val="00475E55"/>
    <w:rsid w:val="004D6DE5"/>
    <w:rsid w:val="00553D15"/>
    <w:rsid w:val="00671BF8"/>
    <w:rsid w:val="00674369"/>
    <w:rsid w:val="00694335"/>
    <w:rsid w:val="006C6AAA"/>
    <w:rsid w:val="007A0D4B"/>
    <w:rsid w:val="007B676E"/>
    <w:rsid w:val="007D0AFD"/>
    <w:rsid w:val="00810659"/>
    <w:rsid w:val="00886D75"/>
    <w:rsid w:val="008B674A"/>
    <w:rsid w:val="00A374AF"/>
    <w:rsid w:val="00B04FE7"/>
    <w:rsid w:val="00B5031E"/>
    <w:rsid w:val="00BC7A56"/>
    <w:rsid w:val="00C61789"/>
    <w:rsid w:val="00C71E54"/>
    <w:rsid w:val="00D0069F"/>
    <w:rsid w:val="00DF397E"/>
    <w:rsid w:val="00E368D5"/>
    <w:rsid w:val="00E501B7"/>
    <w:rsid w:val="00E57190"/>
    <w:rsid w:val="00EA5D0C"/>
    <w:rsid w:val="00ED321E"/>
    <w:rsid w:val="00F33ADD"/>
    <w:rsid w:val="00F9082F"/>
    <w:rsid w:val="00FF479E"/>
  </w:rsids>
  <m:mathPr>
    <m:mathFont m:val="Cambria Math"/>
    <m:brkBin m:val="before"/>
    <m:brkBinSub m:val="--"/>
    <m:smallFrac m:val="off"/>
    <m:dispDef/>
    <m:lMargin m:val="0"/>
    <m:rMargin m:val="0"/>
    <m:defJc m:val="centerGroup"/>
    <m:wrapIndent m:val="1440"/>
    <m:intLim m:val="subSup"/>
    <m:naryLim m:val="undOvr"/>
  </m:mathPr>
  <w:uiCompat97To2003/>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after="120"/>
    </w:pPr>
    <w:rPr>
      <w:rFonts w:ascii="Arial" w:hAnsi="Arial"/>
      <w:sz w:val="20"/>
      <w:szCs w:val="24"/>
      <w:lang w:val="en-US" w:eastAsia="en-US"/>
    </w:rPr>
  </w:style>
  <w:style w:type="paragraph" w:styleId="Heading1">
    <w:name w:val="heading 1"/>
    <w:basedOn w:val="Normal"/>
    <w:next w:val="Body"/>
    <w:link w:val="Heading1Char"/>
    <w:uiPriority w:val="99"/>
    <w:qFormat/>
    <w:pPr>
      <w:numPr>
        <w:numId w:val="11"/>
      </w:numPr>
      <w:spacing w:before="240" w:after="240"/>
      <w:outlineLvl w:val="0"/>
    </w:pPr>
    <w:rPr>
      <w:rFonts w:cs="Arial"/>
      <w:b/>
      <w:bCs/>
      <w:kern w:val="32"/>
      <w:sz w:val="24"/>
      <w:szCs w:val="32"/>
      <w:u w:val="words"/>
    </w:rPr>
  </w:style>
  <w:style w:type="paragraph" w:styleId="Heading2">
    <w:name w:val="heading 2"/>
    <w:basedOn w:val="Normal"/>
    <w:link w:val="Heading2Char"/>
    <w:uiPriority w:val="99"/>
    <w:qFormat/>
    <w:pPr>
      <w:numPr>
        <w:ilvl w:val="1"/>
        <w:numId w:val="11"/>
      </w:numPr>
      <w:tabs>
        <w:tab w:val="left" w:pos="1080"/>
      </w:tabs>
      <w:outlineLvl w:val="1"/>
    </w:pPr>
    <w:rPr>
      <w:rFonts w:cs="Arial"/>
      <w:bCs/>
      <w:iCs/>
      <w:szCs w:val="28"/>
    </w:rPr>
  </w:style>
  <w:style w:type="paragraph" w:styleId="Heading3">
    <w:name w:val="heading 3"/>
    <w:basedOn w:val="Normal"/>
    <w:link w:val="Heading3Char"/>
    <w:uiPriority w:val="99"/>
    <w:qFormat/>
    <w:pPr>
      <w:keepNext/>
      <w:numPr>
        <w:ilvl w:val="2"/>
        <w:numId w:val="11"/>
      </w:numPr>
      <w:tabs>
        <w:tab w:val="left" w:pos="1080"/>
      </w:tabs>
      <w:outlineLvl w:val="2"/>
    </w:pPr>
    <w:rPr>
      <w:rFonts w:cs="Arial"/>
      <w:bCs/>
      <w:szCs w:val="26"/>
    </w:rPr>
  </w:style>
  <w:style w:type="paragraph" w:styleId="Heading4">
    <w:name w:val="heading 4"/>
    <w:basedOn w:val="Normal"/>
    <w:next w:val="Normal"/>
    <w:link w:val="Heading4Char"/>
    <w:uiPriority w:val="99"/>
    <w:qFormat/>
    <w:pPr>
      <w:keepNext/>
      <w:numPr>
        <w:ilvl w:val="3"/>
        <w:numId w:val="11"/>
      </w:numPr>
      <w:jc w:val="center"/>
      <w:outlineLvl w:val="3"/>
    </w:pPr>
    <w:rPr>
      <w:b/>
      <w:bCs/>
    </w:rPr>
  </w:style>
  <w:style w:type="paragraph" w:styleId="Heading5">
    <w:name w:val="heading 5"/>
    <w:basedOn w:val="Normal"/>
    <w:next w:val="Normal"/>
    <w:link w:val="Heading5Char"/>
    <w:uiPriority w:val="99"/>
    <w:qFormat/>
    <w:pPr>
      <w:keepNext/>
      <w:numPr>
        <w:ilvl w:val="4"/>
        <w:numId w:val="11"/>
      </w:numPr>
      <w:jc w:val="center"/>
      <w:outlineLvl w:val="4"/>
    </w:pPr>
    <w:rPr>
      <w:rFonts w:cs="Arial"/>
      <w:b/>
      <w:bCs/>
      <w:sz w:val="24"/>
    </w:rPr>
  </w:style>
  <w:style w:type="paragraph" w:styleId="Heading6">
    <w:name w:val="heading 6"/>
    <w:basedOn w:val="Normal"/>
    <w:next w:val="Normal"/>
    <w:link w:val="Heading6Char"/>
    <w:uiPriority w:val="99"/>
    <w:qFormat/>
    <w:pPr>
      <w:numPr>
        <w:ilvl w:val="5"/>
        <w:numId w:val="1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9"/>
    <w:qFormat/>
    <w:pPr>
      <w:numPr>
        <w:ilvl w:val="6"/>
        <w:numId w:val="11"/>
      </w:numPr>
      <w:spacing w:before="240" w:after="60"/>
      <w:outlineLvl w:val="6"/>
    </w:pPr>
    <w:rPr>
      <w:rFonts w:ascii="Times New Roman" w:hAnsi="Times New Roman"/>
      <w:sz w:val="24"/>
    </w:rPr>
  </w:style>
  <w:style w:type="paragraph" w:styleId="Heading8">
    <w:name w:val="heading 8"/>
    <w:basedOn w:val="Normal"/>
    <w:next w:val="Normal"/>
    <w:link w:val="Heading8Char"/>
    <w:uiPriority w:val="99"/>
    <w:qFormat/>
    <w:pPr>
      <w:numPr>
        <w:ilvl w:val="7"/>
        <w:numId w:val="11"/>
      </w:numPr>
      <w:spacing w:before="240" w:after="60"/>
      <w:outlineLvl w:val="7"/>
    </w:pPr>
    <w:rPr>
      <w:rFonts w:ascii="Times New Roman" w:hAnsi="Times New Roman"/>
      <w:i/>
      <w:iCs/>
      <w:sz w:val="24"/>
    </w:rPr>
  </w:style>
  <w:style w:type="paragraph" w:styleId="Heading9">
    <w:name w:val="heading 9"/>
    <w:basedOn w:val="Normal"/>
    <w:next w:val="Normal"/>
    <w:link w:val="Heading9Char"/>
    <w:uiPriority w:val="99"/>
    <w:qFormat/>
    <w:pPr>
      <w:numPr>
        <w:ilvl w:val="8"/>
        <w:numId w:val="11"/>
      </w:numPr>
      <w:spacing w:before="240" w:after="60"/>
      <w:outlineLvl w:val="8"/>
    </w:pPr>
    <w:rPr>
      <w:rFonts w:cs="Arial"/>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4EF"/>
    <w:rPr>
      <w:rFonts w:asciiTheme="majorHAnsi" w:eastAsiaTheme="majorEastAsia" w:hAnsiTheme="majorHAnsi" w:cstheme="majorBidi"/>
      <w:b/>
      <w:bCs/>
      <w:kern w:val="32"/>
      <w:sz w:val="32"/>
      <w:szCs w:val="32"/>
      <w:lang w:val="en-US" w:eastAsia="en-US"/>
    </w:rPr>
  </w:style>
  <w:style w:type="character" w:customStyle="1" w:styleId="Heading2Char">
    <w:name w:val="Heading 2 Char"/>
    <w:basedOn w:val="DefaultParagraphFont"/>
    <w:link w:val="Heading2"/>
    <w:uiPriority w:val="9"/>
    <w:semiHidden/>
    <w:rsid w:val="00E574EF"/>
    <w:rPr>
      <w:rFonts w:asciiTheme="majorHAnsi" w:eastAsiaTheme="majorEastAsia" w:hAnsiTheme="majorHAnsi" w:cstheme="majorBidi"/>
      <w:b/>
      <w:bCs/>
      <w:i/>
      <w:iCs/>
      <w:sz w:val="28"/>
      <w:szCs w:val="28"/>
      <w:lang w:val="en-US" w:eastAsia="en-US"/>
    </w:rPr>
  </w:style>
  <w:style w:type="character" w:customStyle="1" w:styleId="Heading3Char">
    <w:name w:val="Heading 3 Char"/>
    <w:basedOn w:val="DefaultParagraphFont"/>
    <w:link w:val="Heading3"/>
    <w:uiPriority w:val="9"/>
    <w:semiHidden/>
    <w:rsid w:val="00E574EF"/>
    <w:rPr>
      <w:rFonts w:asciiTheme="majorHAnsi" w:eastAsiaTheme="majorEastAsia" w:hAnsiTheme="majorHAnsi" w:cstheme="majorBidi"/>
      <w:b/>
      <w:bCs/>
      <w:sz w:val="26"/>
      <w:szCs w:val="26"/>
      <w:lang w:val="en-US" w:eastAsia="en-US"/>
    </w:rPr>
  </w:style>
  <w:style w:type="character" w:customStyle="1" w:styleId="Heading4Char">
    <w:name w:val="Heading 4 Char"/>
    <w:basedOn w:val="DefaultParagraphFont"/>
    <w:link w:val="Heading4"/>
    <w:uiPriority w:val="9"/>
    <w:semiHidden/>
    <w:rsid w:val="00E574EF"/>
    <w:rPr>
      <w:rFonts w:asciiTheme="minorHAnsi" w:eastAsiaTheme="minorEastAsia" w:hAnsiTheme="minorHAnsi" w:cstheme="minorBidi"/>
      <w:b/>
      <w:bCs/>
      <w:sz w:val="28"/>
      <w:szCs w:val="28"/>
      <w:lang w:val="en-US" w:eastAsia="en-US"/>
    </w:rPr>
  </w:style>
  <w:style w:type="character" w:customStyle="1" w:styleId="Heading5Char">
    <w:name w:val="Heading 5 Char"/>
    <w:basedOn w:val="DefaultParagraphFont"/>
    <w:link w:val="Heading5"/>
    <w:uiPriority w:val="9"/>
    <w:semiHidden/>
    <w:rsid w:val="00E574EF"/>
    <w:rPr>
      <w:rFonts w:asciiTheme="minorHAnsi" w:eastAsiaTheme="minorEastAsia" w:hAnsiTheme="minorHAnsi" w:cstheme="minorBidi"/>
      <w:b/>
      <w:bCs/>
      <w:i/>
      <w:iCs/>
      <w:sz w:val="26"/>
      <w:szCs w:val="26"/>
      <w:lang w:val="en-US" w:eastAsia="en-US"/>
    </w:rPr>
  </w:style>
  <w:style w:type="character" w:customStyle="1" w:styleId="Heading6Char">
    <w:name w:val="Heading 6 Char"/>
    <w:basedOn w:val="DefaultParagraphFont"/>
    <w:link w:val="Heading6"/>
    <w:uiPriority w:val="9"/>
    <w:semiHidden/>
    <w:rsid w:val="00E574EF"/>
    <w:rPr>
      <w:rFonts w:asciiTheme="minorHAnsi" w:eastAsiaTheme="minorEastAsia" w:hAnsiTheme="minorHAnsi" w:cstheme="minorBidi"/>
      <w:b/>
      <w:bCs/>
      <w:lang w:val="en-US" w:eastAsia="en-US"/>
    </w:rPr>
  </w:style>
  <w:style w:type="character" w:customStyle="1" w:styleId="Heading7Char">
    <w:name w:val="Heading 7 Char"/>
    <w:basedOn w:val="DefaultParagraphFont"/>
    <w:link w:val="Heading7"/>
    <w:uiPriority w:val="9"/>
    <w:semiHidden/>
    <w:rsid w:val="00E574EF"/>
    <w:rPr>
      <w:rFonts w:asciiTheme="minorHAnsi" w:eastAsiaTheme="minorEastAsia" w:hAnsiTheme="minorHAnsi" w:cstheme="minorBidi"/>
      <w:sz w:val="24"/>
      <w:szCs w:val="24"/>
      <w:lang w:val="en-US" w:eastAsia="en-US"/>
    </w:rPr>
  </w:style>
  <w:style w:type="character" w:customStyle="1" w:styleId="Heading8Char">
    <w:name w:val="Heading 8 Char"/>
    <w:basedOn w:val="DefaultParagraphFont"/>
    <w:link w:val="Heading8"/>
    <w:uiPriority w:val="9"/>
    <w:semiHidden/>
    <w:rsid w:val="00E574EF"/>
    <w:rPr>
      <w:rFonts w:asciiTheme="minorHAnsi" w:eastAsiaTheme="minorEastAsia" w:hAnsiTheme="minorHAnsi" w:cstheme="minorBidi"/>
      <w:i/>
      <w:iCs/>
      <w:sz w:val="24"/>
      <w:szCs w:val="24"/>
      <w:lang w:val="en-US" w:eastAsia="en-US"/>
    </w:rPr>
  </w:style>
  <w:style w:type="character" w:customStyle="1" w:styleId="Heading9Char">
    <w:name w:val="Heading 9 Char"/>
    <w:basedOn w:val="DefaultParagraphFont"/>
    <w:link w:val="Heading9"/>
    <w:uiPriority w:val="9"/>
    <w:semiHidden/>
    <w:rsid w:val="00E574EF"/>
    <w:rPr>
      <w:rFonts w:asciiTheme="majorHAnsi" w:eastAsiaTheme="majorEastAsia" w:hAnsiTheme="majorHAnsi" w:cstheme="majorBidi"/>
      <w:lang w:val="en-US" w:eastAsia="en-U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sid w:val="00E574EF"/>
    <w:rPr>
      <w:rFonts w:ascii="Arial" w:hAnsi="Arial"/>
      <w:sz w:val="20"/>
      <w:szCs w:val="24"/>
      <w:lang w:val="en-US" w:eastAsia="en-US"/>
    </w:rPr>
  </w:style>
  <w:style w:type="paragraph" w:styleId="Footer">
    <w:name w:val="footer"/>
    <w:basedOn w:val="Normal"/>
    <w:link w:val="FooterChar"/>
    <w:uiPriority w:val="99"/>
    <w:pPr>
      <w:tabs>
        <w:tab w:val="center" w:pos="4320"/>
        <w:tab w:val="right" w:pos="8640"/>
      </w:tabs>
      <w:jc w:val="center"/>
    </w:pPr>
    <w:rPr>
      <w:rFonts w:ascii="Arial Narrow" w:hAnsi="Arial Narrow"/>
      <w:i/>
      <w:sz w:val="16"/>
    </w:rPr>
  </w:style>
  <w:style w:type="character" w:customStyle="1" w:styleId="FooterChar">
    <w:name w:val="Footer Char"/>
    <w:basedOn w:val="DefaultParagraphFont"/>
    <w:link w:val="Footer"/>
    <w:uiPriority w:val="99"/>
    <w:semiHidden/>
    <w:rsid w:val="00E574EF"/>
    <w:rPr>
      <w:rFonts w:ascii="Arial" w:hAnsi="Arial"/>
      <w:sz w:val="20"/>
      <w:szCs w:val="24"/>
      <w:lang w:val="en-US" w:eastAsia="en-US"/>
    </w:rPr>
  </w:style>
  <w:style w:type="paragraph" w:customStyle="1" w:styleId="BulletIndent">
    <w:name w:val="Bullet Indent"/>
    <w:basedOn w:val="Bullet"/>
    <w:uiPriority w:val="99"/>
    <w:pPr>
      <w:tabs>
        <w:tab w:val="clear" w:pos="720"/>
        <w:tab w:val="left" w:pos="1440"/>
      </w:tabs>
      <w:ind w:left="2160" w:hanging="1080"/>
    </w:pPr>
  </w:style>
  <w:style w:type="paragraph" w:customStyle="1" w:styleId="Bullet">
    <w:name w:val="Bullet"/>
    <w:basedOn w:val="Normal"/>
    <w:uiPriority w:val="99"/>
    <w:pPr>
      <w:numPr>
        <w:numId w:val="2"/>
      </w:numPr>
      <w:tabs>
        <w:tab w:val="clear" w:pos="2160"/>
        <w:tab w:val="left" w:pos="720"/>
      </w:tabs>
      <w:ind w:left="720"/>
    </w:pPr>
  </w:style>
  <w:style w:type="paragraph" w:customStyle="1" w:styleId="BodyIndent">
    <w:name w:val="Body Indent"/>
    <w:basedOn w:val="Normal"/>
    <w:uiPriority w:val="99"/>
    <w:pPr>
      <w:ind w:left="720"/>
    </w:pPr>
    <w:rPr>
      <w:bCs/>
    </w:rPr>
  </w:style>
  <w:style w:type="paragraph" w:customStyle="1" w:styleId="Body">
    <w:name w:val="Body"/>
    <w:basedOn w:val="Normal"/>
    <w:uiPriority w:val="99"/>
    <w:pPr>
      <w:ind w:left="432"/>
    </w:pPr>
    <w:rPr>
      <w:bCs/>
    </w:rPr>
  </w:style>
  <w:style w:type="character" w:styleId="PageNumber">
    <w:name w:val="page number"/>
    <w:basedOn w:val="DefaultParagraphFont"/>
    <w:uiPriority w:val="99"/>
    <w:rPr>
      <w:rFonts w:cs="Times New Roman"/>
    </w:rPr>
  </w:style>
  <w:style w:type="paragraph" w:styleId="DocumentMap">
    <w:name w:val="Document Map"/>
    <w:basedOn w:val="Normal"/>
    <w:link w:val="DocumentMapChar"/>
    <w:uiPriority w:val="99"/>
    <w:semiHidden/>
    <w:pPr>
      <w:shd w:val="clear" w:color="auto" w:fill="000080"/>
    </w:pPr>
    <w:rPr>
      <w:rFonts w:ascii="Tahoma" w:hAnsi="Tahoma" w:cs="Tahoma"/>
      <w:szCs w:val="20"/>
    </w:rPr>
  </w:style>
  <w:style w:type="character" w:customStyle="1" w:styleId="DocumentMapChar">
    <w:name w:val="Document Map Char"/>
    <w:basedOn w:val="DefaultParagraphFont"/>
    <w:link w:val="DocumentMap"/>
    <w:uiPriority w:val="99"/>
    <w:semiHidden/>
    <w:rsid w:val="00E574EF"/>
    <w:rPr>
      <w:sz w:val="0"/>
      <w:szCs w:val="0"/>
      <w:lang w:val="en-US" w:eastAsia="en-US"/>
    </w:rPr>
  </w:style>
  <w:style w:type="paragraph" w:customStyle="1" w:styleId="GlossaryTerm">
    <w:name w:val="Glossary Term"/>
    <w:basedOn w:val="Body"/>
    <w:uiPriority w:val="99"/>
    <w:pPr>
      <w:spacing w:before="360"/>
    </w:pPr>
    <w:rPr>
      <w:b/>
      <w:sz w:val="24"/>
    </w:rPr>
  </w:style>
  <w:style w:type="paragraph" w:customStyle="1" w:styleId="Numbered">
    <w:name w:val="Numbered"/>
    <w:basedOn w:val="Body"/>
    <w:uiPriority w:val="99"/>
    <w:pPr>
      <w:numPr>
        <w:numId w:val="9"/>
      </w:numPr>
      <w:tabs>
        <w:tab w:val="clear" w:pos="792"/>
        <w:tab w:val="left" w:pos="936"/>
      </w:tabs>
      <w:ind w:left="1224" w:hanging="792"/>
    </w:pPr>
  </w:style>
  <w:style w:type="paragraph" w:customStyle="1" w:styleId="TableText">
    <w:name w:val="Table Text"/>
    <w:basedOn w:val="Normal"/>
    <w:uiPriority w:val="99"/>
    <w:pPr>
      <w:spacing w:before="60" w:after="60"/>
    </w:pPr>
    <w:rPr>
      <w:rFonts w:cs="Arial"/>
      <w:sz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xj\Desktop\Work_Instruc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Work_Instruction.dot</Template>
  <TotalTime>1</TotalTime>
  <Pages>250</Pages>
  <Words>-32766</Words>
  <Characters>-32766</Characters>
  <Application>Microsoft Office Outlook</Application>
  <DocSecurity>0</DocSecurity>
  <Lines>0</Lines>
  <Paragraphs>0</Paragraphs>
  <ScaleCrop>false</ScaleCrop>
  <Company>Optical Gaging Products Inc.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9001:2008 DEVELOPMENT AND IMPLEMENTATION PLAN</dc:title>
  <dc:subject/>
  <dc:creator>QVII</dc:creator>
  <cp:keywords/>
  <dc:description/>
  <cp:lastModifiedBy>BBonev</cp:lastModifiedBy>
  <cp:revision>2</cp:revision>
  <cp:lastPrinted>2011-10-13T13:07:00Z</cp:lastPrinted>
  <dcterms:created xsi:type="dcterms:W3CDTF">2018-02-23T08:52:00Z</dcterms:created>
  <dcterms:modified xsi:type="dcterms:W3CDTF">2018-02-23T08:52:00Z</dcterms:modified>
</cp:coreProperties>
</file>